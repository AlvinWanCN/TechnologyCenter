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105881034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3B2653" w:rsidRDefault="003B2653">
          <w:pPr>
            <w:pStyle w:val="TOCHeading"/>
          </w:pPr>
          <w:r>
            <w:t>Table of Contents</w:t>
          </w:r>
        </w:p>
        <w:p w:rsidR="003B2653" w:rsidRDefault="003B2653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73888" w:history="1">
            <w:r w:rsidRPr="00AE033E">
              <w:rPr>
                <w:rStyle w:val="Hyperlink"/>
                <w:noProof/>
              </w:rPr>
              <w:t>1</w:t>
            </w:r>
            <w:r w:rsidRPr="00AE033E">
              <w:rPr>
                <w:rStyle w:val="Hyperlink"/>
                <w:noProof/>
              </w:rPr>
              <w:t>，实验环境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_Toc458673888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653" w:rsidRDefault="003B2653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8673889" w:history="1">
            <w:r w:rsidRPr="00AE033E">
              <w:rPr>
                <w:rStyle w:val="Hyperlink"/>
                <w:noProof/>
              </w:rPr>
              <w:t>2</w:t>
            </w:r>
            <w:r w:rsidRPr="00AE033E">
              <w:rPr>
                <w:rStyle w:val="Hyperlink"/>
                <w:noProof/>
              </w:rPr>
              <w:t>，实验步骤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_Toc458673889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653" w:rsidRDefault="003B2653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8673890" w:history="1">
            <w:r w:rsidRPr="00AE033E">
              <w:rPr>
                <w:rStyle w:val="Hyperlink"/>
                <w:noProof/>
              </w:rPr>
              <w:t>3</w:t>
            </w:r>
            <w:r w:rsidRPr="00AE033E">
              <w:rPr>
                <w:rStyle w:val="Hyperlink"/>
                <w:noProof/>
              </w:rPr>
              <w:t>，客户端测试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_Toc458673890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653" w:rsidRDefault="003B2653">
          <w:r>
            <w:rPr>
              <w:b/>
              <w:bCs/>
              <w:noProof/>
            </w:rPr>
            <w:fldChar w:fldCharType="end"/>
          </w:r>
        </w:p>
      </w:sdtContent>
    </w:sdt>
    <w:p w:rsidR="003B2653" w:rsidRDefault="003B2653" w:rsidP="003B2653">
      <w:bookmarkStart w:id="0" w:name="_GoBack"/>
      <w:bookmarkEnd w:id="0"/>
    </w:p>
    <w:p w:rsidR="003B2653" w:rsidRDefault="003B2653" w:rsidP="000260C1">
      <w:pPr>
        <w:pStyle w:val="Heading1"/>
        <w:ind w:left="210" w:right="210"/>
      </w:pPr>
    </w:p>
    <w:p w:rsidR="005823F2" w:rsidRDefault="000260C1" w:rsidP="000260C1">
      <w:pPr>
        <w:pStyle w:val="Heading1"/>
        <w:ind w:left="210" w:right="210"/>
      </w:pPr>
      <w:bookmarkStart w:id="1" w:name="_Toc458673888"/>
      <w:r>
        <w:rPr>
          <w:rFonts w:hint="eastAsia"/>
        </w:rPr>
        <w:t>1</w:t>
      </w:r>
      <w:r>
        <w:rPr>
          <w:rFonts w:hint="eastAsia"/>
        </w:rPr>
        <w:t>，实验环境</w:t>
      </w:r>
      <w:bookmarkEnd w:id="1"/>
    </w:p>
    <w:p w:rsidR="000260C1" w:rsidRDefault="000260C1" w:rsidP="000260C1"/>
    <w:p w:rsidR="007D1466" w:rsidRDefault="007D1466" w:rsidP="000260C1"/>
    <w:p w:rsidR="007D1466" w:rsidRDefault="007D1466" w:rsidP="000260C1">
      <w:r>
        <w:t xml:space="preserve">DR </w:t>
      </w:r>
      <w:r>
        <w:rPr>
          <w:rFonts w:hint="eastAsia"/>
        </w:rPr>
        <w:t>Server</w:t>
      </w:r>
    </w:p>
    <w:p w:rsidR="007D1466" w:rsidRDefault="007D1466" w:rsidP="000260C1">
      <w:r>
        <w:t>Hostname: vos1.alv.pub</w:t>
      </w:r>
    </w:p>
    <w:p w:rsidR="007D1466" w:rsidRDefault="003B2653" w:rsidP="000260C1">
      <w:pPr>
        <w:rPr>
          <w:rFonts w:hint="eastAsia"/>
        </w:rPr>
      </w:pPr>
      <w:r>
        <w:t>E</w:t>
      </w:r>
      <w:r>
        <w:rPr>
          <w:rFonts w:hint="eastAsia"/>
        </w:rPr>
        <w:t>t0-</w:t>
      </w:r>
      <w:r w:rsidR="007D1466">
        <w:rPr>
          <w:rFonts w:hint="eastAsia"/>
        </w:rPr>
        <w:t>IP: 192.168.105.201</w:t>
      </w:r>
    </w:p>
    <w:p w:rsidR="003B2653" w:rsidRDefault="003B2653" w:rsidP="003B2653">
      <w:r>
        <w:t>Eth0:1-</w:t>
      </w:r>
      <w:r w:rsidR="00205DFB">
        <w:rPr>
          <w:rFonts w:hint="eastAsia"/>
        </w:rPr>
        <w:t>VIP: 192.168.105.222</w:t>
      </w:r>
      <w:r>
        <w:t xml:space="preserve"> </w:t>
      </w:r>
      <w:r>
        <w:t>Netmask 255.255.255.255</w:t>
      </w:r>
    </w:p>
    <w:p w:rsidR="007D1466" w:rsidRPr="003B2653" w:rsidRDefault="007D1466" w:rsidP="000260C1"/>
    <w:p w:rsidR="00205DFB" w:rsidRDefault="00205DFB" w:rsidP="000260C1"/>
    <w:p w:rsidR="00205DFB" w:rsidRDefault="00205DFB" w:rsidP="000260C1">
      <w:pPr>
        <w:rPr>
          <w:rFonts w:hint="eastAsia"/>
        </w:rPr>
      </w:pPr>
      <w:r>
        <w:rPr>
          <w:rFonts w:hint="eastAsia"/>
        </w:rPr>
        <w:t>Real Server</w:t>
      </w:r>
      <w:r w:rsidR="003B2653">
        <w:t xml:space="preserve"> 1</w:t>
      </w:r>
    </w:p>
    <w:p w:rsidR="00205DFB" w:rsidRDefault="00205DFB" w:rsidP="000260C1">
      <w:r>
        <w:t>Hostname: vos2.alv.pub</w:t>
      </w:r>
    </w:p>
    <w:p w:rsidR="00205DFB" w:rsidRDefault="003B2653" w:rsidP="000260C1">
      <w:r>
        <w:t>Eth0-</w:t>
      </w:r>
      <w:r w:rsidR="00205DFB">
        <w:t>IP: 192.168.105.202</w:t>
      </w:r>
    </w:p>
    <w:p w:rsidR="00205DFB" w:rsidRDefault="003B2653" w:rsidP="000260C1">
      <w:r>
        <w:t>lo:0-VIP:192.168.105.222 Netmask 255.255.255.255</w:t>
      </w:r>
    </w:p>
    <w:p w:rsidR="003B2653" w:rsidRDefault="003B2653" w:rsidP="000260C1"/>
    <w:p w:rsidR="00205DFB" w:rsidRDefault="00205DFB" w:rsidP="000260C1">
      <w:r>
        <w:t>Real Server</w:t>
      </w:r>
      <w:r w:rsidR="003B2653">
        <w:t xml:space="preserve"> 2</w:t>
      </w:r>
    </w:p>
    <w:p w:rsidR="00205DFB" w:rsidRDefault="00205DFB" w:rsidP="000260C1">
      <w:r>
        <w:t>Hostname vos3.alv.pub</w:t>
      </w:r>
    </w:p>
    <w:p w:rsidR="00205DFB" w:rsidRDefault="003B2653" w:rsidP="000260C1">
      <w:pPr>
        <w:rPr>
          <w:rFonts w:hint="eastAsia"/>
        </w:rPr>
      </w:pPr>
      <w:r>
        <w:t>Eth0-</w:t>
      </w:r>
      <w:r w:rsidR="00205DFB">
        <w:t>IP: 192.168.105.203</w:t>
      </w:r>
    </w:p>
    <w:p w:rsidR="00205DFB" w:rsidRPr="003B2653" w:rsidRDefault="003B2653" w:rsidP="000260C1">
      <w:pPr>
        <w:rPr>
          <w:rFonts w:hint="eastAsia"/>
        </w:rPr>
      </w:pPr>
      <w:r>
        <w:t>L</w:t>
      </w:r>
      <w:r>
        <w:rPr>
          <w:rFonts w:hint="eastAsia"/>
        </w:rPr>
        <w:t>o:</w:t>
      </w:r>
      <w:r>
        <w:t xml:space="preserve">0-IP:192.168.105.222 </w:t>
      </w:r>
      <w:r>
        <w:t>Netmask 255.255.255.255</w:t>
      </w:r>
    </w:p>
    <w:p w:rsidR="00205DFB" w:rsidRDefault="00205DFB" w:rsidP="000260C1"/>
    <w:p w:rsidR="003B2653" w:rsidRDefault="003B2653" w:rsidP="003B2653">
      <w:pPr>
        <w:pStyle w:val="Heading1"/>
        <w:ind w:left="210" w:right="210"/>
        <w:rPr>
          <w:rFonts w:hint="eastAsia"/>
        </w:rPr>
      </w:pPr>
      <w:bookmarkStart w:id="2" w:name="_Toc458673889"/>
      <w:r>
        <w:rPr>
          <w:rFonts w:hint="eastAsia"/>
        </w:rPr>
        <w:t>2</w:t>
      </w:r>
      <w:r>
        <w:rPr>
          <w:rFonts w:hint="eastAsia"/>
        </w:rPr>
        <w:t>，实验步骤</w:t>
      </w:r>
      <w:bookmarkEnd w:id="2"/>
    </w:p>
    <w:p w:rsidR="00205DFB" w:rsidRDefault="00205DFB" w:rsidP="000260C1">
      <w:r>
        <w:t>DR</w:t>
      </w:r>
      <w:r>
        <w:rPr>
          <w:rFonts w:hint="eastAsia"/>
        </w:rPr>
        <w:t>端的安装配置</w:t>
      </w:r>
    </w:p>
    <w:p w:rsidR="00205DFB" w:rsidRDefault="00205DFB" w:rsidP="000260C1">
      <w:r w:rsidRPr="00205DFB">
        <w:t xml:space="preserve">yum install </w:t>
      </w:r>
      <w:proofErr w:type="spellStart"/>
      <w:r w:rsidRPr="00205DFB">
        <w:t>ipvsadm</w:t>
      </w:r>
      <w:proofErr w:type="spellEnd"/>
      <w:r w:rsidRPr="00205DFB">
        <w:t xml:space="preserve"> -y</w:t>
      </w:r>
    </w:p>
    <w:p w:rsidR="00205DFB" w:rsidRDefault="00205DFB" w:rsidP="000260C1">
      <w:r w:rsidRPr="00205DFB">
        <w:t>echo 1 &gt; /proc/sys/net/ipv4/</w:t>
      </w:r>
      <w:proofErr w:type="spellStart"/>
      <w:r w:rsidRPr="00205DFB">
        <w:t>ip_forward</w:t>
      </w:r>
      <w:proofErr w:type="spellEnd"/>
    </w:p>
    <w:p w:rsidR="00205DFB" w:rsidRDefault="00205DFB" w:rsidP="000260C1">
      <w:proofErr w:type="spellStart"/>
      <w:r>
        <w:t>ifconfig</w:t>
      </w:r>
      <w:proofErr w:type="spellEnd"/>
      <w:r>
        <w:t xml:space="preserve"> eth0:1 192.168.105.222 </w:t>
      </w:r>
      <w:proofErr w:type="gramStart"/>
      <w:r w:rsidRPr="00205DFB">
        <w:t>netmask</w:t>
      </w:r>
      <w:proofErr w:type="gramEnd"/>
      <w:r w:rsidRPr="00205DFB">
        <w:t xml:space="preserve"> 255.255.255.255 up</w:t>
      </w:r>
    </w:p>
    <w:p w:rsidR="00205DFB" w:rsidRDefault="00205DFB" w:rsidP="000260C1">
      <w:r w:rsidRPr="00205DFB">
        <w:t xml:space="preserve">route add -host </w:t>
      </w:r>
      <w:r>
        <w:t>192.168</w:t>
      </w:r>
      <w:r>
        <w:rPr>
          <w:rFonts w:hint="eastAsia"/>
        </w:rPr>
        <w:t xml:space="preserve">.105.222 </w:t>
      </w:r>
      <w:r w:rsidRPr="00205DFB">
        <w:t>dev eth0:1</w:t>
      </w:r>
    </w:p>
    <w:p w:rsidR="00205DFB" w:rsidRDefault="00205DFB" w:rsidP="00205DFB">
      <w:r>
        <w:t xml:space="preserve">[root@vos1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-A -t 192.168.105.222:80 -s </w:t>
      </w:r>
      <w:proofErr w:type="spellStart"/>
      <w:r>
        <w:t>rr</w:t>
      </w:r>
      <w:proofErr w:type="spellEnd"/>
    </w:p>
    <w:p w:rsidR="00205DFB" w:rsidRDefault="00205DFB" w:rsidP="00205DFB">
      <w:r>
        <w:t xml:space="preserve">[root@vos1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-a -t 192.168.105.222:80 -r 192.168.105.202:80 -g</w:t>
      </w:r>
    </w:p>
    <w:p w:rsidR="00205DFB" w:rsidRDefault="00205DFB" w:rsidP="00205DFB">
      <w:r>
        <w:t xml:space="preserve">[root@vos1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-a -t 192.168.105.222:80 -r 192.168.105.203:80 -g</w:t>
      </w:r>
    </w:p>
    <w:p w:rsidR="00205DFB" w:rsidRDefault="00205DFB" w:rsidP="00205DFB"/>
    <w:p w:rsidR="00205DFB" w:rsidRDefault="00205DFB" w:rsidP="00205DFB">
      <w:r>
        <w:rPr>
          <w:rFonts w:hint="eastAsia"/>
        </w:rPr>
        <w:t>Real Server</w:t>
      </w:r>
      <w:r>
        <w:t xml:space="preserve"> 1</w:t>
      </w:r>
      <w:r>
        <w:rPr>
          <w:rFonts w:hint="eastAsia"/>
        </w:rPr>
        <w:t>的安装配置</w:t>
      </w:r>
    </w:p>
    <w:p w:rsidR="00205DFB" w:rsidRDefault="00205DFB" w:rsidP="00205DFB">
      <w:r w:rsidRPr="00205DFB">
        <w:t xml:space="preserve">yum install </w:t>
      </w:r>
      <w:proofErr w:type="spellStart"/>
      <w:r w:rsidRPr="00205DFB">
        <w:t>httpd</w:t>
      </w:r>
      <w:proofErr w:type="spellEnd"/>
      <w:r w:rsidRPr="00205DFB">
        <w:t xml:space="preserve"> -y</w:t>
      </w:r>
    </w:p>
    <w:p w:rsidR="00205DFB" w:rsidRDefault="00205DFB" w:rsidP="00205DFB">
      <w:r w:rsidRPr="00205DFB">
        <w:lastRenderedPageBreak/>
        <w:t>echo</w:t>
      </w:r>
      <w:r>
        <w:t xml:space="preserve"> web1 &gt; /</w:t>
      </w:r>
      <w:proofErr w:type="spellStart"/>
      <w:r>
        <w:t>var</w:t>
      </w:r>
      <w:proofErr w:type="spellEnd"/>
      <w:r>
        <w:t>/www/html/index.htm</w:t>
      </w:r>
    </w:p>
    <w:p w:rsidR="00205DFB" w:rsidRDefault="00205DFB" w:rsidP="00205DFB">
      <w:r w:rsidRPr="00205DFB">
        <w:t>/</w:t>
      </w:r>
      <w:proofErr w:type="spellStart"/>
      <w:r w:rsidRPr="00205DFB">
        <w:t>etc</w:t>
      </w:r>
      <w:proofErr w:type="spellEnd"/>
      <w:r w:rsidRPr="00205DFB">
        <w:t>/</w:t>
      </w:r>
      <w:proofErr w:type="spellStart"/>
      <w:proofErr w:type="gramStart"/>
      <w:r w:rsidRPr="00205DFB">
        <w:t>init.d</w:t>
      </w:r>
      <w:proofErr w:type="spellEnd"/>
      <w:proofErr w:type="gramEnd"/>
      <w:r w:rsidRPr="00205DFB">
        <w:t>/</w:t>
      </w:r>
      <w:proofErr w:type="spellStart"/>
      <w:r w:rsidRPr="00205DFB">
        <w:t>httpd</w:t>
      </w:r>
      <w:proofErr w:type="spellEnd"/>
      <w:r w:rsidRPr="00205DFB">
        <w:t xml:space="preserve"> start</w:t>
      </w:r>
    </w:p>
    <w:p w:rsidR="00205DFB" w:rsidRDefault="00205DFB" w:rsidP="00205DFB">
      <w:proofErr w:type="spellStart"/>
      <w:r w:rsidRPr="00205DFB">
        <w:t>ifconfig</w:t>
      </w:r>
      <w:proofErr w:type="spellEnd"/>
      <w:r w:rsidRPr="00205DFB">
        <w:t xml:space="preserve"> lo:0 192.168.105.222 </w:t>
      </w:r>
      <w:proofErr w:type="gramStart"/>
      <w:r w:rsidRPr="00205DFB">
        <w:t>netmask</w:t>
      </w:r>
      <w:proofErr w:type="gramEnd"/>
      <w:r w:rsidRPr="00205DFB">
        <w:t xml:space="preserve"> 255.255.255.255 up</w:t>
      </w:r>
    </w:p>
    <w:p w:rsidR="00205DFB" w:rsidRDefault="00205DFB" w:rsidP="00205DFB">
      <w:r w:rsidRPr="00205DFB">
        <w:t>route add -host 192.168.105.222 dev lo:0</w:t>
      </w:r>
    </w:p>
    <w:p w:rsidR="00205DFB" w:rsidRDefault="00205DFB" w:rsidP="00205DFB">
      <w:r>
        <w:t>echo "1"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205DFB" w:rsidRDefault="00205DFB" w:rsidP="00205DFB">
      <w:r>
        <w:t>echo "2"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205DFB" w:rsidRDefault="00205DFB" w:rsidP="00205DFB">
      <w:r>
        <w:t>echo "1"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205DFB" w:rsidRDefault="00205DFB" w:rsidP="00205DFB">
      <w:r>
        <w:t>echo "2"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205DFB" w:rsidRDefault="00205DFB" w:rsidP="00205DFB"/>
    <w:p w:rsidR="00205DFB" w:rsidRDefault="00205DFB" w:rsidP="00205DFB">
      <w:r>
        <w:rPr>
          <w:rFonts w:hint="eastAsia"/>
        </w:rPr>
        <w:t>Rea</w:t>
      </w:r>
      <w:r>
        <w:t xml:space="preserve">l Server 2 </w:t>
      </w:r>
      <w:r>
        <w:rPr>
          <w:rFonts w:hint="eastAsia"/>
        </w:rPr>
        <w:t>的安装配置</w:t>
      </w:r>
    </w:p>
    <w:p w:rsidR="003B2653" w:rsidRDefault="003B2653" w:rsidP="003B2653">
      <w:r w:rsidRPr="00205DFB">
        <w:t xml:space="preserve">yum install </w:t>
      </w:r>
      <w:proofErr w:type="spellStart"/>
      <w:r w:rsidRPr="00205DFB">
        <w:t>httpd</w:t>
      </w:r>
      <w:proofErr w:type="spellEnd"/>
      <w:r w:rsidRPr="00205DFB">
        <w:t xml:space="preserve"> -y</w:t>
      </w:r>
    </w:p>
    <w:p w:rsidR="003B2653" w:rsidRDefault="003B2653" w:rsidP="003B2653">
      <w:r w:rsidRPr="00205DFB">
        <w:t>echo</w:t>
      </w:r>
      <w:r>
        <w:t xml:space="preserve"> web</w:t>
      </w:r>
      <w:r>
        <w:t>2</w:t>
      </w:r>
      <w:r>
        <w:t xml:space="preserve"> &gt; /</w:t>
      </w:r>
      <w:proofErr w:type="spellStart"/>
      <w:r>
        <w:t>var</w:t>
      </w:r>
      <w:proofErr w:type="spellEnd"/>
      <w:r>
        <w:t>/www/html/index.htm</w:t>
      </w:r>
    </w:p>
    <w:p w:rsidR="003B2653" w:rsidRDefault="003B2653" w:rsidP="003B2653">
      <w:r w:rsidRPr="00205DFB">
        <w:t>/</w:t>
      </w:r>
      <w:proofErr w:type="spellStart"/>
      <w:r w:rsidRPr="00205DFB">
        <w:t>etc</w:t>
      </w:r>
      <w:proofErr w:type="spellEnd"/>
      <w:r w:rsidRPr="00205DFB">
        <w:t>/</w:t>
      </w:r>
      <w:proofErr w:type="spellStart"/>
      <w:proofErr w:type="gramStart"/>
      <w:r w:rsidRPr="00205DFB">
        <w:t>init.d</w:t>
      </w:r>
      <w:proofErr w:type="spellEnd"/>
      <w:proofErr w:type="gramEnd"/>
      <w:r w:rsidRPr="00205DFB">
        <w:t>/</w:t>
      </w:r>
      <w:proofErr w:type="spellStart"/>
      <w:r w:rsidRPr="00205DFB">
        <w:t>httpd</w:t>
      </w:r>
      <w:proofErr w:type="spellEnd"/>
      <w:r w:rsidRPr="00205DFB">
        <w:t xml:space="preserve"> start</w:t>
      </w:r>
    </w:p>
    <w:p w:rsidR="003B2653" w:rsidRDefault="003B2653" w:rsidP="003B2653">
      <w:proofErr w:type="spellStart"/>
      <w:r w:rsidRPr="00205DFB">
        <w:t>ifconfig</w:t>
      </w:r>
      <w:proofErr w:type="spellEnd"/>
      <w:r w:rsidRPr="00205DFB">
        <w:t xml:space="preserve"> lo:0 192.168.105.222 </w:t>
      </w:r>
      <w:proofErr w:type="gramStart"/>
      <w:r w:rsidRPr="00205DFB">
        <w:t>netmask</w:t>
      </w:r>
      <w:proofErr w:type="gramEnd"/>
      <w:r w:rsidRPr="00205DFB">
        <w:t xml:space="preserve"> 255.255.255.255 up</w:t>
      </w:r>
    </w:p>
    <w:p w:rsidR="003B2653" w:rsidRDefault="003B2653" w:rsidP="003B2653">
      <w:r w:rsidRPr="00205DFB">
        <w:t>route add -host 192.168.105.222 dev lo:0</w:t>
      </w:r>
    </w:p>
    <w:p w:rsidR="003B2653" w:rsidRDefault="003B2653" w:rsidP="003B2653">
      <w:r>
        <w:t>echo "1"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3B2653" w:rsidRDefault="003B2653" w:rsidP="003B2653">
      <w:r>
        <w:t>echo "2"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3B2653" w:rsidRDefault="003B2653" w:rsidP="003B2653">
      <w:r>
        <w:t>echo "1"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3B2653" w:rsidRDefault="003B2653" w:rsidP="003B2653">
      <w:r>
        <w:t>echo "2"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205DFB" w:rsidRDefault="00205DFB" w:rsidP="00205DFB"/>
    <w:p w:rsidR="003B2653" w:rsidRDefault="003B2653" w:rsidP="00205DFB"/>
    <w:p w:rsidR="003B2653" w:rsidRDefault="003B2653" w:rsidP="00205DFB"/>
    <w:p w:rsidR="003B2653" w:rsidRDefault="003B2653" w:rsidP="003B2653">
      <w:pPr>
        <w:pStyle w:val="Heading1"/>
        <w:ind w:left="210" w:right="210"/>
        <w:rPr>
          <w:rFonts w:hint="eastAsia"/>
        </w:rPr>
      </w:pPr>
      <w:bookmarkStart w:id="3" w:name="_Toc458673890"/>
      <w:r>
        <w:rPr>
          <w:rFonts w:hint="eastAsia"/>
        </w:rPr>
        <w:t>3</w:t>
      </w:r>
      <w:r>
        <w:rPr>
          <w:rFonts w:hint="eastAsia"/>
        </w:rPr>
        <w:t>，客户端测试</w:t>
      </w:r>
      <w:bookmarkEnd w:id="3"/>
    </w:p>
    <w:p w:rsidR="003B2653" w:rsidRDefault="003B2653" w:rsidP="00205DFB">
      <w:r>
        <w:rPr>
          <w:rFonts w:hint="eastAsia"/>
        </w:rPr>
        <w:t>Client</w:t>
      </w:r>
      <w:r>
        <w:rPr>
          <w:rFonts w:hint="eastAsia"/>
        </w:rPr>
        <w:t>端测试</w:t>
      </w:r>
    </w:p>
    <w:p w:rsidR="003B2653" w:rsidRDefault="003B2653" w:rsidP="00205DFB">
      <w:pPr>
        <w:rPr>
          <w:rFonts w:hint="eastAsia"/>
        </w:rPr>
      </w:pPr>
      <w:r>
        <w:rPr>
          <w:rFonts w:hint="eastAsia"/>
        </w:rPr>
        <w:t>可以看到，第一次访问时</w:t>
      </w:r>
      <w:r>
        <w:rPr>
          <w:rFonts w:hint="eastAsia"/>
        </w:rPr>
        <w:t>web</w:t>
      </w:r>
      <w:r>
        <w:t>2</w:t>
      </w:r>
      <w:r>
        <w:rPr>
          <w:rFonts w:hint="eastAsia"/>
        </w:rPr>
        <w:t>，再访问一次，就变成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了，再访问，又成了</w:t>
      </w:r>
      <w:r>
        <w:rPr>
          <w:rFonts w:hint="eastAsia"/>
        </w:rPr>
        <w:t>web</w:t>
      </w:r>
      <w:r>
        <w:t>2</w:t>
      </w:r>
      <w:r>
        <w:rPr>
          <w:rFonts w:hint="eastAsia"/>
        </w:rPr>
        <w:t>,</w:t>
      </w:r>
      <w:r>
        <w:rPr>
          <w:rFonts w:hint="eastAsia"/>
        </w:rPr>
        <w:t>，也就是说，我们访问</w:t>
      </w:r>
      <w:r>
        <w:rPr>
          <w:rFonts w:hint="eastAsia"/>
        </w:rPr>
        <w:t>vos</w:t>
      </w:r>
      <w:r>
        <w:t>1</w:t>
      </w:r>
      <w:r>
        <w:rPr>
          <w:rFonts w:hint="eastAsia"/>
        </w:rPr>
        <w:t>上的</w:t>
      </w:r>
      <w:r>
        <w:rPr>
          <w:rFonts w:hint="eastAsia"/>
        </w:rPr>
        <w:t>VIP</w:t>
      </w:r>
      <w:r>
        <w:rPr>
          <w:rFonts w:hint="eastAsia"/>
        </w:rPr>
        <w:t>那个</w:t>
      </w:r>
      <w:r>
        <w:rPr>
          <w:rFonts w:hint="eastAsia"/>
        </w:rPr>
        <w:t>IP 192.168.105.222</w:t>
      </w:r>
      <w:r>
        <w:rPr>
          <w:rFonts w:hint="eastAsia"/>
        </w:rPr>
        <w:t>的时候，被转到</w:t>
      </w:r>
      <w:r>
        <w:rPr>
          <w:rFonts w:hint="eastAsia"/>
        </w:rPr>
        <w:t>vos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vos</w:t>
      </w:r>
      <w:r>
        <w:t>3</w:t>
      </w:r>
      <w:r>
        <w:rPr>
          <w:rFonts w:hint="eastAsia"/>
        </w:rPr>
        <w:t>上去了，成功实现了轮询。</w:t>
      </w:r>
    </w:p>
    <w:p w:rsidR="003B2653" w:rsidRDefault="003B2653" w:rsidP="003B2653">
      <w:r>
        <w:t xml:space="preserve">[root@vos4 </w:t>
      </w:r>
      <w:proofErr w:type="gramStart"/>
      <w:r>
        <w:t>~]#</w:t>
      </w:r>
      <w:proofErr w:type="gramEnd"/>
      <w:r>
        <w:t xml:space="preserve"> curl 192.168.105.222</w:t>
      </w:r>
    </w:p>
    <w:p w:rsidR="003B2653" w:rsidRDefault="003B2653" w:rsidP="003B2653">
      <w:r>
        <w:t>web2</w:t>
      </w:r>
    </w:p>
    <w:p w:rsidR="003B2653" w:rsidRDefault="003B2653" w:rsidP="003B2653">
      <w:r>
        <w:t xml:space="preserve">[root@vos4 </w:t>
      </w:r>
      <w:proofErr w:type="gramStart"/>
      <w:r>
        <w:t>~]#</w:t>
      </w:r>
      <w:proofErr w:type="gramEnd"/>
      <w:r>
        <w:t xml:space="preserve"> curl 192.168.105.222</w:t>
      </w:r>
    </w:p>
    <w:p w:rsidR="003B2653" w:rsidRDefault="003B2653" w:rsidP="003B2653">
      <w:r>
        <w:t>web1</w:t>
      </w:r>
    </w:p>
    <w:p w:rsidR="003B2653" w:rsidRDefault="003B2653" w:rsidP="003B2653">
      <w:r>
        <w:t xml:space="preserve">[root@vos4 </w:t>
      </w:r>
      <w:proofErr w:type="gramStart"/>
      <w:r>
        <w:t>~]#</w:t>
      </w:r>
      <w:proofErr w:type="gramEnd"/>
      <w:r>
        <w:t xml:space="preserve"> curl 192.168.105.222</w:t>
      </w:r>
    </w:p>
    <w:p w:rsidR="003B2653" w:rsidRDefault="003B2653" w:rsidP="003B2653">
      <w:r>
        <w:t>web2</w:t>
      </w:r>
    </w:p>
    <w:p w:rsidR="003B2653" w:rsidRDefault="003B2653" w:rsidP="003B2653">
      <w:r>
        <w:t xml:space="preserve">[root@vos4 </w:t>
      </w:r>
      <w:proofErr w:type="gramStart"/>
      <w:r>
        <w:t>~]#</w:t>
      </w:r>
      <w:proofErr w:type="gramEnd"/>
      <w:r>
        <w:t xml:space="preserve"> curl 192.168.105.222</w:t>
      </w:r>
    </w:p>
    <w:p w:rsidR="003B2653" w:rsidRPr="003B2653" w:rsidRDefault="003B2653" w:rsidP="003B2653">
      <w:pPr>
        <w:rPr>
          <w:rFonts w:hint="eastAsia"/>
        </w:rPr>
      </w:pPr>
      <w:r>
        <w:t>web1</w:t>
      </w:r>
    </w:p>
    <w:sectPr w:rsidR="003B2653" w:rsidRPr="003B2653" w:rsidSect="00643922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184" w:rsidRDefault="002C3184" w:rsidP="009F5A79">
      <w:r>
        <w:separator/>
      </w:r>
    </w:p>
  </w:endnote>
  <w:endnote w:type="continuationSeparator" w:id="0">
    <w:p w:rsidR="002C3184" w:rsidRDefault="002C3184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2C3184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3B2653">
              <w:rPr>
                <w:rFonts w:hint="eastAsia"/>
                <w:noProof/>
              </w:rPr>
              <w:t>3</w:t>
            </w:r>
            <w:r w:rsidR="003B2653">
              <w:rPr>
                <w:rFonts w:hint="eastAsia"/>
                <w:noProof/>
              </w:rPr>
              <w:t>，客户端测试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3B2653" w:rsidRPr="003B2653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184" w:rsidRDefault="002C3184" w:rsidP="009F5A79">
      <w:r>
        <w:separator/>
      </w:r>
    </w:p>
  </w:footnote>
  <w:footnote w:type="continuationSeparator" w:id="0">
    <w:p w:rsidR="002C3184" w:rsidRDefault="002C3184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5"/>
  </w:num>
  <w:num w:numId="7">
    <w:abstractNumId w:val="12"/>
  </w:num>
  <w:num w:numId="8">
    <w:abstractNumId w:val="4"/>
  </w:num>
  <w:num w:numId="9">
    <w:abstractNumId w:val="37"/>
  </w:num>
  <w:num w:numId="10">
    <w:abstractNumId w:val="43"/>
  </w:num>
  <w:num w:numId="11">
    <w:abstractNumId w:val="5"/>
  </w:num>
  <w:num w:numId="12">
    <w:abstractNumId w:val="36"/>
  </w:num>
  <w:num w:numId="13">
    <w:abstractNumId w:val="33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4"/>
  </w:num>
  <w:num w:numId="20">
    <w:abstractNumId w:val="3"/>
  </w:num>
  <w:num w:numId="21">
    <w:abstractNumId w:val="22"/>
  </w:num>
  <w:num w:numId="22">
    <w:abstractNumId w:val="38"/>
  </w:num>
  <w:num w:numId="23">
    <w:abstractNumId w:val="21"/>
  </w:num>
  <w:num w:numId="24">
    <w:abstractNumId w:val="39"/>
  </w:num>
  <w:num w:numId="25">
    <w:abstractNumId w:val="19"/>
  </w:num>
  <w:num w:numId="26">
    <w:abstractNumId w:val="42"/>
  </w:num>
  <w:num w:numId="27">
    <w:abstractNumId w:val="32"/>
  </w:num>
  <w:num w:numId="28">
    <w:abstractNumId w:val="13"/>
  </w:num>
  <w:num w:numId="29">
    <w:abstractNumId w:val="31"/>
  </w:num>
  <w:num w:numId="30">
    <w:abstractNumId w:val="41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40"/>
  </w:num>
  <w:num w:numId="43">
    <w:abstractNumId w:val="2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252E1"/>
    <w:rsid w:val="000260C1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6E0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282F"/>
    <w:rsid w:val="001131BC"/>
    <w:rsid w:val="00115F4B"/>
    <w:rsid w:val="00116012"/>
    <w:rsid w:val="00120770"/>
    <w:rsid w:val="00120F25"/>
    <w:rsid w:val="00133A63"/>
    <w:rsid w:val="001356B6"/>
    <w:rsid w:val="00136721"/>
    <w:rsid w:val="00136E06"/>
    <w:rsid w:val="001374DB"/>
    <w:rsid w:val="00141BB6"/>
    <w:rsid w:val="001465B0"/>
    <w:rsid w:val="00147038"/>
    <w:rsid w:val="0014709C"/>
    <w:rsid w:val="00147122"/>
    <w:rsid w:val="00147478"/>
    <w:rsid w:val="00154C25"/>
    <w:rsid w:val="0016475A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0ACC"/>
    <w:rsid w:val="001A1A6B"/>
    <w:rsid w:val="001B748A"/>
    <w:rsid w:val="001C1BAE"/>
    <w:rsid w:val="001C4523"/>
    <w:rsid w:val="001C4A43"/>
    <w:rsid w:val="001C522E"/>
    <w:rsid w:val="001C5938"/>
    <w:rsid w:val="001C5CC0"/>
    <w:rsid w:val="001C66EB"/>
    <w:rsid w:val="001E00E4"/>
    <w:rsid w:val="00204D84"/>
    <w:rsid w:val="00205DFB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4D84"/>
    <w:rsid w:val="002B6DA6"/>
    <w:rsid w:val="002C2C91"/>
    <w:rsid w:val="002C3184"/>
    <w:rsid w:val="002C331B"/>
    <w:rsid w:val="002C78FA"/>
    <w:rsid w:val="002D486A"/>
    <w:rsid w:val="002E5875"/>
    <w:rsid w:val="002F07AD"/>
    <w:rsid w:val="002F3881"/>
    <w:rsid w:val="003015DD"/>
    <w:rsid w:val="00301798"/>
    <w:rsid w:val="003078D9"/>
    <w:rsid w:val="003123D4"/>
    <w:rsid w:val="00312EF8"/>
    <w:rsid w:val="0031484D"/>
    <w:rsid w:val="00320A99"/>
    <w:rsid w:val="003238D0"/>
    <w:rsid w:val="003243F3"/>
    <w:rsid w:val="00335577"/>
    <w:rsid w:val="00340590"/>
    <w:rsid w:val="003525AA"/>
    <w:rsid w:val="00357DB6"/>
    <w:rsid w:val="00362B62"/>
    <w:rsid w:val="00362F7E"/>
    <w:rsid w:val="00364380"/>
    <w:rsid w:val="00364792"/>
    <w:rsid w:val="00366FA8"/>
    <w:rsid w:val="00367FCC"/>
    <w:rsid w:val="0037268A"/>
    <w:rsid w:val="00383BE9"/>
    <w:rsid w:val="00384937"/>
    <w:rsid w:val="0038682A"/>
    <w:rsid w:val="00395E72"/>
    <w:rsid w:val="00396A3A"/>
    <w:rsid w:val="003A0A16"/>
    <w:rsid w:val="003A0F87"/>
    <w:rsid w:val="003A396A"/>
    <w:rsid w:val="003A4481"/>
    <w:rsid w:val="003B2653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3F2CF6"/>
    <w:rsid w:val="004053BC"/>
    <w:rsid w:val="004107A0"/>
    <w:rsid w:val="00412AAB"/>
    <w:rsid w:val="00417A7B"/>
    <w:rsid w:val="00417F42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D7DBF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5026"/>
    <w:rsid w:val="005777D7"/>
    <w:rsid w:val="005813E0"/>
    <w:rsid w:val="005823F2"/>
    <w:rsid w:val="0058447B"/>
    <w:rsid w:val="00586797"/>
    <w:rsid w:val="00591C39"/>
    <w:rsid w:val="00593D0D"/>
    <w:rsid w:val="00595940"/>
    <w:rsid w:val="00596504"/>
    <w:rsid w:val="0059713A"/>
    <w:rsid w:val="005A3AB0"/>
    <w:rsid w:val="005A4126"/>
    <w:rsid w:val="005A4F27"/>
    <w:rsid w:val="005A5B9A"/>
    <w:rsid w:val="005B2E70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E7DD7"/>
    <w:rsid w:val="005F1FF6"/>
    <w:rsid w:val="005F49BA"/>
    <w:rsid w:val="005F72B6"/>
    <w:rsid w:val="005F7389"/>
    <w:rsid w:val="00605249"/>
    <w:rsid w:val="0060767A"/>
    <w:rsid w:val="0060782B"/>
    <w:rsid w:val="00610200"/>
    <w:rsid w:val="006128AD"/>
    <w:rsid w:val="00612F5A"/>
    <w:rsid w:val="00614F60"/>
    <w:rsid w:val="006152D8"/>
    <w:rsid w:val="00615A59"/>
    <w:rsid w:val="0062153F"/>
    <w:rsid w:val="00626778"/>
    <w:rsid w:val="006324E4"/>
    <w:rsid w:val="00634057"/>
    <w:rsid w:val="00634A60"/>
    <w:rsid w:val="00636101"/>
    <w:rsid w:val="00636976"/>
    <w:rsid w:val="00637450"/>
    <w:rsid w:val="0064038E"/>
    <w:rsid w:val="00642E99"/>
    <w:rsid w:val="00643922"/>
    <w:rsid w:val="006471B7"/>
    <w:rsid w:val="0065085D"/>
    <w:rsid w:val="00654709"/>
    <w:rsid w:val="00661224"/>
    <w:rsid w:val="0066122F"/>
    <w:rsid w:val="006718E0"/>
    <w:rsid w:val="006818CA"/>
    <w:rsid w:val="00684F71"/>
    <w:rsid w:val="00691444"/>
    <w:rsid w:val="00691977"/>
    <w:rsid w:val="0069591E"/>
    <w:rsid w:val="006A4FB9"/>
    <w:rsid w:val="006A6CB3"/>
    <w:rsid w:val="006B3678"/>
    <w:rsid w:val="006B451C"/>
    <w:rsid w:val="006C0DDC"/>
    <w:rsid w:val="006C319B"/>
    <w:rsid w:val="006C74B2"/>
    <w:rsid w:val="006D02C9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4AF9"/>
    <w:rsid w:val="0070520E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0450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4EFB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D1466"/>
    <w:rsid w:val="007D1C75"/>
    <w:rsid w:val="007D3014"/>
    <w:rsid w:val="007D3FB1"/>
    <w:rsid w:val="007D4029"/>
    <w:rsid w:val="007E1373"/>
    <w:rsid w:val="007E1E03"/>
    <w:rsid w:val="007F20C1"/>
    <w:rsid w:val="007F28D0"/>
    <w:rsid w:val="007F560E"/>
    <w:rsid w:val="008008CB"/>
    <w:rsid w:val="00800928"/>
    <w:rsid w:val="00803C39"/>
    <w:rsid w:val="008041A2"/>
    <w:rsid w:val="00806C35"/>
    <w:rsid w:val="00807DE7"/>
    <w:rsid w:val="00813C6D"/>
    <w:rsid w:val="00813F19"/>
    <w:rsid w:val="00814F93"/>
    <w:rsid w:val="0082056B"/>
    <w:rsid w:val="00825600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442EF"/>
    <w:rsid w:val="00855939"/>
    <w:rsid w:val="00860430"/>
    <w:rsid w:val="00864A11"/>
    <w:rsid w:val="00866ACE"/>
    <w:rsid w:val="008701FD"/>
    <w:rsid w:val="00873C4C"/>
    <w:rsid w:val="0088770C"/>
    <w:rsid w:val="008915CD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4C96"/>
    <w:rsid w:val="008B5388"/>
    <w:rsid w:val="008B5A10"/>
    <w:rsid w:val="008C1049"/>
    <w:rsid w:val="008C2A74"/>
    <w:rsid w:val="008C4918"/>
    <w:rsid w:val="008C6A32"/>
    <w:rsid w:val="008C6C0F"/>
    <w:rsid w:val="008D0B1A"/>
    <w:rsid w:val="008D1EED"/>
    <w:rsid w:val="008D6D2D"/>
    <w:rsid w:val="008E09B1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6483"/>
    <w:rsid w:val="009173BD"/>
    <w:rsid w:val="00920F25"/>
    <w:rsid w:val="009218FF"/>
    <w:rsid w:val="00921C32"/>
    <w:rsid w:val="009225B3"/>
    <w:rsid w:val="009237AF"/>
    <w:rsid w:val="009342DC"/>
    <w:rsid w:val="00941031"/>
    <w:rsid w:val="00952FDB"/>
    <w:rsid w:val="00960320"/>
    <w:rsid w:val="00963D54"/>
    <w:rsid w:val="009643A9"/>
    <w:rsid w:val="00964FE9"/>
    <w:rsid w:val="009709B6"/>
    <w:rsid w:val="009746A6"/>
    <w:rsid w:val="009820BA"/>
    <w:rsid w:val="00982662"/>
    <w:rsid w:val="00983C0B"/>
    <w:rsid w:val="0098514E"/>
    <w:rsid w:val="00985D81"/>
    <w:rsid w:val="0098638A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2DCC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3F6C"/>
    <w:rsid w:val="00A6609C"/>
    <w:rsid w:val="00A665FE"/>
    <w:rsid w:val="00A7470C"/>
    <w:rsid w:val="00A76EAE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D7063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15F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2EF6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4E07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114F"/>
    <w:rsid w:val="00C743EA"/>
    <w:rsid w:val="00C9020C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6227"/>
    <w:rsid w:val="00CE1CA5"/>
    <w:rsid w:val="00CE2016"/>
    <w:rsid w:val="00CE5835"/>
    <w:rsid w:val="00CE7E8E"/>
    <w:rsid w:val="00CF613F"/>
    <w:rsid w:val="00CF7F96"/>
    <w:rsid w:val="00D049DD"/>
    <w:rsid w:val="00D13849"/>
    <w:rsid w:val="00D16BA2"/>
    <w:rsid w:val="00D200A3"/>
    <w:rsid w:val="00D22249"/>
    <w:rsid w:val="00D24347"/>
    <w:rsid w:val="00D244B9"/>
    <w:rsid w:val="00D261E3"/>
    <w:rsid w:val="00D300B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1CB5"/>
    <w:rsid w:val="00DA4470"/>
    <w:rsid w:val="00DA79A3"/>
    <w:rsid w:val="00DA7F08"/>
    <w:rsid w:val="00DB07EB"/>
    <w:rsid w:val="00DB0B44"/>
    <w:rsid w:val="00DB1E8E"/>
    <w:rsid w:val="00DB3E8D"/>
    <w:rsid w:val="00DB5EA7"/>
    <w:rsid w:val="00DC2E58"/>
    <w:rsid w:val="00DC3EE4"/>
    <w:rsid w:val="00DD3026"/>
    <w:rsid w:val="00DD5BF4"/>
    <w:rsid w:val="00DF294F"/>
    <w:rsid w:val="00E017D1"/>
    <w:rsid w:val="00E1321B"/>
    <w:rsid w:val="00E139BA"/>
    <w:rsid w:val="00E14B51"/>
    <w:rsid w:val="00E14C9D"/>
    <w:rsid w:val="00E20ED3"/>
    <w:rsid w:val="00E22771"/>
    <w:rsid w:val="00E24351"/>
    <w:rsid w:val="00E25CFC"/>
    <w:rsid w:val="00E33007"/>
    <w:rsid w:val="00E42D14"/>
    <w:rsid w:val="00E50677"/>
    <w:rsid w:val="00E513BC"/>
    <w:rsid w:val="00E526AF"/>
    <w:rsid w:val="00E561AB"/>
    <w:rsid w:val="00E57091"/>
    <w:rsid w:val="00E63F91"/>
    <w:rsid w:val="00E63FC3"/>
    <w:rsid w:val="00E64C54"/>
    <w:rsid w:val="00E67B0A"/>
    <w:rsid w:val="00E715EA"/>
    <w:rsid w:val="00E831B5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EF4C9D"/>
    <w:rsid w:val="00F02342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53F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2A2"/>
    <w:rsid w:val="00FC179B"/>
    <w:rsid w:val="00FC3E70"/>
    <w:rsid w:val="00FD2F58"/>
    <w:rsid w:val="00FE2208"/>
    <w:rsid w:val="00FE23B0"/>
    <w:rsid w:val="00FE26D4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23F0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5938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C59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38"/>
    <w:pPr>
      <w:widowControl/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  <w:kern w:val="0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C5938"/>
    <w:rPr>
      <w:rFonts w:cs="Times New Roman"/>
      <w:color w:val="5A5A5A" w:themeColor="text1" w:themeTint="A5"/>
      <w:spacing w:val="15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2016-08-08T00:00:00</PublishDate>
  <Abstract>本文档为您讲述 Networker 8.2.2 Networker Server 端 和Networker Management Console 端在RHEL6.4 系统上的安装</Abstract>
  <CompanyAddress>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59C5F-53F0-4878-85E6-6DD33D09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Operation And Maintenance Daily report</vt:lpstr>
    </vt:vector>
  </TitlesOfParts>
  <Company>Shanghai Bluedot Information Technology., Ltd.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Operation And Maintenance Daily report</dc:title>
  <dc:subject>Alvin Wan</dc:subject>
  <dc:creator>Alvin Wan</dc:creator>
  <cp:lastModifiedBy>Alvin Wan</cp:lastModifiedBy>
  <cp:revision>52</cp:revision>
  <cp:lastPrinted>2016-08-08T10:21:00Z</cp:lastPrinted>
  <dcterms:created xsi:type="dcterms:W3CDTF">2016-07-13T08:55:00Z</dcterms:created>
  <dcterms:modified xsi:type="dcterms:W3CDTF">2016-08-11T02:15:00Z</dcterms:modified>
</cp:coreProperties>
</file>