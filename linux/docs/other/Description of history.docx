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246D" w:rsidRDefault="0029246D" w:rsidP="00F03154"/>
    <w:p w:rsidR="0029246D" w:rsidRPr="00F03154" w:rsidRDefault="0029246D" w:rsidP="00F03154">
      <w:pPr>
        <w:rPr>
          <w:rFonts w:hint="eastAsia"/>
        </w:rPr>
      </w:pPr>
      <w:r>
        <w:rPr>
          <w:rFonts w:hint="eastAsia"/>
        </w:rPr>
        <w:t>我们在</w:t>
      </w:r>
      <w:r>
        <w:rPr>
          <w:rFonts w:hint="eastAsia"/>
        </w:rPr>
        <w:t>Linux</w:t>
      </w:r>
      <w:r>
        <w:rPr>
          <w:rFonts w:hint="eastAsia"/>
        </w:rPr>
        <w:t>执行的所有命令，都会先暂时的保存在内存里面，在我们执行了推出了当前</w:t>
      </w:r>
      <w:r>
        <w:rPr>
          <w:rFonts w:hint="eastAsia"/>
        </w:rPr>
        <w:t>tty</w:t>
      </w:r>
      <w:r>
        <w:rPr>
          <w:rFonts w:hint="eastAsia"/>
        </w:rPr>
        <w:t>之后，就会被写到当前用户的</w:t>
      </w:r>
      <w:r>
        <w:rPr>
          <w:rFonts w:hint="eastAsia"/>
        </w:rPr>
        <w:t xml:space="preserve">~/.bash_history </w:t>
      </w:r>
      <w:r>
        <w:rPr>
          <w:rFonts w:hint="eastAsia"/>
        </w:rPr>
        <w:t>文件里面保留下来，</w:t>
      </w:r>
      <w:r>
        <w:rPr>
          <w:rFonts w:hint="eastAsia"/>
        </w:rPr>
        <w:t xml:space="preserve"> </w:t>
      </w:r>
      <w:r>
        <w:rPr>
          <w:rFonts w:hint="eastAsia"/>
        </w:rPr>
        <w:t>如果还没有退出那个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 xml:space="preserve">when you connection from another </w:t>
      </w:r>
      <w:r>
        <w:t>session, You can’</w:t>
      </w:r>
      <w:r w:rsidR="00503AE2">
        <w:t>t see those</w:t>
      </w:r>
      <w:r>
        <w:t xml:space="preserve"> history</w:t>
      </w:r>
      <w:r w:rsidR="00503AE2">
        <w:t xml:space="preserve"> command</w:t>
      </w:r>
      <w:r w:rsidR="00413696">
        <w:t xml:space="preserve"> .</w:t>
      </w:r>
      <w:bookmarkStart w:id="0" w:name="_GoBack"/>
      <w:bookmarkEnd w:id="0"/>
    </w:p>
    <w:sectPr w:rsidR="0029246D" w:rsidRPr="00F03154" w:rsidSect="0059713A">
      <w:headerReference w:type="default" r:id="rId9"/>
      <w:footerReference w:type="default" r:id="rId10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50C" w:rsidRDefault="0041050C" w:rsidP="009F5A79">
      <w:r>
        <w:separator/>
      </w:r>
    </w:p>
  </w:endnote>
  <w:endnote w:type="continuationSeparator" w:id="0">
    <w:p w:rsidR="0041050C" w:rsidRDefault="0041050C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41050C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A396A" w:rsidRPr="003A396A">
                <w:rPr>
                  <w:rFonts w:ascii="Microsoft YaHei UI Light" w:eastAsia="Microsoft YaHei UI Light" w:hAnsi="Microsoft YaHei UI Light"/>
                </w:rPr>
                <w:t>Shanghai Bluedot Information Technology., Ltd.</w:t>
              </w:r>
            </w:sdtContent>
          </w:sdt>
          <w:r w:rsidR="00712392" w:rsidRPr="003A396A">
            <w:t xml:space="preserve"> | </w:t>
          </w:r>
          <w:r w:rsidR="006152D8">
            <w:fldChar w:fldCharType="begin"/>
          </w:r>
          <w:r w:rsidR="001110FD">
            <w:instrText xml:space="preserve"> STYLEREF  "1"  </w:instrText>
          </w:r>
          <w:r w:rsidR="006152D8">
            <w:fldChar w:fldCharType="separate"/>
          </w:r>
          <w:r w:rsidR="00F03154">
            <w:rPr>
              <w:noProof/>
            </w:rPr>
            <w:t>2, Operation Process</w:t>
          </w:r>
          <w:r w:rsidR="006152D8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F212F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03154" w:rsidRPr="00F03154">
            <w:rPr>
              <w:noProof/>
              <w:color w:val="FFFFFF" w:themeColor="background1"/>
              <w:lang w:val="zh-CN"/>
            </w:rPr>
            <w:t>2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12392" w:rsidRDefault="0071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50C" w:rsidRDefault="0041050C" w:rsidP="009F5A79">
      <w:r>
        <w:separator/>
      </w:r>
    </w:p>
  </w:footnote>
  <w:footnote w:type="continuationSeparator" w:id="0">
    <w:p w:rsidR="0041050C" w:rsidRDefault="0041050C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92" w:rsidRDefault="00712392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540115">
      <w:rPr>
        <w:rFonts w:hint="eastAsia"/>
      </w:rPr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1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3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26"/>
  </w:num>
  <w:num w:numId="7">
    <w:abstractNumId w:val="10"/>
  </w:num>
  <w:num w:numId="8">
    <w:abstractNumId w:val="3"/>
  </w:num>
  <w:num w:numId="9">
    <w:abstractNumId w:val="28"/>
  </w:num>
  <w:num w:numId="10">
    <w:abstractNumId w:val="33"/>
  </w:num>
  <w:num w:numId="11">
    <w:abstractNumId w:val="4"/>
  </w:num>
  <w:num w:numId="12">
    <w:abstractNumId w:val="27"/>
  </w:num>
  <w:num w:numId="13">
    <w:abstractNumId w:val="24"/>
  </w:num>
  <w:num w:numId="14">
    <w:abstractNumId w:val="8"/>
  </w:num>
  <w:num w:numId="15">
    <w:abstractNumId w:val="21"/>
  </w:num>
  <w:num w:numId="16">
    <w:abstractNumId w:val="5"/>
  </w:num>
  <w:num w:numId="17">
    <w:abstractNumId w:val="1"/>
  </w:num>
  <w:num w:numId="18">
    <w:abstractNumId w:val="0"/>
  </w:num>
  <w:num w:numId="19">
    <w:abstractNumId w:val="25"/>
  </w:num>
  <w:num w:numId="20">
    <w:abstractNumId w:val="2"/>
  </w:num>
  <w:num w:numId="21">
    <w:abstractNumId w:val="18"/>
  </w:num>
  <w:num w:numId="22">
    <w:abstractNumId w:val="29"/>
  </w:num>
  <w:num w:numId="23">
    <w:abstractNumId w:val="17"/>
  </w:num>
  <w:num w:numId="24">
    <w:abstractNumId w:val="30"/>
  </w:num>
  <w:num w:numId="25">
    <w:abstractNumId w:val="15"/>
  </w:num>
  <w:num w:numId="26">
    <w:abstractNumId w:val="32"/>
  </w:num>
  <w:num w:numId="27">
    <w:abstractNumId w:val="23"/>
  </w:num>
  <w:num w:numId="28">
    <w:abstractNumId w:val="11"/>
  </w:num>
  <w:num w:numId="29">
    <w:abstractNumId w:val="22"/>
  </w:num>
  <w:num w:numId="30">
    <w:abstractNumId w:val="31"/>
  </w:num>
  <w:num w:numId="31">
    <w:abstractNumId w:val="16"/>
  </w:num>
  <w:num w:numId="32">
    <w:abstractNumId w:val="20"/>
  </w:num>
  <w:num w:numId="33">
    <w:abstractNumId w:val="1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75B2"/>
    <w:rsid w:val="00240606"/>
    <w:rsid w:val="0024232F"/>
    <w:rsid w:val="00247CD5"/>
    <w:rsid w:val="0025110A"/>
    <w:rsid w:val="00251A36"/>
    <w:rsid w:val="00253B97"/>
    <w:rsid w:val="00264D9A"/>
    <w:rsid w:val="00266927"/>
    <w:rsid w:val="00272CB9"/>
    <w:rsid w:val="0029246D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50C"/>
    <w:rsid w:val="004107A0"/>
    <w:rsid w:val="00413696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94B"/>
    <w:rsid w:val="00503AE2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BE2"/>
    <w:rsid w:val="005639A6"/>
    <w:rsid w:val="00570B54"/>
    <w:rsid w:val="005777D7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9407A"/>
    <w:rsid w:val="00794D9D"/>
    <w:rsid w:val="00794F4B"/>
    <w:rsid w:val="00796D28"/>
    <w:rsid w:val="00797B33"/>
    <w:rsid w:val="007A106E"/>
    <w:rsid w:val="007B21EB"/>
    <w:rsid w:val="007C0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4918"/>
    <w:rsid w:val="008C6A32"/>
    <w:rsid w:val="008D0B1A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6117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D4F0C"/>
    <w:rsid w:val="00BD601B"/>
    <w:rsid w:val="00BD6486"/>
    <w:rsid w:val="00BD6FB0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527D"/>
    <w:rsid w:val="00D61E9C"/>
    <w:rsid w:val="00D635ED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26AF"/>
    <w:rsid w:val="00E57091"/>
    <w:rsid w:val="00E67B0A"/>
    <w:rsid w:val="00E715EA"/>
    <w:rsid w:val="00E83213"/>
    <w:rsid w:val="00E839F9"/>
    <w:rsid w:val="00E84852"/>
    <w:rsid w:val="00EA29FB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E8A16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396A"/>
    <w:pPr>
      <w:widowControl w:val="0"/>
      <w:jc w:val="both"/>
    </w:pPr>
    <w:rPr>
      <w:rFonts w:eastAsia="Microsoft YaHei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70C"/>
    <w:pPr>
      <w:keepNext/>
      <w:keepLines/>
      <w:outlineLvl w:val="1"/>
    </w:pPr>
    <w:rPr>
      <w:rFonts w:asciiTheme="majorHAnsi" w:hAnsiTheme="majorHAnsi" w:cstheme="majorBidi"/>
      <w:b/>
      <w:bCs/>
      <w:color w:val="00206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B737BA"/>
    <w:rPr>
      <w:b/>
      <w:color w:val="0070C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8770C"/>
    <w:rPr>
      <w:rFonts w:asciiTheme="majorHAnsi" w:hAnsiTheme="majorHAnsi" w:cstheme="majorBidi"/>
      <w:b/>
      <w:bCs/>
      <w:color w:val="00206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B737BA"/>
    <w:rPr>
      <w:b/>
      <w:color w:val="0070C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278504-716A-4B24-9CE4-15E75B23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Shanghai Bluedot Information Technology., Ltd.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 Wan</cp:lastModifiedBy>
  <cp:revision>31</cp:revision>
  <cp:lastPrinted>2015-11-10T04:31:00Z</cp:lastPrinted>
  <dcterms:created xsi:type="dcterms:W3CDTF">2016-03-29T10:56:00Z</dcterms:created>
  <dcterms:modified xsi:type="dcterms:W3CDTF">2016-05-07T07:20:00Z</dcterms:modified>
</cp:coreProperties>
</file>