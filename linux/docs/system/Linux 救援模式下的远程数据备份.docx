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kern w:val="2"/>
          <w:sz w:val="21"/>
          <w:szCs w:val="22"/>
          <w:lang w:val="zh-CN"/>
        </w:rPr>
        <w:id w:val="118040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67556" w:rsidRDefault="00A67556">
          <w:pPr>
            <w:pStyle w:val="TOC"/>
          </w:pPr>
          <w:r>
            <w:rPr>
              <w:lang w:val="zh-CN"/>
            </w:rPr>
            <w:t>目录</w:t>
          </w:r>
        </w:p>
        <w:p w:rsidR="0051137C" w:rsidRDefault="00D755E9">
          <w:pPr>
            <w:pStyle w:val="10"/>
            <w:tabs>
              <w:tab w:val="left" w:pos="660"/>
              <w:tab w:val="right" w:leader="dot" w:pos="10457"/>
            </w:tabs>
            <w:rPr>
              <w:noProof/>
              <w:color w:val="auto"/>
              <w:kern w:val="0"/>
              <w:sz w:val="22"/>
              <w:lang w:val="en-GB"/>
            </w:rPr>
          </w:pPr>
          <w:r>
            <w:fldChar w:fldCharType="begin"/>
          </w:r>
          <w:r w:rsidR="00A67556">
            <w:instrText xml:space="preserve"> TOC \o "1-3" \h \z \u </w:instrText>
          </w:r>
          <w:r>
            <w:fldChar w:fldCharType="separate"/>
          </w:r>
          <w:hyperlink w:anchor="_Toc442534793" w:history="1">
            <w:r w:rsidR="0051137C" w:rsidRPr="00CA714B">
              <w:rPr>
                <w:rStyle w:val="a6"/>
                <w:rFonts w:hint="eastAsia"/>
                <w:noProof/>
              </w:rPr>
              <w:t>1</w:t>
            </w:r>
            <w:r w:rsidR="0051137C" w:rsidRPr="00CA714B">
              <w:rPr>
                <w:rStyle w:val="a6"/>
                <w:rFonts w:hint="eastAsia"/>
                <w:noProof/>
              </w:rPr>
              <w:t>，</w:t>
            </w:r>
            <w:r w:rsidR="0051137C">
              <w:rPr>
                <w:noProof/>
                <w:color w:val="auto"/>
                <w:kern w:val="0"/>
                <w:sz w:val="22"/>
                <w:lang w:val="en-GB"/>
              </w:rPr>
              <w:tab/>
            </w:r>
            <w:r w:rsidR="0051137C" w:rsidRPr="00CA714B">
              <w:rPr>
                <w:rStyle w:val="a6"/>
                <w:rFonts w:hint="eastAsia"/>
                <w:noProof/>
              </w:rPr>
              <w:t>插入</w:t>
            </w:r>
            <w:r w:rsidR="0051137C" w:rsidRPr="00CA714B">
              <w:rPr>
                <w:rStyle w:val="a6"/>
                <w:noProof/>
              </w:rPr>
              <w:t>U</w:t>
            </w:r>
            <w:r w:rsidR="0051137C" w:rsidRPr="00CA714B">
              <w:rPr>
                <w:rStyle w:val="a6"/>
                <w:rFonts w:hint="eastAsia"/>
                <w:noProof/>
              </w:rPr>
              <w:t>盘或光盘到主机</w:t>
            </w:r>
            <w:r w:rsidR="0051137C">
              <w:rPr>
                <w:noProof/>
                <w:webHidden/>
              </w:rPr>
              <w:tab/>
            </w:r>
            <w:r w:rsidR="0051137C">
              <w:rPr>
                <w:noProof/>
                <w:webHidden/>
              </w:rPr>
              <w:fldChar w:fldCharType="begin"/>
            </w:r>
            <w:r w:rsidR="0051137C">
              <w:rPr>
                <w:noProof/>
                <w:webHidden/>
              </w:rPr>
              <w:instrText xml:space="preserve"> PAGEREF _Toc442534793 \h </w:instrText>
            </w:r>
            <w:r w:rsidR="0051137C">
              <w:rPr>
                <w:noProof/>
                <w:webHidden/>
              </w:rPr>
            </w:r>
            <w:r w:rsidR="0051137C">
              <w:rPr>
                <w:noProof/>
                <w:webHidden/>
              </w:rPr>
              <w:fldChar w:fldCharType="separate"/>
            </w:r>
            <w:r w:rsidR="0051137C">
              <w:rPr>
                <w:noProof/>
                <w:webHidden/>
              </w:rPr>
              <w:t>1</w:t>
            </w:r>
            <w:r w:rsidR="0051137C">
              <w:rPr>
                <w:noProof/>
                <w:webHidden/>
              </w:rPr>
              <w:fldChar w:fldCharType="end"/>
            </w:r>
          </w:hyperlink>
        </w:p>
        <w:p w:rsidR="0051137C" w:rsidRDefault="0051137C">
          <w:pPr>
            <w:pStyle w:val="10"/>
            <w:tabs>
              <w:tab w:val="right" w:leader="dot" w:pos="10457"/>
            </w:tabs>
            <w:rPr>
              <w:noProof/>
              <w:color w:val="auto"/>
              <w:kern w:val="0"/>
              <w:sz w:val="22"/>
              <w:lang w:val="en-GB"/>
            </w:rPr>
          </w:pPr>
          <w:hyperlink w:anchor="_Toc442534794" w:history="1">
            <w:r w:rsidRPr="00CA714B">
              <w:rPr>
                <w:rStyle w:val="a6"/>
                <w:noProof/>
              </w:rPr>
              <w:t>2,</w:t>
            </w:r>
            <w:r w:rsidRPr="00CA714B">
              <w:rPr>
                <w:rStyle w:val="a6"/>
                <w:rFonts w:hint="eastAsia"/>
                <w:noProof/>
              </w:rPr>
              <w:t>在启动主机后手动选择</w:t>
            </w:r>
            <w:r w:rsidRPr="00CA714B">
              <w:rPr>
                <w:rStyle w:val="a6"/>
                <w:noProof/>
              </w:rPr>
              <w:t>boot</w:t>
            </w:r>
            <w:r w:rsidRPr="00CA714B">
              <w:rPr>
                <w:rStyle w:val="a6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37C" w:rsidRDefault="0051137C">
          <w:pPr>
            <w:pStyle w:val="10"/>
            <w:tabs>
              <w:tab w:val="right" w:leader="dot" w:pos="10457"/>
            </w:tabs>
            <w:rPr>
              <w:noProof/>
              <w:color w:val="auto"/>
              <w:kern w:val="0"/>
              <w:sz w:val="22"/>
              <w:lang w:val="en-GB"/>
            </w:rPr>
          </w:pPr>
          <w:hyperlink w:anchor="_Toc442534795" w:history="1">
            <w:r w:rsidRPr="00CA714B">
              <w:rPr>
                <w:rStyle w:val="a6"/>
                <w:noProof/>
              </w:rPr>
              <w:t>3,</w:t>
            </w:r>
            <w:r w:rsidRPr="00CA714B">
              <w:rPr>
                <w:rStyle w:val="a6"/>
                <w:rFonts w:hint="eastAsia"/>
                <w:noProof/>
              </w:rPr>
              <w:t>选择</w:t>
            </w:r>
            <w:r w:rsidRPr="00CA714B">
              <w:rPr>
                <w:rStyle w:val="a6"/>
                <w:noProof/>
              </w:rPr>
              <w:t>Rescue installed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37C" w:rsidRDefault="0051137C">
          <w:pPr>
            <w:pStyle w:val="10"/>
            <w:tabs>
              <w:tab w:val="right" w:leader="dot" w:pos="10457"/>
            </w:tabs>
            <w:rPr>
              <w:noProof/>
              <w:color w:val="auto"/>
              <w:kern w:val="0"/>
              <w:sz w:val="22"/>
              <w:lang w:val="en-GB"/>
            </w:rPr>
          </w:pPr>
          <w:hyperlink w:anchor="_Toc442534796" w:history="1">
            <w:r w:rsidRPr="00CA714B">
              <w:rPr>
                <w:rStyle w:val="a6"/>
                <w:noProof/>
              </w:rPr>
              <w:t>4</w:t>
            </w:r>
            <w:r w:rsidRPr="00CA714B">
              <w:rPr>
                <w:rStyle w:val="a6"/>
                <w:rFonts w:hint="eastAsia"/>
                <w:noProof/>
              </w:rPr>
              <w:t>，选择语言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37C" w:rsidRDefault="0051137C">
          <w:pPr>
            <w:pStyle w:val="10"/>
            <w:tabs>
              <w:tab w:val="right" w:leader="dot" w:pos="10457"/>
            </w:tabs>
            <w:rPr>
              <w:noProof/>
              <w:color w:val="auto"/>
              <w:kern w:val="0"/>
              <w:sz w:val="22"/>
              <w:lang w:val="en-GB"/>
            </w:rPr>
          </w:pPr>
          <w:hyperlink w:anchor="_Toc442534797" w:history="1">
            <w:r w:rsidRPr="00CA714B">
              <w:rPr>
                <w:rStyle w:val="a6"/>
                <w:noProof/>
              </w:rPr>
              <w:t>5</w:t>
            </w:r>
            <w:r w:rsidRPr="00CA714B">
              <w:rPr>
                <w:rStyle w:val="a6"/>
                <w:rFonts w:hint="eastAsia"/>
                <w:noProof/>
              </w:rPr>
              <w:t>，选择键盘格式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37C" w:rsidRDefault="0051137C">
          <w:pPr>
            <w:pStyle w:val="10"/>
            <w:tabs>
              <w:tab w:val="right" w:leader="dot" w:pos="10457"/>
            </w:tabs>
            <w:rPr>
              <w:noProof/>
              <w:color w:val="auto"/>
              <w:kern w:val="0"/>
              <w:sz w:val="22"/>
              <w:lang w:val="en-GB"/>
            </w:rPr>
          </w:pPr>
          <w:hyperlink w:anchor="_Toc442534798" w:history="1">
            <w:r w:rsidRPr="00CA714B">
              <w:rPr>
                <w:rStyle w:val="a6"/>
                <w:noProof/>
              </w:rPr>
              <w:t>6</w:t>
            </w:r>
            <w:r w:rsidRPr="00CA714B">
              <w:rPr>
                <w:rStyle w:val="a6"/>
                <w:rFonts w:hint="eastAsia"/>
                <w:noProof/>
              </w:rPr>
              <w:t>，选择使用镜像的方式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37C" w:rsidRDefault="0051137C">
          <w:pPr>
            <w:pStyle w:val="10"/>
            <w:tabs>
              <w:tab w:val="right" w:leader="dot" w:pos="10457"/>
            </w:tabs>
            <w:rPr>
              <w:noProof/>
              <w:color w:val="auto"/>
              <w:kern w:val="0"/>
              <w:sz w:val="22"/>
              <w:lang w:val="en-GB"/>
            </w:rPr>
          </w:pPr>
          <w:hyperlink w:anchor="_Toc442534799" w:history="1">
            <w:r w:rsidRPr="00CA714B">
              <w:rPr>
                <w:rStyle w:val="a6"/>
                <w:noProof/>
              </w:rPr>
              <w:t>7</w:t>
            </w:r>
            <w:r w:rsidRPr="00CA714B">
              <w:rPr>
                <w:rStyle w:val="a6"/>
                <w:rFonts w:hint="eastAsia"/>
                <w:noProof/>
              </w:rPr>
              <w:t>，设置</w:t>
            </w:r>
            <w:r w:rsidRPr="00CA714B">
              <w:rPr>
                <w:rStyle w:val="a6"/>
                <w:noProof/>
              </w:rPr>
              <w:t>IP</w:t>
            </w:r>
            <w:r w:rsidRPr="00CA714B">
              <w:rPr>
                <w:rStyle w:val="a6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37C" w:rsidRDefault="0051137C">
          <w:pPr>
            <w:pStyle w:val="20"/>
            <w:tabs>
              <w:tab w:val="right" w:leader="dot" w:pos="10457"/>
            </w:tabs>
            <w:rPr>
              <w:noProof/>
              <w:color w:val="auto"/>
              <w:lang w:val="en-GB"/>
            </w:rPr>
          </w:pPr>
          <w:hyperlink w:anchor="_Toc442534800" w:history="1">
            <w:r w:rsidRPr="00CA714B">
              <w:rPr>
                <w:rStyle w:val="a6"/>
                <w:noProof/>
              </w:rPr>
              <w:t>7.1</w:t>
            </w:r>
            <w:r w:rsidRPr="00CA714B">
              <w:rPr>
                <w:rStyle w:val="a6"/>
                <w:rFonts w:hint="eastAsia"/>
                <w:noProof/>
              </w:rPr>
              <w:t>，根据需求选择是否设置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37C" w:rsidRDefault="0051137C">
          <w:pPr>
            <w:pStyle w:val="20"/>
            <w:tabs>
              <w:tab w:val="right" w:leader="dot" w:pos="10457"/>
            </w:tabs>
            <w:rPr>
              <w:noProof/>
              <w:color w:val="auto"/>
              <w:lang w:val="en-GB"/>
            </w:rPr>
          </w:pPr>
          <w:hyperlink w:anchor="_Toc442534801" w:history="1">
            <w:r w:rsidRPr="00CA714B">
              <w:rPr>
                <w:rStyle w:val="a6"/>
                <w:noProof/>
              </w:rPr>
              <w:t>7.2</w:t>
            </w:r>
            <w:r w:rsidRPr="00CA714B">
              <w:rPr>
                <w:rStyle w:val="a6"/>
                <w:rFonts w:hint="eastAsia"/>
                <w:noProof/>
              </w:rPr>
              <w:t>，选择网卡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37C" w:rsidRDefault="0051137C">
          <w:pPr>
            <w:pStyle w:val="20"/>
            <w:tabs>
              <w:tab w:val="right" w:leader="dot" w:pos="10457"/>
            </w:tabs>
            <w:rPr>
              <w:noProof/>
              <w:color w:val="auto"/>
              <w:lang w:val="en-GB"/>
            </w:rPr>
          </w:pPr>
          <w:hyperlink w:anchor="_Toc442534802" w:history="1">
            <w:r w:rsidRPr="00CA714B">
              <w:rPr>
                <w:rStyle w:val="a6"/>
                <w:noProof/>
              </w:rPr>
              <w:t>7.3</w:t>
            </w:r>
            <w:r w:rsidRPr="00CA714B">
              <w:rPr>
                <w:rStyle w:val="a6"/>
                <w:rFonts w:hint="eastAsia"/>
                <w:noProof/>
              </w:rPr>
              <w:t>，设置</w:t>
            </w:r>
            <w:r w:rsidRPr="00CA714B">
              <w:rPr>
                <w:rStyle w:val="a6"/>
                <w:noProof/>
              </w:rPr>
              <w:t>IP</w:t>
            </w:r>
            <w:r w:rsidRPr="00CA714B">
              <w:rPr>
                <w:rStyle w:val="a6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_Toc442534802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37C" w:rsidRDefault="0051137C">
          <w:pPr>
            <w:pStyle w:val="10"/>
            <w:tabs>
              <w:tab w:val="right" w:leader="dot" w:pos="10457"/>
            </w:tabs>
            <w:rPr>
              <w:noProof/>
              <w:color w:val="auto"/>
              <w:kern w:val="0"/>
              <w:sz w:val="22"/>
              <w:lang w:val="en-GB"/>
            </w:rPr>
          </w:pPr>
          <w:hyperlink w:anchor="_Toc442534803" w:history="1">
            <w:r w:rsidRPr="00CA714B">
              <w:rPr>
                <w:rStyle w:val="a6"/>
                <w:noProof/>
              </w:rPr>
              <w:t>9</w:t>
            </w:r>
            <w:r w:rsidRPr="00CA714B">
              <w:rPr>
                <w:rStyle w:val="a6"/>
                <w:rFonts w:hint="eastAsia"/>
                <w:noProof/>
              </w:rPr>
              <w:t>，检测</w:t>
            </w:r>
            <w:r w:rsidRPr="00CA714B">
              <w:rPr>
                <w:rStyle w:val="a6"/>
                <w:noProof/>
              </w:rPr>
              <w:t>IP</w:t>
            </w:r>
            <w:r w:rsidRPr="00CA714B">
              <w:rPr>
                <w:rStyle w:val="a6"/>
                <w:rFonts w:hint="eastAsia"/>
                <w:noProof/>
              </w:rPr>
              <w:t>地址是否设置成功，网络是否可用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_Toc442534803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37C" w:rsidRDefault="0051137C">
          <w:pPr>
            <w:pStyle w:val="10"/>
            <w:tabs>
              <w:tab w:val="right" w:leader="dot" w:pos="10457"/>
            </w:tabs>
            <w:rPr>
              <w:noProof/>
              <w:color w:val="auto"/>
              <w:kern w:val="0"/>
              <w:sz w:val="22"/>
              <w:lang w:val="en-GB"/>
            </w:rPr>
          </w:pPr>
          <w:hyperlink w:anchor="_Toc442534804" w:history="1">
            <w:r w:rsidRPr="00CA714B">
              <w:rPr>
                <w:rStyle w:val="a6"/>
                <w:noProof/>
              </w:rPr>
              <w:t>10</w:t>
            </w:r>
            <w:r w:rsidRPr="00CA714B">
              <w:rPr>
                <w:rStyle w:val="a6"/>
                <w:rFonts w:hint="eastAsia"/>
                <w:noProof/>
              </w:rPr>
              <w:t>，备份数据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_Toc442534804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556" w:rsidRDefault="00D755E9">
          <w:r>
            <w:fldChar w:fldCharType="end"/>
          </w:r>
        </w:p>
      </w:sdtContent>
    </w:sdt>
    <w:p w:rsidR="00A67556" w:rsidRDefault="00A67556" w:rsidP="00C77A64">
      <w:pPr>
        <w:ind w:right="210"/>
      </w:pPr>
    </w:p>
    <w:p w:rsidR="000B7F32" w:rsidRDefault="00C77A64" w:rsidP="00C77A64">
      <w:pPr>
        <w:pStyle w:val="1"/>
        <w:numPr>
          <w:ilvl w:val="0"/>
          <w:numId w:val="27"/>
        </w:numPr>
        <w:ind w:leftChars="0" w:right="210"/>
      </w:pPr>
      <w:bookmarkStart w:id="0" w:name="_Toc442534793"/>
      <w:r>
        <w:rPr>
          <w:rFonts w:hint="eastAsia"/>
        </w:rPr>
        <w:t>插入</w:t>
      </w:r>
      <w:r>
        <w:rPr>
          <w:rFonts w:hint="eastAsia"/>
        </w:rPr>
        <w:t>U</w:t>
      </w:r>
      <w:r>
        <w:rPr>
          <w:rFonts w:hint="eastAsia"/>
        </w:rPr>
        <w:t>盘或光盘到主机</w:t>
      </w:r>
      <w:bookmarkEnd w:id="0"/>
    </w:p>
    <w:p w:rsidR="00C77A64" w:rsidRDefault="00C77A64" w:rsidP="00C77A64">
      <w:r>
        <w:rPr>
          <w:rFonts w:hint="eastAsia"/>
        </w:rPr>
        <w:t>实际环境下或是插入一张光盘或者一个做</w:t>
      </w:r>
      <w:r>
        <w:rPr>
          <w:rFonts w:hint="eastAsia"/>
        </w:rPr>
        <w:t>rhel</w:t>
      </w:r>
      <w:r>
        <w:rPr>
          <w:rFonts w:hint="eastAsia"/>
        </w:rPr>
        <w:t>镜像的</w:t>
      </w:r>
      <w:r w:rsidR="00A67556">
        <w:rPr>
          <w:rFonts w:hint="eastAsia"/>
        </w:rPr>
        <w:t>U</w:t>
      </w:r>
      <w:r w:rsidR="00A67556">
        <w:rPr>
          <w:rFonts w:hint="eastAsia"/>
        </w:rPr>
        <w:t>盘</w:t>
      </w:r>
      <w:r>
        <w:rPr>
          <w:rFonts w:hint="eastAsia"/>
        </w:rPr>
        <w:t>。</w:t>
      </w:r>
    </w:p>
    <w:p w:rsidR="00C77A64" w:rsidRDefault="00C77A64" w:rsidP="00C77A64">
      <w:pPr>
        <w:pStyle w:val="1"/>
        <w:ind w:left="210" w:right="210"/>
      </w:pPr>
      <w:bookmarkStart w:id="1" w:name="_Toc442534794"/>
      <w:r>
        <w:rPr>
          <w:rFonts w:hint="eastAsia"/>
        </w:rPr>
        <w:t>2,</w:t>
      </w:r>
      <w:r>
        <w:rPr>
          <w:rFonts w:hint="eastAsia"/>
        </w:rPr>
        <w:t>在启动主机后手动选择</w:t>
      </w:r>
      <w:r>
        <w:rPr>
          <w:rFonts w:hint="eastAsia"/>
        </w:rPr>
        <w:t>boot</w:t>
      </w:r>
      <w:r>
        <w:rPr>
          <w:rFonts w:hint="eastAsia"/>
        </w:rPr>
        <w:t>。</w:t>
      </w:r>
      <w:bookmarkEnd w:id="1"/>
    </w:p>
    <w:p w:rsidR="00C77A64" w:rsidRDefault="00C77A64" w:rsidP="00C77A64">
      <w:pPr>
        <w:pStyle w:val="ab"/>
        <w:ind w:left="705" w:firstLineChars="0" w:firstLine="0"/>
      </w:pPr>
      <w:r>
        <w:rPr>
          <w:rFonts w:hint="eastAsia"/>
        </w:rPr>
        <w:t>这个时候如果是插入的</w:t>
      </w:r>
      <w:r>
        <w:rPr>
          <w:rFonts w:hint="eastAsia"/>
        </w:rPr>
        <w:t>U</w:t>
      </w:r>
      <w:r>
        <w:rPr>
          <w:rFonts w:hint="eastAsia"/>
        </w:rPr>
        <w:t>盘，准备用</w:t>
      </w:r>
      <w:r>
        <w:rPr>
          <w:rFonts w:hint="eastAsia"/>
        </w:rPr>
        <w:t>U</w:t>
      </w:r>
      <w:r>
        <w:rPr>
          <w:rFonts w:hint="eastAsia"/>
        </w:rPr>
        <w:t>盘进入救援模式，那就选择</w:t>
      </w:r>
      <w:r>
        <w:rPr>
          <w:rFonts w:hint="eastAsia"/>
        </w:rPr>
        <w:t>boot</w:t>
      </w:r>
      <w:r>
        <w:rPr>
          <w:rFonts w:hint="eastAsia"/>
        </w:rPr>
        <w:t>选项的时候选择</w:t>
      </w:r>
      <w:r>
        <w:rPr>
          <w:rFonts w:hint="eastAsia"/>
        </w:rPr>
        <w:t>U</w:t>
      </w:r>
      <w:r>
        <w:rPr>
          <w:rFonts w:hint="eastAsia"/>
        </w:rPr>
        <w:t>盘的名字，如果是插入的光盘，那这个时候就选择</w:t>
      </w:r>
      <w:r>
        <w:rPr>
          <w:rFonts w:hint="eastAsia"/>
        </w:rPr>
        <w:t>cd rom</w:t>
      </w:r>
    </w:p>
    <w:p w:rsidR="00C77A64" w:rsidRDefault="00C77A64" w:rsidP="00C77A64">
      <w:pPr>
        <w:pStyle w:val="ab"/>
        <w:ind w:left="705" w:firstLineChars="0" w:firstLine="0"/>
      </w:pPr>
      <w:r>
        <w:t>不同的机器选择引导的方式</w:t>
      </w:r>
      <w:r>
        <w:rPr>
          <w:rFonts w:hint="eastAsia"/>
        </w:rPr>
        <w:t>不同，下面我在</w:t>
      </w:r>
      <w:r>
        <w:rPr>
          <w:rFonts w:hint="eastAsia"/>
        </w:rPr>
        <w:t xml:space="preserve">vmware </w:t>
      </w:r>
      <w:r>
        <w:t>workstation</w:t>
      </w:r>
      <w:r>
        <w:rPr>
          <w:rFonts w:hint="eastAsia"/>
        </w:rPr>
        <w:t xml:space="preserve"> </w:t>
      </w:r>
      <w:r>
        <w:rPr>
          <w:rFonts w:hint="eastAsia"/>
        </w:rPr>
        <w:t>里面做测试。</w:t>
      </w:r>
      <w:r>
        <w:rPr>
          <w:rFonts w:hint="eastAsia"/>
        </w:rPr>
        <w:t xml:space="preserve"> </w:t>
      </w:r>
      <w:r>
        <w:rPr>
          <w:rFonts w:hint="eastAsia"/>
        </w:rPr>
        <w:t>下图就是选择引导的时候的画面。</w:t>
      </w:r>
      <w:r>
        <w:t>该环境下我是模拟的光盘挂载</w:t>
      </w:r>
      <w:r>
        <w:rPr>
          <w:rFonts w:hint="eastAsia"/>
        </w:rPr>
        <w:t>，</w:t>
      </w:r>
      <w:r>
        <w:t>所以这个时候我选择</w:t>
      </w:r>
      <w:r>
        <w:rPr>
          <w:rFonts w:hint="eastAsia"/>
        </w:rPr>
        <w:t>CD-ROM</w:t>
      </w:r>
    </w:p>
    <w:p w:rsidR="00C77A64" w:rsidRDefault="00C77A64" w:rsidP="00C77A64">
      <w:pPr>
        <w:pStyle w:val="ab"/>
        <w:ind w:left="705" w:firstLineChars="0" w:firstLine="0"/>
      </w:pPr>
      <w:r>
        <w:rPr>
          <w:noProof/>
          <w:lang w:val="en-GB"/>
        </w:rPr>
        <w:drawing>
          <wp:inline distT="0" distB="0" distL="0" distR="0">
            <wp:extent cx="4400550" cy="2838450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A64" w:rsidRDefault="00C77A64" w:rsidP="00C13356">
      <w:pPr>
        <w:pStyle w:val="1"/>
        <w:ind w:left="210" w:right="210"/>
      </w:pPr>
      <w:bookmarkStart w:id="2" w:name="_Toc442534795"/>
      <w:r>
        <w:rPr>
          <w:rFonts w:hint="eastAsia"/>
        </w:rPr>
        <w:lastRenderedPageBreak/>
        <w:t>3,</w:t>
      </w:r>
      <w:r>
        <w:rPr>
          <w:rFonts w:hint="eastAsia"/>
        </w:rPr>
        <w:t>选择</w:t>
      </w:r>
      <w:r>
        <w:rPr>
          <w:rFonts w:hint="eastAsia"/>
        </w:rPr>
        <w:t>Rescue installed system</w:t>
      </w:r>
      <w:bookmarkEnd w:id="2"/>
    </w:p>
    <w:p w:rsidR="00C77A64" w:rsidRDefault="00C77A64" w:rsidP="00C77A64">
      <w:pPr>
        <w:pStyle w:val="ab"/>
        <w:ind w:left="705" w:firstLineChars="0" w:firstLine="0"/>
      </w:pPr>
      <w:r>
        <w:rPr>
          <w:noProof/>
          <w:lang w:val="en-GB"/>
        </w:rPr>
        <w:drawing>
          <wp:inline distT="0" distB="0" distL="0" distR="0">
            <wp:extent cx="5753100" cy="2428875"/>
            <wp:effectExtent l="1905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A64" w:rsidRDefault="00C77A64" w:rsidP="00C77A64">
      <w:pPr>
        <w:pStyle w:val="ab"/>
        <w:ind w:left="705" w:firstLineChars="0" w:firstLine="0"/>
      </w:pPr>
      <w:r>
        <w:rPr>
          <w:rFonts w:hint="eastAsia"/>
        </w:rPr>
        <w:t>这里我用的是</w:t>
      </w:r>
      <w:r>
        <w:rPr>
          <w:rFonts w:hint="eastAsia"/>
        </w:rPr>
        <w:t>rhel6.4</w:t>
      </w:r>
      <w:r>
        <w:rPr>
          <w:rFonts w:hint="eastAsia"/>
        </w:rPr>
        <w:t>镜像，不同的镜像在这个时候界面也都是不一样的。但差别也都不大，</w:t>
      </w:r>
      <w:r>
        <w:rPr>
          <w:rFonts w:hint="eastAsia"/>
        </w:rPr>
        <w:t>rhel7.0</w:t>
      </w:r>
      <w:r>
        <w:rPr>
          <w:rFonts w:hint="eastAsia"/>
        </w:rPr>
        <w:t>与之前</w:t>
      </w:r>
      <w:r>
        <w:rPr>
          <w:rFonts w:hint="eastAsia"/>
        </w:rPr>
        <w:t>6</w:t>
      </w:r>
      <w:r>
        <w:rPr>
          <w:rFonts w:hint="eastAsia"/>
        </w:rPr>
        <w:t>版本的差别要大一些，但认真研究下也可以很快得出结论。</w:t>
      </w:r>
    </w:p>
    <w:p w:rsidR="00C77A64" w:rsidRDefault="00C77A64" w:rsidP="00C77A64">
      <w:pPr>
        <w:pStyle w:val="1"/>
        <w:ind w:left="210" w:right="210"/>
      </w:pPr>
      <w:bookmarkStart w:id="3" w:name="_Toc442534796"/>
      <w:r>
        <w:rPr>
          <w:rFonts w:hint="eastAsia"/>
        </w:rPr>
        <w:t>4</w:t>
      </w:r>
      <w:r>
        <w:rPr>
          <w:rFonts w:hint="eastAsia"/>
        </w:rPr>
        <w:t>，选择语言</w:t>
      </w:r>
      <w:bookmarkEnd w:id="3"/>
    </w:p>
    <w:p w:rsidR="00C77A64" w:rsidRPr="00C77A64" w:rsidRDefault="00C77A64" w:rsidP="00C77A64">
      <w:r>
        <w:rPr>
          <w:rFonts w:hint="eastAsia"/>
        </w:rPr>
        <w:t>就用默认的英语。</w:t>
      </w:r>
    </w:p>
    <w:p w:rsidR="00C77A64" w:rsidRDefault="00C77A64" w:rsidP="00C77A64">
      <w:pPr>
        <w:pStyle w:val="ab"/>
        <w:ind w:left="705" w:firstLineChars="0" w:firstLine="0"/>
      </w:pPr>
      <w:r>
        <w:rPr>
          <w:noProof/>
          <w:lang w:val="en-GB"/>
        </w:rPr>
        <w:drawing>
          <wp:inline distT="0" distB="0" distL="0" distR="0">
            <wp:extent cx="4905375" cy="3686175"/>
            <wp:effectExtent l="1905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A64" w:rsidRDefault="00C77A64" w:rsidP="00C77A64">
      <w:pPr>
        <w:pStyle w:val="1"/>
        <w:ind w:left="210" w:right="210"/>
      </w:pPr>
      <w:bookmarkStart w:id="4" w:name="_Toc442534797"/>
      <w:r>
        <w:rPr>
          <w:rFonts w:hint="eastAsia"/>
        </w:rPr>
        <w:lastRenderedPageBreak/>
        <w:t>5</w:t>
      </w:r>
      <w:r>
        <w:rPr>
          <w:rFonts w:hint="eastAsia"/>
        </w:rPr>
        <w:t>，选择键盘格式</w:t>
      </w:r>
      <w:bookmarkEnd w:id="4"/>
    </w:p>
    <w:p w:rsidR="00C77A64" w:rsidRDefault="00C77A64" w:rsidP="00D335DE">
      <w:pPr>
        <w:pStyle w:val="1"/>
        <w:ind w:left="210" w:right="210"/>
      </w:pPr>
      <w:r>
        <w:rPr>
          <w:noProof/>
          <w:lang w:val="en-GB"/>
        </w:rPr>
        <w:drawing>
          <wp:inline distT="0" distB="0" distL="0" distR="0">
            <wp:extent cx="3667125" cy="3362325"/>
            <wp:effectExtent l="19050" t="0" r="9525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bookmarkStart w:id="5" w:name="_Toc442534798"/>
      <w:r>
        <w:rPr>
          <w:rFonts w:hint="eastAsia"/>
        </w:rPr>
        <w:t>6</w:t>
      </w:r>
      <w:r>
        <w:rPr>
          <w:rFonts w:hint="eastAsia"/>
        </w:rPr>
        <w:t>，</w:t>
      </w:r>
      <w:r w:rsidR="00D335DE">
        <w:rPr>
          <w:rFonts w:hint="eastAsia"/>
        </w:rPr>
        <w:t>选择使用镜像的方式</w:t>
      </w:r>
      <w:bookmarkEnd w:id="5"/>
    </w:p>
    <w:p w:rsidR="00D335DE" w:rsidRDefault="00D335DE" w:rsidP="00C77A64">
      <w:pPr>
        <w:pStyle w:val="ab"/>
        <w:ind w:left="705" w:firstLineChars="0" w:firstLine="0"/>
      </w:pPr>
      <w:r>
        <w:rPr>
          <w:rFonts w:hint="eastAsia"/>
        </w:rPr>
        <w:t>如果是插入的光盘，使用光盘中的镜像，选择</w:t>
      </w:r>
      <w:r>
        <w:rPr>
          <w:rFonts w:hint="eastAsia"/>
        </w:rPr>
        <w:t xml:space="preserve">Local CD/DVD, </w:t>
      </w:r>
      <w:r>
        <w:rPr>
          <w:rFonts w:hint="eastAsia"/>
        </w:rPr>
        <w:t>这里我们在虚拟机中是用的光盘，所以选择这一项就可以了。</w:t>
      </w:r>
    </w:p>
    <w:p w:rsidR="00D335DE" w:rsidRDefault="00D335DE" w:rsidP="00C77A64">
      <w:pPr>
        <w:pStyle w:val="ab"/>
        <w:ind w:left="705" w:firstLineChars="0" w:firstLine="0"/>
      </w:pPr>
      <w:r>
        <w:rPr>
          <w:rFonts w:hint="eastAsia"/>
        </w:rPr>
        <w:t>但如果是用的</w:t>
      </w:r>
      <w:r>
        <w:rPr>
          <w:rFonts w:hint="eastAsia"/>
        </w:rPr>
        <w:t>U</w:t>
      </w:r>
      <w:r>
        <w:rPr>
          <w:rFonts w:hint="eastAsia"/>
        </w:rPr>
        <w:t>盘进入的</w:t>
      </w:r>
      <w:r>
        <w:rPr>
          <w:rFonts w:hint="eastAsia"/>
        </w:rPr>
        <w:t>rescue mode</w:t>
      </w:r>
      <w:r>
        <w:rPr>
          <w:rFonts w:hint="eastAsia"/>
        </w:rPr>
        <w:t>，那么这里就要选择</w:t>
      </w:r>
      <w:r>
        <w:rPr>
          <w:rFonts w:hint="eastAsia"/>
        </w:rPr>
        <w:t>Hard drive</w:t>
      </w:r>
      <w:r>
        <w:rPr>
          <w:rFonts w:hint="eastAsia"/>
        </w:rPr>
        <w:t>。</w:t>
      </w:r>
    </w:p>
    <w:p w:rsidR="00D335DE" w:rsidRDefault="00D335DE" w:rsidP="00C77A64">
      <w:pPr>
        <w:pStyle w:val="ab"/>
        <w:ind w:left="705" w:firstLineChars="0" w:firstLine="0"/>
      </w:pPr>
    </w:p>
    <w:p w:rsidR="00C77A64" w:rsidRDefault="00C77A64" w:rsidP="00C77A64">
      <w:pPr>
        <w:pStyle w:val="ab"/>
        <w:ind w:left="705" w:firstLineChars="0" w:firstLine="0"/>
      </w:pPr>
      <w:r>
        <w:rPr>
          <w:noProof/>
          <w:lang w:val="en-GB"/>
        </w:rPr>
        <w:drawing>
          <wp:inline distT="0" distB="0" distL="0" distR="0">
            <wp:extent cx="5000625" cy="2962275"/>
            <wp:effectExtent l="19050" t="0" r="9525" b="0"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DE" w:rsidRDefault="00D335DE" w:rsidP="00C77A64">
      <w:pPr>
        <w:pStyle w:val="ab"/>
        <w:ind w:left="705" w:firstLineChars="0" w:firstLine="0"/>
      </w:pPr>
    </w:p>
    <w:p w:rsidR="00D335DE" w:rsidRDefault="00D335DE" w:rsidP="00D335DE">
      <w:pPr>
        <w:pStyle w:val="1"/>
        <w:ind w:left="210" w:right="210"/>
      </w:pPr>
      <w:bookmarkStart w:id="6" w:name="_Toc442534799"/>
      <w:r>
        <w:rPr>
          <w:rFonts w:hint="eastAsia"/>
        </w:rPr>
        <w:lastRenderedPageBreak/>
        <w:t>7</w:t>
      </w:r>
      <w:r>
        <w:rPr>
          <w:rFonts w:hint="eastAsia"/>
        </w:rPr>
        <w:t>，设置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6"/>
    </w:p>
    <w:p w:rsidR="00D335DE" w:rsidRPr="00D335DE" w:rsidRDefault="00D335DE" w:rsidP="00D335DE">
      <w:pPr>
        <w:pStyle w:val="2"/>
      </w:pPr>
      <w:bookmarkStart w:id="7" w:name="_Toc442534800"/>
      <w:r>
        <w:rPr>
          <w:rFonts w:hint="eastAsia"/>
        </w:rPr>
        <w:t>7.1</w:t>
      </w:r>
      <w:r>
        <w:rPr>
          <w:rFonts w:hint="eastAsia"/>
        </w:rPr>
        <w:t>，根据需求选择是否设置</w:t>
      </w:r>
      <w:bookmarkEnd w:id="7"/>
    </w:p>
    <w:p w:rsidR="00D335DE" w:rsidRDefault="00D335DE" w:rsidP="00C77A64">
      <w:pPr>
        <w:pStyle w:val="ab"/>
        <w:ind w:left="705" w:firstLineChars="0" w:firstLine="0"/>
      </w:pPr>
      <w:r>
        <w:rPr>
          <w:rFonts w:hint="eastAsia"/>
        </w:rPr>
        <w:t>如果只是要进入</w:t>
      </w:r>
      <w:r>
        <w:rPr>
          <w:rFonts w:hint="eastAsia"/>
        </w:rPr>
        <w:t xml:space="preserve">rescue mode </w:t>
      </w:r>
      <w:r>
        <w:rPr>
          <w:rFonts w:hint="eastAsia"/>
        </w:rPr>
        <w:t>修改一点东西，这里点</w:t>
      </w:r>
      <w:r>
        <w:rPr>
          <w:rFonts w:hint="eastAsia"/>
        </w:rPr>
        <w:t>no</w:t>
      </w:r>
      <w:r>
        <w:rPr>
          <w:rFonts w:hint="eastAsia"/>
        </w:rPr>
        <w:t>就行了，而如果要通过网络传输数据，比如要</w:t>
      </w:r>
      <w:r>
        <w:rPr>
          <w:rFonts w:hint="eastAsia"/>
        </w:rPr>
        <w:t>copy</w:t>
      </w:r>
      <w:r>
        <w:rPr>
          <w:rFonts w:hint="eastAsia"/>
        </w:rPr>
        <w:t>东西的话，那就点</w:t>
      </w:r>
      <w:r>
        <w:rPr>
          <w:rFonts w:hint="eastAsia"/>
        </w:rPr>
        <w:t>Yes</w:t>
      </w:r>
      <w:r>
        <w:rPr>
          <w:rFonts w:hint="eastAsia"/>
        </w:rPr>
        <w:t>，设置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D335DE" w:rsidRDefault="00D335DE" w:rsidP="00C77A64">
      <w:pPr>
        <w:pStyle w:val="ab"/>
        <w:ind w:left="705" w:firstLineChars="0" w:firstLine="0"/>
      </w:pPr>
      <w:r>
        <w:rPr>
          <w:rFonts w:hint="eastAsia"/>
        </w:rPr>
        <w:t>接下来我们要</w:t>
      </w:r>
      <w:r>
        <w:rPr>
          <w:rFonts w:hint="eastAsia"/>
        </w:rPr>
        <w:t>copy</w:t>
      </w:r>
      <w:r>
        <w:rPr>
          <w:rFonts w:hint="eastAsia"/>
        </w:rPr>
        <w:t>数据到其他服务器上去，所以这里我们点</w:t>
      </w:r>
      <w:r>
        <w:rPr>
          <w:rFonts w:hint="eastAsia"/>
        </w:rPr>
        <w:t>Yes</w:t>
      </w:r>
    </w:p>
    <w:p w:rsidR="00D335DE" w:rsidRDefault="00D335DE" w:rsidP="00C77A64">
      <w:pPr>
        <w:pStyle w:val="ab"/>
        <w:ind w:left="705" w:firstLineChars="0" w:firstLine="0"/>
      </w:pPr>
      <w:r>
        <w:rPr>
          <w:noProof/>
          <w:lang w:val="en-GB"/>
        </w:rPr>
        <w:drawing>
          <wp:inline distT="0" distB="0" distL="0" distR="0">
            <wp:extent cx="4143375" cy="2790825"/>
            <wp:effectExtent l="19050" t="0" r="9525" b="0"/>
            <wp:docPr id="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DE" w:rsidRDefault="00D335DE" w:rsidP="00D335DE">
      <w:pPr>
        <w:pStyle w:val="2"/>
      </w:pPr>
      <w:bookmarkStart w:id="8" w:name="_Toc442534801"/>
      <w:r>
        <w:rPr>
          <w:rFonts w:hint="eastAsia"/>
        </w:rPr>
        <w:t>7.2</w:t>
      </w:r>
      <w:r>
        <w:rPr>
          <w:rFonts w:hint="eastAsia"/>
        </w:rPr>
        <w:t>，选择网卡</w:t>
      </w:r>
      <w:bookmarkEnd w:id="8"/>
    </w:p>
    <w:p w:rsidR="00D335DE" w:rsidRDefault="00D335DE" w:rsidP="00D335DE">
      <w:r>
        <w:rPr>
          <w:rFonts w:hint="eastAsia"/>
        </w:rPr>
        <w:t>因为这里我只有一块网卡，所以只有个</w:t>
      </w:r>
      <w:r>
        <w:rPr>
          <w:rFonts w:hint="eastAsia"/>
        </w:rPr>
        <w:t>eth0</w:t>
      </w:r>
      <w:r>
        <w:rPr>
          <w:rFonts w:hint="eastAsia"/>
        </w:rPr>
        <w:t>的选项，有两块网卡的服务器则会有</w:t>
      </w:r>
      <w:r>
        <w:rPr>
          <w:rFonts w:hint="eastAsia"/>
        </w:rPr>
        <w:t>eht0</w:t>
      </w:r>
      <w:r>
        <w:rPr>
          <w:rFonts w:hint="eastAsia"/>
        </w:rPr>
        <w:t>和</w:t>
      </w:r>
      <w:r>
        <w:rPr>
          <w:rFonts w:hint="eastAsia"/>
        </w:rPr>
        <w:t>eth1</w:t>
      </w:r>
      <w:r>
        <w:rPr>
          <w:rFonts w:hint="eastAsia"/>
        </w:rPr>
        <w:t>，到时候根据实际情况选择，默认是</w:t>
      </w:r>
      <w:r>
        <w:rPr>
          <w:rFonts w:hint="eastAsia"/>
        </w:rPr>
        <w:t>eth0</w:t>
      </w:r>
    </w:p>
    <w:p w:rsidR="00D335DE" w:rsidRPr="00D335DE" w:rsidRDefault="00D335DE" w:rsidP="00D335DE">
      <w:r>
        <w:rPr>
          <w:rFonts w:hint="eastAsia"/>
        </w:rPr>
        <w:t>按</w:t>
      </w:r>
      <w:r>
        <w:rPr>
          <w:rFonts w:hint="eastAsia"/>
        </w:rPr>
        <w:t>tab</w:t>
      </w:r>
      <w:r>
        <w:rPr>
          <w:rFonts w:hint="eastAsia"/>
        </w:rPr>
        <w:t>键，切换到</w:t>
      </w:r>
      <w:r>
        <w:rPr>
          <w:rFonts w:hint="eastAsia"/>
        </w:rPr>
        <w:t xml:space="preserve">OK 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的选择，按</w:t>
      </w:r>
      <w:r>
        <w:rPr>
          <w:rFonts w:hint="eastAsia"/>
        </w:rPr>
        <w:t>enter</w:t>
      </w:r>
      <w:r>
        <w:rPr>
          <w:rFonts w:hint="eastAsia"/>
        </w:rPr>
        <w:t>选择</w:t>
      </w:r>
      <w:r>
        <w:rPr>
          <w:rFonts w:hint="eastAsia"/>
        </w:rPr>
        <w:t>OK</w:t>
      </w:r>
    </w:p>
    <w:p w:rsidR="00D335DE" w:rsidRDefault="00D335DE" w:rsidP="00C77A64">
      <w:pPr>
        <w:pStyle w:val="ab"/>
        <w:ind w:left="705" w:firstLineChars="0" w:firstLine="0"/>
      </w:pPr>
      <w:r>
        <w:rPr>
          <w:noProof/>
          <w:lang w:val="en-GB"/>
        </w:rPr>
        <w:drawing>
          <wp:inline distT="0" distB="0" distL="0" distR="0">
            <wp:extent cx="6448425" cy="2314575"/>
            <wp:effectExtent l="19050" t="0" r="9525" b="0"/>
            <wp:docPr id="7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DE" w:rsidRDefault="00D335DE" w:rsidP="00D335DE">
      <w:pPr>
        <w:pStyle w:val="2"/>
      </w:pPr>
      <w:bookmarkStart w:id="9" w:name="_Toc442534802"/>
      <w:r>
        <w:rPr>
          <w:rFonts w:hint="eastAsia"/>
        </w:rPr>
        <w:t>7.3</w:t>
      </w:r>
      <w:r>
        <w:rPr>
          <w:rFonts w:hint="eastAsia"/>
        </w:rPr>
        <w:t>，设置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9"/>
    </w:p>
    <w:p w:rsidR="00D335DE" w:rsidRPr="00D335DE" w:rsidRDefault="00D335DE" w:rsidP="00C77A64">
      <w:pPr>
        <w:pStyle w:val="ab"/>
        <w:ind w:left="705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这里我们设置一个</w:t>
      </w:r>
      <w:r>
        <w:rPr>
          <w:rFonts w:hint="eastAsia"/>
        </w:rPr>
        <w:t>IP</w:t>
      </w:r>
      <w:r>
        <w:rPr>
          <w:rFonts w:hint="eastAsia"/>
        </w:rPr>
        <w:t>地址。实际环境下建议设置成那台机器之前的</w:t>
      </w:r>
      <w:r>
        <w:rPr>
          <w:rFonts w:hint="eastAsia"/>
        </w:rPr>
        <w:t>IP</w:t>
      </w:r>
      <w:r>
        <w:rPr>
          <w:rFonts w:hint="eastAsia"/>
        </w:rPr>
        <w:t>地址，不要有改变。</w:t>
      </w:r>
    </w:p>
    <w:p w:rsidR="00D335DE" w:rsidRDefault="00D335DE" w:rsidP="00C77A64">
      <w:pPr>
        <w:pStyle w:val="ab"/>
        <w:ind w:left="705" w:firstLineChars="0" w:firstLine="0"/>
      </w:pPr>
      <w:r>
        <w:rPr>
          <w:noProof/>
          <w:lang w:val="en-GB"/>
        </w:rPr>
        <w:lastRenderedPageBreak/>
        <w:drawing>
          <wp:inline distT="0" distB="0" distL="0" distR="0">
            <wp:extent cx="5657850" cy="3590925"/>
            <wp:effectExtent l="19050" t="0" r="0" b="0"/>
            <wp:docPr id="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DE" w:rsidRDefault="00D335DE" w:rsidP="00C77A64">
      <w:pPr>
        <w:pStyle w:val="ab"/>
        <w:ind w:left="705" w:firstLineChars="0" w:firstLine="0"/>
      </w:pPr>
      <w:r>
        <w:rPr>
          <w:rFonts w:hint="eastAsia"/>
        </w:rPr>
        <w:t>8</w:t>
      </w:r>
      <w:r>
        <w:rPr>
          <w:rFonts w:hint="eastAsia"/>
        </w:rPr>
        <w:t>，进入到</w:t>
      </w:r>
      <w:r>
        <w:rPr>
          <w:rFonts w:hint="eastAsia"/>
        </w:rPr>
        <w:t>shell</w:t>
      </w:r>
    </w:p>
    <w:p w:rsidR="00D335DE" w:rsidRDefault="00D335DE" w:rsidP="00C77A64">
      <w:pPr>
        <w:pStyle w:val="ab"/>
        <w:ind w:left="705" w:firstLineChars="0" w:firstLine="0"/>
      </w:pPr>
    </w:p>
    <w:p w:rsidR="00D335DE" w:rsidRDefault="00D335DE" w:rsidP="00C77A64">
      <w:pPr>
        <w:pStyle w:val="ab"/>
        <w:ind w:left="705" w:firstLineChars="0" w:firstLine="0"/>
      </w:pPr>
      <w:r>
        <w:rPr>
          <w:noProof/>
          <w:lang w:val="en-GB"/>
        </w:rPr>
        <w:drawing>
          <wp:inline distT="0" distB="0" distL="0" distR="0">
            <wp:extent cx="5210175" cy="3248025"/>
            <wp:effectExtent l="19050" t="0" r="9525" b="0"/>
            <wp:docPr id="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DE" w:rsidRDefault="00D335DE" w:rsidP="00C77A64">
      <w:pPr>
        <w:pStyle w:val="ab"/>
        <w:ind w:left="705" w:firstLineChars="0" w:firstLine="0"/>
      </w:pPr>
      <w:r>
        <w:rPr>
          <w:noProof/>
          <w:lang w:val="en-GB"/>
        </w:rPr>
        <w:lastRenderedPageBreak/>
        <w:drawing>
          <wp:inline distT="0" distB="0" distL="0" distR="0">
            <wp:extent cx="3771900" cy="3114675"/>
            <wp:effectExtent l="19050" t="0" r="0" b="0"/>
            <wp:docPr id="7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DE" w:rsidRDefault="00D335DE" w:rsidP="00C77A64">
      <w:pPr>
        <w:pStyle w:val="ab"/>
        <w:ind w:left="705" w:firstLineChars="0" w:firstLine="0"/>
      </w:pPr>
      <w:r>
        <w:rPr>
          <w:noProof/>
          <w:lang w:val="en-GB"/>
        </w:rPr>
        <w:drawing>
          <wp:inline distT="0" distB="0" distL="0" distR="0">
            <wp:extent cx="4010025" cy="2657475"/>
            <wp:effectExtent l="19050" t="0" r="9525" b="0"/>
            <wp:docPr id="8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DE" w:rsidRDefault="00D335DE" w:rsidP="00D335DE">
      <w:pPr>
        <w:pStyle w:val="1"/>
        <w:ind w:left="210" w:right="210"/>
      </w:pPr>
      <w:bookmarkStart w:id="10" w:name="_Toc442534803"/>
      <w:r>
        <w:rPr>
          <w:rFonts w:hint="eastAsia"/>
        </w:rPr>
        <w:t>9</w:t>
      </w:r>
      <w:r>
        <w:rPr>
          <w:rFonts w:hint="eastAsia"/>
        </w:rPr>
        <w:t>，检测</w:t>
      </w:r>
      <w:r>
        <w:rPr>
          <w:rFonts w:hint="eastAsia"/>
        </w:rPr>
        <w:t>IP</w:t>
      </w:r>
      <w:r>
        <w:rPr>
          <w:rFonts w:hint="eastAsia"/>
        </w:rPr>
        <w:t>地址是否设置成功，网络是否可用</w:t>
      </w:r>
      <w:bookmarkEnd w:id="10"/>
    </w:p>
    <w:p w:rsidR="00D335DE" w:rsidRPr="00D335DE" w:rsidRDefault="00D335DE" w:rsidP="00D335DE">
      <w:r>
        <w:rPr>
          <w:rFonts w:hint="eastAsia"/>
        </w:rPr>
        <w:t>执行</w:t>
      </w:r>
      <w:r>
        <w:rPr>
          <w:rFonts w:hint="eastAsia"/>
        </w:rPr>
        <w:t>ifconfig</w:t>
      </w:r>
      <w:r>
        <w:rPr>
          <w:rFonts w:hint="eastAsia"/>
        </w:rPr>
        <w:t>，查看本机</w:t>
      </w:r>
      <w:r>
        <w:rPr>
          <w:rFonts w:hint="eastAsia"/>
        </w:rPr>
        <w:t>IP</w:t>
      </w:r>
      <w:r>
        <w:rPr>
          <w:rFonts w:hint="eastAsia"/>
        </w:rPr>
        <w:t>地址是否设置成功。</w:t>
      </w:r>
    </w:p>
    <w:p w:rsidR="00D335DE" w:rsidRDefault="00D335DE" w:rsidP="00D335DE">
      <w:r>
        <w:rPr>
          <w:noProof/>
          <w:lang w:val="en-GB"/>
        </w:rPr>
        <w:lastRenderedPageBreak/>
        <w:drawing>
          <wp:inline distT="0" distB="0" distL="0" distR="0">
            <wp:extent cx="6267450" cy="3038475"/>
            <wp:effectExtent l="19050" t="0" r="0" b="0"/>
            <wp:docPr id="8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DE" w:rsidRDefault="00D335DE" w:rsidP="00D335DE">
      <w:r>
        <w:t>P</w:t>
      </w:r>
      <w:r>
        <w:rPr>
          <w:rFonts w:hint="eastAsia"/>
        </w:rPr>
        <w:t xml:space="preserve">ing </w:t>
      </w:r>
      <w:r>
        <w:rPr>
          <w:rFonts w:hint="eastAsia"/>
        </w:rPr>
        <w:t>一台网络中的其他机器，看是否能够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:rsidR="00D335DE" w:rsidRDefault="00D335DE" w:rsidP="00D335DE">
      <w:r>
        <w:rPr>
          <w:noProof/>
          <w:lang w:val="en-GB"/>
        </w:rPr>
        <w:drawing>
          <wp:inline distT="0" distB="0" distL="0" distR="0">
            <wp:extent cx="5572125" cy="1581150"/>
            <wp:effectExtent l="19050" t="0" r="9525" b="0"/>
            <wp:docPr id="8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DE" w:rsidRDefault="00D335DE" w:rsidP="00D335DE">
      <w:r>
        <w:rPr>
          <w:rFonts w:hint="eastAsia"/>
        </w:rPr>
        <w:t>好的，能</w:t>
      </w:r>
      <w:r>
        <w:rPr>
          <w:rFonts w:hint="eastAsia"/>
        </w:rPr>
        <w:t>ping</w:t>
      </w:r>
      <w:r>
        <w:rPr>
          <w:rFonts w:hint="eastAsia"/>
        </w:rPr>
        <w:t>通，那证明网络没有问题了。</w:t>
      </w:r>
    </w:p>
    <w:p w:rsidR="00192DD1" w:rsidRPr="00192DD1" w:rsidRDefault="00D335DE" w:rsidP="00192DD1">
      <w:pPr>
        <w:pStyle w:val="1"/>
        <w:ind w:left="210" w:right="210"/>
      </w:pPr>
      <w:bookmarkStart w:id="11" w:name="_Toc442534804"/>
      <w:r>
        <w:rPr>
          <w:rFonts w:hint="eastAsia"/>
        </w:rPr>
        <w:t>10</w:t>
      </w:r>
      <w:r>
        <w:rPr>
          <w:rFonts w:hint="eastAsia"/>
        </w:rPr>
        <w:t>，备份数据</w:t>
      </w:r>
      <w:bookmarkEnd w:id="11"/>
    </w:p>
    <w:p w:rsidR="00D335DE" w:rsidRDefault="00192DD1" w:rsidP="00D335DE">
      <w:r>
        <w:rPr>
          <w:rFonts w:hint="eastAsia"/>
        </w:rPr>
        <w:t>执行</w:t>
      </w:r>
      <w:r>
        <w:rPr>
          <w:rFonts w:hint="eastAsia"/>
        </w:rPr>
        <w:t xml:space="preserve"> chroot /mnt/sysimage/ </w:t>
      </w:r>
      <w:r>
        <w:rPr>
          <w:rFonts w:hint="eastAsia"/>
        </w:rPr>
        <w:t>将切换根目录，刚才我们使用的根目录是镜像里系统的根目录，成功执行</w:t>
      </w:r>
      <w:r>
        <w:rPr>
          <w:rFonts w:hint="eastAsia"/>
        </w:rPr>
        <w:t xml:space="preserve">chroot /mnt/sysimage </w:t>
      </w:r>
      <w:r>
        <w:rPr>
          <w:rFonts w:hint="eastAsia"/>
        </w:rPr>
        <w:t>后，我们就切换到了这台机器的系统自身的根目录了。</w:t>
      </w:r>
    </w:p>
    <w:p w:rsidR="00192DD1" w:rsidRDefault="00192DD1" w:rsidP="00D335DE">
      <w:r>
        <w:rPr>
          <w:noProof/>
          <w:lang w:val="en-GB"/>
        </w:rPr>
        <w:drawing>
          <wp:inline distT="0" distB="0" distL="0" distR="0">
            <wp:extent cx="3790950" cy="1476375"/>
            <wp:effectExtent l="19050" t="0" r="0" b="0"/>
            <wp:docPr id="8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DD1" w:rsidRDefault="00192DD1" w:rsidP="00D335DE"/>
    <w:p w:rsidR="00192DD1" w:rsidRDefault="00192DD1" w:rsidP="00D335DE">
      <w:r>
        <w:rPr>
          <w:rFonts w:hint="eastAsia"/>
        </w:rPr>
        <w:t>备份数据之前，要准备一台其他的服务器，要保证那台服务器的磁盘有足够用于存放我们要备份的数据的空间。</w:t>
      </w:r>
    </w:p>
    <w:p w:rsidR="00192DD1" w:rsidRDefault="00192DD1" w:rsidP="00D335DE">
      <w:r>
        <w:rPr>
          <w:rFonts w:hint="eastAsia"/>
        </w:rPr>
        <w:t>比如我要用于存放我要备份的数据的那台服务器的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192.168.105.2</w:t>
      </w:r>
      <w:r>
        <w:rPr>
          <w:rFonts w:hint="eastAsia"/>
        </w:rPr>
        <w:t>，这个时候我先登录到这台服务器上去</w:t>
      </w:r>
    </w:p>
    <w:p w:rsidR="00192DD1" w:rsidRDefault="00192DD1" w:rsidP="00192DD1">
      <w:pPr>
        <w:jc w:val="left"/>
      </w:pPr>
      <w:r>
        <w:rPr>
          <w:rFonts w:hint="eastAsia"/>
        </w:rPr>
        <w:t>先执行</w:t>
      </w:r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 xml:space="preserve">hP </w:t>
      </w:r>
      <w:r>
        <w:rPr>
          <w:rFonts w:hint="eastAsia"/>
        </w:rPr>
        <w:t>查看一下我的磁盘空间。</w:t>
      </w:r>
      <w:r>
        <w:rPr>
          <w:rFonts w:hint="eastAsia"/>
        </w:rPr>
        <w:t xml:space="preserve"> </w:t>
      </w:r>
      <w:r>
        <w:rPr>
          <w:noProof/>
          <w:lang w:val="en-GB"/>
        </w:rPr>
        <w:lastRenderedPageBreak/>
        <w:drawing>
          <wp:inline distT="0" distB="0" distL="0" distR="0">
            <wp:extent cx="5133975" cy="1343025"/>
            <wp:effectExtent l="19050" t="0" r="9525" b="0"/>
            <wp:docPr id="8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DD1" w:rsidRDefault="00192DD1" w:rsidP="00D335DE">
      <w:r>
        <w:rPr>
          <w:rFonts w:hint="eastAsia"/>
        </w:rPr>
        <w:t>比如我要备份的数据只有</w:t>
      </w:r>
      <w:r>
        <w:rPr>
          <w:rFonts w:hint="eastAsia"/>
        </w:rPr>
        <w:t>30G</w:t>
      </w:r>
      <w:r>
        <w:rPr>
          <w:rFonts w:hint="eastAsia"/>
        </w:rPr>
        <w:t>，那么根目录下空间充足，那我可以在根目录下创建一个用于存放我要备份的数据的目录，这里我设置为</w:t>
      </w:r>
      <w:r>
        <w:rPr>
          <w:rFonts w:hint="eastAsia"/>
        </w:rPr>
        <w:t xml:space="preserve">mybackup, </w:t>
      </w:r>
      <w:r>
        <w:rPr>
          <w:rFonts w:hint="eastAsia"/>
        </w:rPr>
        <w:t>那么执行</w:t>
      </w:r>
      <w:r>
        <w:rPr>
          <w:rFonts w:hint="eastAsia"/>
        </w:rPr>
        <w:t xml:space="preserve">mkdir /mybackup </w:t>
      </w:r>
      <w:r>
        <w:rPr>
          <w:rFonts w:hint="eastAsia"/>
        </w:rPr>
        <w:t>创建该目录</w:t>
      </w:r>
    </w:p>
    <w:p w:rsidR="00192DD1" w:rsidRDefault="00192DD1" w:rsidP="00D335DE">
      <w:r>
        <w:rPr>
          <w:noProof/>
          <w:lang w:val="en-GB"/>
        </w:rPr>
        <w:drawing>
          <wp:inline distT="0" distB="0" distL="0" distR="0">
            <wp:extent cx="4400550" cy="485775"/>
            <wp:effectExtent l="19050" t="0" r="0" b="0"/>
            <wp:docPr id="8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DD1" w:rsidRDefault="00192DD1" w:rsidP="00D335DE"/>
    <w:p w:rsidR="00192DD1" w:rsidRDefault="00192DD1" w:rsidP="00D335DE"/>
    <w:p w:rsidR="00192DD1" w:rsidRDefault="00192DD1" w:rsidP="00D335DE">
      <w:r>
        <w:rPr>
          <w:rFonts w:hint="eastAsia"/>
        </w:rPr>
        <w:t>然后回到</w:t>
      </w:r>
      <w:r>
        <w:rPr>
          <w:rFonts w:hint="eastAsia"/>
        </w:rPr>
        <w:t>rescue mode</w:t>
      </w:r>
      <w:r>
        <w:rPr>
          <w:rFonts w:hint="eastAsia"/>
        </w:rPr>
        <w:t>下的那台机器，开始往这台机器上拷数据</w:t>
      </w:r>
    </w:p>
    <w:p w:rsidR="00192DD1" w:rsidRDefault="00192DD1" w:rsidP="00D335DE">
      <w:r>
        <w:rPr>
          <w:rFonts w:hint="eastAsia"/>
        </w:rPr>
        <w:t>比如我们要拷贝的数据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/105449 </w:t>
      </w:r>
      <w:r>
        <w:rPr>
          <w:rFonts w:hint="eastAsia"/>
        </w:rPr>
        <w:t>目录，那么</w:t>
      </w:r>
      <w:r w:rsidR="00BE0965">
        <w:rPr>
          <w:rFonts w:hint="eastAsia"/>
        </w:rPr>
        <w:t>执行</w:t>
      </w:r>
    </w:p>
    <w:p w:rsidR="00BE0965" w:rsidRDefault="00BE0965" w:rsidP="00D335DE">
      <w:r>
        <w:t xml:space="preserve">scp –r </w:t>
      </w:r>
      <w:r>
        <w:rPr>
          <w:rFonts w:hint="eastAsia"/>
        </w:rPr>
        <w:t xml:space="preserve">/105449 192.168.105.2:/mybackup/ </w:t>
      </w:r>
      <w:r w:rsidR="00CF1249">
        <w:rPr>
          <w:rFonts w:hint="eastAsia"/>
        </w:rPr>
        <w:t>就可以开始拷贝了。下图中由于数据量小</w:t>
      </w:r>
      <w:r>
        <w:rPr>
          <w:rFonts w:hint="eastAsia"/>
        </w:rPr>
        <w:t>，就直接拷贝完成了。</w:t>
      </w:r>
    </w:p>
    <w:p w:rsidR="00192DD1" w:rsidRDefault="00192DD1" w:rsidP="00D335DE">
      <w:r>
        <w:rPr>
          <w:noProof/>
          <w:lang w:val="en-GB"/>
        </w:rPr>
        <w:drawing>
          <wp:inline distT="0" distB="0" distL="0" distR="0">
            <wp:extent cx="6210300" cy="1057275"/>
            <wp:effectExtent l="19050" t="0" r="0" b="0"/>
            <wp:docPr id="8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65" w:rsidRDefault="00BE0965" w:rsidP="00D335DE"/>
    <w:p w:rsidR="00BE0965" w:rsidRDefault="00BE0965" w:rsidP="00D335DE">
      <w:r>
        <w:rPr>
          <w:rFonts w:hint="eastAsia"/>
        </w:rPr>
        <w:t>拷贝完成之后去</w:t>
      </w:r>
      <w:r>
        <w:rPr>
          <w:rFonts w:hint="eastAsia"/>
        </w:rPr>
        <w:t xml:space="preserve"> </w:t>
      </w:r>
      <w:r>
        <w:rPr>
          <w:rFonts w:hint="eastAsia"/>
        </w:rPr>
        <w:t>存储数据的那台服务器上检测一下，可以发现数据</w:t>
      </w:r>
      <w:r w:rsidR="00CF1249">
        <w:rPr>
          <w:rFonts w:hint="eastAsia"/>
        </w:rPr>
        <w:t>已经</w:t>
      </w:r>
      <w:r>
        <w:rPr>
          <w:rFonts w:hint="eastAsia"/>
        </w:rPr>
        <w:t>拷贝过来了。</w:t>
      </w:r>
    </w:p>
    <w:p w:rsidR="00BE0965" w:rsidRDefault="00BE0965" w:rsidP="00D335DE"/>
    <w:p w:rsidR="00BE0965" w:rsidRDefault="00BE0965" w:rsidP="00D335DE"/>
    <w:p w:rsidR="00BE0965" w:rsidRDefault="00BE0965" w:rsidP="00D335DE"/>
    <w:p w:rsidR="00BE0965" w:rsidRDefault="00BE0965" w:rsidP="00D335DE"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00375" cy="857250"/>
            <wp:effectExtent l="19050" t="0" r="9525" b="0"/>
            <wp:wrapSquare wrapText="bothSides"/>
            <wp:docPr id="8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965" w:rsidRDefault="00BE0965" w:rsidP="00D335DE"/>
    <w:p w:rsidR="00BE0965" w:rsidRDefault="00BE0965" w:rsidP="00D335DE"/>
    <w:p w:rsidR="00BE0965" w:rsidRDefault="00BE0965" w:rsidP="00D335DE"/>
    <w:p w:rsidR="00BE0965" w:rsidRDefault="00BE0965" w:rsidP="00D335DE"/>
    <w:p w:rsidR="00BE0965" w:rsidRDefault="00BE0965" w:rsidP="00D335DE">
      <w:r>
        <w:rPr>
          <w:rFonts w:hint="eastAsia"/>
        </w:rPr>
        <w:t>不过这个目录也是之前就没有数据的</w:t>
      </w:r>
    </w:p>
    <w:p w:rsidR="00BE0965" w:rsidRDefault="00BE0965" w:rsidP="00D335DE">
      <w:r>
        <w:rPr>
          <w:rFonts w:hint="eastAsia"/>
          <w:noProof/>
          <w:lang w:val="en-GB"/>
        </w:rPr>
        <w:drawing>
          <wp:inline distT="0" distB="0" distL="0" distR="0">
            <wp:extent cx="3028950" cy="428625"/>
            <wp:effectExtent l="19050" t="0" r="0" b="0"/>
            <wp:docPr id="9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65" w:rsidRDefault="00BE0965" w:rsidP="00D335DE">
      <w:r>
        <w:rPr>
          <w:rFonts w:hint="eastAsia"/>
        </w:rPr>
        <w:t>我们再拷贝一个</w:t>
      </w:r>
      <w:r>
        <w:rPr>
          <w:rFonts w:hint="eastAsia"/>
        </w:rPr>
        <w:t>boot</w:t>
      </w:r>
      <w:r>
        <w:rPr>
          <w:rFonts w:hint="eastAsia"/>
        </w:rPr>
        <w:t>目录</w:t>
      </w:r>
    </w:p>
    <w:p w:rsidR="00BE0965" w:rsidRDefault="00BE0965" w:rsidP="00D335DE">
      <w:r>
        <w:t>s</w:t>
      </w:r>
      <w:r>
        <w:rPr>
          <w:rFonts w:hint="eastAsia"/>
        </w:rPr>
        <w:t xml:space="preserve">cp </w:t>
      </w:r>
      <w:r>
        <w:t>–</w:t>
      </w:r>
      <w:r>
        <w:rPr>
          <w:rFonts w:hint="eastAsia"/>
        </w:rPr>
        <w:t>r /boot 192.168.105.2:/mybackup</w:t>
      </w:r>
    </w:p>
    <w:p w:rsidR="00BE0965" w:rsidRDefault="00BE0965" w:rsidP="00D335DE">
      <w:r>
        <w:br w:type="textWrapping" w:clear="all"/>
      </w:r>
      <w:r>
        <w:rPr>
          <w:noProof/>
          <w:lang w:val="en-GB"/>
        </w:rPr>
        <w:lastRenderedPageBreak/>
        <w:drawing>
          <wp:inline distT="0" distB="0" distL="0" distR="0">
            <wp:extent cx="6646545" cy="3869306"/>
            <wp:effectExtent l="19050" t="0" r="1905" b="0"/>
            <wp:docPr id="9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86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65" w:rsidRDefault="00BE0965" w:rsidP="00D335DE">
      <w:r>
        <w:rPr>
          <w:rFonts w:hint="eastAsia"/>
        </w:rPr>
        <w:t>再去存储数据的那</w:t>
      </w:r>
      <w:r w:rsidR="0051137C">
        <w:rPr>
          <w:rFonts w:hint="eastAsia"/>
        </w:rPr>
        <w:t>端</w:t>
      </w:r>
      <w:r>
        <w:rPr>
          <w:rFonts w:hint="eastAsia"/>
        </w:rPr>
        <w:t>查看一下数据是否有拷贝过来</w:t>
      </w:r>
    </w:p>
    <w:p w:rsidR="00BE0965" w:rsidRDefault="00BE0965" w:rsidP="00D335DE">
      <w:r>
        <w:rPr>
          <w:rFonts w:hint="eastAsia"/>
        </w:rPr>
        <w:t>如下图所示，数据都拷过来了。</w:t>
      </w:r>
    </w:p>
    <w:p w:rsidR="00BE0965" w:rsidRDefault="00BE0965" w:rsidP="00D335DE">
      <w:r>
        <w:rPr>
          <w:noProof/>
          <w:lang w:val="en-GB"/>
        </w:rPr>
        <w:drawing>
          <wp:inline distT="0" distB="0" distL="0" distR="0">
            <wp:extent cx="6646545" cy="922378"/>
            <wp:effectExtent l="19050" t="0" r="1905" b="0"/>
            <wp:docPr id="9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92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65" w:rsidRDefault="00BE0965" w:rsidP="00D335DE"/>
    <w:p w:rsidR="00BE0965" w:rsidRDefault="00BE0965" w:rsidP="00D335DE">
      <w:r>
        <w:rPr>
          <w:rFonts w:hint="eastAsia"/>
        </w:rPr>
        <w:t>数据全部拷贝完成之后，就可以格式化之前的磁盘，重新安装系统了。</w:t>
      </w:r>
      <w:r w:rsidR="0090317D">
        <w:rPr>
          <w:rFonts w:hint="eastAsia"/>
        </w:rPr>
        <w:t xml:space="preserve"> </w:t>
      </w:r>
      <w:r w:rsidR="0090317D">
        <w:rPr>
          <w:rFonts w:hint="eastAsia"/>
        </w:rPr>
        <w:t>新的系统安装完成之后，再将数据都全部拷贝过来了。</w:t>
      </w:r>
    </w:p>
    <w:p w:rsidR="0090317D" w:rsidRPr="0090317D" w:rsidRDefault="0090317D" w:rsidP="00D335DE">
      <w:r>
        <w:rPr>
          <w:rFonts w:hint="eastAsia"/>
        </w:rPr>
        <w:t>如果拷贝的过程中提示命令不可用。</w:t>
      </w:r>
      <w:r>
        <w:rPr>
          <w:rFonts w:hint="eastAsia"/>
        </w:rPr>
        <w:t xml:space="preserve"> </w:t>
      </w:r>
      <w:r>
        <w:rPr>
          <w:rFonts w:hint="eastAsia"/>
        </w:rPr>
        <w:t>则需要安装</w:t>
      </w:r>
      <w:r>
        <w:rPr>
          <w:rFonts w:hint="eastAsia"/>
        </w:rPr>
        <w:t xml:space="preserve">openssh-clients </w:t>
      </w:r>
      <w:r w:rsidR="00A67556">
        <w:rPr>
          <w:rFonts w:hint="eastAsia"/>
        </w:rPr>
        <w:t>这款软件，如果本机上已经安装，那就是</w:t>
      </w:r>
      <w:r w:rsidR="00A67556">
        <w:rPr>
          <w:rFonts w:hint="eastAsia"/>
        </w:rPr>
        <w:t>scp</w:t>
      </w:r>
      <w:r w:rsidR="00A67556">
        <w:rPr>
          <w:rFonts w:hint="eastAsia"/>
        </w:rPr>
        <w:t>的另一端</w:t>
      </w:r>
      <w:r>
        <w:rPr>
          <w:rFonts w:hint="eastAsia"/>
        </w:rPr>
        <w:t>需要安装该软件。</w:t>
      </w:r>
    </w:p>
    <w:sectPr w:rsidR="0090317D" w:rsidRPr="0090317D" w:rsidSect="0059713A">
      <w:headerReference w:type="default" r:id="rId30"/>
      <w:footerReference w:type="default" r:id="rId31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89B" w:rsidRDefault="00C1089B" w:rsidP="009F5A79">
      <w:r>
        <w:separator/>
      </w:r>
    </w:p>
  </w:endnote>
  <w:endnote w:type="continuationSeparator" w:id="1">
    <w:p w:rsidR="00C1089B" w:rsidRDefault="00C1089B" w:rsidP="009F5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627"/>
      <w:gridCol w:w="1070"/>
    </w:tblGrid>
    <w:tr w:rsidR="00870E84">
      <w:tc>
        <w:tcPr>
          <w:tcW w:w="4500" w:type="pct"/>
          <w:tcBorders>
            <w:top w:val="single" w:sz="4" w:space="0" w:color="000000" w:themeColor="text1"/>
          </w:tcBorders>
        </w:tcPr>
        <w:p w:rsidR="00870E84" w:rsidRDefault="00D755E9">
          <w:pPr>
            <w:pStyle w:val="a4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870E84">
                <w:rPr>
                  <w:rFonts w:hint="eastAsia"/>
                </w:rPr>
                <w:t>上海蓝道信息技术有限公司</w:t>
              </w:r>
            </w:sdtContent>
          </w:sdt>
          <w:r w:rsidR="00870E84">
            <w:rPr>
              <w:lang w:val="zh-CN"/>
            </w:rPr>
            <w:t xml:space="preserve"> | </w:t>
          </w:r>
          <w:fldSimple w:instr=" STYLEREF  &quot;1&quot;  ">
            <w:r w:rsidR="00CF1249">
              <w:rPr>
                <w:rFonts w:hint="eastAsia"/>
                <w:noProof/>
              </w:rPr>
              <w:t>10</w:t>
            </w:r>
            <w:r w:rsidR="00CF1249">
              <w:rPr>
                <w:rFonts w:hint="eastAsia"/>
                <w:noProof/>
              </w:rPr>
              <w:t>，备份数据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70E84" w:rsidRDefault="00D755E9">
          <w:pPr>
            <w:pStyle w:val="a3"/>
            <w:rPr>
              <w:color w:val="FFFFFF" w:themeColor="background1"/>
            </w:rPr>
          </w:pPr>
          <w:fldSimple w:instr=" PAGE   \* MERGEFORMAT ">
            <w:r w:rsidR="00CF1249" w:rsidRPr="00CF1249">
              <w:rPr>
                <w:noProof/>
                <w:color w:val="FFFFFF" w:themeColor="background1"/>
                <w:lang w:val="zh-CN"/>
              </w:rPr>
              <w:t>9</w:t>
            </w:r>
          </w:fldSimple>
        </w:p>
      </w:tc>
    </w:tr>
  </w:tbl>
  <w:p w:rsidR="00870E84" w:rsidRDefault="00870E8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89B" w:rsidRDefault="00C1089B" w:rsidP="009F5A79">
      <w:r>
        <w:separator/>
      </w:r>
    </w:p>
  </w:footnote>
  <w:footnote w:type="continuationSeparator" w:id="1">
    <w:p w:rsidR="00C1089B" w:rsidRDefault="00C1089B" w:rsidP="009F5A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E84" w:rsidRDefault="00870E84">
    <w:pPr>
      <w:pStyle w:val="a3"/>
    </w:pPr>
    <w:r w:rsidRPr="00911202">
      <w:rPr>
        <w:noProof/>
        <w:lang w:val="en-GB"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Clear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324"/>
      </v:shape>
    </w:pict>
  </w:numPicBullet>
  <w:abstractNum w:abstractNumId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DD4C8B"/>
    <w:multiLevelType w:val="hybridMultilevel"/>
    <w:tmpl w:val="7CAA01B0"/>
    <w:lvl w:ilvl="0" w:tplc="8A7A083E">
      <w:start w:val="1"/>
      <w:numFmt w:val="decimal"/>
      <w:lvlText w:val="%1，"/>
      <w:lvlJc w:val="left"/>
      <w:pPr>
        <w:ind w:left="825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85B5C"/>
    <w:multiLevelType w:val="hybridMultilevel"/>
    <w:tmpl w:val="C4523492"/>
    <w:lvl w:ilvl="0" w:tplc="1574709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3FCD5A87"/>
    <w:multiLevelType w:val="hybridMultilevel"/>
    <w:tmpl w:val="A54E25CE"/>
    <w:lvl w:ilvl="0" w:tplc="740EAD4A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5C0B679C"/>
    <w:multiLevelType w:val="hybridMultilevel"/>
    <w:tmpl w:val="9D4C079C"/>
    <w:lvl w:ilvl="0" w:tplc="DFCEA3BA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22"/>
  </w:num>
  <w:num w:numId="7">
    <w:abstractNumId w:val="11"/>
  </w:num>
  <w:num w:numId="8">
    <w:abstractNumId w:val="3"/>
  </w:num>
  <w:num w:numId="9">
    <w:abstractNumId w:val="24"/>
  </w:num>
  <w:num w:numId="10">
    <w:abstractNumId w:val="26"/>
  </w:num>
  <w:num w:numId="11">
    <w:abstractNumId w:val="4"/>
  </w:num>
  <w:num w:numId="12">
    <w:abstractNumId w:val="23"/>
  </w:num>
  <w:num w:numId="13">
    <w:abstractNumId w:val="20"/>
  </w:num>
  <w:num w:numId="14">
    <w:abstractNumId w:val="8"/>
  </w:num>
  <w:num w:numId="15">
    <w:abstractNumId w:val="18"/>
  </w:num>
  <w:num w:numId="16">
    <w:abstractNumId w:val="5"/>
  </w:num>
  <w:num w:numId="17">
    <w:abstractNumId w:val="1"/>
  </w:num>
  <w:num w:numId="18">
    <w:abstractNumId w:val="0"/>
  </w:num>
  <w:num w:numId="19">
    <w:abstractNumId w:val="21"/>
  </w:num>
  <w:num w:numId="20">
    <w:abstractNumId w:val="2"/>
  </w:num>
  <w:num w:numId="21">
    <w:abstractNumId w:val="16"/>
  </w:num>
  <w:num w:numId="22">
    <w:abstractNumId w:val="25"/>
  </w:num>
  <w:num w:numId="23">
    <w:abstractNumId w:val="15"/>
  </w:num>
  <w:num w:numId="24">
    <w:abstractNumId w:val="17"/>
  </w:num>
  <w:num w:numId="25">
    <w:abstractNumId w:val="10"/>
  </w:num>
  <w:num w:numId="26">
    <w:abstractNumId w:val="13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4866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C3F"/>
    <w:rsid w:val="00003C59"/>
    <w:rsid w:val="00004DFE"/>
    <w:rsid w:val="0001146E"/>
    <w:rsid w:val="0002265D"/>
    <w:rsid w:val="00024266"/>
    <w:rsid w:val="0003678C"/>
    <w:rsid w:val="00037B69"/>
    <w:rsid w:val="00037FFE"/>
    <w:rsid w:val="00042ED2"/>
    <w:rsid w:val="0005342E"/>
    <w:rsid w:val="00056F27"/>
    <w:rsid w:val="00060569"/>
    <w:rsid w:val="00062421"/>
    <w:rsid w:val="000659F1"/>
    <w:rsid w:val="000743BC"/>
    <w:rsid w:val="000803FF"/>
    <w:rsid w:val="00090FBF"/>
    <w:rsid w:val="0009167F"/>
    <w:rsid w:val="000A1DB9"/>
    <w:rsid w:val="000A31E7"/>
    <w:rsid w:val="000A57A6"/>
    <w:rsid w:val="000A6F4A"/>
    <w:rsid w:val="000B2543"/>
    <w:rsid w:val="000B7F32"/>
    <w:rsid w:val="000C0318"/>
    <w:rsid w:val="000E05C3"/>
    <w:rsid w:val="000F2E59"/>
    <w:rsid w:val="000F3805"/>
    <w:rsid w:val="000F4E04"/>
    <w:rsid w:val="000F575D"/>
    <w:rsid w:val="000F7DF4"/>
    <w:rsid w:val="00107A0B"/>
    <w:rsid w:val="001110FD"/>
    <w:rsid w:val="00115F4B"/>
    <w:rsid w:val="00116012"/>
    <w:rsid w:val="001202DC"/>
    <w:rsid w:val="00120770"/>
    <w:rsid w:val="00133A63"/>
    <w:rsid w:val="00136721"/>
    <w:rsid w:val="001374DB"/>
    <w:rsid w:val="00141BB6"/>
    <w:rsid w:val="001465B0"/>
    <w:rsid w:val="00147038"/>
    <w:rsid w:val="001470CC"/>
    <w:rsid w:val="00147122"/>
    <w:rsid w:val="0016633B"/>
    <w:rsid w:val="00174BBE"/>
    <w:rsid w:val="0017590B"/>
    <w:rsid w:val="00186062"/>
    <w:rsid w:val="00192DD1"/>
    <w:rsid w:val="0019642D"/>
    <w:rsid w:val="001A1A6B"/>
    <w:rsid w:val="001B4A73"/>
    <w:rsid w:val="001B748A"/>
    <w:rsid w:val="001C1BAE"/>
    <w:rsid w:val="001C4A43"/>
    <w:rsid w:val="001C5CC0"/>
    <w:rsid w:val="001C66EB"/>
    <w:rsid w:val="001E00E4"/>
    <w:rsid w:val="00204D84"/>
    <w:rsid w:val="00213011"/>
    <w:rsid w:val="002138EC"/>
    <w:rsid w:val="00213C77"/>
    <w:rsid w:val="00214FA1"/>
    <w:rsid w:val="00230A1A"/>
    <w:rsid w:val="002375B2"/>
    <w:rsid w:val="00240606"/>
    <w:rsid w:val="0024232F"/>
    <w:rsid w:val="0025110A"/>
    <w:rsid w:val="00251A36"/>
    <w:rsid w:val="00253B97"/>
    <w:rsid w:val="00264D9A"/>
    <w:rsid w:val="00266927"/>
    <w:rsid w:val="00272CB9"/>
    <w:rsid w:val="00277186"/>
    <w:rsid w:val="002870AF"/>
    <w:rsid w:val="002A252F"/>
    <w:rsid w:val="002A50D9"/>
    <w:rsid w:val="002B526B"/>
    <w:rsid w:val="002B5AF6"/>
    <w:rsid w:val="002B6DA6"/>
    <w:rsid w:val="002C2C91"/>
    <w:rsid w:val="002C78FA"/>
    <w:rsid w:val="002E5875"/>
    <w:rsid w:val="002F07AD"/>
    <w:rsid w:val="003078D9"/>
    <w:rsid w:val="003123D4"/>
    <w:rsid w:val="003238D0"/>
    <w:rsid w:val="00335577"/>
    <w:rsid w:val="003525AA"/>
    <w:rsid w:val="00357DB6"/>
    <w:rsid w:val="00367FCC"/>
    <w:rsid w:val="0037268A"/>
    <w:rsid w:val="00384937"/>
    <w:rsid w:val="00395E72"/>
    <w:rsid w:val="00396A3A"/>
    <w:rsid w:val="003A4481"/>
    <w:rsid w:val="003B1913"/>
    <w:rsid w:val="003B722D"/>
    <w:rsid w:val="003D2D48"/>
    <w:rsid w:val="003E161E"/>
    <w:rsid w:val="003E2A93"/>
    <w:rsid w:val="003E4228"/>
    <w:rsid w:val="003E530D"/>
    <w:rsid w:val="003E62A7"/>
    <w:rsid w:val="003E6D14"/>
    <w:rsid w:val="003F12DA"/>
    <w:rsid w:val="00417A7B"/>
    <w:rsid w:val="004202B5"/>
    <w:rsid w:val="00421128"/>
    <w:rsid w:val="00421240"/>
    <w:rsid w:val="0042125B"/>
    <w:rsid w:val="0045238A"/>
    <w:rsid w:val="00456C15"/>
    <w:rsid w:val="0045710D"/>
    <w:rsid w:val="00461482"/>
    <w:rsid w:val="00463D21"/>
    <w:rsid w:val="00470899"/>
    <w:rsid w:val="00481817"/>
    <w:rsid w:val="0048247A"/>
    <w:rsid w:val="00493ED3"/>
    <w:rsid w:val="004945D8"/>
    <w:rsid w:val="004A1273"/>
    <w:rsid w:val="004A1892"/>
    <w:rsid w:val="004A4DFA"/>
    <w:rsid w:val="004A543A"/>
    <w:rsid w:val="004A7D75"/>
    <w:rsid w:val="004B026C"/>
    <w:rsid w:val="004B4988"/>
    <w:rsid w:val="004B5EC3"/>
    <w:rsid w:val="004D3319"/>
    <w:rsid w:val="004D6587"/>
    <w:rsid w:val="004D7C51"/>
    <w:rsid w:val="004E0208"/>
    <w:rsid w:val="004E176E"/>
    <w:rsid w:val="004F0438"/>
    <w:rsid w:val="004F0B4B"/>
    <w:rsid w:val="004F38C9"/>
    <w:rsid w:val="004F6C3F"/>
    <w:rsid w:val="0050194B"/>
    <w:rsid w:val="00504FA7"/>
    <w:rsid w:val="00507B84"/>
    <w:rsid w:val="0051137C"/>
    <w:rsid w:val="0051401B"/>
    <w:rsid w:val="00516A1F"/>
    <w:rsid w:val="00520077"/>
    <w:rsid w:val="0052374F"/>
    <w:rsid w:val="005402B3"/>
    <w:rsid w:val="0054096E"/>
    <w:rsid w:val="0054373D"/>
    <w:rsid w:val="005445F0"/>
    <w:rsid w:val="0054560D"/>
    <w:rsid w:val="005563F6"/>
    <w:rsid w:val="00557AE4"/>
    <w:rsid w:val="00560BE2"/>
    <w:rsid w:val="005639A6"/>
    <w:rsid w:val="00570B54"/>
    <w:rsid w:val="0058447B"/>
    <w:rsid w:val="00586797"/>
    <w:rsid w:val="00587184"/>
    <w:rsid w:val="0059713A"/>
    <w:rsid w:val="005A4126"/>
    <w:rsid w:val="005A4F27"/>
    <w:rsid w:val="005B637F"/>
    <w:rsid w:val="005B63E7"/>
    <w:rsid w:val="005C4D29"/>
    <w:rsid w:val="005C6E01"/>
    <w:rsid w:val="005E07DC"/>
    <w:rsid w:val="005E2E5E"/>
    <w:rsid w:val="005E6054"/>
    <w:rsid w:val="005E6EF4"/>
    <w:rsid w:val="005F1FF6"/>
    <w:rsid w:val="005F49BA"/>
    <w:rsid w:val="005F72B6"/>
    <w:rsid w:val="005F7389"/>
    <w:rsid w:val="00604B61"/>
    <w:rsid w:val="00605249"/>
    <w:rsid w:val="0060767A"/>
    <w:rsid w:val="006128AD"/>
    <w:rsid w:val="00612F5A"/>
    <w:rsid w:val="00615A59"/>
    <w:rsid w:val="00634057"/>
    <w:rsid w:val="00636101"/>
    <w:rsid w:val="00636976"/>
    <w:rsid w:val="00637450"/>
    <w:rsid w:val="00640E1B"/>
    <w:rsid w:val="006471B7"/>
    <w:rsid w:val="0065085D"/>
    <w:rsid w:val="00654709"/>
    <w:rsid w:val="006718E0"/>
    <w:rsid w:val="006818CA"/>
    <w:rsid w:val="00684F71"/>
    <w:rsid w:val="00691444"/>
    <w:rsid w:val="00691977"/>
    <w:rsid w:val="006B677E"/>
    <w:rsid w:val="006C6D58"/>
    <w:rsid w:val="006C74B2"/>
    <w:rsid w:val="006C7BD3"/>
    <w:rsid w:val="006D34DD"/>
    <w:rsid w:val="006D7EBD"/>
    <w:rsid w:val="006E46CF"/>
    <w:rsid w:val="006E630D"/>
    <w:rsid w:val="006F132F"/>
    <w:rsid w:val="006F5ABB"/>
    <w:rsid w:val="006F7909"/>
    <w:rsid w:val="006F7C4B"/>
    <w:rsid w:val="007014EC"/>
    <w:rsid w:val="00701642"/>
    <w:rsid w:val="0070520E"/>
    <w:rsid w:val="00707CEA"/>
    <w:rsid w:val="00712392"/>
    <w:rsid w:val="00712A5F"/>
    <w:rsid w:val="00713455"/>
    <w:rsid w:val="00716478"/>
    <w:rsid w:val="0071756A"/>
    <w:rsid w:val="00733D8C"/>
    <w:rsid w:val="00735961"/>
    <w:rsid w:val="007360A3"/>
    <w:rsid w:val="0075169E"/>
    <w:rsid w:val="00753E39"/>
    <w:rsid w:val="00753EAB"/>
    <w:rsid w:val="007561BC"/>
    <w:rsid w:val="007729BE"/>
    <w:rsid w:val="00786284"/>
    <w:rsid w:val="0079407A"/>
    <w:rsid w:val="00794D9D"/>
    <w:rsid w:val="00796D28"/>
    <w:rsid w:val="00797B33"/>
    <w:rsid w:val="007A106E"/>
    <w:rsid w:val="007B20D7"/>
    <w:rsid w:val="007C0C75"/>
    <w:rsid w:val="007D3014"/>
    <w:rsid w:val="007D3FB1"/>
    <w:rsid w:val="007D4029"/>
    <w:rsid w:val="007F20C1"/>
    <w:rsid w:val="007F28D0"/>
    <w:rsid w:val="007F560E"/>
    <w:rsid w:val="00803C39"/>
    <w:rsid w:val="00813C6D"/>
    <w:rsid w:val="0082056B"/>
    <w:rsid w:val="0082780F"/>
    <w:rsid w:val="00827FF8"/>
    <w:rsid w:val="00835659"/>
    <w:rsid w:val="00835C6F"/>
    <w:rsid w:val="008400E4"/>
    <w:rsid w:val="00864A11"/>
    <w:rsid w:val="00866ACE"/>
    <w:rsid w:val="008701FD"/>
    <w:rsid w:val="00870E84"/>
    <w:rsid w:val="00873C4C"/>
    <w:rsid w:val="008900D1"/>
    <w:rsid w:val="00892ACA"/>
    <w:rsid w:val="008938A3"/>
    <w:rsid w:val="008A0C47"/>
    <w:rsid w:val="008A4CC3"/>
    <w:rsid w:val="008A7D87"/>
    <w:rsid w:val="008C4918"/>
    <w:rsid w:val="008E6941"/>
    <w:rsid w:val="0090317D"/>
    <w:rsid w:val="00905E36"/>
    <w:rsid w:val="009108BB"/>
    <w:rsid w:val="00911202"/>
    <w:rsid w:val="009113E2"/>
    <w:rsid w:val="00920F25"/>
    <w:rsid w:val="009218FF"/>
    <w:rsid w:val="00921C32"/>
    <w:rsid w:val="00930D88"/>
    <w:rsid w:val="00940742"/>
    <w:rsid w:val="00941031"/>
    <w:rsid w:val="00960320"/>
    <w:rsid w:val="00963D54"/>
    <w:rsid w:val="009643A9"/>
    <w:rsid w:val="009709B6"/>
    <w:rsid w:val="00971C26"/>
    <w:rsid w:val="00977A76"/>
    <w:rsid w:val="009820BA"/>
    <w:rsid w:val="00982662"/>
    <w:rsid w:val="0098514E"/>
    <w:rsid w:val="00996AD2"/>
    <w:rsid w:val="00996E8B"/>
    <w:rsid w:val="009A4ED1"/>
    <w:rsid w:val="009B1C17"/>
    <w:rsid w:val="009B645C"/>
    <w:rsid w:val="009C6117"/>
    <w:rsid w:val="009E2D95"/>
    <w:rsid w:val="009F218B"/>
    <w:rsid w:val="009F5A79"/>
    <w:rsid w:val="009F6858"/>
    <w:rsid w:val="009F7143"/>
    <w:rsid w:val="00A01108"/>
    <w:rsid w:val="00A10E39"/>
    <w:rsid w:val="00A16F8F"/>
    <w:rsid w:val="00A203F7"/>
    <w:rsid w:val="00A22978"/>
    <w:rsid w:val="00A2443E"/>
    <w:rsid w:val="00A275E5"/>
    <w:rsid w:val="00A32871"/>
    <w:rsid w:val="00A61BDA"/>
    <w:rsid w:val="00A67556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C0D6B"/>
    <w:rsid w:val="00AC3A30"/>
    <w:rsid w:val="00AC51C8"/>
    <w:rsid w:val="00AC697D"/>
    <w:rsid w:val="00AD0449"/>
    <w:rsid w:val="00AE747D"/>
    <w:rsid w:val="00AF353E"/>
    <w:rsid w:val="00AF6C9F"/>
    <w:rsid w:val="00AF7DFB"/>
    <w:rsid w:val="00B01383"/>
    <w:rsid w:val="00B02650"/>
    <w:rsid w:val="00B05286"/>
    <w:rsid w:val="00B24447"/>
    <w:rsid w:val="00B244CC"/>
    <w:rsid w:val="00B261A6"/>
    <w:rsid w:val="00B3294B"/>
    <w:rsid w:val="00B360EF"/>
    <w:rsid w:val="00B407C1"/>
    <w:rsid w:val="00B41EE9"/>
    <w:rsid w:val="00B57BA9"/>
    <w:rsid w:val="00B66188"/>
    <w:rsid w:val="00B72AC9"/>
    <w:rsid w:val="00B735BE"/>
    <w:rsid w:val="00B77594"/>
    <w:rsid w:val="00B77C55"/>
    <w:rsid w:val="00B8021C"/>
    <w:rsid w:val="00B8163F"/>
    <w:rsid w:val="00B85537"/>
    <w:rsid w:val="00B87702"/>
    <w:rsid w:val="00B918F1"/>
    <w:rsid w:val="00B97ACA"/>
    <w:rsid w:val="00BA066D"/>
    <w:rsid w:val="00BA22DD"/>
    <w:rsid w:val="00BA5146"/>
    <w:rsid w:val="00BB2EEE"/>
    <w:rsid w:val="00BD4F0C"/>
    <w:rsid w:val="00BD601B"/>
    <w:rsid w:val="00BD6486"/>
    <w:rsid w:val="00BE0965"/>
    <w:rsid w:val="00BE5807"/>
    <w:rsid w:val="00C05E2D"/>
    <w:rsid w:val="00C1089B"/>
    <w:rsid w:val="00C13356"/>
    <w:rsid w:val="00C17944"/>
    <w:rsid w:val="00C225B7"/>
    <w:rsid w:val="00C2275B"/>
    <w:rsid w:val="00C22AAF"/>
    <w:rsid w:val="00C26656"/>
    <w:rsid w:val="00C277FC"/>
    <w:rsid w:val="00C34AEA"/>
    <w:rsid w:val="00C34E6B"/>
    <w:rsid w:val="00C37B86"/>
    <w:rsid w:val="00C44C62"/>
    <w:rsid w:val="00C47B82"/>
    <w:rsid w:val="00C47F9E"/>
    <w:rsid w:val="00C545B3"/>
    <w:rsid w:val="00C57D67"/>
    <w:rsid w:val="00C57DFD"/>
    <w:rsid w:val="00C77A64"/>
    <w:rsid w:val="00CA44A6"/>
    <w:rsid w:val="00CB1585"/>
    <w:rsid w:val="00CB2589"/>
    <w:rsid w:val="00CB4D23"/>
    <w:rsid w:val="00CB5229"/>
    <w:rsid w:val="00CC5280"/>
    <w:rsid w:val="00CC7781"/>
    <w:rsid w:val="00CD22F7"/>
    <w:rsid w:val="00CD4545"/>
    <w:rsid w:val="00CD6227"/>
    <w:rsid w:val="00CE1CA5"/>
    <w:rsid w:val="00CE2016"/>
    <w:rsid w:val="00CE3410"/>
    <w:rsid w:val="00CE5835"/>
    <w:rsid w:val="00CE6225"/>
    <w:rsid w:val="00CF1249"/>
    <w:rsid w:val="00CF613F"/>
    <w:rsid w:val="00CF7F96"/>
    <w:rsid w:val="00D200A3"/>
    <w:rsid w:val="00D24347"/>
    <w:rsid w:val="00D31256"/>
    <w:rsid w:val="00D32C97"/>
    <w:rsid w:val="00D335DE"/>
    <w:rsid w:val="00D41815"/>
    <w:rsid w:val="00D53672"/>
    <w:rsid w:val="00D5527D"/>
    <w:rsid w:val="00D61E9C"/>
    <w:rsid w:val="00D635ED"/>
    <w:rsid w:val="00D755E9"/>
    <w:rsid w:val="00DA79A3"/>
    <w:rsid w:val="00DA7F08"/>
    <w:rsid w:val="00DB07EB"/>
    <w:rsid w:val="00DB0B44"/>
    <w:rsid w:val="00DB1E8E"/>
    <w:rsid w:val="00DB5EA7"/>
    <w:rsid w:val="00E017D1"/>
    <w:rsid w:val="00E139BA"/>
    <w:rsid w:val="00E14C9D"/>
    <w:rsid w:val="00E20ED3"/>
    <w:rsid w:val="00E22771"/>
    <w:rsid w:val="00E50677"/>
    <w:rsid w:val="00E526AF"/>
    <w:rsid w:val="00E57091"/>
    <w:rsid w:val="00E60CD0"/>
    <w:rsid w:val="00E67B0A"/>
    <w:rsid w:val="00E83213"/>
    <w:rsid w:val="00E839F9"/>
    <w:rsid w:val="00E84852"/>
    <w:rsid w:val="00E91AA9"/>
    <w:rsid w:val="00E9629D"/>
    <w:rsid w:val="00EA29FB"/>
    <w:rsid w:val="00EB0B15"/>
    <w:rsid w:val="00EB147A"/>
    <w:rsid w:val="00EC5FD0"/>
    <w:rsid w:val="00EC6ACD"/>
    <w:rsid w:val="00ED27D2"/>
    <w:rsid w:val="00EE4EAD"/>
    <w:rsid w:val="00EE60E8"/>
    <w:rsid w:val="00EF0D3F"/>
    <w:rsid w:val="00F00D91"/>
    <w:rsid w:val="00F02455"/>
    <w:rsid w:val="00F105D3"/>
    <w:rsid w:val="00F12295"/>
    <w:rsid w:val="00F1293F"/>
    <w:rsid w:val="00F30FC5"/>
    <w:rsid w:val="00F42213"/>
    <w:rsid w:val="00F4229E"/>
    <w:rsid w:val="00F47AEF"/>
    <w:rsid w:val="00F51B60"/>
    <w:rsid w:val="00F547CA"/>
    <w:rsid w:val="00F63982"/>
    <w:rsid w:val="00F64011"/>
    <w:rsid w:val="00F711E2"/>
    <w:rsid w:val="00F82B6A"/>
    <w:rsid w:val="00F84416"/>
    <w:rsid w:val="00F8476B"/>
    <w:rsid w:val="00F952FE"/>
    <w:rsid w:val="00FA05E5"/>
    <w:rsid w:val="00FA143F"/>
    <w:rsid w:val="00FA28BA"/>
    <w:rsid w:val="00FA6A9E"/>
    <w:rsid w:val="00FB135B"/>
    <w:rsid w:val="00FC179B"/>
    <w:rsid w:val="00FC2C9B"/>
    <w:rsid w:val="00FD2F58"/>
    <w:rsid w:val="00FE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>
      <o:colormenu v:ext="edit" fill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143"/>
    <w:pPr>
      <w:widowControl w:val="0"/>
      <w:jc w:val="both"/>
    </w:pPr>
    <w:rPr>
      <w:color w:val="0D0D0D" w:themeColor="text1" w:themeTint="F2"/>
    </w:rPr>
  </w:style>
  <w:style w:type="paragraph" w:styleId="1">
    <w:name w:val="heading 1"/>
    <w:basedOn w:val="a"/>
    <w:next w:val="a"/>
    <w:link w:val="1Char"/>
    <w:uiPriority w:val="9"/>
    <w:qFormat/>
    <w:rsid w:val="00604B61"/>
    <w:pPr>
      <w:keepNext/>
      <w:keepLines/>
      <w:ind w:leftChars="100" w:left="840" w:rightChars="100" w:right="100"/>
      <w:jc w:val="left"/>
      <w:outlineLvl w:val="0"/>
    </w:pPr>
    <w:rPr>
      <w:b/>
      <w:bCs/>
      <w:color w:val="FF000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B61"/>
    <w:pPr>
      <w:keepNext/>
      <w:keepLines/>
      <w:outlineLvl w:val="1"/>
    </w:pPr>
    <w:rPr>
      <w:rFonts w:asciiTheme="majorHAnsi" w:hAnsiTheme="majorHAnsi" w:cstheme="majorBidi"/>
      <w:b/>
      <w:bCs/>
      <w:color w:val="7030A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1913"/>
    <w:pPr>
      <w:keepNext/>
      <w:keepLines/>
      <w:outlineLvl w:val="2"/>
    </w:pPr>
    <w:rPr>
      <w:bCs/>
      <w:color w:val="C00000"/>
      <w:szCs w:val="32"/>
      <w:u w:val="single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A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A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A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A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B61"/>
    <w:rPr>
      <w:b/>
      <w:bCs/>
      <w:color w:val="FF000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F711E2"/>
  </w:style>
  <w:style w:type="character" w:styleId="a6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No Spacing"/>
    <w:basedOn w:val="a"/>
    <w:link w:val="Char2"/>
    <w:uiPriority w:val="1"/>
    <w:rsid w:val="00C57D67"/>
  </w:style>
  <w:style w:type="paragraph" w:styleId="a8">
    <w:name w:val="Document Map"/>
    <w:basedOn w:val="a"/>
    <w:link w:val="Char3"/>
    <w:uiPriority w:val="99"/>
    <w:semiHidden/>
    <w:unhideWhenUsed/>
    <w:rsid w:val="00C57D67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57D67"/>
    <w:rPr>
      <w:rFonts w:ascii="SimSun" w:eastAsia="SimSu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4B61"/>
    <w:rPr>
      <w:rFonts w:asciiTheme="majorHAnsi" w:hAnsiTheme="majorHAnsi" w:cstheme="majorBidi"/>
      <w:b/>
      <w:bCs/>
      <w:color w:val="7030A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B1913"/>
    <w:rPr>
      <w:bCs/>
      <w:color w:val="C00000"/>
      <w:szCs w:val="32"/>
      <w:u w:val="single"/>
    </w:rPr>
  </w:style>
  <w:style w:type="character" w:customStyle="1" w:styleId="4Char">
    <w:name w:val="标题 4 Char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9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F560E"/>
    <w:rPr>
      <w:b/>
      <w:bCs/>
    </w:rPr>
  </w:style>
  <w:style w:type="paragraph" w:styleId="ab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Char2">
    <w:name w:val="无间隔 Char"/>
    <w:basedOn w:val="a0"/>
    <w:link w:val="a7"/>
    <w:uiPriority w:val="1"/>
    <w:rsid w:val="009643A9"/>
  </w:style>
  <w:style w:type="paragraph" w:styleId="ac">
    <w:name w:val="endnote text"/>
    <w:basedOn w:val="a"/>
    <w:link w:val="Char4"/>
    <w:uiPriority w:val="99"/>
    <w:semiHidden/>
    <w:unhideWhenUsed/>
    <w:rsid w:val="00395E72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395E72"/>
  </w:style>
  <w:style w:type="character" w:styleId="ad">
    <w:name w:val="endnote reference"/>
    <w:basedOn w:val="a0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BD012-8B68-4FB3-AC50-27EC6A29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2350</TotalTime>
  <Pages>9</Pages>
  <Words>397</Words>
  <Characters>2263</Characters>
  <Application>Microsoft Office Word</Application>
  <DocSecurity>0</DocSecurity>
  <Lines>18</Lines>
  <Paragraphs>5</Paragraphs>
  <ScaleCrop>false</ScaleCrop>
  <Company>上海蓝道信息技术有限公司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Clear Lin</cp:lastModifiedBy>
  <cp:revision>88</cp:revision>
  <cp:lastPrinted>2015-11-10T04:31:00Z</cp:lastPrinted>
  <dcterms:created xsi:type="dcterms:W3CDTF">2015-11-05T02:53:00Z</dcterms:created>
  <dcterms:modified xsi:type="dcterms:W3CDTF">2016-02-06T07:45:00Z</dcterms:modified>
</cp:coreProperties>
</file>