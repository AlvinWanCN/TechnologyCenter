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854685618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964847" w:rsidRDefault="0096484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E23E7F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846251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64847" w:rsidRDefault="0096484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Alvin Wan</w:t>
                                    </w:r>
                                  </w:p>
                                </w:sdtContent>
                              </w:sdt>
                              <w:p w:rsidR="00964847" w:rsidRDefault="009648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57124176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Alvin.Wan.CN@hotmail.com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846251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64847" w:rsidRDefault="0096484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Alvin Wan</w:t>
                              </w:r>
                            </w:p>
                          </w:sdtContent>
                        </w:sdt>
                        <w:p w:rsidR="00964847" w:rsidRDefault="009648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57124176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Alvin.Wan.CN@hotmail.com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847" w:rsidRDefault="009648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64847" w:rsidRDefault="009648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847" w:rsidRDefault="009648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5616883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RHEL 7 PASSWword break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9088433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4847" w:rsidRDefault="009648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Alvin Wan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64847" w:rsidRDefault="009648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5616883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RHEL 7 PASSWword break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9088433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4847" w:rsidRDefault="009648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Alvin Wan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64847" w:rsidRDefault="00964847">
          <w:pPr>
            <w:widowControl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1C5938" w:rsidRDefault="001C5938" w:rsidP="001C5938">
      <w:pPr>
        <w:jc w:val="left"/>
      </w:pPr>
    </w:p>
    <w:p w:rsidR="001C5938" w:rsidRDefault="001C5938" w:rsidP="001C5938">
      <w:pPr>
        <w:jc w:val="left"/>
      </w:pPr>
    </w:p>
    <w:p w:rsidR="00964847" w:rsidRDefault="00964847" w:rsidP="005823F2">
      <w:r>
        <w:rPr>
          <w:rFonts w:hint="eastAsia"/>
        </w:rPr>
        <w:t xml:space="preserve">Press </w:t>
      </w:r>
      <w:r>
        <w:t>‘e’ to edit the selected item.</w:t>
      </w:r>
    </w:p>
    <w:p w:rsidR="00964847" w:rsidRDefault="00964847" w:rsidP="005823F2"/>
    <w:p w:rsidR="005823F2" w:rsidRDefault="00964847" w:rsidP="005823F2">
      <w:r>
        <w:rPr>
          <w:noProof/>
        </w:rPr>
        <w:drawing>
          <wp:inline distT="0" distB="0" distL="0" distR="0" wp14:anchorId="2CAC78F2" wp14:editId="3B52B253">
            <wp:extent cx="6646545" cy="371157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47" w:rsidRDefault="00964847" w:rsidP="005823F2">
      <w:r>
        <w:rPr>
          <w:rFonts w:hint="eastAsia"/>
        </w:rPr>
        <w:t>删除这一行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后面的全部内容。</w:t>
      </w:r>
    </w:p>
    <w:p w:rsidR="00964847" w:rsidRDefault="00964847" w:rsidP="005823F2">
      <w:r>
        <w:rPr>
          <w:noProof/>
        </w:rPr>
        <w:drawing>
          <wp:inline distT="0" distB="0" distL="0" distR="0" wp14:anchorId="23A0F2C5" wp14:editId="6258A829">
            <wp:extent cx="6646545" cy="322453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47" w:rsidRDefault="00964847" w:rsidP="005823F2"/>
    <w:p w:rsidR="00964847" w:rsidRDefault="00964847" w:rsidP="005823F2">
      <w:r>
        <w:rPr>
          <w:rFonts w:hint="eastAsia"/>
        </w:rPr>
        <w:lastRenderedPageBreak/>
        <w:t>删掉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后面的全部内容后，加上</w:t>
      </w:r>
      <w:proofErr w:type="spellStart"/>
      <w:r>
        <w:rPr>
          <w:rFonts w:hint="eastAsia"/>
        </w:rPr>
        <w:t>rd</w:t>
      </w:r>
      <w:r>
        <w:t>.break</w:t>
      </w:r>
      <w:proofErr w:type="spellEnd"/>
      <w:r>
        <w:rPr>
          <w:rFonts w:hint="eastAsia"/>
        </w:rPr>
        <w:t>，然后按</w:t>
      </w:r>
      <w:proofErr w:type="spellStart"/>
      <w:r>
        <w:rPr>
          <w:rFonts w:hint="eastAsia"/>
        </w:rPr>
        <w:t>ctrl</w:t>
      </w:r>
      <w:r>
        <w:t>+x</w:t>
      </w:r>
      <w:proofErr w:type="spellEnd"/>
    </w:p>
    <w:p w:rsidR="00964847" w:rsidRDefault="00964847" w:rsidP="005823F2"/>
    <w:p w:rsidR="00964847" w:rsidRDefault="00964847" w:rsidP="005823F2">
      <w:pPr>
        <w:rPr>
          <w:rFonts w:hint="eastAsia"/>
        </w:rPr>
      </w:pPr>
    </w:p>
    <w:p w:rsidR="00964847" w:rsidRDefault="00964847" w:rsidP="005823F2">
      <w:r>
        <w:rPr>
          <w:noProof/>
        </w:rPr>
        <w:drawing>
          <wp:inline distT="0" distB="0" distL="0" distR="0" wp14:anchorId="01DA7603" wp14:editId="41879FBE">
            <wp:extent cx="6646545" cy="963295"/>
            <wp:effectExtent l="0" t="0" r="190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47" w:rsidRDefault="00964847" w:rsidP="005823F2"/>
    <w:p w:rsidR="00964847" w:rsidRDefault="00964847" w:rsidP="005823F2">
      <w:pPr>
        <w:rPr>
          <w:rFonts w:hint="eastAsia"/>
        </w:rPr>
      </w:pPr>
      <w:r>
        <w:rPr>
          <w:rFonts w:hint="eastAsia"/>
        </w:rPr>
        <w:t>然后我们就进入到这样一个系统中了，这是一个存在于内存中的一个非常小的系统。</w:t>
      </w:r>
    </w:p>
    <w:p w:rsidR="00964847" w:rsidRDefault="00964847" w:rsidP="005823F2">
      <w:r>
        <w:rPr>
          <w:noProof/>
        </w:rPr>
        <w:drawing>
          <wp:inline distT="0" distB="0" distL="0" distR="0" wp14:anchorId="5508BF53" wp14:editId="3CEF6AA5">
            <wp:extent cx="6646545" cy="400558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47" w:rsidRDefault="00964847" w:rsidP="005823F2"/>
    <w:p w:rsidR="00964847" w:rsidRDefault="00964847" w:rsidP="005823F2">
      <w:pPr>
        <w:rPr>
          <w:rFonts w:hint="eastAsia"/>
        </w:rPr>
      </w:pPr>
      <w:r>
        <w:rPr>
          <w:rFonts w:hint="eastAsia"/>
        </w:rPr>
        <w:t>这个时候，我们是磁盘的</w:t>
      </w:r>
      <w:r>
        <w:rPr>
          <w:rFonts w:hint="eastAsia"/>
        </w:rPr>
        <w:t>root</w:t>
      </w:r>
      <w:r>
        <w:rPr>
          <w:rFonts w:hint="eastAsia"/>
        </w:rPr>
        <w:t>分区是被挂载在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sys</w:t>
      </w:r>
      <w:r w:rsidR="004E14CB">
        <w:t>root</w:t>
      </w:r>
      <w:proofErr w:type="spellEnd"/>
      <w:r w:rsidR="004E14CB">
        <w:t xml:space="preserve"> </w:t>
      </w:r>
      <w:r w:rsidR="004E14CB">
        <w:rPr>
          <w:rFonts w:hint="eastAsia"/>
        </w:rPr>
        <w:t>下的，而且是只读模式。</w:t>
      </w:r>
    </w:p>
    <w:p w:rsidR="00964847" w:rsidRDefault="00964847" w:rsidP="005823F2"/>
    <w:p w:rsidR="00964847" w:rsidRDefault="004E14CB" w:rsidP="005823F2">
      <w:r>
        <w:rPr>
          <w:noProof/>
        </w:rPr>
        <w:lastRenderedPageBreak/>
        <w:drawing>
          <wp:inline distT="0" distB="0" distL="0" distR="0" wp14:anchorId="46FB6A1D" wp14:editId="1D7D679E">
            <wp:extent cx="6646545" cy="368554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B" w:rsidRDefault="004E14CB" w:rsidP="005823F2"/>
    <w:p w:rsidR="004E14CB" w:rsidRDefault="004E14CB" w:rsidP="005823F2">
      <w:proofErr w:type="gramStart"/>
      <w:r>
        <w:rPr>
          <w:rFonts w:hint="eastAsia"/>
        </w:rPr>
        <w:t>我们我们</w:t>
      </w:r>
      <w:proofErr w:type="gramEnd"/>
      <w:r>
        <w:rPr>
          <w:rFonts w:hint="eastAsia"/>
        </w:rPr>
        <w:t>先重启挂载下？</w:t>
      </w:r>
      <w:proofErr w:type="spellStart"/>
      <w:r>
        <w:rPr>
          <w:rFonts w:hint="eastAsia"/>
        </w:rPr>
        <w:t>sysroot</w:t>
      </w:r>
      <w:proofErr w:type="spellEnd"/>
      <w:r>
        <w:t>,</w:t>
      </w:r>
      <w:r>
        <w:rPr>
          <w:rFonts w:hint="eastAsia"/>
        </w:rPr>
        <w:t>让它成功可以写的。</w:t>
      </w:r>
    </w:p>
    <w:p w:rsidR="004E14CB" w:rsidRDefault="004E14CB" w:rsidP="005823F2">
      <w:r>
        <w:rPr>
          <w:noProof/>
        </w:rPr>
        <w:drawing>
          <wp:inline distT="0" distB="0" distL="0" distR="0" wp14:anchorId="5D1E03C4" wp14:editId="2946F9F3">
            <wp:extent cx="5953125" cy="561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B" w:rsidRDefault="004E14CB" w:rsidP="005823F2"/>
    <w:p w:rsidR="004E14CB" w:rsidRDefault="004E14CB" w:rsidP="005823F2">
      <w:r>
        <w:rPr>
          <w:rFonts w:hint="eastAsia"/>
        </w:rPr>
        <w:t>然后将</w:t>
      </w:r>
      <w:r>
        <w:rPr>
          <w:rFonts w:hint="eastAsia"/>
        </w:rPr>
        <w:t>/</w:t>
      </w:r>
      <w:proofErr w:type="spellStart"/>
      <w:r>
        <w:rPr>
          <w:rFonts w:hint="eastAsia"/>
        </w:rPr>
        <w:t>sysroot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作为我们的根目录，执行</w:t>
      </w:r>
      <w:proofErr w:type="spellStart"/>
      <w:r>
        <w:rPr>
          <w:rFonts w:hint="eastAsia"/>
        </w:rPr>
        <w:t>ch</w:t>
      </w:r>
      <w:r>
        <w:t>root</w:t>
      </w:r>
      <w:proofErr w:type="spellEnd"/>
      <w:r>
        <w:t xml:space="preserve"> /</w:t>
      </w:r>
      <w:proofErr w:type="spellStart"/>
      <w:r>
        <w:t>sysroot</w:t>
      </w:r>
      <w:proofErr w:type="spellEnd"/>
    </w:p>
    <w:p w:rsidR="004E14CB" w:rsidRDefault="004E14CB" w:rsidP="005823F2"/>
    <w:p w:rsidR="004E14CB" w:rsidRDefault="004E14CB" w:rsidP="005823F2">
      <w:r>
        <w:rPr>
          <w:noProof/>
        </w:rPr>
        <w:drawing>
          <wp:inline distT="0" distB="0" distL="0" distR="0" wp14:anchorId="4D78429F" wp14:editId="2005466D">
            <wp:extent cx="4810125" cy="933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B" w:rsidRDefault="004E14CB" w:rsidP="005823F2"/>
    <w:p w:rsidR="004E14CB" w:rsidRDefault="004E14CB" w:rsidP="005823F2">
      <w:pPr>
        <w:rPr>
          <w:rFonts w:hint="eastAsia"/>
        </w:rPr>
      </w:pPr>
    </w:p>
    <w:p w:rsidR="004E14CB" w:rsidRDefault="004E14CB" w:rsidP="005823F2">
      <w:r>
        <w:rPr>
          <w:rFonts w:hint="eastAsia"/>
        </w:rPr>
        <w:t>然后修改密码，这里我修改了两个密码，</w:t>
      </w:r>
      <w:proofErr w:type="gramStart"/>
      <w:r>
        <w:rPr>
          <w:rFonts w:hint="eastAsia"/>
        </w:rPr>
        <w:t>执行执行</w:t>
      </w:r>
      <w:proofErr w:type="spellStart"/>
      <w:proofErr w:type="gramEnd"/>
      <w:r>
        <w:rPr>
          <w:rFonts w:hint="eastAsia"/>
        </w:rPr>
        <w:t>passwd</w:t>
      </w:r>
      <w:proofErr w:type="spellEnd"/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密码、执行</w:t>
      </w:r>
      <w:proofErr w:type="spellStart"/>
      <w:r>
        <w:rPr>
          <w:rFonts w:hint="eastAsia"/>
        </w:rPr>
        <w:t>passwd</w:t>
      </w:r>
      <w:proofErr w:type="spellEnd"/>
      <w:r>
        <w:t xml:space="preserve"> </w:t>
      </w:r>
      <w:r>
        <w:rPr>
          <w:rFonts w:hint="eastAsia"/>
        </w:rPr>
        <w:t>alvin</w:t>
      </w:r>
      <w:r>
        <w:rPr>
          <w:rFonts w:hint="eastAsia"/>
        </w:rPr>
        <w:t>修改</w:t>
      </w:r>
      <w:r>
        <w:rPr>
          <w:rFonts w:hint="eastAsia"/>
        </w:rPr>
        <w:t>alvin</w:t>
      </w:r>
      <w:r>
        <w:rPr>
          <w:rFonts w:hint="eastAsia"/>
        </w:rPr>
        <w:t>的密码。</w:t>
      </w:r>
    </w:p>
    <w:p w:rsidR="004E14CB" w:rsidRDefault="004E14CB" w:rsidP="005823F2"/>
    <w:p w:rsidR="004E14CB" w:rsidRDefault="004E14CB" w:rsidP="005823F2">
      <w:r>
        <w:rPr>
          <w:rFonts w:hint="eastAsia"/>
        </w:rPr>
        <w:t>然后我们要执行一条特别重要的命令，因为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的原因，该命令必须被执行，否则重启之后会进不去系统，</w:t>
      </w:r>
    </w:p>
    <w:p w:rsidR="004E14CB" w:rsidRDefault="004E14CB" w:rsidP="005823F2">
      <w:pPr>
        <w:rPr>
          <w:rFonts w:hint="eastAsia"/>
        </w:rPr>
      </w:pPr>
      <w:r>
        <w:t xml:space="preserve"># touch </w:t>
      </w:r>
      <w:proofErr w:type="gramStart"/>
      <w:r>
        <w:t>/.</w:t>
      </w:r>
      <w:proofErr w:type="spellStart"/>
      <w:r>
        <w:t>autorelabel</w:t>
      </w:r>
      <w:proofErr w:type="spellEnd"/>
      <w:proofErr w:type="gramEnd"/>
    </w:p>
    <w:p w:rsidR="004E14CB" w:rsidRDefault="004E14CB" w:rsidP="005823F2">
      <w:r>
        <w:rPr>
          <w:noProof/>
        </w:rPr>
        <w:lastRenderedPageBreak/>
        <w:drawing>
          <wp:inline distT="0" distB="0" distL="0" distR="0" wp14:anchorId="4FB0B401" wp14:editId="2F71D06F">
            <wp:extent cx="4076700" cy="476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CB" w:rsidRDefault="004E14CB" w:rsidP="005823F2">
      <w:r>
        <w:rPr>
          <w:rFonts w:hint="eastAsia"/>
        </w:rPr>
        <w:t>然后就可以退出了，</w:t>
      </w:r>
    </w:p>
    <w:p w:rsidR="004E14CB" w:rsidRDefault="004E14CB" w:rsidP="005823F2">
      <w:r>
        <w:rPr>
          <w:noProof/>
        </w:rPr>
        <w:drawing>
          <wp:inline distT="0" distB="0" distL="0" distR="0" wp14:anchorId="252821CE" wp14:editId="42716E4D">
            <wp:extent cx="5495925" cy="23431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221">
        <w:rPr>
          <w:rFonts w:hint="eastAsia"/>
        </w:rPr>
        <w:t xml:space="preserve">  </w:t>
      </w:r>
    </w:p>
    <w:p w:rsidR="009E4F6E" w:rsidRDefault="009E4F6E" w:rsidP="005823F2">
      <w:r>
        <w:rPr>
          <w:rFonts w:hint="eastAsia"/>
        </w:rPr>
        <w:t>然后就可以去登录了。</w:t>
      </w:r>
    </w:p>
    <w:p w:rsidR="009E4F6E" w:rsidRDefault="009E4F6E" w:rsidP="005823F2">
      <w:r>
        <w:rPr>
          <w:noProof/>
        </w:rPr>
        <w:lastRenderedPageBreak/>
        <w:drawing>
          <wp:inline distT="0" distB="0" distL="0" distR="0" wp14:anchorId="1A286E06" wp14:editId="0A2B09B0">
            <wp:extent cx="5686425" cy="5114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6E" w:rsidRDefault="009E4F6E" w:rsidP="005823F2">
      <w:r>
        <w:rPr>
          <w:rFonts w:hint="eastAsia"/>
        </w:rPr>
        <w:t>使用刚才修改的密码，成功登录，没有任何问题，</w:t>
      </w:r>
    </w:p>
    <w:p w:rsidR="009E4F6E" w:rsidRPr="005823F2" w:rsidRDefault="009E4F6E" w:rsidP="005823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2A0750" wp14:editId="2A21C849">
            <wp:extent cx="6646545" cy="3983355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F6E" w:rsidRPr="005823F2" w:rsidSect="00643922">
      <w:headerReference w:type="default" r:id="rId22"/>
      <w:footerReference w:type="default" r:id="rId23"/>
      <w:pgSz w:w="11907" w:h="16839" w:code="9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F77" w:rsidRDefault="006E5F77" w:rsidP="009F5A79">
      <w:r>
        <w:separator/>
      </w:r>
    </w:p>
  </w:endnote>
  <w:endnote w:type="continuationSeparator" w:id="0">
    <w:p w:rsidR="006E5F77" w:rsidRDefault="006E5F77" w:rsidP="009F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420"/>
      <w:gridCol w:w="1047"/>
    </w:tblGrid>
    <w:tr w:rsidR="008C2A74">
      <w:tc>
        <w:tcPr>
          <w:tcW w:w="4500" w:type="pct"/>
          <w:tcBorders>
            <w:top w:val="single" w:sz="4" w:space="0" w:color="000000" w:themeColor="text1"/>
          </w:tcBorders>
        </w:tcPr>
        <w:p w:rsidR="008C2A74" w:rsidRDefault="006E5F77" w:rsidP="0088770C">
          <w:pPr>
            <w:pStyle w:val="Footer"/>
            <w:jc w:val="right"/>
          </w:pPr>
          <w:sdt>
            <w:sdtPr>
              <w:rPr>
                <w:rFonts w:ascii="Microsoft YaHei UI Light" w:eastAsia="Microsoft YaHei UI Light" w:hAnsi="Microsoft YaHei UI Light"/>
              </w:r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Shanghai </w:t>
              </w:r>
              <w:proofErr w:type="spellStart"/>
              <w:r w:rsidR="008C2A74" w:rsidRPr="003A396A">
                <w:rPr>
                  <w:rFonts w:ascii="Microsoft YaHei UI Light" w:eastAsia="Microsoft YaHei UI Light" w:hAnsi="Microsoft YaHei UI Light"/>
                </w:rPr>
                <w:t>Bluedot</w:t>
              </w:r>
              <w:proofErr w:type="spellEnd"/>
              <w:r w:rsidR="008C2A74" w:rsidRPr="003A396A">
                <w:rPr>
                  <w:rFonts w:ascii="Microsoft YaHei UI Light" w:eastAsia="Microsoft YaHei UI Light" w:hAnsi="Microsoft YaHei UI Light"/>
                </w:rPr>
                <w:t xml:space="preserve"> Information Technology., Ltd.</w:t>
              </w:r>
            </w:sdtContent>
          </w:sdt>
          <w:r w:rsidR="008C2A74" w:rsidRPr="003A396A">
            <w:t xml:space="preserve"> | </w:t>
          </w:r>
          <w:r w:rsidR="00E14B51">
            <w:fldChar w:fldCharType="begin"/>
          </w:r>
          <w:r w:rsidR="00E14B51">
            <w:instrText xml:space="preserve"> STYLEREF  "1"  </w:instrText>
          </w:r>
          <w:r w:rsidR="00E14B51">
            <w:fldChar w:fldCharType="separate"/>
          </w:r>
          <w:r w:rsidR="009E4F6E">
            <w:rPr>
              <w:b/>
              <w:bCs/>
              <w:noProof/>
            </w:rPr>
            <w:t>Error! No text of specified style in document.</w:t>
          </w:r>
          <w:r w:rsidR="00E14B51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A74" w:rsidRDefault="008C2A7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9E4F6E" w:rsidRPr="009E4F6E">
            <w:rPr>
              <w:noProof/>
              <w:color w:val="FFFFFF" w:themeColor="background1"/>
              <w:lang w:val="zh-CN"/>
            </w:rPr>
            <w:t>6</w:t>
          </w:r>
          <w:r>
            <w:rPr>
              <w:noProof/>
              <w:color w:val="FFFFFF" w:themeColor="background1"/>
              <w:lang w:val="zh-CN"/>
            </w:rPr>
            <w:fldChar w:fldCharType="end"/>
          </w:r>
        </w:p>
      </w:tc>
    </w:tr>
  </w:tbl>
  <w:p w:rsidR="008C2A74" w:rsidRDefault="008C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F77" w:rsidRDefault="006E5F77" w:rsidP="009F5A79">
      <w:r>
        <w:separator/>
      </w:r>
    </w:p>
  </w:footnote>
  <w:footnote w:type="continuationSeparator" w:id="0">
    <w:p w:rsidR="006E5F77" w:rsidRDefault="006E5F77" w:rsidP="009F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2A74" w:rsidRDefault="008C2A74">
    <w:pPr>
      <w:pStyle w:val="Header"/>
    </w:pPr>
    <w:r w:rsidRPr="00911202">
      <w:rPr>
        <w:noProof/>
      </w:rPr>
      <w:drawing>
        <wp:inline distT="0" distB="0" distL="0" distR="0">
          <wp:extent cx="906780" cy="263525"/>
          <wp:effectExtent l="19050" t="0" r="7620" b="0"/>
          <wp:docPr id="2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Alvin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6324"/>
      </v:shape>
    </w:pict>
  </w:numPicBullet>
  <w:abstractNum w:abstractNumId="0" w15:restartNumberingAfterBreak="0">
    <w:nsid w:val="01222E19"/>
    <w:multiLevelType w:val="hybridMultilevel"/>
    <w:tmpl w:val="302A3670"/>
    <w:lvl w:ilvl="0" w:tplc="874E1CB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02773FDA"/>
    <w:multiLevelType w:val="multilevel"/>
    <w:tmpl w:val="94B8FA6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D3C38"/>
    <w:multiLevelType w:val="multilevel"/>
    <w:tmpl w:val="E4CCEDE8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，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，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，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，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，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，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，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B6BE5"/>
    <w:multiLevelType w:val="multilevel"/>
    <w:tmpl w:val="08D673E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1" w15:restartNumberingAfterBreak="0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F1FB3"/>
    <w:multiLevelType w:val="hybridMultilevel"/>
    <w:tmpl w:val="7A4400D6"/>
    <w:lvl w:ilvl="0" w:tplc="3ADEDC9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2172A"/>
    <w:multiLevelType w:val="hybridMultilevel"/>
    <w:tmpl w:val="C7943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06DCA"/>
    <w:multiLevelType w:val="hybridMultilevel"/>
    <w:tmpl w:val="87624F6A"/>
    <w:lvl w:ilvl="0" w:tplc="27647C00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C46173"/>
    <w:multiLevelType w:val="hybridMultilevel"/>
    <w:tmpl w:val="A59492AC"/>
    <w:lvl w:ilvl="0" w:tplc="1E06348E">
      <w:start w:val="1"/>
      <w:numFmt w:val="decimal"/>
      <w:lvlText w:val="%1，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E66173"/>
    <w:multiLevelType w:val="hybridMultilevel"/>
    <w:tmpl w:val="D80276E6"/>
    <w:lvl w:ilvl="0" w:tplc="DC88DE04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A7E28FE"/>
    <w:multiLevelType w:val="hybridMultilevel"/>
    <w:tmpl w:val="C75A77C8"/>
    <w:lvl w:ilvl="0" w:tplc="E7404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F6E32"/>
    <w:multiLevelType w:val="hybridMultilevel"/>
    <w:tmpl w:val="D6B2120E"/>
    <w:lvl w:ilvl="0" w:tplc="ADF04D6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3FB36DE7"/>
    <w:multiLevelType w:val="hybridMultilevel"/>
    <w:tmpl w:val="9BB854F4"/>
    <w:lvl w:ilvl="0" w:tplc="D2A0BA68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2E16D3C"/>
    <w:multiLevelType w:val="hybridMultilevel"/>
    <w:tmpl w:val="D55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A677C"/>
    <w:multiLevelType w:val="hybridMultilevel"/>
    <w:tmpl w:val="30267C58"/>
    <w:lvl w:ilvl="0" w:tplc="B27CC912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477B6FF4"/>
    <w:multiLevelType w:val="hybridMultilevel"/>
    <w:tmpl w:val="8A0EE364"/>
    <w:lvl w:ilvl="0" w:tplc="EBC0AF46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49DF2E36"/>
    <w:multiLevelType w:val="hybridMultilevel"/>
    <w:tmpl w:val="16505F16"/>
    <w:lvl w:ilvl="0" w:tplc="DFA2D89A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4DFB68F2"/>
    <w:multiLevelType w:val="hybridMultilevel"/>
    <w:tmpl w:val="B006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47CB6"/>
    <w:multiLevelType w:val="hybridMultilevel"/>
    <w:tmpl w:val="47F888BA"/>
    <w:lvl w:ilvl="0" w:tplc="B00A11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8C54C2D"/>
    <w:multiLevelType w:val="multilevel"/>
    <w:tmpl w:val="5ABC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0506F"/>
    <w:multiLevelType w:val="hybridMultilevel"/>
    <w:tmpl w:val="4A5E4B8A"/>
    <w:lvl w:ilvl="0" w:tplc="6DA254C4">
      <w:start w:val="1"/>
      <w:numFmt w:val="decimal"/>
      <w:lvlText w:val="%1，"/>
      <w:lvlJc w:val="left"/>
      <w:pPr>
        <w:ind w:left="71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5ABD3CDC"/>
    <w:multiLevelType w:val="hybridMultilevel"/>
    <w:tmpl w:val="14C8B774"/>
    <w:lvl w:ilvl="0" w:tplc="CCB6F12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84F5B"/>
    <w:multiLevelType w:val="multilevel"/>
    <w:tmpl w:val="325674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，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，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，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，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，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，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，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，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5567B"/>
    <w:multiLevelType w:val="hybridMultilevel"/>
    <w:tmpl w:val="0CF4574A"/>
    <w:lvl w:ilvl="0" w:tplc="BB0AF734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CD4530B"/>
    <w:multiLevelType w:val="hybridMultilevel"/>
    <w:tmpl w:val="323ED90A"/>
    <w:lvl w:ilvl="0" w:tplc="E0FA531E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0" w15:restartNumberingAfterBreak="0">
    <w:nsid w:val="710B7FAE"/>
    <w:multiLevelType w:val="hybridMultilevel"/>
    <w:tmpl w:val="30D2732E"/>
    <w:lvl w:ilvl="0" w:tplc="FE18AD9E">
      <w:start w:val="1"/>
      <w:numFmt w:val="decimal"/>
      <w:lvlText w:val="%1，"/>
      <w:lvlJc w:val="left"/>
      <w:pPr>
        <w:ind w:left="69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1" w15:restartNumberingAfterBreak="0">
    <w:nsid w:val="71773ABB"/>
    <w:multiLevelType w:val="hybridMultilevel"/>
    <w:tmpl w:val="9BD26830"/>
    <w:lvl w:ilvl="0" w:tplc="8CB2F1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2F31A3C"/>
    <w:multiLevelType w:val="hybridMultilevel"/>
    <w:tmpl w:val="875A20E4"/>
    <w:lvl w:ilvl="0" w:tplc="0FE899B0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3" w15:restartNumberingAfterBreak="0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7"/>
  </w:num>
  <w:num w:numId="2">
    <w:abstractNumId w:val="11"/>
  </w:num>
  <w:num w:numId="3">
    <w:abstractNumId w:val="7"/>
  </w:num>
  <w:num w:numId="4">
    <w:abstractNumId w:val="14"/>
  </w:num>
  <w:num w:numId="5">
    <w:abstractNumId w:val="9"/>
  </w:num>
  <w:num w:numId="6">
    <w:abstractNumId w:val="35"/>
  </w:num>
  <w:num w:numId="7">
    <w:abstractNumId w:val="12"/>
  </w:num>
  <w:num w:numId="8">
    <w:abstractNumId w:val="4"/>
  </w:num>
  <w:num w:numId="9">
    <w:abstractNumId w:val="37"/>
  </w:num>
  <w:num w:numId="10">
    <w:abstractNumId w:val="43"/>
  </w:num>
  <w:num w:numId="11">
    <w:abstractNumId w:val="5"/>
  </w:num>
  <w:num w:numId="12">
    <w:abstractNumId w:val="36"/>
  </w:num>
  <w:num w:numId="13">
    <w:abstractNumId w:val="33"/>
  </w:num>
  <w:num w:numId="14">
    <w:abstractNumId w:val="10"/>
  </w:num>
  <w:num w:numId="15">
    <w:abstractNumId w:val="29"/>
  </w:num>
  <w:num w:numId="16">
    <w:abstractNumId w:val="6"/>
  </w:num>
  <w:num w:numId="17">
    <w:abstractNumId w:val="2"/>
  </w:num>
  <w:num w:numId="18">
    <w:abstractNumId w:val="0"/>
  </w:num>
  <w:num w:numId="19">
    <w:abstractNumId w:val="34"/>
  </w:num>
  <w:num w:numId="20">
    <w:abstractNumId w:val="3"/>
  </w:num>
  <w:num w:numId="21">
    <w:abstractNumId w:val="22"/>
  </w:num>
  <w:num w:numId="22">
    <w:abstractNumId w:val="38"/>
  </w:num>
  <w:num w:numId="23">
    <w:abstractNumId w:val="21"/>
  </w:num>
  <w:num w:numId="24">
    <w:abstractNumId w:val="39"/>
  </w:num>
  <w:num w:numId="25">
    <w:abstractNumId w:val="19"/>
  </w:num>
  <w:num w:numId="26">
    <w:abstractNumId w:val="42"/>
  </w:num>
  <w:num w:numId="27">
    <w:abstractNumId w:val="32"/>
  </w:num>
  <w:num w:numId="28">
    <w:abstractNumId w:val="13"/>
  </w:num>
  <w:num w:numId="29">
    <w:abstractNumId w:val="31"/>
  </w:num>
  <w:num w:numId="30">
    <w:abstractNumId w:val="41"/>
  </w:num>
  <w:num w:numId="31">
    <w:abstractNumId w:val="20"/>
  </w:num>
  <w:num w:numId="32">
    <w:abstractNumId w:val="25"/>
  </w:num>
  <w:num w:numId="33">
    <w:abstractNumId w:val="24"/>
  </w:num>
  <w:num w:numId="34">
    <w:abstractNumId w:val="18"/>
  </w:num>
  <w:num w:numId="35">
    <w:abstractNumId w:val="15"/>
  </w:num>
  <w:num w:numId="36">
    <w:abstractNumId w:val="23"/>
  </w:num>
  <w:num w:numId="37">
    <w:abstractNumId w:val="27"/>
  </w:num>
  <w:num w:numId="38">
    <w:abstractNumId w:val="16"/>
  </w:num>
  <w:num w:numId="39">
    <w:abstractNumId w:val="8"/>
  </w:num>
  <w:num w:numId="40">
    <w:abstractNumId w:val="1"/>
  </w:num>
  <w:num w:numId="41">
    <w:abstractNumId w:val="28"/>
  </w:num>
  <w:num w:numId="42">
    <w:abstractNumId w:val="40"/>
  </w:num>
  <w:num w:numId="43">
    <w:abstractNumId w:val="26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F"/>
    <w:rsid w:val="00003C59"/>
    <w:rsid w:val="00004DFE"/>
    <w:rsid w:val="00005FA4"/>
    <w:rsid w:val="000061E7"/>
    <w:rsid w:val="00006D86"/>
    <w:rsid w:val="0001146E"/>
    <w:rsid w:val="0002265D"/>
    <w:rsid w:val="000236AD"/>
    <w:rsid w:val="00024266"/>
    <w:rsid w:val="0002501A"/>
    <w:rsid w:val="00037B69"/>
    <w:rsid w:val="00037FFE"/>
    <w:rsid w:val="00042ED2"/>
    <w:rsid w:val="0005342E"/>
    <w:rsid w:val="00056F27"/>
    <w:rsid w:val="00060569"/>
    <w:rsid w:val="00062421"/>
    <w:rsid w:val="000626A6"/>
    <w:rsid w:val="000659F1"/>
    <w:rsid w:val="00075D60"/>
    <w:rsid w:val="000803FF"/>
    <w:rsid w:val="00082AA3"/>
    <w:rsid w:val="0009167F"/>
    <w:rsid w:val="00092306"/>
    <w:rsid w:val="000977C4"/>
    <w:rsid w:val="000A0F8B"/>
    <w:rsid w:val="000A1DB9"/>
    <w:rsid w:val="000A5387"/>
    <w:rsid w:val="000A694A"/>
    <w:rsid w:val="000A6F4A"/>
    <w:rsid w:val="000B2543"/>
    <w:rsid w:val="000B7575"/>
    <w:rsid w:val="000C0318"/>
    <w:rsid w:val="000C1E66"/>
    <w:rsid w:val="000C4159"/>
    <w:rsid w:val="000C4221"/>
    <w:rsid w:val="000C6566"/>
    <w:rsid w:val="000D0166"/>
    <w:rsid w:val="000D69D6"/>
    <w:rsid w:val="000E0FCE"/>
    <w:rsid w:val="000F2E59"/>
    <w:rsid w:val="000F3805"/>
    <w:rsid w:val="000F4E04"/>
    <w:rsid w:val="000F575D"/>
    <w:rsid w:val="000F7DF4"/>
    <w:rsid w:val="00100F3A"/>
    <w:rsid w:val="00107A0B"/>
    <w:rsid w:val="001110FD"/>
    <w:rsid w:val="0011282F"/>
    <w:rsid w:val="001131BC"/>
    <w:rsid w:val="00115F4B"/>
    <w:rsid w:val="00116012"/>
    <w:rsid w:val="00120770"/>
    <w:rsid w:val="00120F25"/>
    <w:rsid w:val="00133A63"/>
    <w:rsid w:val="001356B6"/>
    <w:rsid w:val="00136721"/>
    <w:rsid w:val="001374DB"/>
    <w:rsid w:val="00141BB6"/>
    <w:rsid w:val="001465B0"/>
    <w:rsid w:val="00147038"/>
    <w:rsid w:val="0014709C"/>
    <w:rsid w:val="00147122"/>
    <w:rsid w:val="00147478"/>
    <w:rsid w:val="00154C25"/>
    <w:rsid w:val="0016475A"/>
    <w:rsid w:val="00165D70"/>
    <w:rsid w:val="0016633B"/>
    <w:rsid w:val="00174BBE"/>
    <w:rsid w:val="0017590B"/>
    <w:rsid w:val="00180212"/>
    <w:rsid w:val="00182B3E"/>
    <w:rsid w:val="00186062"/>
    <w:rsid w:val="00191864"/>
    <w:rsid w:val="0019642D"/>
    <w:rsid w:val="0019653C"/>
    <w:rsid w:val="001A1A6B"/>
    <w:rsid w:val="001B748A"/>
    <w:rsid w:val="001C1BAE"/>
    <w:rsid w:val="001C4523"/>
    <w:rsid w:val="001C4A43"/>
    <w:rsid w:val="001C522E"/>
    <w:rsid w:val="001C5938"/>
    <w:rsid w:val="001C5CC0"/>
    <w:rsid w:val="001C66EB"/>
    <w:rsid w:val="001E00E4"/>
    <w:rsid w:val="00204D84"/>
    <w:rsid w:val="0020770F"/>
    <w:rsid w:val="00213011"/>
    <w:rsid w:val="00213F81"/>
    <w:rsid w:val="00214FA1"/>
    <w:rsid w:val="00225156"/>
    <w:rsid w:val="002304B5"/>
    <w:rsid w:val="00230A1A"/>
    <w:rsid w:val="002339FD"/>
    <w:rsid w:val="002375B2"/>
    <w:rsid w:val="00240606"/>
    <w:rsid w:val="0024232F"/>
    <w:rsid w:val="00247CD5"/>
    <w:rsid w:val="0025110A"/>
    <w:rsid w:val="00251A36"/>
    <w:rsid w:val="00253B97"/>
    <w:rsid w:val="0026413D"/>
    <w:rsid w:val="00264D9A"/>
    <w:rsid w:val="00266927"/>
    <w:rsid w:val="00272CB9"/>
    <w:rsid w:val="00296D2F"/>
    <w:rsid w:val="0029794A"/>
    <w:rsid w:val="002A0501"/>
    <w:rsid w:val="002A252F"/>
    <w:rsid w:val="002A4DA1"/>
    <w:rsid w:val="002A50D9"/>
    <w:rsid w:val="002B24F5"/>
    <w:rsid w:val="002B4D84"/>
    <w:rsid w:val="002B6DA6"/>
    <w:rsid w:val="002C2C91"/>
    <w:rsid w:val="002C331B"/>
    <w:rsid w:val="002C78FA"/>
    <w:rsid w:val="002D486A"/>
    <w:rsid w:val="002E5875"/>
    <w:rsid w:val="002F07AD"/>
    <w:rsid w:val="002F3881"/>
    <w:rsid w:val="003015DD"/>
    <w:rsid w:val="003078D9"/>
    <w:rsid w:val="003123D4"/>
    <w:rsid w:val="00312EF8"/>
    <w:rsid w:val="0031484D"/>
    <w:rsid w:val="003238D0"/>
    <w:rsid w:val="003243F3"/>
    <w:rsid w:val="00335577"/>
    <w:rsid w:val="00340590"/>
    <w:rsid w:val="003525AA"/>
    <w:rsid w:val="00357DB6"/>
    <w:rsid w:val="00362B62"/>
    <w:rsid w:val="00364380"/>
    <w:rsid w:val="00364792"/>
    <w:rsid w:val="00366FA8"/>
    <w:rsid w:val="00367FCC"/>
    <w:rsid w:val="0037268A"/>
    <w:rsid w:val="00383BE9"/>
    <w:rsid w:val="00384937"/>
    <w:rsid w:val="0038682A"/>
    <w:rsid w:val="00395E72"/>
    <w:rsid w:val="00396A3A"/>
    <w:rsid w:val="003A0A16"/>
    <w:rsid w:val="003A0F87"/>
    <w:rsid w:val="003A396A"/>
    <w:rsid w:val="003A4481"/>
    <w:rsid w:val="003B722D"/>
    <w:rsid w:val="003D2D48"/>
    <w:rsid w:val="003D7FA9"/>
    <w:rsid w:val="003E161E"/>
    <w:rsid w:val="003E2A93"/>
    <w:rsid w:val="003E4228"/>
    <w:rsid w:val="003E530D"/>
    <w:rsid w:val="003E62A7"/>
    <w:rsid w:val="003E6D14"/>
    <w:rsid w:val="003F12DA"/>
    <w:rsid w:val="004053BC"/>
    <w:rsid w:val="004107A0"/>
    <w:rsid w:val="00412AAB"/>
    <w:rsid w:val="00417A7B"/>
    <w:rsid w:val="00417F42"/>
    <w:rsid w:val="00421128"/>
    <w:rsid w:val="0042125B"/>
    <w:rsid w:val="00427CA7"/>
    <w:rsid w:val="00430B3A"/>
    <w:rsid w:val="0045238A"/>
    <w:rsid w:val="00456C15"/>
    <w:rsid w:val="0045710D"/>
    <w:rsid w:val="00460525"/>
    <w:rsid w:val="00461482"/>
    <w:rsid w:val="00463D21"/>
    <w:rsid w:val="0046544E"/>
    <w:rsid w:val="00470899"/>
    <w:rsid w:val="00481817"/>
    <w:rsid w:val="0048247A"/>
    <w:rsid w:val="00493ED3"/>
    <w:rsid w:val="00494807"/>
    <w:rsid w:val="004A03AA"/>
    <w:rsid w:val="004A1892"/>
    <w:rsid w:val="004A4DFA"/>
    <w:rsid w:val="004A543A"/>
    <w:rsid w:val="004A7D75"/>
    <w:rsid w:val="004B026C"/>
    <w:rsid w:val="004B1C2A"/>
    <w:rsid w:val="004B4988"/>
    <w:rsid w:val="004B5C5E"/>
    <w:rsid w:val="004B5EC3"/>
    <w:rsid w:val="004C3264"/>
    <w:rsid w:val="004D1BC5"/>
    <w:rsid w:val="004D3319"/>
    <w:rsid w:val="004D6587"/>
    <w:rsid w:val="004D7DBF"/>
    <w:rsid w:val="004E0208"/>
    <w:rsid w:val="004E14CB"/>
    <w:rsid w:val="004E176E"/>
    <w:rsid w:val="004E46B4"/>
    <w:rsid w:val="004F0438"/>
    <w:rsid w:val="004F0B4B"/>
    <w:rsid w:val="004F38C9"/>
    <w:rsid w:val="004F6C3F"/>
    <w:rsid w:val="00501835"/>
    <w:rsid w:val="0050194B"/>
    <w:rsid w:val="00504FA7"/>
    <w:rsid w:val="00505979"/>
    <w:rsid w:val="00507B84"/>
    <w:rsid w:val="0051401B"/>
    <w:rsid w:val="00516A1F"/>
    <w:rsid w:val="00520077"/>
    <w:rsid w:val="005323BF"/>
    <w:rsid w:val="00540115"/>
    <w:rsid w:val="005402B3"/>
    <w:rsid w:val="0054096E"/>
    <w:rsid w:val="0054373D"/>
    <w:rsid w:val="005445F0"/>
    <w:rsid w:val="0054560D"/>
    <w:rsid w:val="00545E09"/>
    <w:rsid w:val="005563F6"/>
    <w:rsid w:val="00557AE4"/>
    <w:rsid w:val="00560025"/>
    <w:rsid w:val="00560A5C"/>
    <w:rsid w:val="00560BE2"/>
    <w:rsid w:val="005639A6"/>
    <w:rsid w:val="00570B54"/>
    <w:rsid w:val="005777D7"/>
    <w:rsid w:val="005813E0"/>
    <w:rsid w:val="005823F2"/>
    <w:rsid w:val="0058447B"/>
    <w:rsid w:val="00586797"/>
    <w:rsid w:val="00591C39"/>
    <w:rsid w:val="00593D0D"/>
    <w:rsid w:val="00595940"/>
    <w:rsid w:val="00596504"/>
    <w:rsid w:val="0059713A"/>
    <w:rsid w:val="005A4126"/>
    <w:rsid w:val="005A4F27"/>
    <w:rsid w:val="005A5B9A"/>
    <w:rsid w:val="005B2E70"/>
    <w:rsid w:val="005B637F"/>
    <w:rsid w:val="005B63E7"/>
    <w:rsid w:val="005B7FA0"/>
    <w:rsid w:val="005C1EF7"/>
    <w:rsid w:val="005C4D29"/>
    <w:rsid w:val="005C74B8"/>
    <w:rsid w:val="005D256A"/>
    <w:rsid w:val="005E2E5E"/>
    <w:rsid w:val="005E364E"/>
    <w:rsid w:val="005E6054"/>
    <w:rsid w:val="005E6EF4"/>
    <w:rsid w:val="005E7DD7"/>
    <w:rsid w:val="005F1FF6"/>
    <w:rsid w:val="005F49BA"/>
    <w:rsid w:val="005F72B6"/>
    <w:rsid w:val="005F7389"/>
    <w:rsid w:val="00605249"/>
    <w:rsid w:val="0060767A"/>
    <w:rsid w:val="0060782B"/>
    <w:rsid w:val="00610200"/>
    <w:rsid w:val="006128AD"/>
    <w:rsid w:val="00612F5A"/>
    <w:rsid w:val="00614F60"/>
    <w:rsid w:val="006152D8"/>
    <w:rsid w:val="00615A59"/>
    <w:rsid w:val="0062153F"/>
    <w:rsid w:val="006324E4"/>
    <w:rsid w:val="00634057"/>
    <w:rsid w:val="00634A60"/>
    <w:rsid w:val="00636101"/>
    <w:rsid w:val="00636976"/>
    <w:rsid w:val="00637450"/>
    <w:rsid w:val="0064038E"/>
    <w:rsid w:val="00643922"/>
    <w:rsid w:val="006471B7"/>
    <w:rsid w:val="0065085D"/>
    <w:rsid w:val="00654709"/>
    <w:rsid w:val="00661224"/>
    <w:rsid w:val="006718E0"/>
    <w:rsid w:val="006818CA"/>
    <w:rsid w:val="00684F71"/>
    <w:rsid w:val="00691444"/>
    <w:rsid w:val="00691977"/>
    <w:rsid w:val="0069591E"/>
    <w:rsid w:val="006A6CB3"/>
    <w:rsid w:val="006B3678"/>
    <w:rsid w:val="006B451C"/>
    <w:rsid w:val="006C0DDC"/>
    <w:rsid w:val="006C319B"/>
    <w:rsid w:val="006C74B2"/>
    <w:rsid w:val="006D34DD"/>
    <w:rsid w:val="006D6476"/>
    <w:rsid w:val="006D7EBD"/>
    <w:rsid w:val="006E045F"/>
    <w:rsid w:val="006E1763"/>
    <w:rsid w:val="006E46CF"/>
    <w:rsid w:val="006E5F77"/>
    <w:rsid w:val="006E630D"/>
    <w:rsid w:val="006F132F"/>
    <w:rsid w:val="006F5ABB"/>
    <w:rsid w:val="006F7909"/>
    <w:rsid w:val="006F7C4B"/>
    <w:rsid w:val="00700960"/>
    <w:rsid w:val="007014EC"/>
    <w:rsid w:val="00704A5A"/>
    <w:rsid w:val="00704AF9"/>
    <w:rsid w:val="0070520E"/>
    <w:rsid w:val="00707CEA"/>
    <w:rsid w:val="007101D7"/>
    <w:rsid w:val="00712392"/>
    <w:rsid w:val="00713455"/>
    <w:rsid w:val="00716478"/>
    <w:rsid w:val="0071756A"/>
    <w:rsid w:val="00721522"/>
    <w:rsid w:val="00726A01"/>
    <w:rsid w:val="0073015B"/>
    <w:rsid w:val="00730450"/>
    <w:rsid w:val="007331D5"/>
    <w:rsid w:val="00733D8C"/>
    <w:rsid w:val="0073553D"/>
    <w:rsid w:val="00735961"/>
    <w:rsid w:val="007360A3"/>
    <w:rsid w:val="00745F71"/>
    <w:rsid w:val="0075169E"/>
    <w:rsid w:val="00753E39"/>
    <w:rsid w:val="00753EAB"/>
    <w:rsid w:val="0075587F"/>
    <w:rsid w:val="007561BC"/>
    <w:rsid w:val="007573CC"/>
    <w:rsid w:val="00764EFB"/>
    <w:rsid w:val="007729BE"/>
    <w:rsid w:val="007770F0"/>
    <w:rsid w:val="00782DF3"/>
    <w:rsid w:val="00786284"/>
    <w:rsid w:val="00787F2C"/>
    <w:rsid w:val="0079407A"/>
    <w:rsid w:val="00794D9D"/>
    <w:rsid w:val="00794F4B"/>
    <w:rsid w:val="00796D28"/>
    <w:rsid w:val="00797B33"/>
    <w:rsid w:val="007A106E"/>
    <w:rsid w:val="007A3B00"/>
    <w:rsid w:val="007B21EB"/>
    <w:rsid w:val="007B700D"/>
    <w:rsid w:val="007C0C75"/>
    <w:rsid w:val="007D1C75"/>
    <w:rsid w:val="007D3014"/>
    <w:rsid w:val="007D3FB1"/>
    <w:rsid w:val="007D4029"/>
    <w:rsid w:val="007E1373"/>
    <w:rsid w:val="007E1E03"/>
    <w:rsid w:val="007F20C1"/>
    <w:rsid w:val="007F28D0"/>
    <w:rsid w:val="007F560E"/>
    <w:rsid w:val="008008CB"/>
    <w:rsid w:val="00800928"/>
    <w:rsid w:val="00803C39"/>
    <w:rsid w:val="008041A2"/>
    <w:rsid w:val="00806C35"/>
    <w:rsid w:val="00807DE7"/>
    <w:rsid w:val="00813C6D"/>
    <w:rsid w:val="00813F19"/>
    <w:rsid w:val="00814F93"/>
    <w:rsid w:val="0082056B"/>
    <w:rsid w:val="0082780F"/>
    <w:rsid w:val="00827FF8"/>
    <w:rsid w:val="008350F1"/>
    <w:rsid w:val="00835659"/>
    <w:rsid w:val="00835C6F"/>
    <w:rsid w:val="0083618F"/>
    <w:rsid w:val="00836481"/>
    <w:rsid w:val="008400E4"/>
    <w:rsid w:val="0084136F"/>
    <w:rsid w:val="008442EF"/>
    <w:rsid w:val="00855939"/>
    <w:rsid w:val="00860430"/>
    <w:rsid w:val="00864A11"/>
    <w:rsid w:val="00866ACE"/>
    <w:rsid w:val="008701FD"/>
    <w:rsid w:val="00873C4C"/>
    <w:rsid w:val="0088770C"/>
    <w:rsid w:val="008915CD"/>
    <w:rsid w:val="00892ACA"/>
    <w:rsid w:val="00893733"/>
    <w:rsid w:val="008938A3"/>
    <w:rsid w:val="008A0C47"/>
    <w:rsid w:val="008A385F"/>
    <w:rsid w:val="008A4CC3"/>
    <w:rsid w:val="008A5FD1"/>
    <w:rsid w:val="008A7D87"/>
    <w:rsid w:val="008B3EAD"/>
    <w:rsid w:val="008B4C96"/>
    <w:rsid w:val="008B5388"/>
    <w:rsid w:val="008B5A10"/>
    <w:rsid w:val="008C1049"/>
    <w:rsid w:val="008C2A74"/>
    <w:rsid w:val="008C4918"/>
    <w:rsid w:val="008C6A32"/>
    <w:rsid w:val="008D0B1A"/>
    <w:rsid w:val="008D1EED"/>
    <w:rsid w:val="008D6D2D"/>
    <w:rsid w:val="008E09B1"/>
    <w:rsid w:val="008E6941"/>
    <w:rsid w:val="009023D3"/>
    <w:rsid w:val="00905E36"/>
    <w:rsid w:val="00910859"/>
    <w:rsid w:val="009108BB"/>
    <w:rsid w:val="00911202"/>
    <w:rsid w:val="00911245"/>
    <w:rsid w:val="009113E2"/>
    <w:rsid w:val="009122DD"/>
    <w:rsid w:val="00916483"/>
    <w:rsid w:val="009173BD"/>
    <w:rsid w:val="00920F25"/>
    <w:rsid w:val="009218FF"/>
    <w:rsid w:val="00921C32"/>
    <w:rsid w:val="009225B3"/>
    <w:rsid w:val="009237AF"/>
    <w:rsid w:val="009342DC"/>
    <w:rsid w:val="00941031"/>
    <w:rsid w:val="00952FDB"/>
    <w:rsid w:val="00960320"/>
    <w:rsid w:val="00963D54"/>
    <w:rsid w:val="009643A9"/>
    <w:rsid w:val="00964847"/>
    <w:rsid w:val="00964FE9"/>
    <w:rsid w:val="009709B6"/>
    <w:rsid w:val="009746A6"/>
    <w:rsid w:val="009820BA"/>
    <w:rsid w:val="00982662"/>
    <w:rsid w:val="00983C0B"/>
    <w:rsid w:val="0098514E"/>
    <w:rsid w:val="00985D81"/>
    <w:rsid w:val="00996AD2"/>
    <w:rsid w:val="009A4ED1"/>
    <w:rsid w:val="009A6A0E"/>
    <w:rsid w:val="009B1C17"/>
    <w:rsid w:val="009B645C"/>
    <w:rsid w:val="009C6117"/>
    <w:rsid w:val="009D5581"/>
    <w:rsid w:val="009E2D95"/>
    <w:rsid w:val="009E4F6E"/>
    <w:rsid w:val="009F218B"/>
    <w:rsid w:val="009F5A79"/>
    <w:rsid w:val="009F6858"/>
    <w:rsid w:val="009F75F2"/>
    <w:rsid w:val="00A02DCC"/>
    <w:rsid w:val="00A05497"/>
    <w:rsid w:val="00A10E39"/>
    <w:rsid w:val="00A16365"/>
    <w:rsid w:val="00A16F8F"/>
    <w:rsid w:val="00A203F7"/>
    <w:rsid w:val="00A22978"/>
    <w:rsid w:val="00A2443E"/>
    <w:rsid w:val="00A275E5"/>
    <w:rsid w:val="00A32871"/>
    <w:rsid w:val="00A354E5"/>
    <w:rsid w:val="00A61BDA"/>
    <w:rsid w:val="00A63F6C"/>
    <w:rsid w:val="00A665FE"/>
    <w:rsid w:val="00A7470C"/>
    <w:rsid w:val="00A76EAE"/>
    <w:rsid w:val="00A86EF7"/>
    <w:rsid w:val="00A87F1D"/>
    <w:rsid w:val="00A90631"/>
    <w:rsid w:val="00A906FF"/>
    <w:rsid w:val="00A912C8"/>
    <w:rsid w:val="00A91A58"/>
    <w:rsid w:val="00A97772"/>
    <w:rsid w:val="00AA04A8"/>
    <w:rsid w:val="00AA386F"/>
    <w:rsid w:val="00AA48C7"/>
    <w:rsid w:val="00AA4AD2"/>
    <w:rsid w:val="00AA74F0"/>
    <w:rsid w:val="00AB2073"/>
    <w:rsid w:val="00AB5591"/>
    <w:rsid w:val="00AC3A30"/>
    <w:rsid w:val="00AC51C8"/>
    <w:rsid w:val="00AD0449"/>
    <w:rsid w:val="00AD4011"/>
    <w:rsid w:val="00AE602B"/>
    <w:rsid w:val="00AE63FB"/>
    <w:rsid w:val="00AE747D"/>
    <w:rsid w:val="00AF353E"/>
    <w:rsid w:val="00AF37D1"/>
    <w:rsid w:val="00AF6C9F"/>
    <w:rsid w:val="00B008E9"/>
    <w:rsid w:val="00B01383"/>
    <w:rsid w:val="00B04A1E"/>
    <w:rsid w:val="00B05286"/>
    <w:rsid w:val="00B13EB6"/>
    <w:rsid w:val="00B2015F"/>
    <w:rsid w:val="00B202C2"/>
    <w:rsid w:val="00B24447"/>
    <w:rsid w:val="00B27799"/>
    <w:rsid w:val="00B3294B"/>
    <w:rsid w:val="00B32E23"/>
    <w:rsid w:val="00B33869"/>
    <w:rsid w:val="00B360EF"/>
    <w:rsid w:val="00B407C1"/>
    <w:rsid w:val="00B41EE9"/>
    <w:rsid w:val="00B44D69"/>
    <w:rsid w:val="00B55046"/>
    <w:rsid w:val="00B57BA9"/>
    <w:rsid w:val="00B6521F"/>
    <w:rsid w:val="00B66188"/>
    <w:rsid w:val="00B72AC9"/>
    <w:rsid w:val="00B735BE"/>
    <w:rsid w:val="00B737BA"/>
    <w:rsid w:val="00B77594"/>
    <w:rsid w:val="00B77C55"/>
    <w:rsid w:val="00B8163F"/>
    <w:rsid w:val="00B85537"/>
    <w:rsid w:val="00B87702"/>
    <w:rsid w:val="00B918F1"/>
    <w:rsid w:val="00B92EF6"/>
    <w:rsid w:val="00B97ACA"/>
    <w:rsid w:val="00BA066D"/>
    <w:rsid w:val="00BA22DD"/>
    <w:rsid w:val="00BA5146"/>
    <w:rsid w:val="00BC1C76"/>
    <w:rsid w:val="00BC66B3"/>
    <w:rsid w:val="00BD4F0C"/>
    <w:rsid w:val="00BD601B"/>
    <w:rsid w:val="00BD6486"/>
    <w:rsid w:val="00BD6FB0"/>
    <w:rsid w:val="00BE0653"/>
    <w:rsid w:val="00BE2363"/>
    <w:rsid w:val="00BE5807"/>
    <w:rsid w:val="00BF007D"/>
    <w:rsid w:val="00BF05F1"/>
    <w:rsid w:val="00BF66E0"/>
    <w:rsid w:val="00C02299"/>
    <w:rsid w:val="00C05E2D"/>
    <w:rsid w:val="00C210E1"/>
    <w:rsid w:val="00C225B7"/>
    <w:rsid w:val="00C2275B"/>
    <w:rsid w:val="00C22AAF"/>
    <w:rsid w:val="00C26656"/>
    <w:rsid w:val="00C277FC"/>
    <w:rsid w:val="00C322C4"/>
    <w:rsid w:val="00C34AEA"/>
    <w:rsid w:val="00C34E6B"/>
    <w:rsid w:val="00C37B86"/>
    <w:rsid w:val="00C44C62"/>
    <w:rsid w:val="00C4710C"/>
    <w:rsid w:val="00C47B82"/>
    <w:rsid w:val="00C47F9E"/>
    <w:rsid w:val="00C50B14"/>
    <w:rsid w:val="00C545B3"/>
    <w:rsid w:val="00C57D67"/>
    <w:rsid w:val="00C57DFD"/>
    <w:rsid w:val="00C7114F"/>
    <w:rsid w:val="00C743EA"/>
    <w:rsid w:val="00C9020C"/>
    <w:rsid w:val="00C90F3C"/>
    <w:rsid w:val="00CA02FE"/>
    <w:rsid w:val="00CA44A6"/>
    <w:rsid w:val="00CB2589"/>
    <w:rsid w:val="00CB4D23"/>
    <w:rsid w:val="00CB5229"/>
    <w:rsid w:val="00CC02C6"/>
    <w:rsid w:val="00CC5280"/>
    <w:rsid w:val="00CC7781"/>
    <w:rsid w:val="00CD188E"/>
    <w:rsid w:val="00CD22F7"/>
    <w:rsid w:val="00CD6227"/>
    <w:rsid w:val="00CE1CA5"/>
    <w:rsid w:val="00CE2016"/>
    <w:rsid w:val="00CE5835"/>
    <w:rsid w:val="00CF613F"/>
    <w:rsid w:val="00CF7F96"/>
    <w:rsid w:val="00D049DD"/>
    <w:rsid w:val="00D13849"/>
    <w:rsid w:val="00D200A3"/>
    <w:rsid w:val="00D22249"/>
    <w:rsid w:val="00D24347"/>
    <w:rsid w:val="00D244B9"/>
    <w:rsid w:val="00D261E3"/>
    <w:rsid w:val="00D31256"/>
    <w:rsid w:val="00D32C97"/>
    <w:rsid w:val="00D36B26"/>
    <w:rsid w:val="00D41815"/>
    <w:rsid w:val="00D42C6A"/>
    <w:rsid w:val="00D502CB"/>
    <w:rsid w:val="00D5527D"/>
    <w:rsid w:val="00D61E9C"/>
    <w:rsid w:val="00D635ED"/>
    <w:rsid w:val="00D711F3"/>
    <w:rsid w:val="00D9036B"/>
    <w:rsid w:val="00DA1CB5"/>
    <w:rsid w:val="00DA4470"/>
    <w:rsid w:val="00DA79A3"/>
    <w:rsid w:val="00DA7F08"/>
    <w:rsid w:val="00DB07EB"/>
    <w:rsid w:val="00DB0B44"/>
    <w:rsid w:val="00DB1E8E"/>
    <w:rsid w:val="00DB5EA7"/>
    <w:rsid w:val="00DC2E58"/>
    <w:rsid w:val="00DC3EE4"/>
    <w:rsid w:val="00DD3026"/>
    <w:rsid w:val="00DD5BF4"/>
    <w:rsid w:val="00DF294F"/>
    <w:rsid w:val="00E017D1"/>
    <w:rsid w:val="00E1321B"/>
    <w:rsid w:val="00E139BA"/>
    <w:rsid w:val="00E14B51"/>
    <w:rsid w:val="00E14C9D"/>
    <w:rsid w:val="00E20ED3"/>
    <w:rsid w:val="00E22771"/>
    <w:rsid w:val="00E24351"/>
    <w:rsid w:val="00E25CFC"/>
    <w:rsid w:val="00E33007"/>
    <w:rsid w:val="00E42D14"/>
    <w:rsid w:val="00E50677"/>
    <w:rsid w:val="00E513BC"/>
    <w:rsid w:val="00E526AF"/>
    <w:rsid w:val="00E561AB"/>
    <w:rsid w:val="00E57091"/>
    <w:rsid w:val="00E63F91"/>
    <w:rsid w:val="00E63FC3"/>
    <w:rsid w:val="00E67B0A"/>
    <w:rsid w:val="00E715EA"/>
    <w:rsid w:val="00E83213"/>
    <w:rsid w:val="00E839F9"/>
    <w:rsid w:val="00E84852"/>
    <w:rsid w:val="00EA29FB"/>
    <w:rsid w:val="00EA6F58"/>
    <w:rsid w:val="00EB0B15"/>
    <w:rsid w:val="00EB147A"/>
    <w:rsid w:val="00EB614A"/>
    <w:rsid w:val="00EC5FD0"/>
    <w:rsid w:val="00EC6ACD"/>
    <w:rsid w:val="00ED265F"/>
    <w:rsid w:val="00ED27D2"/>
    <w:rsid w:val="00ED477D"/>
    <w:rsid w:val="00EE4EAD"/>
    <w:rsid w:val="00EE60E8"/>
    <w:rsid w:val="00EF0D3F"/>
    <w:rsid w:val="00EF4C9D"/>
    <w:rsid w:val="00F02342"/>
    <w:rsid w:val="00F02455"/>
    <w:rsid w:val="00F03154"/>
    <w:rsid w:val="00F105D3"/>
    <w:rsid w:val="00F12295"/>
    <w:rsid w:val="00F1293F"/>
    <w:rsid w:val="00F14A0E"/>
    <w:rsid w:val="00F17F46"/>
    <w:rsid w:val="00F212F0"/>
    <w:rsid w:val="00F24C49"/>
    <w:rsid w:val="00F2616F"/>
    <w:rsid w:val="00F30FC5"/>
    <w:rsid w:val="00F4229E"/>
    <w:rsid w:val="00F47295"/>
    <w:rsid w:val="00F47AEF"/>
    <w:rsid w:val="00F51B60"/>
    <w:rsid w:val="00F5373C"/>
    <w:rsid w:val="00F547CA"/>
    <w:rsid w:val="00F56B4D"/>
    <w:rsid w:val="00F63982"/>
    <w:rsid w:val="00F64011"/>
    <w:rsid w:val="00F711E2"/>
    <w:rsid w:val="00F77AE4"/>
    <w:rsid w:val="00F82B6A"/>
    <w:rsid w:val="00F84416"/>
    <w:rsid w:val="00F8476B"/>
    <w:rsid w:val="00F850B9"/>
    <w:rsid w:val="00F85F98"/>
    <w:rsid w:val="00F952FE"/>
    <w:rsid w:val="00FA05E5"/>
    <w:rsid w:val="00FA6A9E"/>
    <w:rsid w:val="00FB135B"/>
    <w:rsid w:val="00FC12A2"/>
    <w:rsid w:val="00FC179B"/>
    <w:rsid w:val="00FC3E70"/>
    <w:rsid w:val="00FD2F58"/>
    <w:rsid w:val="00FE2208"/>
    <w:rsid w:val="00FE23B0"/>
    <w:rsid w:val="00FF0045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618B"/>
  <w15:docId w15:val="{6E7D1189-9101-4F63-9AD6-1E8A0563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319B"/>
    <w:pPr>
      <w:widowControl w:val="0"/>
      <w:jc w:val="both"/>
    </w:pPr>
    <w:rPr>
      <w:rFonts w:eastAsia="Microsoft YaHei UI"/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7BA"/>
    <w:pPr>
      <w:keepNext/>
      <w:keepLines/>
      <w:ind w:leftChars="100" w:left="840" w:rightChars="100" w:right="100"/>
      <w:jc w:val="left"/>
      <w:outlineLvl w:val="0"/>
    </w:pPr>
    <w:rPr>
      <w:b/>
      <w:bCs/>
      <w:color w:val="C00000"/>
      <w:kern w:val="44"/>
      <w:sz w:val="32"/>
      <w:szCs w:val="4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9FD"/>
    <w:pPr>
      <w:keepNext/>
      <w:keepLines/>
      <w:outlineLvl w:val="1"/>
    </w:pPr>
    <w:rPr>
      <w:rFonts w:asciiTheme="majorHAnsi" w:hAnsiTheme="majorHAnsi" w:cstheme="majorBidi"/>
      <w:b/>
      <w:bCs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5A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5A7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A7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7BA"/>
    <w:rPr>
      <w:b/>
      <w:bCs/>
      <w:color w:val="C00000"/>
      <w:kern w:val="44"/>
      <w:sz w:val="32"/>
      <w:szCs w:val="4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711E2"/>
  </w:style>
  <w:style w:type="character" w:styleId="Hyperlink">
    <w:name w:val="Hyperlink"/>
    <w:basedOn w:val="DefaultParagraphFont"/>
    <w:uiPriority w:val="99"/>
    <w:unhideWhenUsed/>
    <w:rsid w:val="00F711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NoSpacing">
    <w:name w:val="No Spacing"/>
    <w:basedOn w:val="Normal"/>
    <w:link w:val="NoSpacingChar"/>
    <w:uiPriority w:val="1"/>
    <w:qFormat/>
    <w:rsid w:val="008D1EED"/>
    <w:rPr>
      <w:color w:val="FF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7D6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7D67"/>
    <w:rPr>
      <w:rFonts w:ascii="宋体" w:eastAsia="宋体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39FD"/>
    <w:rPr>
      <w:rFonts w:asciiTheme="majorHAnsi" w:eastAsia="Microsoft YaHei UI" w:hAnsiTheme="majorHAnsi" w:cstheme="majorBidi"/>
      <w:b/>
      <w:bCs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NormalWeb">
    <w:name w:val="Normal (Web)"/>
    <w:basedOn w:val="Normal"/>
    <w:uiPriority w:val="99"/>
    <w:unhideWhenUsed/>
    <w:rsid w:val="007F56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7F560E"/>
    <w:rPr>
      <w:b/>
      <w:bCs/>
    </w:rPr>
  </w:style>
  <w:style w:type="paragraph" w:styleId="ListParagraph">
    <w:name w:val="List Paragraph"/>
    <w:basedOn w:val="Normal"/>
    <w:uiPriority w:val="34"/>
    <w:qFormat/>
    <w:rsid w:val="003E62A7"/>
    <w:pPr>
      <w:ind w:firstLineChars="200" w:firstLine="420"/>
    </w:pPr>
  </w:style>
  <w:style w:type="character" w:customStyle="1" w:styleId="NoSpacingChar">
    <w:name w:val="No Spacing Char"/>
    <w:basedOn w:val="DefaultParagraphFont"/>
    <w:link w:val="NoSpacing"/>
    <w:uiPriority w:val="1"/>
    <w:rsid w:val="008D1EED"/>
    <w:rPr>
      <w:rFonts w:eastAsia="Microsoft YaHei UI"/>
      <w:color w:val="FF000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E7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E72"/>
  </w:style>
  <w:style w:type="character" w:styleId="EndnoteReference">
    <w:name w:val="endnote reference"/>
    <w:basedOn w:val="DefaultParagraphFont"/>
    <w:uiPriority w:val="99"/>
    <w:semiHidden/>
    <w:unhideWhenUsed/>
    <w:rsid w:val="00395E72"/>
    <w:rPr>
      <w:vertAlign w:val="superscript"/>
    </w:rPr>
  </w:style>
  <w:style w:type="character" w:customStyle="1" w:styleId="apple-converted-space">
    <w:name w:val="apple-converted-space"/>
    <w:basedOn w:val="DefaultParagraphFont"/>
    <w:rsid w:val="00B32E23"/>
  </w:style>
  <w:style w:type="paragraph" w:customStyle="1" w:styleId="articleimg">
    <w:name w:val="article_img"/>
    <w:basedOn w:val="Normal"/>
    <w:rsid w:val="00B3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C5938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C59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938"/>
    <w:pPr>
      <w:widowControl/>
      <w:numPr>
        <w:ilvl w:val="1"/>
      </w:numPr>
      <w:spacing w:after="160" w:line="259" w:lineRule="auto"/>
      <w:jc w:val="left"/>
    </w:pPr>
    <w:rPr>
      <w:rFonts w:eastAsiaTheme="minorEastAsia" w:cs="Times New Roman"/>
      <w:color w:val="5A5A5A" w:themeColor="text1" w:themeTint="A5"/>
      <w:spacing w:val="15"/>
      <w:kern w:val="0"/>
      <w:sz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C5938"/>
    <w:rPr>
      <w:rFonts w:cs="Times New Roman"/>
      <w:color w:val="5A5A5A" w:themeColor="text1" w:themeTint="A5"/>
      <w:spacing w:val="15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50"/>
    <w:rsid w:val="00196750"/>
    <w:rsid w:val="001E364D"/>
    <w:rsid w:val="002065EE"/>
    <w:rsid w:val="002A39B2"/>
    <w:rsid w:val="00403E92"/>
    <w:rsid w:val="004C54C8"/>
    <w:rsid w:val="004F059C"/>
    <w:rsid w:val="00847118"/>
    <w:rsid w:val="008C5BF4"/>
    <w:rsid w:val="00934EAD"/>
    <w:rsid w:val="009C1D39"/>
    <w:rsid w:val="00AD7039"/>
    <w:rsid w:val="00AE4024"/>
    <w:rsid w:val="00D072E3"/>
    <w:rsid w:val="00D26B6D"/>
    <w:rsid w:val="00E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E6C3B6BE24E50AA50A99A02919877">
    <w:name w:val="B3FE6C3B6BE24E50AA50A99A02919877"/>
    <w:rsid w:val="00196750"/>
    <w:pPr>
      <w:widowControl w:val="0"/>
      <w:jc w:val="both"/>
    </w:pPr>
  </w:style>
  <w:style w:type="paragraph" w:customStyle="1" w:styleId="051ED015491C47E0AD7E7D37CE11D574">
    <w:name w:val="051ED015491C47E0AD7E7D37CE11D574"/>
    <w:rsid w:val="001967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2016-07-28T00:00:00</PublishDate>
  <Abstract/>
  <CompanyAddress>m</CompanyAddress>
  <CompanyPhone/>
  <CompanyFax/>
  <CompanyEmail>Alvin.Wan.CN@hotmail.com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2E3765-9132-4D62-A872-0B6E2149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321</TotalTime>
  <Pages>7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Advantest Operation And Maintenance Daily report</vt:lpstr>
    </vt:vector>
  </TitlesOfParts>
  <Company>Shanghai Bluedot Information Technology., Ltd.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RHEL 7 PASSWword break</dc:title>
  <dc:subject>Alvin Wan</dc:subject>
  <dc:creator>Alvin Wan</dc:creator>
  <cp:lastModifiedBy>Alvin Wan</cp:lastModifiedBy>
  <cp:revision>31</cp:revision>
  <cp:lastPrinted>2016-07-28T09:31:00Z</cp:lastPrinted>
  <dcterms:created xsi:type="dcterms:W3CDTF">2016-07-13T08:55:00Z</dcterms:created>
  <dcterms:modified xsi:type="dcterms:W3CDTF">2016-08-01T05:08:00Z</dcterms:modified>
</cp:coreProperties>
</file>