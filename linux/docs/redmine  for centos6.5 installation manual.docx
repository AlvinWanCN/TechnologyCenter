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inorHAnsi" w:eastAsiaTheme="minorEastAsia" w:hAnsiTheme="minorHAnsi" w:cstheme="minorBidi"/>
          <w:b w:val="0"/>
          <w:bCs w:val="0"/>
          <w:color w:val="0D0D0D" w:themeColor="text1" w:themeTint="F2"/>
          <w:kern w:val="2"/>
          <w:sz w:val="21"/>
          <w:szCs w:val="22"/>
        </w:rPr>
        <w:id w:val="14729481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F12D1" w:rsidRDefault="00DF12D1">
          <w:pPr>
            <w:pStyle w:val="TOCHeading"/>
          </w:pPr>
          <w:r>
            <w:t>Table of Contents</w:t>
          </w:r>
        </w:p>
        <w:p w:rsidR="00DF12D1" w:rsidRDefault="00DF12D1">
          <w:pPr>
            <w:pStyle w:val="TOC1"/>
            <w:tabs>
              <w:tab w:val="right" w:leader="dot" w:pos="10457"/>
            </w:tabs>
            <w:rPr>
              <w:noProof/>
              <w:color w:val="auto"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270484" w:history="1">
            <w:r w:rsidRPr="0074545F">
              <w:rPr>
                <w:rStyle w:val="Hyperlink"/>
                <w:noProof/>
                <w:lang w:val="en-GB"/>
              </w:rPr>
              <w:t>1</w:t>
            </w:r>
            <w:r w:rsidRPr="0074545F">
              <w:rPr>
                <w:rStyle w:val="Hyperlink"/>
                <w:rFonts w:hint="eastAsia"/>
                <w:noProof/>
                <w:lang w:val="en-GB"/>
              </w:rPr>
              <w:t>，</w:t>
            </w:r>
            <w:r w:rsidRPr="0074545F">
              <w:rPr>
                <w:rStyle w:val="Hyperlink"/>
                <w:noProof/>
                <w:lang w:val="en-GB"/>
              </w:rPr>
              <w:t>system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_Toc444270484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2D1" w:rsidRDefault="00334C1F">
          <w:pPr>
            <w:pStyle w:val="TOC1"/>
            <w:tabs>
              <w:tab w:val="right" w:leader="dot" w:pos="10457"/>
            </w:tabs>
            <w:rPr>
              <w:noProof/>
              <w:color w:val="auto"/>
              <w:kern w:val="0"/>
              <w:sz w:val="22"/>
            </w:rPr>
          </w:pPr>
          <w:hyperlink w:anchor="_Toc444270485" w:history="1">
            <w:r w:rsidR="00DF12D1" w:rsidRPr="0074545F">
              <w:rPr>
                <w:rStyle w:val="Hyperlink"/>
                <w:noProof/>
                <w:lang w:val="en-GB"/>
              </w:rPr>
              <w:t>2</w:t>
            </w:r>
            <w:r w:rsidR="00DF12D1" w:rsidRPr="0074545F">
              <w:rPr>
                <w:rStyle w:val="Hyperlink"/>
                <w:rFonts w:hint="eastAsia"/>
                <w:noProof/>
                <w:lang w:val="en-GB"/>
              </w:rPr>
              <w:t>，</w:t>
            </w:r>
            <w:r w:rsidR="00DF12D1" w:rsidRPr="0074545F">
              <w:rPr>
                <w:rStyle w:val="Hyperlink"/>
                <w:noProof/>
                <w:lang w:val="en-GB"/>
              </w:rPr>
              <w:t>install what redmine enviromen need.</w:t>
            </w:r>
            <w:r w:rsidR="00DF12D1">
              <w:rPr>
                <w:noProof/>
                <w:webHidden/>
              </w:rPr>
              <w:tab/>
            </w:r>
            <w:r w:rsidR="00DF12D1">
              <w:rPr>
                <w:noProof/>
                <w:webHidden/>
              </w:rPr>
              <w:fldChar w:fldCharType="begin"/>
            </w:r>
            <w:r w:rsidR="00DF12D1">
              <w:rPr>
                <w:noProof/>
                <w:webHidden/>
              </w:rPr>
              <w:instrText xml:space="preserve"> PAGEREF _Toc444270485 \h </w:instrText>
            </w:r>
            <w:r w:rsidR="00DF12D1">
              <w:rPr>
                <w:noProof/>
                <w:webHidden/>
              </w:rPr>
            </w:r>
            <w:r w:rsidR="00DF12D1">
              <w:rPr>
                <w:noProof/>
                <w:webHidden/>
              </w:rPr>
              <w:fldChar w:fldCharType="separate"/>
            </w:r>
            <w:r w:rsidR="00DF12D1">
              <w:rPr>
                <w:noProof/>
                <w:webHidden/>
              </w:rPr>
              <w:t>1</w:t>
            </w:r>
            <w:r w:rsidR="00DF12D1">
              <w:rPr>
                <w:noProof/>
                <w:webHidden/>
              </w:rPr>
              <w:fldChar w:fldCharType="end"/>
            </w:r>
          </w:hyperlink>
        </w:p>
        <w:p w:rsidR="00DF12D1" w:rsidRDefault="00334C1F">
          <w:pPr>
            <w:pStyle w:val="TOC1"/>
            <w:tabs>
              <w:tab w:val="right" w:leader="dot" w:pos="10457"/>
            </w:tabs>
            <w:rPr>
              <w:noProof/>
              <w:color w:val="auto"/>
              <w:kern w:val="0"/>
              <w:sz w:val="22"/>
            </w:rPr>
          </w:pPr>
          <w:hyperlink w:anchor="_Toc444270486" w:history="1">
            <w:r w:rsidR="00DF12D1" w:rsidRPr="0074545F">
              <w:rPr>
                <w:rStyle w:val="Hyperlink"/>
                <w:noProof/>
              </w:rPr>
              <w:t>3,install apache and mysql</w:t>
            </w:r>
            <w:r w:rsidR="00DF12D1">
              <w:rPr>
                <w:noProof/>
                <w:webHidden/>
              </w:rPr>
              <w:tab/>
            </w:r>
            <w:r w:rsidR="00DF12D1">
              <w:rPr>
                <w:noProof/>
                <w:webHidden/>
              </w:rPr>
              <w:fldChar w:fldCharType="begin"/>
            </w:r>
            <w:r w:rsidR="00DF12D1">
              <w:rPr>
                <w:noProof/>
                <w:webHidden/>
              </w:rPr>
              <w:instrText xml:space="preserve"> PAGEREF _Toc444270486 \h </w:instrText>
            </w:r>
            <w:r w:rsidR="00DF12D1">
              <w:rPr>
                <w:noProof/>
                <w:webHidden/>
              </w:rPr>
            </w:r>
            <w:r w:rsidR="00DF12D1">
              <w:rPr>
                <w:noProof/>
                <w:webHidden/>
              </w:rPr>
              <w:fldChar w:fldCharType="separate"/>
            </w:r>
            <w:r w:rsidR="00DF12D1">
              <w:rPr>
                <w:noProof/>
                <w:webHidden/>
              </w:rPr>
              <w:t>1</w:t>
            </w:r>
            <w:r w:rsidR="00DF12D1">
              <w:rPr>
                <w:noProof/>
                <w:webHidden/>
              </w:rPr>
              <w:fldChar w:fldCharType="end"/>
            </w:r>
          </w:hyperlink>
        </w:p>
        <w:p w:rsidR="00DF12D1" w:rsidRDefault="00334C1F">
          <w:pPr>
            <w:pStyle w:val="TOC1"/>
            <w:tabs>
              <w:tab w:val="right" w:leader="dot" w:pos="10457"/>
            </w:tabs>
            <w:rPr>
              <w:noProof/>
              <w:color w:val="auto"/>
              <w:kern w:val="0"/>
              <w:sz w:val="22"/>
            </w:rPr>
          </w:pPr>
          <w:hyperlink w:anchor="_Toc444270487" w:history="1">
            <w:r w:rsidR="00DF12D1" w:rsidRPr="0074545F">
              <w:rPr>
                <w:rStyle w:val="Hyperlink"/>
                <w:noProof/>
              </w:rPr>
              <w:t>4</w:t>
            </w:r>
            <w:r w:rsidR="00DF12D1" w:rsidRPr="0074545F">
              <w:rPr>
                <w:rStyle w:val="Hyperlink"/>
                <w:rFonts w:hint="eastAsia"/>
                <w:noProof/>
              </w:rPr>
              <w:t>，</w:t>
            </w:r>
            <w:r w:rsidR="00DF12D1" w:rsidRPr="0074545F">
              <w:rPr>
                <w:rStyle w:val="Hyperlink"/>
                <w:noProof/>
              </w:rPr>
              <w:t>set mysql user</w:t>
            </w:r>
            <w:r w:rsidR="00DF12D1">
              <w:rPr>
                <w:noProof/>
                <w:webHidden/>
              </w:rPr>
              <w:tab/>
            </w:r>
            <w:r w:rsidR="00DF12D1">
              <w:rPr>
                <w:noProof/>
                <w:webHidden/>
              </w:rPr>
              <w:fldChar w:fldCharType="begin"/>
            </w:r>
            <w:r w:rsidR="00DF12D1">
              <w:rPr>
                <w:noProof/>
                <w:webHidden/>
              </w:rPr>
              <w:instrText xml:space="preserve"> PAGEREF _Toc444270487 \h </w:instrText>
            </w:r>
            <w:r w:rsidR="00DF12D1">
              <w:rPr>
                <w:noProof/>
                <w:webHidden/>
              </w:rPr>
            </w:r>
            <w:r w:rsidR="00DF12D1">
              <w:rPr>
                <w:noProof/>
                <w:webHidden/>
              </w:rPr>
              <w:fldChar w:fldCharType="separate"/>
            </w:r>
            <w:r w:rsidR="00DF12D1">
              <w:rPr>
                <w:noProof/>
                <w:webHidden/>
              </w:rPr>
              <w:t>1</w:t>
            </w:r>
            <w:r w:rsidR="00DF12D1">
              <w:rPr>
                <w:noProof/>
                <w:webHidden/>
              </w:rPr>
              <w:fldChar w:fldCharType="end"/>
            </w:r>
          </w:hyperlink>
        </w:p>
        <w:p w:rsidR="00DF12D1" w:rsidRDefault="00334C1F">
          <w:pPr>
            <w:pStyle w:val="TOC1"/>
            <w:tabs>
              <w:tab w:val="right" w:leader="dot" w:pos="10457"/>
            </w:tabs>
            <w:rPr>
              <w:noProof/>
              <w:color w:val="auto"/>
              <w:kern w:val="0"/>
              <w:sz w:val="22"/>
            </w:rPr>
          </w:pPr>
          <w:hyperlink w:anchor="_Toc444270488" w:history="1">
            <w:r w:rsidR="00DF12D1" w:rsidRPr="0074545F">
              <w:rPr>
                <w:rStyle w:val="Hyperlink"/>
                <w:noProof/>
              </w:rPr>
              <w:t>5,install php</w:t>
            </w:r>
            <w:r w:rsidR="00DF12D1">
              <w:rPr>
                <w:noProof/>
                <w:webHidden/>
              </w:rPr>
              <w:tab/>
            </w:r>
            <w:r w:rsidR="00DF12D1">
              <w:rPr>
                <w:noProof/>
                <w:webHidden/>
              </w:rPr>
              <w:fldChar w:fldCharType="begin"/>
            </w:r>
            <w:r w:rsidR="00DF12D1">
              <w:rPr>
                <w:noProof/>
                <w:webHidden/>
              </w:rPr>
              <w:instrText xml:space="preserve"> PAGEREF _Toc444270488 \h </w:instrText>
            </w:r>
            <w:r w:rsidR="00DF12D1">
              <w:rPr>
                <w:noProof/>
                <w:webHidden/>
              </w:rPr>
            </w:r>
            <w:r w:rsidR="00DF12D1">
              <w:rPr>
                <w:noProof/>
                <w:webHidden/>
              </w:rPr>
              <w:fldChar w:fldCharType="separate"/>
            </w:r>
            <w:r w:rsidR="00DF12D1">
              <w:rPr>
                <w:noProof/>
                <w:webHidden/>
              </w:rPr>
              <w:t>4</w:t>
            </w:r>
            <w:r w:rsidR="00DF12D1">
              <w:rPr>
                <w:noProof/>
                <w:webHidden/>
              </w:rPr>
              <w:fldChar w:fldCharType="end"/>
            </w:r>
          </w:hyperlink>
        </w:p>
        <w:p w:rsidR="00DF12D1" w:rsidRDefault="00334C1F">
          <w:pPr>
            <w:pStyle w:val="TOC1"/>
            <w:tabs>
              <w:tab w:val="right" w:leader="dot" w:pos="10457"/>
            </w:tabs>
            <w:rPr>
              <w:noProof/>
              <w:color w:val="auto"/>
              <w:kern w:val="0"/>
              <w:sz w:val="22"/>
            </w:rPr>
          </w:pPr>
          <w:hyperlink w:anchor="_Toc444270489" w:history="1">
            <w:r w:rsidR="00DF12D1" w:rsidRPr="0074545F">
              <w:rPr>
                <w:rStyle w:val="Hyperlink"/>
                <w:noProof/>
              </w:rPr>
              <w:t>6,create apache configure file and config phpmyadmin</w:t>
            </w:r>
            <w:r w:rsidR="00DF12D1">
              <w:rPr>
                <w:noProof/>
                <w:webHidden/>
              </w:rPr>
              <w:tab/>
            </w:r>
            <w:r w:rsidR="00DF12D1">
              <w:rPr>
                <w:noProof/>
                <w:webHidden/>
              </w:rPr>
              <w:fldChar w:fldCharType="begin"/>
            </w:r>
            <w:r w:rsidR="00DF12D1">
              <w:rPr>
                <w:noProof/>
                <w:webHidden/>
              </w:rPr>
              <w:instrText xml:space="preserve"> PAGEREF _Toc444270489 \h </w:instrText>
            </w:r>
            <w:r w:rsidR="00DF12D1">
              <w:rPr>
                <w:noProof/>
                <w:webHidden/>
              </w:rPr>
            </w:r>
            <w:r w:rsidR="00DF12D1">
              <w:rPr>
                <w:noProof/>
                <w:webHidden/>
              </w:rPr>
              <w:fldChar w:fldCharType="separate"/>
            </w:r>
            <w:r w:rsidR="00DF12D1">
              <w:rPr>
                <w:noProof/>
                <w:webHidden/>
              </w:rPr>
              <w:t>4</w:t>
            </w:r>
            <w:r w:rsidR="00DF12D1">
              <w:rPr>
                <w:noProof/>
                <w:webHidden/>
              </w:rPr>
              <w:fldChar w:fldCharType="end"/>
            </w:r>
          </w:hyperlink>
        </w:p>
        <w:p w:rsidR="00DF12D1" w:rsidRDefault="00334C1F">
          <w:pPr>
            <w:pStyle w:val="TOC1"/>
            <w:tabs>
              <w:tab w:val="right" w:leader="dot" w:pos="10457"/>
            </w:tabs>
            <w:rPr>
              <w:noProof/>
              <w:color w:val="auto"/>
              <w:kern w:val="0"/>
              <w:sz w:val="22"/>
            </w:rPr>
          </w:pPr>
          <w:hyperlink w:anchor="_Toc444270490" w:history="1">
            <w:r w:rsidR="00DF12D1" w:rsidRPr="0074545F">
              <w:rPr>
                <w:rStyle w:val="Hyperlink"/>
                <w:noProof/>
              </w:rPr>
              <w:t>8,create redmine database</w:t>
            </w:r>
            <w:r w:rsidR="00DF12D1">
              <w:rPr>
                <w:noProof/>
                <w:webHidden/>
              </w:rPr>
              <w:tab/>
            </w:r>
            <w:r w:rsidR="00DF12D1">
              <w:rPr>
                <w:noProof/>
                <w:webHidden/>
              </w:rPr>
              <w:fldChar w:fldCharType="begin"/>
            </w:r>
            <w:r w:rsidR="00DF12D1">
              <w:rPr>
                <w:noProof/>
                <w:webHidden/>
              </w:rPr>
              <w:instrText xml:space="preserve"> PAGEREF _Toc444270490 \h </w:instrText>
            </w:r>
            <w:r w:rsidR="00DF12D1">
              <w:rPr>
                <w:noProof/>
                <w:webHidden/>
              </w:rPr>
            </w:r>
            <w:r w:rsidR="00DF12D1">
              <w:rPr>
                <w:noProof/>
                <w:webHidden/>
              </w:rPr>
              <w:fldChar w:fldCharType="separate"/>
            </w:r>
            <w:r w:rsidR="00DF12D1">
              <w:rPr>
                <w:noProof/>
                <w:webHidden/>
              </w:rPr>
              <w:t>8</w:t>
            </w:r>
            <w:r w:rsidR="00DF12D1">
              <w:rPr>
                <w:noProof/>
                <w:webHidden/>
              </w:rPr>
              <w:fldChar w:fldCharType="end"/>
            </w:r>
          </w:hyperlink>
        </w:p>
        <w:p w:rsidR="00DF12D1" w:rsidRDefault="00334C1F">
          <w:pPr>
            <w:pStyle w:val="TOC1"/>
            <w:tabs>
              <w:tab w:val="right" w:leader="dot" w:pos="10457"/>
            </w:tabs>
            <w:rPr>
              <w:noProof/>
              <w:color w:val="auto"/>
              <w:kern w:val="0"/>
              <w:sz w:val="22"/>
            </w:rPr>
          </w:pPr>
          <w:hyperlink w:anchor="_Toc444270491" w:history="1">
            <w:r w:rsidR="00DF12D1" w:rsidRPr="0074545F">
              <w:rPr>
                <w:rStyle w:val="Hyperlink"/>
                <w:noProof/>
              </w:rPr>
              <w:t>9,install redmine</w:t>
            </w:r>
            <w:r w:rsidR="00DF12D1">
              <w:rPr>
                <w:noProof/>
                <w:webHidden/>
              </w:rPr>
              <w:tab/>
            </w:r>
            <w:r w:rsidR="00DF12D1">
              <w:rPr>
                <w:noProof/>
                <w:webHidden/>
              </w:rPr>
              <w:fldChar w:fldCharType="begin"/>
            </w:r>
            <w:r w:rsidR="00DF12D1">
              <w:rPr>
                <w:noProof/>
                <w:webHidden/>
              </w:rPr>
              <w:instrText xml:space="preserve"> PAGEREF _Toc444270491 \h </w:instrText>
            </w:r>
            <w:r w:rsidR="00DF12D1">
              <w:rPr>
                <w:noProof/>
                <w:webHidden/>
              </w:rPr>
            </w:r>
            <w:r w:rsidR="00DF12D1">
              <w:rPr>
                <w:noProof/>
                <w:webHidden/>
              </w:rPr>
              <w:fldChar w:fldCharType="separate"/>
            </w:r>
            <w:r w:rsidR="00DF12D1">
              <w:rPr>
                <w:noProof/>
                <w:webHidden/>
              </w:rPr>
              <w:t>9</w:t>
            </w:r>
            <w:r w:rsidR="00DF12D1">
              <w:rPr>
                <w:noProof/>
                <w:webHidden/>
              </w:rPr>
              <w:fldChar w:fldCharType="end"/>
            </w:r>
          </w:hyperlink>
        </w:p>
        <w:p w:rsidR="00DF12D1" w:rsidRDefault="00334C1F">
          <w:pPr>
            <w:pStyle w:val="TOC1"/>
            <w:tabs>
              <w:tab w:val="right" w:leader="dot" w:pos="10457"/>
            </w:tabs>
            <w:rPr>
              <w:noProof/>
              <w:color w:val="auto"/>
              <w:kern w:val="0"/>
              <w:sz w:val="22"/>
            </w:rPr>
          </w:pPr>
          <w:hyperlink w:anchor="_Toc444270492" w:history="1">
            <w:r w:rsidR="00DF12D1" w:rsidRPr="0074545F">
              <w:rPr>
                <w:rStyle w:val="Hyperlink"/>
                <w:noProof/>
              </w:rPr>
              <w:t>10</w:t>
            </w:r>
            <w:r w:rsidR="00DF12D1" w:rsidRPr="0074545F">
              <w:rPr>
                <w:rStyle w:val="Hyperlink"/>
                <w:rFonts w:hint="eastAsia"/>
                <w:noProof/>
              </w:rPr>
              <w:t>，</w:t>
            </w:r>
            <w:r w:rsidR="00DF12D1" w:rsidRPr="0074545F">
              <w:rPr>
                <w:rStyle w:val="Hyperlink"/>
                <w:noProof/>
              </w:rPr>
              <w:t>activate fcgi</w:t>
            </w:r>
            <w:r w:rsidR="00DF12D1">
              <w:rPr>
                <w:noProof/>
                <w:webHidden/>
              </w:rPr>
              <w:tab/>
            </w:r>
            <w:r w:rsidR="00DF12D1">
              <w:rPr>
                <w:noProof/>
                <w:webHidden/>
              </w:rPr>
              <w:fldChar w:fldCharType="begin"/>
            </w:r>
            <w:r w:rsidR="00DF12D1">
              <w:rPr>
                <w:noProof/>
                <w:webHidden/>
              </w:rPr>
              <w:instrText xml:space="preserve"> PAGEREF _Toc444270492 \h </w:instrText>
            </w:r>
            <w:r w:rsidR="00DF12D1">
              <w:rPr>
                <w:noProof/>
                <w:webHidden/>
              </w:rPr>
            </w:r>
            <w:r w:rsidR="00DF12D1">
              <w:rPr>
                <w:noProof/>
                <w:webHidden/>
              </w:rPr>
              <w:fldChar w:fldCharType="separate"/>
            </w:r>
            <w:r w:rsidR="00DF12D1">
              <w:rPr>
                <w:noProof/>
                <w:webHidden/>
              </w:rPr>
              <w:t>11</w:t>
            </w:r>
            <w:r w:rsidR="00DF12D1">
              <w:rPr>
                <w:noProof/>
                <w:webHidden/>
              </w:rPr>
              <w:fldChar w:fldCharType="end"/>
            </w:r>
          </w:hyperlink>
        </w:p>
        <w:p w:rsidR="00DF12D1" w:rsidRDefault="00334C1F">
          <w:pPr>
            <w:pStyle w:val="TOC1"/>
            <w:tabs>
              <w:tab w:val="right" w:leader="dot" w:pos="10457"/>
            </w:tabs>
            <w:rPr>
              <w:noProof/>
              <w:color w:val="auto"/>
              <w:kern w:val="0"/>
              <w:sz w:val="22"/>
            </w:rPr>
          </w:pPr>
          <w:hyperlink w:anchor="_Toc444270493" w:history="1">
            <w:r w:rsidR="00DF12D1" w:rsidRPr="0074545F">
              <w:rPr>
                <w:rStyle w:val="Hyperlink"/>
                <w:noProof/>
              </w:rPr>
              <w:t>11.install Apache and FastCGI module</w:t>
            </w:r>
            <w:r w:rsidR="00DF12D1">
              <w:rPr>
                <w:noProof/>
                <w:webHidden/>
              </w:rPr>
              <w:tab/>
            </w:r>
            <w:r w:rsidR="00DF12D1">
              <w:rPr>
                <w:noProof/>
                <w:webHidden/>
              </w:rPr>
              <w:fldChar w:fldCharType="begin"/>
            </w:r>
            <w:r w:rsidR="00DF12D1">
              <w:rPr>
                <w:noProof/>
                <w:webHidden/>
              </w:rPr>
              <w:instrText xml:space="preserve"> PAGEREF _Toc444270493 \h </w:instrText>
            </w:r>
            <w:r w:rsidR="00DF12D1">
              <w:rPr>
                <w:noProof/>
                <w:webHidden/>
              </w:rPr>
            </w:r>
            <w:r w:rsidR="00DF12D1">
              <w:rPr>
                <w:noProof/>
                <w:webHidden/>
              </w:rPr>
              <w:fldChar w:fldCharType="separate"/>
            </w:r>
            <w:r w:rsidR="00DF12D1">
              <w:rPr>
                <w:noProof/>
                <w:webHidden/>
              </w:rPr>
              <w:t>12</w:t>
            </w:r>
            <w:r w:rsidR="00DF12D1">
              <w:rPr>
                <w:noProof/>
                <w:webHidden/>
              </w:rPr>
              <w:fldChar w:fldCharType="end"/>
            </w:r>
          </w:hyperlink>
        </w:p>
        <w:p w:rsidR="00DF12D1" w:rsidRDefault="00334C1F">
          <w:pPr>
            <w:pStyle w:val="TOC1"/>
            <w:tabs>
              <w:tab w:val="right" w:leader="dot" w:pos="10457"/>
            </w:tabs>
            <w:rPr>
              <w:noProof/>
              <w:color w:val="auto"/>
              <w:kern w:val="0"/>
              <w:sz w:val="22"/>
            </w:rPr>
          </w:pPr>
          <w:hyperlink w:anchor="_Toc444270494" w:history="1">
            <w:r w:rsidR="00DF12D1" w:rsidRPr="0074545F">
              <w:rPr>
                <w:rStyle w:val="Hyperlink"/>
                <w:noProof/>
              </w:rPr>
              <w:t>12,create file storage path for redmine</w:t>
            </w:r>
            <w:r w:rsidR="00DF12D1">
              <w:rPr>
                <w:noProof/>
                <w:webHidden/>
              </w:rPr>
              <w:tab/>
            </w:r>
            <w:r w:rsidR="00DF12D1">
              <w:rPr>
                <w:noProof/>
                <w:webHidden/>
              </w:rPr>
              <w:fldChar w:fldCharType="begin"/>
            </w:r>
            <w:r w:rsidR="00DF12D1">
              <w:rPr>
                <w:noProof/>
                <w:webHidden/>
              </w:rPr>
              <w:instrText xml:space="preserve"> PAGEREF _Toc444270494 \h </w:instrText>
            </w:r>
            <w:r w:rsidR="00DF12D1">
              <w:rPr>
                <w:noProof/>
                <w:webHidden/>
              </w:rPr>
            </w:r>
            <w:r w:rsidR="00DF12D1">
              <w:rPr>
                <w:noProof/>
                <w:webHidden/>
              </w:rPr>
              <w:fldChar w:fldCharType="separate"/>
            </w:r>
            <w:r w:rsidR="00DF12D1">
              <w:rPr>
                <w:noProof/>
                <w:webHidden/>
              </w:rPr>
              <w:t>12</w:t>
            </w:r>
            <w:r w:rsidR="00DF12D1">
              <w:rPr>
                <w:noProof/>
                <w:webHidden/>
              </w:rPr>
              <w:fldChar w:fldCharType="end"/>
            </w:r>
          </w:hyperlink>
        </w:p>
        <w:p w:rsidR="00DF12D1" w:rsidRDefault="00334C1F">
          <w:pPr>
            <w:pStyle w:val="TOC1"/>
            <w:tabs>
              <w:tab w:val="right" w:leader="dot" w:pos="10457"/>
            </w:tabs>
            <w:rPr>
              <w:noProof/>
              <w:color w:val="auto"/>
              <w:kern w:val="0"/>
              <w:sz w:val="22"/>
            </w:rPr>
          </w:pPr>
          <w:hyperlink w:anchor="_Toc444270495" w:history="1">
            <w:r w:rsidR="00DF12D1" w:rsidRPr="0074545F">
              <w:rPr>
                <w:rStyle w:val="Hyperlink"/>
                <w:noProof/>
              </w:rPr>
              <w:t>13,install and start sendmail</w:t>
            </w:r>
            <w:r w:rsidR="00DF12D1">
              <w:rPr>
                <w:noProof/>
                <w:webHidden/>
              </w:rPr>
              <w:tab/>
            </w:r>
            <w:r w:rsidR="00DF12D1">
              <w:rPr>
                <w:noProof/>
                <w:webHidden/>
              </w:rPr>
              <w:fldChar w:fldCharType="begin"/>
            </w:r>
            <w:r w:rsidR="00DF12D1">
              <w:rPr>
                <w:noProof/>
                <w:webHidden/>
              </w:rPr>
              <w:instrText xml:space="preserve"> PAGEREF _Toc444270495 \h </w:instrText>
            </w:r>
            <w:r w:rsidR="00DF12D1">
              <w:rPr>
                <w:noProof/>
                <w:webHidden/>
              </w:rPr>
            </w:r>
            <w:r w:rsidR="00DF12D1">
              <w:rPr>
                <w:noProof/>
                <w:webHidden/>
              </w:rPr>
              <w:fldChar w:fldCharType="separate"/>
            </w:r>
            <w:r w:rsidR="00DF12D1">
              <w:rPr>
                <w:noProof/>
                <w:webHidden/>
              </w:rPr>
              <w:t>13</w:t>
            </w:r>
            <w:r w:rsidR="00DF12D1">
              <w:rPr>
                <w:noProof/>
                <w:webHidden/>
              </w:rPr>
              <w:fldChar w:fldCharType="end"/>
            </w:r>
          </w:hyperlink>
        </w:p>
        <w:p w:rsidR="00DF12D1" w:rsidRDefault="00334C1F">
          <w:pPr>
            <w:pStyle w:val="TOC1"/>
            <w:tabs>
              <w:tab w:val="right" w:leader="dot" w:pos="10457"/>
            </w:tabs>
            <w:rPr>
              <w:noProof/>
              <w:color w:val="auto"/>
              <w:kern w:val="0"/>
              <w:sz w:val="22"/>
            </w:rPr>
          </w:pPr>
          <w:hyperlink w:anchor="_Toc444270496" w:history="1">
            <w:r w:rsidR="00DF12D1" w:rsidRPr="0074545F">
              <w:rPr>
                <w:rStyle w:val="Hyperlink"/>
                <w:noProof/>
              </w:rPr>
              <w:t>14,create redmine vatual host</w:t>
            </w:r>
            <w:r w:rsidR="00DF12D1">
              <w:rPr>
                <w:noProof/>
                <w:webHidden/>
              </w:rPr>
              <w:tab/>
            </w:r>
            <w:r w:rsidR="00DF12D1">
              <w:rPr>
                <w:noProof/>
                <w:webHidden/>
              </w:rPr>
              <w:fldChar w:fldCharType="begin"/>
            </w:r>
            <w:r w:rsidR="00DF12D1">
              <w:rPr>
                <w:noProof/>
                <w:webHidden/>
              </w:rPr>
              <w:instrText xml:space="preserve"> PAGEREF _Toc444270496 \h </w:instrText>
            </w:r>
            <w:r w:rsidR="00DF12D1">
              <w:rPr>
                <w:noProof/>
                <w:webHidden/>
              </w:rPr>
            </w:r>
            <w:r w:rsidR="00DF12D1">
              <w:rPr>
                <w:noProof/>
                <w:webHidden/>
              </w:rPr>
              <w:fldChar w:fldCharType="separate"/>
            </w:r>
            <w:r w:rsidR="00DF12D1">
              <w:rPr>
                <w:noProof/>
                <w:webHidden/>
              </w:rPr>
              <w:t>14</w:t>
            </w:r>
            <w:r w:rsidR="00DF12D1">
              <w:rPr>
                <w:noProof/>
                <w:webHidden/>
              </w:rPr>
              <w:fldChar w:fldCharType="end"/>
            </w:r>
          </w:hyperlink>
        </w:p>
        <w:p w:rsidR="00DF12D1" w:rsidRDefault="00DF12D1">
          <w:r>
            <w:rPr>
              <w:b/>
              <w:bCs/>
              <w:noProof/>
            </w:rPr>
            <w:fldChar w:fldCharType="end"/>
          </w:r>
        </w:p>
      </w:sdtContent>
    </w:sdt>
    <w:p w:rsidR="00DF12D1" w:rsidRDefault="00DF12D1" w:rsidP="00FC7B16">
      <w:pPr>
        <w:pStyle w:val="Heading1"/>
        <w:ind w:left="210" w:right="210"/>
        <w:rPr>
          <w:lang w:val="en-GB"/>
        </w:rPr>
      </w:pPr>
    </w:p>
    <w:p w:rsidR="003B1913" w:rsidRDefault="00FC7B16" w:rsidP="00FC7B16">
      <w:pPr>
        <w:pStyle w:val="Heading1"/>
        <w:ind w:left="210" w:right="210"/>
        <w:rPr>
          <w:lang w:val="en-GB"/>
        </w:rPr>
      </w:pPr>
      <w:bookmarkStart w:id="0" w:name="_Toc444270484"/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，</w:t>
      </w:r>
      <w:r>
        <w:rPr>
          <w:rFonts w:hint="eastAsia"/>
          <w:lang w:val="en-GB"/>
        </w:rPr>
        <w:t>system setting</w:t>
      </w:r>
      <w:bookmarkEnd w:id="0"/>
    </w:p>
    <w:p w:rsidR="00FC7B16" w:rsidRDefault="00FC7B16" w:rsidP="00FC7B16">
      <w:pPr>
        <w:rPr>
          <w:lang w:val="en-GB"/>
        </w:rPr>
      </w:pPr>
      <w:r>
        <w:rPr>
          <w:lang w:val="en-GB"/>
        </w:rPr>
        <w:t>system version:centos6.5</w:t>
      </w:r>
    </w:p>
    <w:p w:rsidR="00FC7B16" w:rsidRDefault="00FC7B16" w:rsidP="00FC7B16">
      <w:pPr>
        <w:rPr>
          <w:lang w:val="en-GB"/>
        </w:rPr>
      </w:pPr>
      <w:r>
        <w:rPr>
          <w:lang w:val="en-GB"/>
        </w:rPr>
        <w:t>installation setting:minimal</w:t>
      </w:r>
    </w:p>
    <w:p w:rsidR="00FC7B16" w:rsidRDefault="00FC7B16" w:rsidP="00FC7B16">
      <w:pPr>
        <w:rPr>
          <w:lang w:val="en-GB"/>
        </w:rPr>
      </w:pPr>
      <w:r>
        <w:rPr>
          <w:lang w:val="en-GB"/>
        </w:rPr>
        <w:t>iptables:disabled</w:t>
      </w:r>
    </w:p>
    <w:p w:rsidR="00FC7B16" w:rsidRDefault="00FC7B16" w:rsidP="00FC7B16">
      <w:pPr>
        <w:rPr>
          <w:lang w:val="en-GB"/>
        </w:rPr>
      </w:pPr>
      <w:r>
        <w:rPr>
          <w:lang w:val="en-GB"/>
        </w:rPr>
        <w:t>selinux:disabled</w:t>
      </w:r>
    </w:p>
    <w:p w:rsidR="00FC7B16" w:rsidRDefault="00FC7B16" w:rsidP="00FC7B16">
      <w:pPr>
        <w:rPr>
          <w:lang w:val="en-GB"/>
        </w:rPr>
      </w:pPr>
      <w:r>
        <w:rPr>
          <w:lang w:val="en-GB"/>
        </w:rPr>
        <w:t>yum setting:network yum for initial source.</w:t>
      </w:r>
    </w:p>
    <w:p w:rsidR="00FC7B16" w:rsidRDefault="00FC7B16" w:rsidP="00FC7B16">
      <w:pPr>
        <w:pStyle w:val="Heading1"/>
        <w:ind w:left="210" w:right="210"/>
        <w:rPr>
          <w:lang w:val="en-GB"/>
        </w:rPr>
      </w:pPr>
      <w:bookmarkStart w:id="1" w:name="_Toc444270485"/>
      <w:r>
        <w:rPr>
          <w:lang w:val="en-GB"/>
        </w:rPr>
        <w:t>2</w:t>
      </w:r>
      <w:r>
        <w:rPr>
          <w:rFonts w:hint="eastAsia"/>
          <w:lang w:val="en-GB"/>
        </w:rPr>
        <w:t>，</w:t>
      </w:r>
      <w:r>
        <w:rPr>
          <w:rFonts w:hint="eastAsia"/>
          <w:lang w:val="en-GB"/>
        </w:rPr>
        <w:t>instal</w:t>
      </w:r>
      <w:r>
        <w:rPr>
          <w:lang w:val="en-GB"/>
        </w:rPr>
        <w:t xml:space="preserve">l what redmine </w:t>
      </w:r>
      <w:r w:rsidR="00743651">
        <w:rPr>
          <w:lang w:val="en-GB"/>
        </w:rPr>
        <w:t xml:space="preserve">enviromen </w:t>
      </w:r>
      <w:r>
        <w:rPr>
          <w:lang w:val="en-GB"/>
        </w:rPr>
        <w:t>need.</w:t>
      </w:r>
      <w:bookmarkEnd w:id="1"/>
    </w:p>
    <w:p w:rsidR="00FC7B16" w:rsidRDefault="00FC7B16" w:rsidP="00FC7B1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kern w:val="0"/>
          <w:sz w:val="18"/>
          <w:szCs w:val="18"/>
        </w:rPr>
      </w:pPr>
      <w:r w:rsidRPr="00FC7B16">
        <w:rPr>
          <w:rFonts w:ascii="Consolas" w:eastAsia="Times New Roman" w:hAnsi="Consolas" w:cs="Consolas"/>
          <w:color w:val="333333"/>
          <w:kern w:val="0"/>
          <w:sz w:val="18"/>
          <w:szCs w:val="18"/>
        </w:rPr>
        <w:t>yum -y install zip unzip libyaml-devel zlib-devel curl-devel openssl-devel httpd-devel apr-devel apr-util-devel mysql-devel gcc ruby-devel gcc-c++ make postgresql-devel ImageMagick-devel sqlite-devel perl-LDAP mod_perl perl-Digest-SHA</w:t>
      </w:r>
    </w:p>
    <w:p w:rsidR="00FC7B16" w:rsidRPr="00FC7B16" w:rsidRDefault="00FC7B16" w:rsidP="00FC7B1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kern w:val="0"/>
          <w:sz w:val="18"/>
          <w:szCs w:val="18"/>
        </w:rPr>
      </w:pPr>
      <w:r>
        <w:rPr>
          <w:rFonts w:ascii="Consolas" w:eastAsia="Times New Roman" w:hAnsi="Consolas" w:cs="Consolas"/>
          <w:color w:val="333333"/>
          <w:kern w:val="0"/>
          <w:sz w:val="18"/>
          <w:szCs w:val="18"/>
        </w:rPr>
        <w:t xml:space="preserve">this process need time </w:t>
      </w:r>
      <w:r>
        <w:rPr>
          <w:rFonts w:asciiTheme="minorEastAsia" w:hAnsiTheme="minorEastAsia" w:cs="Consolas" w:hint="eastAsia"/>
          <w:color w:val="333333"/>
          <w:kern w:val="0"/>
          <w:sz w:val="18"/>
          <w:szCs w:val="18"/>
        </w:rPr>
        <w:t>a</w:t>
      </w:r>
      <w:r>
        <w:rPr>
          <w:rFonts w:ascii="Consolas" w:eastAsia="Times New Roman" w:hAnsi="Consolas" w:cs="Consolas"/>
          <w:color w:val="333333"/>
          <w:kern w:val="0"/>
          <w:sz w:val="18"/>
          <w:szCs w:val="18"/>
        </w:rPr>
        <w:t xml:space="preserve"> while,please wait.</w:t>
      </w:r>
      <w:r w:rsidR="00FC072E">
        <w:rPr>
          <w:rFonts w:ascii="Consolas" w:eastAsia="Times New Roman" w:hAnsi="Consolas" w:cs="Consolas"/>
          <w:color w:val="333333"/>
          <w:kern w:val="0"/>
          <w:sz w:val="18"/>
          <w:szCs w:val="18"/>
        </w:rPr>
        <w:t xml:space="preserve">I </w:t>
      </w:r>
      <w:r w:rsidR="00FC072E" w:rsidRPr="00FC072E">
        <w:rPr>
          <w:rFonts w:ascii="Consolas" w:eastAsia="Times New Roman" w:hAnsi="Consolas" w:cs="Consolas"/>
          <w:color w:val="333333"/>
          <w:kern w:val="0"/>
          <w:sz w:val="18"/>
          <w:szCs w:val="18"/>
        </w:rPr>
        <w:t>suggest</w:t>
      </w:r>
      <w:r w:rsidR="00FC072E">
        <w:rPr>
          <w:rFonts w:ascii="Consolas" w:eastAsia="Times New Roman" w:hAnsi="Consolas" w:cs="Consolas"/>
          <w:color w:val="333333"/>
          <w:kern w:val="0"/>
          <w:sz w:val="18"/>
          <w:szCs w:val="18"/>
        </w:rPr>
        <w:t xml:space="preserve"> you can do something else,lol.</w:t>
      </w:r>
    </w:p>
    <w:p w:rsidR="00FC7B16" w:rsidRDefault="00FC7B16" w:rsidP="00FC7B16">
      <w:r>
        <w:rPr>
          <w:noProof/>
        </w:rPr>
        <w:drawing>
          <wp:inline distT="0" distB="0" distL="0" distR="0" wp14:anchorId="0BAD050F" wp14:editId="07A7C38E">
            <wp:extent cx="652462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51" w:rsidRDefault="00743651" w:rsidP="00743651">
      <w:pPr>
        <w:pStyle w:val="Heading1"/>
        <w:ind w:left="210" w:right="210"/>
      </w:pPr>
      <w:bookmarkStart w:id="2" w:name="_Toc444270486"/>
      <w:r>
        <w:t>3,install apache and mysql</w:t>
      </w:r>
      <w:bookmarkEnd w:id="2"/>
    </w:p>
    <w:p w:rsidR="00743651" w:rsidRDefault="00743651" w:rsidP="00743651">
      <w:pPr>
        <w:rPr>
          <w:noProof/>
        </w:rPr>
      </w:pPr>
      <w:r>
        <w:t>yum -y install httpd mysql mysql-server</w:t>
      </w:r>
      <w:r w:rsidRPr="00743651">
        <w:rPr>
          <w:noProof/>
        </w:rPr>
        <w:t xml:space="preserve"> </w:t>
      </w:r>
    </w:p>
    <w:p w:rsidR="00743651" w:rsidRDefault="00743651" w:rsidP="00743651">
      <w:pPr>
        <w:rPr>
          <w:noProof/>
        </w:rPr>
      </w:pPr>
      <w:r>
        <w:rPr>
          <w:noProof/>
        </w:rPr>
        <w:drawing>
          <wp:inline distT="0" distB="0" distL="0" distR="0" wp14:anchorId="4A05CD6A" wp14:editId="5BA64980">
            <wp:extent cx="5391150" cy="428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51" w:rsidRDefault="00743651" w:rsidP="00743651">
      <w:r>
        <w:lastRenderedPageBreak/>
        <w:t>chkconfig httpd on</w:t>
      </w:r>
    </w:p>
    <w:p w:rsidR="00743651" w:rsidRDefault="00743651" w:rsidP="00743651">
      <w:r>
        <w:t>chkconfig mysqld on</w:t>
      </w:r>
    </w:p>
    <w:p w:rsidR="00743651" w:rsidRDefault="00743651" w:rsidP="00743651">
      <w:pPr>
        <w:rPr>
          <w:rStyle w:val="operator"/>
          <w:rFonts w:ascii="Consolas" w:hAnsi="Consolas" w:cs="Consolas"/>
          <w:color w:val="333333"/>
        </w:rPr>
      </w:pPr>
      <w:r>
        <w:t xml:space="preserve">service httpd </w:t>
      </w:r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start</w:t>
      </w:r>
    </w:p>
    <w:p w:rsidR="00743651" w:rsidRDefault="00743651" w:rsidP="00743651">
      <w:r>
        <w:rPr>
          <w:rStyle w:val="operator"/>
          <w:rFonts w:ascii="Consolas" w:hAnsi="Consolas" w:cs="Consolas"/>
          <w:color w:val="333333"/>
        </w:rPr>
        <w:t xml:space="preserve">service mysqld </w:t>
      </w:r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start</w:t>
      </w:r>
    </w:p>
    <w:p w:rsidR="00743651" w:rsidRDefault="00743651" w:rsidP="00743651">
      <w:pPr>
        <w:rPr>
          <w:noProof/>
        </w:rPr>
      </w:pPr>
      <w:r>
        <w:rPr>
          <w:noProof/>
        </w:rPr>
        <w:drawing>
          <wp:inline distT="0" distB="0" distL="0" distR="0" wp14:anchorId="155EA638" wp14:editId="6B1B6957">
            <wp:extent cx="3143250" cy="59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51" w:rsidRDefault="00743651" w:rsidP="00743651">
      <w:pPr>
        <w:rPr>
          <w:noProof/>
        </w:rPr>
      </w:pPr>
      <w:r>
        <w:rPr>
          <w:noProof/>
        </w:rPr>
        <w:drawing>
          <wp:inline distT="0" distB="0" distL="0" distR="0" wp14:anchorId="15A514E3" wp14:editId="791EF9B1">
            <wp:extent cx="2800350" cy="314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51" w:rsidRDefault="0038212D" w:rsidP="004E4707">
      <w:pPr>
        <w:pStyle w:val="Heading1"/>
        <w:ind w:left="210" w:right="210"/>
        <w:rPr>
          <w:noProof/>
        </w:rPr>
      </w:pPr>
      <w:bookmarkStart w:id="3" w:name="_Toc444270487"/>
      <w:r>
        <w:rPr>
          <w:rFonts w:hint="eastAsia"/>
          <w:noProof/>
        </w:rPr>
        <w:t>4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set</w:t>
      </w:r>
      <w:r>
        <w:rPr>
          <w:noProof/>
        </w:rPr>
        <w:t xml:space="preserve"> mysql user</w:t>
      </w:r>
      <w:bookmarkEnd w:id="3"/>
    </w:p>
    <w:p w:rsidR="004E4707" w:rsidRDefault="004E4707" w:rsidP="004E4707">
      <w:pPr>
        <w:pStyle w:val="HTMLPreformatted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Because we not have a password for the root account so you press Enter to skip.</w:t>
      </w:r>
    </w:p>
    <w:p w:rsidR="004E4707" w:rsidRDefault="004E4707" w:rsidP="004E4707">
      <w:pPr>
        <w:pStyle w:val="HTMLPreformatted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Enter current password for root (enter for none):      #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>输入当前</w:t>
      </w:r>
      <w:r>
        <w:rPr>
          <w:rFonts w:ascii="Consolas" w:hAnsi="Consolas" w:cs="Consolas"/>
          <w:color w:val="333333"/>
          <w:sz w:val="18"/>
          <w:szCs w:val="18"/>
        </w:rPr>
        <w:t>mysql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>的</w:t>
      </w:r>
      <w:r>
        <w:rPr>
          <w:rFonts w:ascii="Consolas" w:hAnsi="Consolas" w:cs="Consolas"/>
          <w:color w:val="333333"/>
          <w:sz w:val="18"/>
          <w:szCs w:val="18"/>
        </w:rPr>
        <w:t>root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>密码，因为</w:t>
      </w:r>
      <w:r>
        <w:rPr>
          <w:rFonts w:ascii="Consolas" w:hAnsi="Consolas" w:cs="Consolas"/>
          <w:color w:val="333333"/>
          <w:sz w:val="18"/>
          <w:szCs w:val="18"/>
        </w:rPr>
        <w:t>yum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>套件关系，</w:t>
      </w:r>
      <w:r>
        <w:rPr>
          <w:rFonts w:ascii="Consolas" w:hAnsi="Consolas" w:cs="Consolas"/>
          <w:color w:val="333333"/>
          <w:sz w:val="18"/>
          <w:szCs w:val="18"/>
        </w:rPr>
        <w:t>root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>密码为空，直接回车即可</w:t>
      </w:r>
    </w:p>
    <w:p w:rsidR="004E4707" w:rsidRDefault="004E4707" w:rsidP="004E4707">
      <w:pPr>
        <w:pStyle w:val="HTMLPreformatted"/>
        <w:shd w:val="clear" w:color="auto" w:fill="F6F6F6"/>
        <w:wordWrap w:val="0"/>
        <w:spacing w:after="360" w:line="360" w:lineRule="atLeast"/>
        <w:rPr>
          <w:rStyle w:val="operator"/>
          <w:rFonts w:ascii="Consolas" w:hAnsi="Consolas" w:cs="Consolas"/>
          <w:color w:val="333333"/>
        </w:rPr>
      </w:pPr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Select</w:t>
      </w:r>
      <w:r>
        <w:rPr>
          <w:rStyle w:val="operator"/>
          <w:rFonts w:ascii="Consolas" w:hAnsi="Consolas" w:cs="Consolas"/>
          <w:color w:val="333333"/>
        </w:rPr>
        <w:t xml:space="preserve"> Yes </w:t>
      </w:r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to</w:t>
      </w:r>
      <w:r>
        <w:rPr>
          <w:rStyle w:val="operator"/>
          <w:rFonts w:ascii="Consolas" w:hAnsi="Consolas" w:cs="Consolas"/>
          <w:color w:val="333333"/>
        </w:rPr>
        <w:t xml:space="preserve"> </w:t>
      </w:r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set</w:t>
      </w:r>
      <w:r>
        <w:rPr>
          <w:rStyle w:val="operator"/>
          <w:rFonts w:ascii="Consolas" w:hAnsi="Consolas" w:cs="Consolas"/>
          <w:color w:val="333333"/>
        </w:rPr>
        <w:t xml:space="preserve"> the password </w:t>
      </w:r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for</w:t>
      </w:r>
      <w:r>
        <w:rPr>
          <w:rStyle w:val="operator"/>
          <w:rFonts w:ascii="Consolas" w:hAnsi="Consolas" w:cs="Consolas"/>
          <w:color w:val="333333"/>
        </w:rPr>
        <w:t xml:space="preserve"> the MySQL root account.  #</w:t>
      </w:r>
      <w:r>
        <w:rPr>
          <w:rStyle w:val="operator"/>
          <w:rFonts w:ascii="微软雅黑" w:eastAsia="微软雅黑" w:hAnsi="微软雅黑" w:cs="微软雅黑" w:hint="eastAsia"/>
          <w:color w:val="333333"/>
        </w:rPr>
        <w:t>是否设置新的</w:t>
      </w:r>
      <w:r>
        <w:rPr>
          <w:rStyle w:val="operator"/>
          <w:rFonts w:ascii="Consolas" w:hAnsi="Consolas" w:cs="Consolas"/>
          <w:color w:val="333333"/>
        </w:rPr>
        <w:t>mysql root</w:t>
      </w:r>
      <w:r>
        <w:rPr>
          <w:rStyle w:val="operator"/>
          <w:rFonts w:ascii="微软雅黑" w:eastAsia="微软雅黑" w:hAnsi="微软雅黑" w:cs="微软雅黑" w:hint="eastAsia"/>
          <w:color w:val="333333"/>
        </w:rPr>
        <w:t>密码，选是</w:t>
      </w:r>
    </w:p>
    <w:p w:rsidR="004E4707" w:rsidRDefault="004E4707" w:rsidP="004E4707">
      <w:pPr>
        <w:pStyle w:val="HTMLPreformatted"/>
        <w:shd w:val="clear" w:color="auto" w:fill="F6F6F6"/>
        <w:wordWrap w:val="0"/>
        <w:spacing w:after="360" w:line="360" w:lineRule="atLeast"/>
        <w:rPr>
          <w:rStyle w:val="operator"/>
          <w:rFonts w:ascii="Consolas" w:hAnsi="Consolas" w:cs="Consolas"/>
          <w:color w:val="333333"/>
        </w:rPr>
      </w:pPr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Set</w:t>
      </w:r>
      <w:r>
        <w:rPr>
          <w:rStyle w:val="operator"/>
          <w:rFonts w:ascii="Consolas" w:hAnsi="Consolas" w:cs="Consolas"/>
          <w:color w:val="333333"/>
        </w:rPr>
        <w:t xml:space="preserve"> root password? [Y/n] y</w:t>
      </w:r>
    </w:p>
    <w:p w:rsidR="004E4707" w:rsidRDefault="004E4707" w:rsidP="004E4707">
      <w:pPr>
        <w:pStyle w:val="HTMLPreformatted"/>
        <w:shd w:val="clear" w:color="auto" w:fill="F6F6F6"/>
        <w:wordWrap w:val="0"/>
        <w:spacing w:after="360" w:line="360" w:lineRule="atLeast"/>
        <w:rPr>
          <w:rStyle w:val="operator"/>
          <w:rFonts w:ascii="Consolas" w:hAnsi="Consolas" w:cs="Consolas"/>
          <w:color w:val="333333"/>
        </w:rPr>
      </w:pPr>
      <w:r>
        <w:rPr>
          <w:rStyle w:val="operator"/>
          <w:rFonts w:ascii="Consolas" w:hAnsi="Consolas" w:cs="Consolas"/>
          <w:color w:val="333333"/>
        </w:rPr>
        <w:t xml:space="preserve">Enter </w:t>
      </w:r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and</w:t>
      </w:r>
      <w:r>
        <w:rPr>
          <w:rStyle w:val="operator"/>
          <w:rFonts w:ascii="Consolas" w:hAnsi="Consolas" w:cs="Consolas"/>
          <w:color w:val="333333"/>
        </w:rPr>
        <w:t xml:space="preserve"> confirm your password, remove the anonymous </w:t>
      </w:r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user</w:t>
      </w:r>
      <w:r>
        <w:rPr>
          <w:rStyle w:val="operator"/>
          <w:rFonts w:ascii="Consolas" w:hAnsi="Consolas" w:cs="Consolas"/>
          <w:color w:val="333333"/>
        </w:rPr>
        <w:t xml:space="preserve">, </w:t>
      </w:r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select</w:t>
      </w:r>
      <w:r>
        <w:rPr>
          <w:rStyle w:val="operator"/>
          <w:rFonts w:ascii="Consolas" w:hAnsi="Consolas" w:cs="Consolas"/>
          <w:color w:val="333333"/>
        </w:rPr>
        <w:t xml:space="preserve"> Yes</w:t>
      </w:r>
    </w:p>
    <w:p w:rsidR="004E4707" w:rsidRDefault="004E4707" w:rsidP="004E4707">
      <w:pPr>
        <w:pStyle w:val="HTMLPreformatted"/>
        <w:shd w:val="clear" w:color="auto" w:fill="F6F6F6"/>
        <w:wordWrap w:val="0"/>
        <w:spacing w:after="360" w:line="360" w:lineRule="atLeast"/>
        <w:rPr>
          <w:rStyle w:val="operator"/>
          <w:rFonts w:ascii="Consolas" w:hAnsi="Consolas" w:cs="Consolas"/>
          <w:color w:val="333333"/>
        </w:rPr>
      </w:pPr>
      <w:r>
        <w:rPr>
          <w:rStyle w:val="operator"/>
          <w:rFonts w:ascii="Consolas" w:hAnsi="Consolas" w:cs="Consolas"/>
          <w:color w:val="333333"/>
        </w:rPr>
        <w:t>Remove anonymous users? [Y/n] y   #</w:t>
      </w:r>
      <w:r>
        <w:rPr>
          <w:rStyle w:val="operator"/>
          <w:rFonts w:ascii="微软雅黑" w:eastAsia="微软雅黑" w:hAnsi="微软雅黑" w:cs="微软雅黑" w:hint="eastAsia"/>
          <w:color w:val="333333"/>
        </w:rPr>
        <w:t>是否移除匿名用户，安全起见，选是</w:t>
      </w:r>
    </w:p>
    <w:p w:rsidR="004E4707" w:rsidRDefault="004E4707" w:rsidP="004E4707">
      <w:pPr>
        <w:pStyle w:val="HTMLPreformatted"/>
        <w:shd w:val="clear" w:color="auto" w:fill="F6F6F6"/>
        <w:wordWrap w:val="0"/>
        <w:spacing w:after="360" w:line="360" w:lineRule="atLeast"/>
        <w:rPr>
          <w:rStyle w:val="operator"/>
          <w:rFonts w:ascii="Consolas" w:hAnsi="Consolas" w:cs="Consolas"/>
          <w:color w:val="333333"/>
        </w:rPr>
      </w:pPr>
      <w:r>
        <w:rPr>
          <w:rStyle w:val="operator"/>
          <w:rFonts w:ascii="Consolas" w:hAnsi="Consolas" w:cs="Consolas"/>
          <w:color w:val="333333"/>
        </w:rPr>
        <w:t xml:space="preserve">Allow remote login </w:t>
      </w:r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to</w:t>
      </w:r>
      <w:r>
        <w:rPr>
          <w:rStyle w:val="operator"/>
          <w:rFonts w:ascii="Consolas" w:hAnsi="Consolas" w:cs="Consolas"/>
          <w:color w:val="333333"/>
        </w:rPr>
        <w:t xml:space="preserve"> MySQL </w:t>
      </w:r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as</w:t>
      </w:r>
      <w:r>
        <w:rPr>
          <w:rStyle w:val="operator"/>
          <w:rFonts w:ascii="Consolas" w:hAnsi="Consolas" w:cs="Consolas"/>
          <w:color w:val="333333"/>
        </w:rPr>
        <w:t xml:space="preserve"> root account, </w:t>
      </w:r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select</w:t>
      </w:r>
      <w:r>
        <w:rPr>
          <w:rStyle w:val="operator"/>
          <w:rFonts w:ascii="Consolas" w:hAnsi="Consolas" w:cs="Consolas"/>
          <w:color w:val="333333"/>
        </w:rPr>
        <w:t xml:space="preserve"> </w:t>
      </w:r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No</w:t>
      </w:r>
      <w:r>
        <w:rPr>
          <w:rStyle w:val="operator"/>
          <w:rFonts w:ascii="Consolas" w:hAnsi="Consolas" w:cs="Consolas"/>
          <w:color w:val="333333"/>
        </w:rPr>
        <w:t>.</w:t>
      </w:r>
    </w:p>
    <w:p w:rsidR="004E4707" w:rsidRDefault="004E4707" w:rsidP="004E4707">
      <w:pPr>
        <w:pStyle w:val="HTMLPreformatted"/>
        <w:shd w:val="clear" w:color="auto" w:fill="F6F6F6"/>
        <w:wordWrap w:val="0"/>
        <w:spacing w:after="360" w:line="360" w:lineRule="atLeast"/>
        <w:rPr>
          <w:rStyle w:val="operator"/>
          <w:rFonts w:ascii="Consolas" w:hAnsi="Consolas" w:cs="Consolas"/>
          <w:color w:val="333333"/>
        </w:rPr>
      </w:pPr>
      <w:r>
        <w:rPr>
          <w:rStyle w:val="operator"/>
          <w:rFonts w:ascii="Consolas" w:hAnsi="Consolas" w:cs="Consolas"/>
          <w:color w:val="333333"/>
        </w:rPr>
        <w:t>Disallow root login remotely? [Y/n] n #</w:t>
      </w:r>
      <w:r>
        <w:rPr>
          <w:rStyle w:val="operator"/>
          <w:rFonts w:ascii="微软雅黑" w:eastAsia="微软雅黑" w:hAnsi="微软雅黑" w:cs="微软雅黑" w:hint="eastAsia"/>
          <w:color w:val="333333"/>
        </w:rPr>
        <w:t>是否关闭</w:t>
      </w:r>
      <w:r>
        <w:rPr>
          <w:rStyle w:val="operator"/>
          <w:rFonts w:ascii="Consolas" w:hAnsi="Consolas" w:cs="Consolas"/>
          <w:color w:val="333333"/>
        </w:rPr>
        <w:t>root</w:t>
      </w:r>
      <w:r>
        <w:rPr>
          <w:rStyle w:val="operator"/>
          <w:rFonts w:ascii="微软雅黑" w:eastAsia="微软雅黑" w:hAnsi="微软雅黑" w:cs="微软雅黑" w:hint="eastAsia"/>
          <w:color w:val="333333"/>
        </w:rPr>
        <w:t>远程登录，看你如何选择了，官网说否，如果不是外网服务器的话，开放也无所谓。</w:t>
      </w:r>
    </w:p>
    <w:p w:rsidR="004E4707" w:rsidRDefault="004E4707" w:rsidP="004E4707">
      <w:pPr>
        <w:pStyle w:val="HTMLPreformatted"/>
        <w:shd w:val="clear" w:color="auto" w:fill="F6F6F6"/>
        <w:wordWrap w:val="0"/>
        <w:spacing w:after="360" w:line="360" w:lineRule="atLeast"/>
        <w:rPr>
          <w:rStyle w:val="operator"/>
          <w:rFonts w:ascii="Consolas" w:hAnsi="Consolas" w:cs="Consolas"/>
          <w:color w:val="333333"/>
        </w:rPr>
      </w:pPr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Delete</w:t>
      </w:r>
      <w:r>
        <w:rPr>
          <w:rStyle w:val="operator"/>
          <w:rFonts w:ascii="Consolas" w:hAnsi="Consolas" w:cs="Consolas"/>
          <w:color w:val="333333"/>
        </w:rPr>
        <w:t xml:space="preserve"> the test database, </w:t>
      </w:r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select</w:t>
      </w:r>
      <w:r>
        <w:rPr>
          <w:rStyle w:val="operator"/>
          <w:rFonts w:ascii="Consolas" w:hAnsi="Consolas" w:cs="Consolas"/>
          <w:color w:val="333333"/>
        </w:rPr>
        <w:t xml:space="preserve"> Yes</w:t>
      </w:r>
    </w:p>
    <w:p w:rsidR="004E4707" w:rsidRDefault="004E4707" w:rsidP="004E4707">
      <w:pPr>
        <w:pStyle w:val="HTMLPreformatted"/>
        <w:shd w:val="clear" w:color="auto" w:fill="F6F6F6"/>
        <w:wordWrap w:val="0"/>
        <w:spacing w:after="360" w:line="360" w:lineRule="atLeast"/>
        <w:rPr>
          <w:rStyle w:val="operator"/>
          <w:rFonts w:ascii="Consolas" w:hAnsi="Consolas" w:cs="Consolas"/>
          <w:color w:val="333333"/>
        </w:rPr>
      </w:pPr>
      <w:r>
        <w:rPr>
          <w:rStyle w:val="operator"/>
          <w:rFonts w:ascii="Consolas" w:hAnsi="Consolas" w:cs="Consolas"/>
          <w:color w:val="333333"/>
        </w:rPr>
        <w:t xml:space="preserve">Remove test database </w:t>
      </w:r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and</w:t>
      </w:r>
      <w:r>
        <w:rPr>
          <w:rStyle w:val="operator"/>
          <w:rFonts w:ascii="Consolas" w:hAnsi="Consolas" w:cs="Consolas"/>
          <w:color w:val="333333"/>
        </w:rPr>
        <w:t xml:space="preserve"> access </w:t>
      </w:r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to</w:t>
      </w:r>
      <w:r>
        <w:rPr>
          <w:rStyle w:val="operator"/>
          <w:rFonts w:ascii="Consolas" w:hAnsi="Consolas" w:cs="Consolas"/>
          <w:color w:val="333333"/>
        </w:rPr>
        <w:t xml:space="preserve"> it? [Y/n] y  #</w:t>
      </w:r>
      <w:r>
        <w:rPr>
          <w:rStyle w:val="operator"/>
          <w:rFonts w:ascii="微软雅黑" w:eastAsia="微软雅黑" w:hAnsi="微软雅黑" w:cs="微软雅黑" w:hint="eastAsia"/>
          <w:color w:val="333333"/>
        </w:rPr>
        <w:t>移除测试数据库</w:t>
      </w:r>
    </w:p>
    <w:p w:rsidR="004E4707" w:rsidRDefault="004E4707" w:rsidP="004E4707">
      <w:pPr>
        <w:pStyle w:val="HTMLPreformatted"/>
        <w:shd w:val="clear" w:color="auto" w:fill="F6F6F6"/>
        <w:wordWrap w:val="0"/>
        <w:spacing w:after="360" w:line="360" w:lineRule="atLeast"/>
        <w:rPr>
          <w:rStyle w:val="operator"/>
          <w:rFonts w:ascii="Consolas" w:hAnsi="Consolas" w:cs="Consolas"/>
          <w:color w:val="333333"/>
        </w:rPr>
      </w:pPr>
      <w:r>
        <w:rPr>
          <w:rStyle w:val="operator"/>
          <w:rFonts w:ascii="Consolas" w:hAnsi="Consolas" w:cs="Consolas"/>
          <w:color w:val="333333"/>
        </w:rPr>
        <w:t xml:space="preserve">Reload privilege tables, </w:t>
      </w:r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select</w:t>
      </w:r>
      <w:r>
        <w:rPr>
          <w:rStyle w:val="operator"/>
          <w:rFonts w:ascii="Consolas" w:hAnsi="Consolas" w:cs="Consolas"/>
          <w:color w:val="333333"/>
        </w:rPr>
        <w:t xml:space="preserve"> Yes  #</w:t>
      </w:r>
      <w:r>
        <w:rPr>
          <w:rStyle w:val="operator"/>
          <w:rFonts w:ascii="微软雅黑" w:eastAsia="微软雅黑" w:hAnsi="微软雅黑" w:cs="微软雅黑" w:hint="eastAsia"/>
          <w:color w:val="333333"/>
        </w:rPr>
        <w:t>刷新权限配置信息</w:t>
      </w:r>
    </w:p>
    <w:p w:rsidR="004E4707" w:rsidRDefault="004E4707" w:rsidP="004E4707">
      <w:pPr>
        <w:pStyle w:val="HTMLPreformatted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perator"/>
          <w:rFonts w:ascii="Consolas" w:hAnsi="Consolas" w:cs="Consolas"/>
          <w:color w:val="333333"/>
        </w:rPr>
        <w:lastRenderedPageBreak/>
        <w:t>Reload privilege tables now? [Y/n] y</w:t>
      </w:r>
    </w:p>
    <w:p w:rsidR="004E4707" w:rsidRPr="004E4707" w:rsidRDefault="004E4707" w:rsidP="004E4707"/>
    <w:p w:rsidR="0038212D" w:rsidRDefault="0038212D" w:rsidP="0038212D">
      <w:pPr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>mysql_secure_installation</w:t>
      </w:r>
    </w:p>
    <w:p w:rsidR="0038212D" w:rsidRDefault="0038212D" w:rsidP="0038212D">
      <w:r>
        <w:rPr>
          <w:noProof/>
        </w:rPr>
        <w:drawing>
          <wp:inline distT="0" distB="0" distL="0" distR="0" wp14:anchorId="345DE21A" wp14:editId="10B7E161">
            <wp:extent cx="5162550" cy="3448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707" w:rsidRDefault="004E4707" w:rsidP="0038212D"/>
    <w:p w:rsidR="0038212D" w:rsidRPr="0038212D" w:rsidRDefault="0038212D" w:rsidP="0038212D"/>
    <w:p w:rsidR="0038212D" w:rsidRDefault="004E4707" w:rsidP="0038212D">
      <w:r>
        <w:rPr>
          <w:noProof/>
        </w:rPr>
        <w:lastRenderedPageBreak/>
        <w:drawing>
          <wp:inline distT="0" distB="0" distL="0" distR="0" wp14:anchorId="794E0939" wp14:editId="41C4B862">
            <wp:extent cx="4095750" cy="4362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707" w:rsidRDefault="004E4707" w:rsidP="0038212D"/>
    <w:p w:rsidR="004E4707" w:rsidRDefault="004E4707" w:rsidP="004E4707">
      <w:pPr>
        <w:pStyle w:val="Heading1"/>
        <w:ind w:left="210" w:right="210"/>
      </w:pPr>
      <w:bookmarkStart w:id="4" w:name="_Toc444270488"/>
      <w:r>
        <w:t>5,install php</w:t>
      </w:r>
      <w:bookmarkEnd w:id="4"/>
    </w:p>
    <w:p w:rsidR="004E4707" w:rsidRDefault="004E4707" w:rsidP="004E4707">
      <w:pPr>
        <w:pStyle w:val="HTMLPreformatted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yum -y install php php-mysql php-gd php-imap php-ldap php-mbstring php-odbc php-pear php-xml php-xmlrpc php-pecl-apc php-soap</w:t>
      </w:r>
    </w:p>
    <w:p w:rsidR="004E4707" w:rsidRPr="004E4707" w:rsidRDefault="004E4707" w:rsidP="004E4707"/>
    <w:p w:rsidR="004E4707" w:rsidRDefault="004E4707" w:rsidP="0038212D">
      <w:r>
        <w:rPr>
          <w:noProof/>
        </w:rPr>
        <w:drawing>
          <wp:inline distT="0" distB="0" distL="0" distR="0" wp14:anchorId="32E25800" wp14:editId="3056CE05">
            <wp:extent cx="6600825" cy="571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707" w:rsidRDefault="004E4707" w:rsidP="0038212D">
      <w:r>
        <w:rPr>
          <w:noProof/>
        </w:rPr>
        <w:lastRenderedPageBreak/>
        <w:drawing>
          <wp:inline distT="0" distB="0" distL="0" distR="0" wp14:anchorId="0D2A5D60" wp14:editId="2D4CF143">
            <wp:extent cx="5934075" cy="2562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71" w:rsidRDefault="00DF5671" w:rsidP="0038212D"/>
    <w:p w:rsidR="00A554B3" w:rsidRDefault="00A554B3" w:rsidP="0038212D">
      <w:r>
        <w:rPr>
          <w:noProof/>
        </w:rPr>
        <w:drawing>
          <wp:inline distT="0" distB="0" distL="0" distR="0" wp14:anchorId="7BD05274" wp14:editId="01F83869">
            <wp:extent cx="6496050" cy="514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B3" w:rsidRDefault="00A554B3" w:rsidP="0038212D">
      <w:r>
        <w:rPr>
          <w:noProof/>
        </w:rPr>
        <w:drawing>
          <wp:inline distT="0" distB="0" distL="0" distR="0" wp14:anchorId="2A98C8D2" wp14:editId="425CEE5E">
            <wp:extent cx="3162300" cy="333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CA" w:rsidRDefault="00DE26CA" w:rsidP="00DE26CA">
      <w:pPr>
        <w:pStyle w:val="Heading1"/>
        <w:ind w:left="210" w:right="210"/>
      </w:pPr>
      <w:bookmarkStart w:id="5" w:name="_Toc444270489"/>
      <w:r>
        <w:t>6,create apache configure file and config phpmyadmin</w:t>
      </w:r>
      <w:bookmarkEnd w:id="5"/>
    </w:p>
    <w:p w:rsidR="00C4733E" w:rsidRDefault="00C4733E" w:rsidP="00C4733E">
      <w:r>
        <w:rPr>
          <w:rFonts w:hint="eastAsia"/>
        </w:rPr>
        <w:t>install phpmyadmin</w:t>
      </w:r>
    </w:p>
    <w:p w:rsidR="00C4733E" w:rsidRPr="00DF5671" w:rsidRDefault="00C4733E" w:rsidP="00C4733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DF5671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rpm --import </w:t>
      </w:r>
      <w:r w:rsidRPr="00DF5671">
        <w:rPr>
          <w:rFonts w:ascii="Consolas" w:eastAsia="Times New Roman" w:hAnsi="Consolas" w:cs="Courier New"/>
          <w:color w:val="990073"/>
          <w:kern w:val="0"/>
          <w:sz w:val="18"/>
          <w:szCs w:val="18"/>
        </w:rPr>
        <w:t>http:</w:t>
      </w:r>
      <w:r w:rsidRPr="00DF5671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>/</w:t>
      </w:r>
      <w:r w:rsidRPr="00DF5671">
        <w:rPr>
          <w:rFonts w:ascii="Consolas" w:eastAsia="Times New Roman" w:hAnsi="Consolas" w:cs="Courier New"/>
          <w:color w:val="009926"/>
          <w:kern w:val="0"/>
          <w:sz w:val="18"/>
          <w:szCs w:val="18"/>
        </w:rPr>
        <w:t>/dag.wieers.com/rpm/packages/</w:t>
      </w:r>
      <w:r w:rsidRPr="00DF5671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>RPM-GPG-KEY.dag.txt</w:t>
      </w:r>
    </w:p>
    <w:p w:rsidR="00C4733E" w:rsidRPr="00DF5671" w:rsidRDefault="00C4733E" w:rsidP="00C4733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DF5671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 xml:space="preserve">yum install </w:t>
      </w:r>
      <w:r w:rsidRPr="00DF5671">
        <w:rPr>
          <w:rFonts w:ascii="Consolas" w:eastAsia="Times New Roman" w:hAnsi="Consolas" w:cs="Courier New"/>
          <w:color w:val="990073"/>
          <w:kern w:val="0"/>
          <w:sz w:val="18"/>
          <w:szCs w:val="18"/>
        </w:rPr>
        <w:t>http:</w:t>
      </w:r>
      <w:r w:rsidRPr="00DF5671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>/</w:t>
      </w:r>
      <w:r w:rsidRPr="00DF5671">
        <w:rPr>
          <w:rFonts w:ascii="Consolas" w:eastAsia="Times New Roman" w:hAnsi="Consolas" w:cs="Courier New"/>
          <w:color w:val="009926"/>
          <w:kern w:val="0"/>
          <w:sz w:val="18"/>
          <w:szCs w:val="18"/>
        </w:rPr>
        <w:t>/pkgs.repoforge.org/rpmforge</w:t>
      </w:r>
      <w:r w:rsidRPr="00DF5671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>-release/rpmforge-release-</w:t>
      </w:r>
      <w:r w:rsidRPr="00DF5671">
        <w:rPr>
          <w:rFonts w:ascii="Consolas" w:eastAsia="Times New Roman" w:hAnsi="Consolas" w:cs="Courier New"/>
          <w:color w:val="009999"/>
          <w:kern w:val="0"/>
          <w:sz w:val="18"/>
          <w:szCs w:val="18"/>
        </w:rPr>
        <w:t>0</w:t>
      </w:r>
      <w:r w:rsidRPr="00DF5671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>.</w:t>
      </w:r>
      <w:r w:rsidRPr="00DF5671">
        <w:rPr>
          <w:rFonts w:ascii="Consolas" w:eastAsia="Times New Roman" w:hAnsi="Consolas" w:cs="Courier New"/>
          <w:color w:val="009999"/>
          <w:kern w:val="0"/>
          <w:sz w:val="18"/>
          <w:szCs w:val="18"/>
        </w:rPr>
        <w:t>5.3</w:t>
      </w:r>
      <w:r w:rsidRPr="00DF5671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>-</w:t>
      </w:r>
      <w:r w:rsidRPr="00DF5671">
        <w:rPr>
          <w:rFonts w:ascii="Consolas" w:eastAsia="Times New Roman" w:hAnsi="Consolas" w:cs="Courier New"/>
          <w:color w:val="009999"/>
          <w:kern w:val="0"/>
          <w:sz w:val="18"/>
          <w:szCs w:val="18"/>
        </w:rPr>
        <w:t>1</w:t>
      </w:r>
      <w:r w:rsidRPr="00DF5671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>.el6.rf.x86_64.rpm</w:t>
      </w:r>
    </w:p>
    <w:p w:rsidR="00C4733E" w:rsidRPr="00DF5671" w:rsidRDefault="00C4733E" w:rsidP="00C4733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urier New"/>
          <w:color w:val="333333"/>
          <w:kern w:val="0"/>
          <w:sz w:val="18"/>
          <w:szCs w:val="18"/>
        </w:rPr>
      </w:pPr>
      <w:r w:rsidRPr="00DF5671">
        <w:rPr>
          <w:rFonts w:ascii="Consolas" w:eastAsia="Times New Roman" w:hAnsi="Consolas" w:cs="Courier New"/>
          <w:color w:val="333333"/>
          <w:kern w:val="0"/>
          <w:sz w:val="18"/>
          <w:szCs w:val="18"/>
        </w:rPr>
        <w:t>yum -y install phpmyadmin</w:t>
      </w:r>
    </w:p>
    <w:p w:rsidR="00C4733E" w:rsidRPr="00C4733E" w:rsidRDefault="00C4733E" w:rsidP="00C4733E"/>
    <w:p w:rsidR="00F01784" w:rsidRPr="00F01784" w:rsidRDefault="00F01784" w:rsidP="00F01784">
      <w:r>
        <w:rPr>
          <w:rFonts w:ascii="Helvetica" w:hAnsi="Helvetica" w:cs="Helvetica"/>
          <w:color w:val="333333"/>
          <w:shd w:val="clear" w:color="auto" w:fill="FEFEFE"/>
        </w:rPr>
        <w:t>vi /etc/httpd/conf.d/phpmyadmin.conf</w:t>
      </w:r>
    </w:p>
    <w:p w:rsidR="00DE26CA" w:rsidRPr="00DE26CA" w:rsidRDefault="00DE26CA" w:rsidP="00DE26CA">
      <w:r>
        <w:rPr>
          <w:noProof/>
        </w:rPr>
        <w:drawing>
          <wp:inline distT="0" distB="0" distL="0" distR="0" wp14:anchorId="023160F9" wp14:editId="3B61D53F">
            <wp:extent cx="3810000" cy="200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CA" w:rsidRDefault="00DE26CA" w:rsidP="0038212D">
      <w:r>
        <w:rPr>
          <w:noProof/>
        </w:rPr>
        <w:drawing>
          <wp:inline distT="0" distB="0" distL="0" distR="0" wp14:anchorId="333EB2D9" wp14:editId="075FFAF7">
            <wp:extent cx="3371850" cy="2066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84" w:rsidRDefault="00F01784" w:rsidP="0038212D">
      <w:r>
        <w:rPr>
          <w:rFonts w:ascii="Helvetica" w:hAnsi="Helvetica" w:cs="Helvetica"/>
          <w:color w:val="333333"/>
          <w:shd w:val="clear" w:color="auto" w:fill="FEFEFE"/>
        </w:rPr>
        <w:lastRenderedPageBreak/>
        <w:t>vi /usr/share/phpmyadmin/config.inc.php</w:t>
      </w:r>
    </w:p>
    <w:p w:rsidR="00DE26CA" w:rsidRDefault="00DE26CA" w:rsidP="0038212D"/>
    <w:p w:rsidR="00DE26CA" w:rsidRDefault="00DE26CA" w:rsidP="0038212D">
      <w:r>
        <w:rPr>
          <w:noProof/>
        </w:rPr>
        <w:drawing>
          <wp:inline distT="0" distB="0" distL="0" distR="0" wp14:anchorId="082B77D4" wp14:editId="06A0A5EF">
            <wp:extent cx="4076700" cy="342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CA" w:rsidRDefault="00DE26CA" w:rsidP="0038212D">
      <w:r>
        <w:rPr>
          <w:noProof/>
        </w:rPr>
        <w:drawing>
          <wp:inline distT="0" distB="0" distL="0" distR="0" wp14:anchorId="5C0A71DA" wp14:editId="17BEA299">
            <wp:extent cx="4524375" cy="18002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CA" w:rsidRDefault="00DE26CA" w:rsidP="00C4733E">
      <w:pPr>
        <w:pStyle w:val="Heading1"/>
        <w:ind w:left="210" w:right="210"/>
      </w:pPr>
      <w:r>
        <w:t>7,install ruby</w:t>
      </w:r>
    </w:p>
    <w:p w:rsidR="00DE26CA" w:rsidRDefault="00DE26CA" w:rsidP="0038212D"/>
    <w:p w:rsidR="00DE26CA" w:rsidRDefault="00DE26CA" w:rsidP="0038212D">
      <w:r w:rsidRPr="00DE26CA">
        <w:t>[root@redmine ~]# \curl -L -k https://get.rvm.io | bash</w:t>
      </w:r>
    </w:p>
    <w:p w:rsidR="00DE26CA" w:rsidRDefault="00DE26CA" w:rsidP="0038212D">
      <w:r>
        <w:rPr>
          <w:noProof/>
        </w:rPr>
        <w:drawing>
          <wp:inline distT="0" distB="0" distL="0" distR="0" wp14:anchorId="0770785D" wp14:editId="00C644C8">
            <wp:extent cx="6029325" cy="38766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CA" w:rsidRDefault="00DE26CA" w:rsidP="0038212D">
      <w:r w:rsidRPr="00DE26CA">
        <w:t>[root@redmine ~]# source /etc/profile.d/rvm.sh</w:t>
      </w:r>
    </w:p>
    <w:p w:rsidR="00DE26CA" w:rsidRDefault="00DE26CA" w:rsidP="0038212D">
      <w:r>
        <w:rPr>
          <w:noProof/>
        </w:rPr>
        <w:drawing>
          <wp:inline distT="0" distB="0" distL="0" distR="0" wp14:anchorId="51495A96" wp14:editId="06251399">
            <wp:extent cx="3286125" cy="3143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58" w:rsidRDefault="003E3358" w:rsidP="0038212D">
      <w:r w:rsidRPr="003E3358">
        <w:t>rvm install 1.9.3 --verify-downloads 2</w:t>
      </w:r>
    </w:p>
    <w:p w:rsidR="00DE26CA" w:rsidRDefault="003E3358" w:rsidP="0038212D">
      <w:r>
        <w:rPr>
          <w:noProof/>
        </w:rPr>
        <w:lastRenderedPageBreak/>
        <w:drawing>
          <wp:inline distT="0" distB="0" distL="0" distR="0" wp14:anchorId="576D911F" wp14:editId="2165497A">
            <wp:extent cx="4286250" cy="571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DB" w:rsidRDefault="00CB07DB" w:rsidP="0038212D">
      <w:r>
        <w:rPr>
          <w:noProof/>
        </w:rPr>
        <w:drawing>
          <wp:inline distT="0" distB="0" distL="0" distR="0" wp14:anchorId="45C0806C" wp14:editId="050B846F">
            <wp:extent cx="6610350" cy="2914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DB" w:rsidRDefault="00CB07DB" w:rsidP="0038212D">
      <w:r>
        <w:t>C</w:t>
      </w:r>
      <w:r>
        <w:rPr>
          <w:rFonts w:hint="eastAsia"/>
        </w:rPr>
        <w:t>omplete</w:t>
      </w:r>
    </w:p>
    <w:p w:rsidR="00CB07DB" w:rsidRDefault="00CB07DB" w:rsidP="0038212D"/>
    <w:p w:rsidR="00CB07DB" w:rsidRDefault="00CB07DB" w:rsidP="0038212D">
      <w:r>
        <w:t>Check the ruby version</w:t>
      </w:r>
    </w:p>
    <w:p w:rsidR="00CB07DB" w:rsidRDefault="00CB07DB" w:rsidP="0038212D">
      <w:r>
        <w:t>ruby -v</w:t>
      </w:r>
    </w:p>
    <w:p w:rsidR="00CB07DB" w:rsidRDefault="00CB07DB" w:rsidP="0038212D">
      <w:r>
        <w:rPr>
          <w:noProof/>
        </w:rPr>
        <w:drawing>
          <wp:inline distT="0" distB="0" distL="0" distR="0" wp14:anchorId="25E43798" wp14:editId="3F358E92">
            <wp:extent cx="4581525" cy="6381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DB" w:rsidRDefault="00CB07DB" w:rsidP="00CB07DB">
      <w:pPr>
        <w:pStyle w:val="HTMLPreformatted"/>
        <w:shd w:val="clear" w:color="auto" w:fill="F6F6F6"/>
        <w:wordWrap w:val="0"/>
        <w:spacing w:after="360" w:line="360" w:lineRule="atLeast"/>
        <w:rPr>
          <w:noProof/>
        </w:rPr>
      </w:pPr>
      <w:r>
        <w:rPr>
          <w:rFonts w:ascii="Consolas" w:hAnsi="Consolas" w:cs="Consolas"/>
          <w:color w:val="333333"/>
          <w:sz w:val="18"/>
          <w:szCs w:val="18"/>
        </w:rPr>
        <w:t>yum -y install rubygems</w:t>
      </w:r>
      <w:r w:rsidRPr="00CB07DB">
        <w:rPr>
          <w:noProof/>
        </w:rPr>
        <w:t xml:space="preserve"> </w:t>
      </w:r>
    </w:p>
    <w:p w:rsidR="00CB07DB" w:rsidRDefault="00CB07DB" w:rsidP="00CB07DB">
      <w:pPr>
        <w:pStyle w:val="HTMLPreformatted"/>
        <w:shd w:val="clear" w:color="auto" w:fill="F6F6F6"/>
        <w:wordWrap w:val="0"/>
        <w:spacing w:after="360" w:line="360" w:lineRule="atLeast"/>
        <w:rPr>
          <w:noProof/>
        </w:rPr>
      </w:pPr>
      <w:r>
        <w:rPr>
          <w:noProof/>
        </w:rPr>
        <w:drawing>
          <wp:inline distT="0" distB="0" distL="0" distR="0" wp14:anchorId="04AB5467" wp14:editId="3BD1B355">
            <wp:extent cx="4657725" cy="24098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DB" w:rsidRDefault="00CB07DB" w:rsidP="00CB07DB">
      <w:pPr>
        <w:pStyle w:val="HTMLPreformatted"/>
        <w:shd w:val="clear" w:color="auto" w:fill="F6F6F6"/>
        <w:wordWrap w:val="0"/>
        <w:spacing w:after="360" w:line="360" w:lineRule="atLeast"/>
        <w:rPr>
          <w:noProof/>
        </w:rPr>
      </w:pPr>
      <w:r>
        <w:rPr>
          <w:noProof/>
        </w:rPr>
        <w:lastRenderedPageBreak/>
        <w:drawing>
          <wp:inline distT="0" distB="0" distL="0" distR="0" wp14:anchorId="76D99B64" wp14:editId="152B5187">
            <wp:extent cx="5781675" cy="12763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DB" w:rsidRPr="00CB07DB" w:rsidRDefault="00CB07DB" w:rsidP="00CB07DB"/>
    <w:p w:rsidR="00CB07DB" w:rsidRDefault="00CB07DB" w:rsidP="00CB07DB">
      <w:r w:rsidRPr="00CB07DB">
        <w:t xml:space="preserve">gem sources --add https://ruby.taobao.org/ --remove </w:t>
      </w:r>
      <w:hyperlink r:id="rId30" w:history="1">
        <w:r w:rsidRPr="00565644">
          <w:rPr>
            <w:rStyle w:val="Hyperlink"/>
          </w:rPr>
          <w:t>https://rubygems.org/</w:t>
        </w:r>
        <w:r w:rsidRPr="00565644">
          <w:rPr>
            <w:rStyle w:val="Hyperlink"/>
            <w:noProof/>
          </w:rPr>
          <w:drawing>
            <wp:inline distT="0" distB="0" distL="0" distR="0" wp14:anchorId="2A3F6F5F" wp14:editId="5EA04E73">
              <wp:extent cx="6172200" cy="762000"/>
              <wp:effectExtent l="0" t="0" r="0" b="0"/>
              <wp:docPr id="30" name="Picture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00" cy="762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CB07DB" w:rsidRDefault="00CB07DB" w:rsidP="00CB07DB">
      <w:r w:rsidRPr="00CB07DB">
        <w:t>gem install passenger</w:t>
      </w:r>
    </w:p>
    <w:p w:rsidR="00CB07DB" w:rsidRDefault="00CB07DB" w:rsidP="00CB07DB">
      <w:r>
        <w:rPr>
          <w:noProof/>
        </w:rPr>
        <w:drawing>
          <wp:inline distT="0" distB="0" distL="0" distR="0" wp14:anchorId="46EE81CC" wp14:editId="46F637CA">
            <wp:extent cx="6438900" cy="17716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DB" w:rsidRDefault="00CB07DB" w:rsidP="00CB07DB">
      <w:r w:rsidRPr="00CB07DB">
        <w:t>passenger-install-apache2-module</w:t>
      </w:r>
    </w:p>
    <w:p w:rsidR="000E05EE" w:rsidRDefault="000E05EE" w:rsidP="00CB07DB">
      <w:r>
        <w:rPr>
          <w:rFonts w:hint="eastAsia"/>
        </w:rPr>
        <w:t>pr</w:t>
      </w:r>
      <w:r>
        <w:t>ess enter enter enter</w:t>
      </w:r>
    </w:p>
    <w:p w:rsidR="00CB07DB" w:rsidRDefault="00CB07DB" w:rsidP="00CB07DB">
      <w:r>
        <w:rPr>
          <w:noProof/>
        </w:rPr>
        <w:drawing>
          <wp:inline distT="0" distB="0" distL="0" distR="0" wp14:anchorId="6EC72190" wp14:editId="685F81B4">
            <wp:extent cx="5486400" cy="19716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EE" w:rsidRDefault="000E05EE" w:rsidP="00CB07DB">
      <w:r>
        <w:t>Co</w:t>
      </w:r>
      <w:r>
        <w:rPr>
          <w:rFonts w:hint="eastAsia"/>
        </w:rPr>
        <w:t>p</w:t>
      </w:r>
      <w:r>
        <w:t>y this</w:t>
      </w:r>
    </w:p>
    <w:p w:rsidR="000E05EE" w:rsidRDefault="000E05EE" w:rsidP="00CB07DB">
      <w:r>
        <w:rPr>
          <w:noProof/>
        </w:rPr>
        <w:lastRenderedPageBreak/>
        <w:drawing>
          <wp:inline distT="0" distB="0" distL="0" distR="0" wp14:anchorId="32FFC1EA" wp14:editId="18BEFA96">
            <wp:extent cx="6610350" cy="25050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EE" w:rsidRDefault="000E05EE" w:rsidP="00CB07DB"/>
    <w:p w:rsidR="000E05EE" w:rsidRDefault="000E05EE" w:rsidP="00CB07DB">
      <w:r>
        <w:rPr>
          <w:noProof/>
        </w:rPr>
        <w:drawing>
          <wp:inline distT="0" distB="0" distL="0" distR="0" wp14:anchorId="71A01864" wp14:editId="25D4B49B">
            <wp:extent cx="4514850" cy="2762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EE" w:rsidRDefault="000E05EE" w:rsidP="00CB07DB">
      <w:r>
        <w:rPr>
          <w:noProof/>
        </w:rPr>
        <w:drawing>
          <wp:inline distT="0" distB="0" distL="0" distR="0" wp14:anchorId="6C2176F2" wp14:editId="5ADD1D8B">
            <wp:extent cx="6646545" cy="17589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EE" w:rsidRDefault="000E05EE" w:rsidP="000E05EE">
      <w:pPr>
        <w:pStyle w:val="Heading1"/>
        <w:ind w:left="210" w:right="210"/>
      </w:pPr>
      <w:bookmarkStart w:id="6" w:name="_Toc444270490"/>
      <w:r>
        <w:t>8,</w:t>
      </w:r>
      <w:r>
        <w:rPr>
          <w:rFonts w:hint="eastAsia"/>
        </w:rPr>
        <w:t>create</w:t>
      </w:r>
      <w:r>
        <w:t xml:space="preserve"> redmine database</w:t>
      </w:r>
      <w:bookmarkEnd w:id="6"/>
    </w:p>
    <w:p w:rsidR="000E05EE" w:rsidRDefault="000E05EE" w:rsidP="00CB07DB">
      <w:r>
        <w:rPr>
          <w:noProof/>
        </w:rPr>
        <w:drawing>
          <wp:inline distT="0" distB="0" distL="0" distR="0" wp14:anchorId="6FC3529B" wp14:editId="334500D7">
            <wp:extent cx="5000625" cy="5429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EE" w:rsidRDefault="000E05EE" w:rsidP="000E05EE">
      <w:r>
        <w:t>mysql&gt; create database redmine_db character set utf8;</w:t>
      </w:r>
    </w:p>
    <w:p w:rsidR="000E05EE" w:rsidRDefault="000E05EE" w:rsidP="000E05EE">
      <w:r>
        <w:t>Query OK, 1 row affected (0.01 sec)</w:t>
      </w:r>
    </w:p>
    <w:p w:rsidR="000E05EE" w:rsidRDefault="000E05EE" w:rsidP="000E05EE"/>
    <w:p w:rsidR="000E05EE" w:rsidRDefault="000E05EE" w:rsidP="000E05EE">
      <w:r>
        <w:t>mysql&gt; create user 'redmine_admin'@'localhost' identified by 'redminepassword';</w:t>
      </w:r>
    </w:p>
    <w:p w:rsidR="000E05EE" w:rsidRDefault="000E05EE" w:rsidP="000E05EE">
      <w:r>
        <w:t>Query OK, 0 rows affected (0.00 sec)</w:t>
      </w:r>
    </w:p>
    <w:p w:rsidR="000E05EE" w:rsidRDefault="000E05EE" w:rsidP="000E05EE"/>
    <w:p w:rsidR="000E05EE" w:rsidRDefault="000E05EE" w:rsidP="000E05EE">
      <w:r>
        <w:t>mysql&gt; grant all privileges on redmine_db.* to 'redmine_admin'@'localhost';</w:t>
      </w:r>
    </w:p>
    <w:p w:rsidR="000E05EE" w:rsidRDefault="000E05EE" w:rsidP="000E05EE">
      <w:r>
        <w:t>Query OK, 0 rows affected (0.00 sec)</w:t>
      </w:r>
    </w:p>
    <w:p w:rsidR="000E05EE" w:rsidRDefault="000E05EE" w:rsidP="00CB07DB">
      <w:r>
        <w:rPr>
          <w:noProof/>
        </w:rPr>
        <w:lastRenderedPageBreak/>
        <w:drawing>
          <wp:inline distT="0" distB="0" distL="0" distR="0" wp14:anchorId="793E0DBF" wp14:editId="5CA249D4">
            <wp:extent cx="5781675" cy="17526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EE" w:rsidRDefault="000E05EE" w:rsidP="00244504">
      <w:pPr>
        <w:pStyle w:val="Heading1"/>
        <w:ind w:left="210" w:right="210"/>
      </w:pPr>
      <w:bookmarkStart w:id="7" w:name="_Toc444270491"/>
      <w:r>
        <w:t>9,install redmine</w:t>
      </w:r>
      <w:bookmarkEnd w:id="7"/>
    </w:p>
    <w:p w:rsidR="000E05EE" w:rsidRDefault="000E05EE" w:rsidP="00CB07DB"/>
    <w:p w:rsidR="000E05EE" w:rsidRDefault="000E05EE" w:rsidP="00CB07DB">
      <w:r>
        <w:t>Download redmine</w:t>
      </w:r>
    </w:p>
    <w:p w:rsidR="00244504" w:rsidRDefault="00244504" w:rsidP="00CB07DB">
      <w:r w:rsidRPr="00244504">
        <w:t>[root@redmine ~]# wget http://www.redmine.org/releases/redmine-2.5.0.tar.gz</w:t>
      </w:r>
    </w:p>
    <w:p w:rsidR="000E05EE" w:rsidRDefault="00244504" w:rsidP="00244504">
      <w:r>
        <w:rPr>
          <w:noProof/>
        </w:rPr>
        <w:drawing>
          <wp:inline distT="0" distB="0" distL="0" distR="0" wp14:anchorId="58F72427" wp14:editId="1C32D9B7">
            <wp:extent cx="6381750" cy="18192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04" w:rsidRDefault="00244504" w:rsidP="00244504">
      <w:r>
        <w:t xml:space="preserve">[root@redmine ~]# tar xf redmine-2.5.0.tar.gz </w:t>
      </w:r>
    </w:p>
    <w:p w:rsidR="00244504" w:rsidRDefault="00244504" w:rsidP="00244504">
      <w:r>
        <w:t>[root@redmine ~]# mv redmine-2.5.0 /var/www/redmine</w:t>
      </w:r>
    </w:p>
    <w:p w:rsidR="00244504" w:rsidRDefault="00244504" w:rsidP="00244504">
      <w:r>
        <w:t>[root@redmine ~]# cd /var/www/redmine/config</w:t>
      </w:r>
    </w:p>
    <w:p w:rsidR="00244504" w:rsidRDefault="00244504" w:rsidP="00244504">
      <w:r>
        <w:t>[root@redmine config]# cp database.yml.example database.yml</w:t>
      </w:r>
    </w:p>
    <w:p w:rsidR="00244504" w:rsidRDefault="00244504" w:rsidP="00244504">
      <w:r>
        <w:rPr>
          <w:noProof/>
        </w:rPr>
        <w:drawing>
          <wp:inline distT="0" distB="0" distL="0" distR="0" wp14:anchorId="65D70A62" wp14:editId="05B647B1">
            <wp:extent cx="5305425" cy="7334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04" w:rsidRDefault="00244504" w:rsidP="00244504">
      <w:r w:rsidRPr="00244504">
        <w:t>[root@redmine config]# vim database.yml</w:t>
      </w:r>
    </w:p>
    <w:p w:rsidR="00244504" w:rsidRDefault="00244504" w:rsidP="00244504">
      <w:r>
        <w:rPr>
          <w:noProof/>
        </w:rPr>
        <w:drawing>
          <wp:inline distT="0" distB="0" distL="0" distR="0" wp14:anchorId="3CE90EF8" wp14:editId="53F00660">
            <wp:extent cx="3505200" cy="2381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04" w:rsidRDefault="00244504" w:rsidP="00244504">
      <w:r>
        <w:rPr>
          <w:noProof/>
        </w:rPr>
        <w:lastRenderedPageBreak/>
        <w:drawing>
          <wp:inline distT="0" distB="0" distL="0" distR="0" wp14:anchorId="3A317940" wp14:editId="17056711">
            <wp:extent cx="3667125" cy="23526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04" w:rsidRDefault="00244504" w:rsidP="00244504"/>
    <w:p w:rsidR="00244504" w:rsidRDefault="00244504" w:rsidP="00244504">
      <w:r w:rsidRPr="00244504">
        <w:t>[root@redmine config]# gem install bundler</w:t>
      </w:r>
    </w:p>
    <w:p w:rsidR="00244504" w:rsidRDefault="00244504" w:rsidP="00244504">
      <w:r>
        <w:rPr>
          <w:noProof/>
        </w:rPr>
        <w:drawing>
          <wp:inline distT="0" distB="0" distL="0" distR="0" wp14:anchorId="454FB059" wp14:editId="1D2D1083">
            <wp:extent cx="3781425" cy="9715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04" w:rsidRDefault="00244504" w:rsidP="00244504">
      <w:r>
        <w:t>[root@redmine config]# bundle config 'mirror.https://rubygems.org' 'https://ruby.taobao.org'</w:t>
      </w:r>
    </w:p>
    <w:p w:rsidR="00244504" w:rsidRDefault="00244504" w:rsidP="00244504">
      <w:r>
        <w:t>[root@redmine config]# bundle install</w:t>
      </w:r>
    </w:p>
    <w:p w:rsidR="00244504" w:rsidRDefault="00244504" w:rsidP="00244504">
      <w:r>
        <w:rPr>
          <w:noProof/>
        </w:rPr>
        <w:drawing>
          <wp:inline distT="0" distB="0" distL="0" distR="0" wp14:anchorId="64DF44AF" wp14:editId="645AD845">
            <wp:extent cx="6534150" cy="15811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6E" w:rsidRDefault="00F0206E" w:rsidP="00244504">
      <w:r>
        <w:rPr>
          <w:noProof/>
        </w:rPr>
        <w:lastRenderedPageBreak/>
        <w:drawing>
          <wp:inline distT="0" distB="0" distL="0" distR="0" wp14:anchorId="0C27C216" wp14:editId="6C4D727F">
            <wp:extent cx="6210300" cy="31623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6E" w:rsidRPr="00F0206E" w:rsidRDefault="00F0206E" w:rsidP="00F0206E">
      <w:pPr>
        <w:pStyle w:val="HTMLPreformatted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rake generate_secret_token</w:t>
      </w:r>
    </w:p>
    <w:p w:rsidR="00F0206E" w:rsidRDefault="00F0206E" w:rsidP="00244504">
      <w:r>
        <w:rPr>
          <w:noProof/>
        </w:rPr>
        <w:drawing>
          <wp:inline distT="0" distB="0" distL="0" distR="0" wp14:anchorId="722E6E4A" wp14:editId="7A4A0C55">
            <wp:extent cx="3771900" cy="4667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6E" w:rsidRDefault="00F0206E" w:rsidP="00F0206E">
      <w:r>
        <w:rPr>
          <w:rStyle w:val="setting"/>
          <w:rFonts w:ascii="Consolas" w:hAnsi="Consolas" w:cs="Consolas"/>
          <w:color w:val="333333"/>
        </w:rPr>
        <w:t>RAILS_ENV=</w:t>
      </w:r>
      <w:r>
        <w:rPr>
          <w:rStyle w:val="value"/>
          <w:rFonts w:ascii="Consolas" w:hAnsi="Consolas" w:cs="Consolas"/>
          <w:color w:val="333333"/>
          <w:sz w:val="18"/>
          <w:szCs w:val="18"/>
        </w:rPr>
        <w:t>production rake db:migrate</w:t>
      </w:r>
    </w:p>
    <w:p w:rsidR="00F0206E" w:rsidRDefault="00F0206E" w:rsidP="00F0206E">
      <w:pPr>
        <w:rPr>
          <w:rStyle w:val="value"/>
          <w:rFonts w:ascii="Consolas" w:hAnsi="Consolas" w:cs="Consolas"/>
          <w:color w:val="333333"/>
          <w:sz w:val="18"/>
          <w:szCs w:val="18"/>
        </w:rPr>
      </w:pPr>
      <w:r>
        <w:rPr>
          <w:rStyle w:val="setting"/>
          <w:rFonts w:ascii="Consolas" w:hAnsi="Consolas" w:cs="Consolas"/>
          <w:color w:val="333333"/>
        </w:rPr>
        <w:t>RAILS_ENV=</w:t>
      </w:r>
      <w:r>
        <w:rPr>
          <w:rStyle w:val="value"/>
          <w:rFonts w:ascii="Consolas" w:hAnsi="Consolas" w:cs="Consolas"/>
          <w:color w:val="333333"/>
          <w:sz w:val="18"/>
          <w:szCs w:val="18"/>
        </w:rPr>
        <w:t>production rake redmine:load_default_data</w:t>
      </w:r>
    </w:p>
    <w:p w:rsidR="00F0206E" w:rsidRDefault="00F0206E" w:rsidP="00F0206E">
      <w:pPr>
        <w:rPr>
          <w:rFonts w:ascii="Consolas" w:hAnsi="Consolas" w:cs="Consolas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05C81809" wp14:editId="684ECE2F">
            <wp:extent cx="4200525" cy="2000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6E" w:rsidRDefault="00F0206E" w:rsidP="00F0206E">
      <w:pPr>
        <w:rPr>
          <w:rFonts w:ascii="Consolas" w:hAnsi="Consolas" w:cs="Consolas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3248D4C4" wp14:editId="2F172810">
            <wp:extent cx="6305550" cy="19621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6E" w:rsidRDefault="00F0206E" w:rsidP="00244504">
      <w:r>
        <w:rPr>
          <w:noProof/>
        </w:rPr>
        <w:drawing>
          <wp:inline distT="0" distB="0" distL="0" distR="0" wp14:anchorId="2668C4E2" wp14:editId="1C55C821">
            <wp:extent cx="5305425" cy="3524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6E" w:rsidRDefault="00F0206E" w:rsidP="00F0206E">
      <w:pPr>
        <w:pStyle w:val="Heading1"/>
        <w:ind w:left="210" w:right="210"/>
      </w:pPr>
      <w:bookmarkStart w:id="8" w:name="_Toc444270492"/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activate</w:t>
      </w:r>
      <w:r>
        <w:t xml:space="preserve"> </w:t>
      </w:r>
      <w:r>
        <w:rPr>
          <w:rFonts w:hint="eastAsia"/>
        </w:rPr>
        <w:t>fcgi</w:t>
      </w:r>
      <w:bookmarkEnd w:id="8"/>
    </w:p>
    <w:p w:rsidR="00F0206E" w:rsidRDefault="00F0206E" w:rsidP="00F0206E">
      <w:r>
        <w:t>cd /</w:t>
      </w:r>
      <w:r>
        <w:rPr>
          <w:rStyle w:val="keyword"/>
          <w:rFonts w:ascii="Consolas" w:hAnsi="Consolas" w:cs="Consolas"/>
          <w:b/>
          <w:bCs/>
          <w:color w:val="333333"/>
        </w:rPr>
        <w:t>var</w:t>
      </w:r>
      <w:r>
        <w:t>/www/redmine/</w:t>
      </w:r>
      <w:r>
        <w:rPr>
          <w:rStyle w:val="keyword"/>
          <w:rFonts w:ascii="Consolas" w:hAnsi="Consolas" w:cs="Consolas"/>
          <w:b/>
          <w:bCs/>
          <w:color w:val="333333"/>
        </w:rPr>
        <w:t>public</w:t>
      </w:r>
    </w:p>
    <w:p w:rsidR="00F0206E" w:rsidRDefault="00F0206E" w:rsidP="00F0206E">
      <w:r>
        <w:t>mkdir plugin_assets</w:t>
      </w:r>
    </w:p>
    <w:p w:rsidR="00F0206E" w:rsidRDefault="00F0206E" w:rsidP="00F0206E">
      <w:r>
        <w:t>cp dispatch.fcgi.example dispatch.fcgi</w:t>
      </w:r>
    </w:p>
    <w:p w:rsidR="00F0206E" w:rsidRDefault="00F0206E" w:rsidP="00F0206E">
      <w:r>
        <w:t>cp htaccess.fcgi.example .htaccess</w:t>
      </w:r>
    </w:p>
    <w:p w:rsidR="00F0206E" w:rsidRPr="00F0206E" w:rsidRDefault="00F0206E" w:rsidP="00F0206E"/>
    <w:p w:rsidR="00F0206E" w:rsidRDefault="00F0206E" w:rsidP="00F0206E">
      <w:r>
        <w:rPr>
          <w:noProof/>
        </w:rPr>
        <w:lastRenderedPageBreak/>
        <w:drawing>
          <wp:inline distT="0" distB="0" distL="0" distR="0" wp14:anchorId="21EB4C0B" wp14:editId="5AD1025C">
            <wp:extent cx="5038725" cy="8096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6E" w:rsidRDefault="00F0206E" w:rsidP="00F0206E">
      <w:pPr>
        <w:pStyle w:val="Heading1"/>
        <w:ind w:left="210" w:right="210"/>
      </w:pPr>
      <w:bookmarkStart w:id="9" w:name="_Toc444270493"/>
      <w:r>
        <w:rPr>
          <w:rFonts w:hint="eastAsia"/>
        </w:rPr>
        <w:t>11.install</w:t>
      </w:r>
      <w:r>
        <w:t xml:space="preserve"> Apache and FastCGI module</w:t>
      </w:r>
      <w:bookmarkEnd w:id="9"/>
    </w:p>
    <w:p w:rsidR="00F0206E" w:rsidRDefault="00F0206E" w:rsidP="00F0206E">
      <w:r>
        <w:t>cd /</w:t>
      </w:r>
      <w:r>
        <w:rPr>
          <w:rStyle w:val="keyword"/>
          <w:rFonts w:ascii="Consolas" w:hAnsi="Consolas" w:cs="Consolas"/>
          <w:b/>
          <w:bCs/>
          <w:color w:val="333333"/>
        </w:rPr>
        <w:t>var</w:t>
      </w:r>
      <w:r>
        <w:t>/www/</w:t>
      </w:r>
    </w:p>
    <w:p w:rsidR="00F0206E" w:rsidRDefault="00F0206E" w:rsidP="00F0206E">
      <w:r>
        <w:t>rpm --import https:</w:t>
      </w:r>
      <w:r>
        <w:rPr>
          <w:rStyle w:val="comment"/>
          <w:rFonts w:ascii="Consolas" w:hAnsi="Consolas" w:cs="Consolas"/>
          <w:i/>
          <w:iCs/>
          <w:color w:val="999988"/>
          <w:sz w:val="18"/>
          <w:szCs w:val="18"/>
        </w:rPr>
        <w:t>//fedoraproject.org/static/0608B895.txt</w:t>
      </w:r>
    </w:p>
    <w:p w:rsidR="00F0206E" w:rsidRDefault="00F0206E" w:rsidP="00F0206E">
      <w:r>
        <w:t>wget http:</w:t>
      </w:r>
      <w:r>
        <w:rPr>
          <w:rStyle w:val="comment"/>
          <w:rFonts w:ascii="Consolas" w:hAnsi="Consolas" w:cs="Consolas"/>
          <w:i/>
          <w:iCs/>
          <w:color w:val="999988"/>
          <w:sz w:val="18"/>
          <w:szCs w:val="18"/>
        </w:rPr>
        <w:t>//dl.fedoraproject.org/pub/epel/6/x86_64/epel-release-6-8.noarch.rpm</w:t>
      </w:r>
    </w:p>
    <w:p w:rsidR="00F0206E" w:rsidRDefault="00F0206E" w:rsidP="00F0206E">
      <w:r>
        <w:t>rpm -ivh epel-release-</w:t>
      </w:r>
      <w:r>
        <w:rPr>
          <w:rStyle w:val="number"/>
          <w:rFonts w:ascii="Consolas" w:hAnsi="Consolas" w:cs="Consolas"/>
          <w:color w:val="009999"/>
        </w:rPr>
        <w:t>6</w:t>
      </w:r>
      <w:r>
        <w:t>-</w:t>
      </w:r>
      <w:r>
        <w:rPr>
          <w:rStyle w:val="number"/>
          <w:rFonts w:ascii="Consolas" w:hAnsi="Consolas" w:cs="Consolas"/>
          <w:color w:val="009999"/>
        </w:rPr>
        <w:t>8.</w:t>
      </w:r>
      <w:r>
        <w:t>noarch.rpm</w:t>
      </w:r>
    </w:p>
    <w:p w:rsidR="00F0206E" w:rsidRDefault="00F0206E" w:rsidP="00F0206E">
      <w:r>
        <w:t>yum -y install mod_fcgid</w:t>
      </w:r>
    </w:p>
    <w:p w:rsidR="00F0206E" w:rsidRDefault="00F0206E" w:rsidP="00F0206E">
      <w:r>
        <w:t>rm -rf epel-release-</w:t>
      </w:r>
      <w:r>
        <w:rPr>
          <w:rStyle w:val="number"/>
          <w:rFonts w:ascii="Consolas" w:hAnsi="Consolas" w:cs="Consolas"/>
          <w:color w:val="009999"/>
        </w:rPr>
        <w:t>6</w:t>
      </w:r>
      <w:r>
        <w:t>-</w:t>
      </w:r>
      <w:r>
        <w:rPr>
          <w:rStyle w:val="number"/>
          <w:rFonts w:ascii="Consolas" w:hAnsi="Consolas" w:cs="Consolas"/>
          <w:color w:val="009999"/>
        </w:rPr>
        <w:t>8.</w:t>
      </w:r>
      <w:r>
        <w:t>noarch.rpm</w:t>
      </w:r>
    </w:p>
    <w:p w:rsidR="00F0206E" w:rsidRPr="00F0206E" w:rsidRDefault="00F0206E" w:rsidP="00F0206E"/>
    <w:p w:rsidR="00F0206E" w:rsidRDefault="00F0206E" w:rsidP="00F0206E">
      <w:r>
        <w:rPr>
          <w:noProof/>
        </w:rPr>
        <w:drawing>
          <wp:inline distT="0" distB="0" distL="0" distR="0" wp14:anchorId="1F545E63" wp14:editId="02B5C313">
            <wp:extent cx="6581775" cy="311467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6E" w:rsidRDefault="00F0206E" w:rsidP="00F0206E">
      <w:r>
        <w:rPr>
          <w:noProof/>
        </w:rPr>
        <w:drawing>
          <wp:inline distT="0" distB="0" distL="0" distR="0" wp14:anchorId="120971D8" wp14:editId="0F6118F5">
            <wp:extent cx="4695825" cy="54292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6E" w:rsidRDefault="00F0206E" w:rsidP="00F0206E"/>
    <w:p w:rsidR="00F0206E" w:rsidRDefault="00F0206E" w:rsidP="00F0206E">
      <w:pPr>
        <w:pStyle w:val="Heading1"/>
        <w:ind w:left="210" w:right="210"/>
      </w:pPr>
      <w:bookmarkStart w:id="10" w:name="_Toc444270494"/>
      <w:r>
        <w:t>12,create file storage path for redmine</w:t>
      </w:r>
      <w:bookmarkEnd w:id="10"/>
    </w:p>
    <w:p w:rsidR="00F0206E" w:rsidRDefault="00F0206E" w:rsidP="00F0206E">
      <w:r>
        <w:t>[root@redmine www]# mkdir -p /opt/redmine/files</w:t>
      </w:r>
    </w:p>
    <w:p w:rsidR="00F0206E" w:rsidRDefault="00F0206E" w:rsidP="00F0206E">
      <w:r>
        <w:t>[root@redmine www]# chown -R apache:apache /opt/redmine</w:t>
      </w:r>
    </w:p>
    <w:p w:rsidR="00F0206E" w:rsidRDefault="00F0206E" w:rsidP="00F0206E">
      <w:r>
        <w:t>[root@redmine www]# cd /var/www/redmine/config</w:t>
      </w:r>
    </w:p>
    <w:p w:rsidR="00F0206E" w:rsidRDefault="00F0206E" w:rsidP="00F0206E">
      <w:r>
        <w:t>[root@redmine config]# cp configuration.yml.example configuration.yml</w:t>
      </w:r>
    </w:p>
    <w:p w:rsidR="00F0206E" w:rsidRPr="00F0206E" w:rsidRDefault="00F0206E" w:rsidP="00F0206E">
      <w:r>
        <w:t>[root@redmine config]# vim configuration.yml</w:t>
      </w:r>
    </w:p>
    <w:p w:rsidR="00F0206E" w:rsidRDefault="00F0206E" w:rsidP="00F0206E">
      <w:r>
        <w:rPr>
          <w:noProof/>
        </w:rPr>
        <w:lastRenderedPageBreak/>
        <w:drawing>
          <wp:inline distT="0" distB="0" distL="0" distR="0" wp14:anchorId="1B071CF0" wp14:editId="7AEDE3EC">
            <wp:extent cx="5019675" cy="88582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6E" w:rsidRDefault="00F0206E" w:rsidP="00F0206E">
      <w:r>
        <w:rPr>
          <w:noProof/>
        </w:rPr>
        <w:drawing>
          <wp:inline distT="0" distB="0" distL="0" distR="0" wp14:anchorId="134DD28B" wp14:editId="2B92D113">
            <wp:extent cx="4867275" cy="123825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6E" w:rsidRDefault="00F0206E" w:rsidP="00F0206E">
      <w:r>
        <w:rPr>
          <w:noProof/>
        </w:rPr>
        <w:drawing>
          <wp:inline distT="0" distB="0" distL="0" distR="0" wp14:anchorId="3A6B90AE" wp14:editId="4B9A47B0">
            <wp:extent cx="4600575" cy="248602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6E" w:rsidRDefault="00F0206E" w:rsidP="00F0206E">
      <w:pPr>
        <w:pStyle w:val="Heading1"/>
        <w:ind w:left="210" w:right="210"/>
      </w:pPr>
      <w:bookmarkStart w:id="11" w:name="_Toc444270495"/>
      <w:r>
        <w:t>13,install and start sendmail</w:t>
      </w:r>
      <w:bookmarkEnd w:id="11"/>
    </w:p>
    <w:p w:rsidR="00F0206E" w:rsidRDefault="00F0206E" w:rsidP="00F0206E">
      <w:r w:rsidRPr="00F0206E">
        <w:t>[root@redmine config]# yum install sendmail -y</w:t>
      </w:r>
    </w:p>
    <w:p w:rsidR="00F0206E" w:rsidRDefault="00F0206E" w:rsidP="00F0206E">
      <w:r>
        <w:rPr>
          <w:noProof/>
        </w:rPr>
        <w:drawing>
          <wp:inline distT="0" distB="0" distL="0" distR="0" wp14:anchorId="78BD1B07" wp14:editId="09C2D18F">
            <wp:extent cx="5010150" cy="16573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6E" w:rsidRDefault="00937A72" w:rsidP="00F0206E">
      <w:r w:rsidRPr="00937A72">
        <w:t>[root@redmine config]# /etc/init.d/sendmail start</w:t>
      </w:r>
    </w:p>
    <w:p w:rsidR="00937A72" w:rsidRDefault="00937A72" w:rsidP="00F0206E">
      <w:r w:rsidRPr="00937A72">
        <w:t>[root@redmine config]# chkconfig sendmail on</w:t>
      </w:r>
    </w:p>
    <w:p w:rsidR="00F0206E" w:rsidRDefault="00F0206E" w:rsidP="00F0206E">
      <w:r>
        <w:rPr>
          <w:noProof/>
        </w:rPr>
        <w:drawing>
          <wp:inline distT="0" distB="0" distL="0" distR="0" wp14:anchorId="11EE11BA" wp14:editId="752AB794">
            <wp:extent cx="5229225" cy="9239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72" w:rsidRDefault="00937A72" w:rsidP="00937A72">
      <w:r w:rsidRPr="00937A72">
        <w:lastRenderedPageBreak/>
        <w:t>[root@redmine config]# yum provides mail</w:t>
      </w:r>
    </w:p>
    <w:p w:rsidR="00F0206E" w:rsidRDefault="00937A72" w:rsidP="00937A72">
      <w:pPr>
        <w:pStyle w:val="Heading1"/>
        <w:ind w:left="210" w:right="210"/>
      </w:pPr>
      <w:bookmarkStart w:id="12" w:name="_Toc444270496"/>
      <w:r>
        <w:t>14,create redmine vatual host</w:t>
      </w:r>
      <w:bookmarkEnd w:id="12"/>
    </w:p>
    <w:p w:rsidR="00937A72" w:rsidRPr="00937A72" w:rsidRDefault="00937A72" w:rsidP="00937A72">
      <w:r w:rsidRPr="00937A72">
        <w:t>[root@redmine www]# mkdir /var/www/redmine/public/logs</w:t>
      </w:r>
    </w:p>
    <w:p w:rsidR="00937A72" w:rsidRPr="00937A72" w:rsidRDefault="00937A72" w:rsidP="00937A72"/>
    <w:p w:rsidR="00937A72" w:rsidRDefault="00937A72" w:rsidP="00937A72">
      <w:r>
        <w:rPr>
          <w:noProof/>
        </w:rPr>
        <w:drawing>
          <wp:inline distT="0" distB="0" distL="0" distR="0" wp14:anchorId="08D32E38" wp14:editId="75FAC7FB">
            <wp:extent cx="3914775" cy="33337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72" w:rsidRDefault="00937A72" w:rsidP="00F0206E">
      <w:r w:rsidRPr="00937A72">
        <w:t xml:space="preserve"> [root@redmine config]# vim /etc/httpd/conf.d/redmine.conf</w:t>
      </w:r>
    </w:p>
    <w:p w:rsidR="00937A72" w:rsidRDefault="00937A72" w:rsidP="00F0206E">
      <w:r>
        <w:rPr>
          <w:noProof/>
        </w:rPr>
        <w:drawing>
          <wp:inline distT="0" distB="0" distL="0" distR="0" wp14:anchorId="781FBC9C" wp14:editId="2C4865D8">
            <wp:extent cx="4972050" cy="3143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72" w:rsidRDefault="00937A72" w:rsidP="00F0206E">
      <w:r>
        <w:rPr>
          <w:noProof/>
        </w:rPr>
        <w:drawing>
          <wp:inline distT="0" distB="0" distL="0" distR="0" wp14:anchorId="78A1C513" wp14:editId="5EAFA656">
            <wp:extent cx="4514850" cy="208597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72" w:rsidRDefault="00937A72" w:rsidP="00937A72">
      <w:r>
        <w:t>[root@redmine config]# cd /var/www</w:t>
      </w:r>
    </w:p>
    <w:p w:rsidR="00937A72" w:rsidRDefault="00937A72" w:rsidP="00937A72">
      <w:r>
        <w:t xml:space="preserve"> [root@redmine www]# chown -R apache:apache redmine</w:t>
      </w:r>
    </w:p>
    <w:p w:rsidR="00937A72" w:rsidRDefault="00937A72" w:rsidP="00937A72">
      <w:r>
        <w:t xml:space="preserve"> [root@redmine www]# chmod -R 755 redmine</w:t>
      </w:r>
    </w:p>
    <w:p w:rsidR="00937A72" w:rsidRDefault="00937A72" w:rsidP="00F0206E"/>
    <w:p w:rsidR="00937A72" w:rsidRDefault="00937A72" w:rsidP="00F0206E">
      <w:r>
        <w:rPr>
          <w:noProof/>
        </w:rPr>
        <w:drawing>
          <wp:inline distT="0" distB="0" distL="0" distR="0" wp14:anchorId="6896D146" wp14:editId="179F2609">
            <wp:extent cx="5343525" cy="97155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72" w:rsidRDefault="00937A72" w:rsidP="00F0206E">
      <w:r w:rsidRPr="00937A72">
        <w:t>[root@redmine www]# /etc/init.d/httpd restart</w:t>
      </w:r>
    </w:p>
    <w:p w:rsidR="00937A72" w:rsidRDefault="00937A72" w:rsidP="00F0206E">
      <w:r>
        <w:rPr>
          <w:noProof/>
        </w:rPr>
        <w:drawing>
          <wp:inline distT="0" distB="0" distL="0" distR="0" wp14:anchorId="244BCC5C" wp14:editId="0FA577BF">
            <wp:extent cx="4867275" cy="61912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72" w:rsidRDefault="00937A72" w:rsidP="00F0206E">
      <w:r>
        <w:t>15,accese redmine</w:t>
      </w:r>
    </w:p>
    <w:p w:rsidR="00937A72" w:rsidRDefault="00937A72" w:rsidP="00F0206E">
      <w:r>
        <w:rPr>
          <w:noProof/>
        </w:rPr>
        <w:lastRenderedPageBreak/>
        <w:drawing>
          <wp:inline distT="0" distB="0" distL="0" distR="0" wp14:anchorId="30330895" wp14:editId="33EB0905">
            <wp:extent cx="6646545" cy="253682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72" w:rsidRDefault="00937A72" w:rsidP="00F0206E">
      <w:r>
        <w:rPr>
          <w:noProof/>
        </w:rPr>
        <w:drawing>
          <wp:inline distT="0" distB="0" distL="0" distR="0" wp14:anchorId="62CAD7BC" wp14:editId="4DB80C68">
            <wp:extent cx="4800600" cy="28194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72" w:rsidRDefault="00937A72" w:rsidP="00F0206E">
      <w:r>
        <w:rPr>
          <w:noProof/>
        </w:rPr>
        <w:drawing>
          <wp:inline distT="0" distB="0" distL="0" distR="0" wp14:anchorId="76FDFB8C" wp14:editId="6D6C09E1">
            <wp:extent cx="5076825" cy="2790825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72" w:rsidRDefault="00937A72" w:rsidP="00F0206E">
      <w:r>
        <w:rPr>
          <w:noProof/>
        </w:rPr>
        <w:lastRenderedPageBreak/>
        <w:drawing>
          <wp:inline distT="0" distB="0" distL="0" distR="0" wp14:anchorId="46DA30D1" wp14:editId="42BC447E">
            <wp:extent cx="4867275" cy="1847850"/>
            <wp:effectExtent l="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3E" w:rsidRDefault="00C4733E" w:rsidP="00F0206E"/>
    <w:p w:rsidR="00937A72" w:rsidRDefault="00937A72" w:rsidP="00F0206E">
      <w:r>
        <w:rPr>
          <w:noProof/>
        </w:rPr>
        <w:drawing>
          <wp:inline distT="0" distB="0" distL="0" distR="0" wp14:anchorId="38D5A6C1" wp14:editId="461AC807">
            <wp:extent cx="6646545" cy="232918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72" w:rsidRDefault="00937A72" w:rsidP="00F0206E">
      <w:r>
        <w:rPr>
          <w:noProof/>
        </w:rPr>
        <w:drawing>
          <wp:inline distT="0" distB="0" distL="0" distR="0" wp14:anchorId="365F5ADA" wp14:editId="2DEC2DC9">
            <wp:extent cx="4933950" cy="3609975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72" w:rsidRDefault="00937A72" w:rsidP="00F0206E">
      <w:r>
        <w:rPr>
          <w:noProof/>
        </w:rPr>
        <w:lastRenderedPageBreak/>
        <w:drawing>
          <wp:inline distT="0" distB="0" distL="0" distR="0" wp14:anchorId="2ADA5879" wp14:editId="741C1DC5">
            <wp:extent cx="6646545" cy="230632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72" w:rsidRDefault="00937A72" w:rsidP="00F0206E">
      <w:r>
        <w:rPr>
          <w:noProof/>
        </w:rPr>
        <w:drawing>
          <wp:inline distT="0" distB="0" distL="0" distR="0" wp14:anchorId="3CCAB736" wp14:editId="5D4BA3C2">
            <wp:extent cx="5905500" cy="345757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72" w:rsidRDefault="00937A72" w:rsidP="00F0206E">
      <w:r>
        <w:rPr>
          <w:noProof/>
        </w:rPr>
        <w:drawing>
          <wp:inline distT="0" distB="0" distL="0" distR="0" wp14:anchorId="23F25B1E" wp14:editId="031368D1">
            <wp:extent cx="5419725" cy="2705100"/>
            <wp:effectExtent l="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72" w:rsidRDefault="00937A72" w:rsidP="00F0206E">
      <w:r>
        <w:rPr>
          <w:noProof/>
        </w:rPr>
        <w:lastRenderedPageBreak/>
        <w:drawing>
          <wp:inline distT="0" distB="0" distL="0" distR="0" wp14:anchorId="220AE38A" wp14:editId="42A6B8BC">
            <wp:extent cx="3114675" cy="2600325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72" w:rsidRDefault="00937A72" w:rsidP="00F0206E"/>
    <w:p w:rsidR="00937A72" w:rsidRDefault="00C4733E" w:rsidP="00F0206E">
      <w:r>
        <w:t>15,M</w:t>
      </w:r>
      <w:r w:rsidR="00937A72">
        <w:t xml:space="preserve">ail </w:t>
      </w:r>
      <w:r>
        <w:t>setting</w:t>
      </w:r>
    </w:p>
    <w:p w:rsidR="00937A72" w:rsidRDefault="00C4733E" w:rsidP="00F0206E">
      <w:r>
        <w:rPr>
          <w:noProof/>
        </w:rPr>
        <w:drawing>
          <wp:inline distT="0" distB="0" distL="0" distR="0" wp14:anchorId="322F7C13" wp14:editId="418C73CD">
            <wp:extent cx="6646545" cy="40366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72" w:rsidRDefault="00C4733E" w:rsidP="00F0206E">
      <w:r>
        <w:rPr>
          <w:noProof/>
        </w:rPr>
        <w:lastRenderedPageBreak/>
        <w:drawing>
          <wp:inline distT="0" distB="0" distL="0" distR="0" wp14:anchorId="0888B53F" wp14:editId="74163BDF">
            <wp:extent cx="6646545" cy="6185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61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72" w:rsidRDefault="00937A72" w:rsidP="00F0206E">
      <w:r>
        <w:rPr>
          <w:noProof/>
        </w:rPr>
        <w:drawing>
          <wp:inline distT="0" distB="0" distL="0" distR="0" wp14:anchorId="478D794E" wp14:editId="7F2A8FC8">
            <wp:extent cx="4743450" cy="22098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3E" w:rsidRDefault="00C4733E" w:rsidP="00F0206E">
      <w:r>
        <w:rPr>
          <w:noProof/>
        </w:rPr>
        <w:lastRenderedPageBreak/>
        <w:drawing>
          <wp:inline distT="0" distB="0" distL="0" distR="0" wp14:anchorId="3F690E83" wp14:editId="1948E7D1">
            <wp:extent cx="5972175" cy="1962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3E" w:rsidRDefault="00C4733E" w:rsidP="00F0206E"/>
    <w:p w:rsidR="00C4733E" w:rsidRDefault="00C4733E" w:rsidP="00F0206E">
      <w:r>
        <w:rPr>
          <w:noProof/>
        </w:rPr>
        <w:drawing>
          <wp:inline distT="0" distB="0" distL="0" distR="0" wp14:anchorId="0DDC4058" wp14:editId="0C2EAE4B">
            <wp:extent cx="5229225" cy="2238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3E" w:rsidRDefault="00C4733E" w:rsidP="00F0206E">
      <w:r>
        <w:rPr>
          <w:noProof/>
        </w:rPr>
        <w:drawing>
          <wp:inline distT="0" distB="0" distL="0" distR="0" wp14:anchorId="46047FCB" wp14:editId="33812777">
            <wp:extent cx="5314950" cy="3400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72" w:rsidRDefault="00937A72" w:rsidP="00F0206E"/>
    <w:p w:rsidR="00937A72" w:rsidRDefault="00937A72" w:rsidP="00F0206E"/>
    <w:p w:rsidR="00937A72" w:rsidRDefault="00937A72" w:rsidP="00F0206E"/>
    <w:p w:rsidR="00937A72" w:rsidRPr="00F0206E" w:rsidRDefault="00C4733E" w:rsidP="00F0206E">
      <w:r>
        <w:rPr>
          <w:noProof/>
        </w:rPr>
        <w:lastRenderedPageBreak/>
        <w:drawing>
          <wp:inline distT="0" distB="0" distL="0" distR="0" wp14:anchorId="1541E9E8" wp14:editId="3A9A3056">
            <wp:extent cx="4591050" cy="3200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sectPr w:rsidR="00937A72" w:rsidRPr="00F0206E" w:rsidSect="0059713A">
      <w:headerReference w:type="default" r:id="rId80"/>
      <w:footerReference w:type="default" r:id="rId81"/>
      <w:pgSz w:w="11907" w:h="16839" w:code="9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C1F" w:rsidRDefault="00334C1F" w:rsidP="009F5A79">
      <w:r>
        <w:separator/>
      </w:r>
    </w:p>
  </w:endnote>
  <w:endnote w:type="continuationSeparator" w:id="0">
    <w:p w:rsidR="00334C1F" w:rsidRDefault="00334C1F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27"/>
      <w:gridCol w:w="1070"/>
    </w:tblGrid>
    <w:tr w:rsidR="00712392">
      <w:tc>
        <w:tcPr>
          <w:tcW w:w="4500" w:type="pct"/>
          <w:tcBorders>
            <w:top w:val="single" w:sz="4" w:space="0" w:color="000000" w:themeColor="text1"/>
          </w:tcBorders>
        </w:tcPr>
        <w:p w:rsidR="00712392" w:rsidRDefault="00334C1F">
          <w:pPr>
            <w:pStyle w:val="Footer"/>
            <w:jc w:val="right"/>
          </w:pPr>
          <w:sdt>
            <w:sdt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12392">
                <w:rPr>
                  <w:rFonts w:hint="eastAsia"/>
                </w:rPr>
                <w:t>上海蓝道信息技术有限公司</w:t>
              </w:r>
            </w:sdtContent>
          </w:sdt>
          <w:r w:rsidR="00712392">
            <w:rPr>
              <w:lang w:val="zh-CN"/>
            </w:rPr>
            <w:t xml:space="preserve"> | </w:t>
          </w:r>
          <w:r w:rsidR="00930D88">
            <w:fldChar w:fldCharType="begin"/>
          </w:r>
          <w:r w:rsidR="001110FD">
            <w:instrText xml:space="preserve"> STYLEREF  "1"  </w:instrText>
          </w:r>
          <w:r w:rsidR="00930D88">
            <w:fldChar w:fldCharType="separate"/>
          </w:r>
          <w:r w:rsidR="00C4733E">
            <w:rPr>
              <w:noProof/>
            </w:rPr>
            <w:t>14,create redmine vatual host</w:t>
          </w:r>
          <w:r w:rsidR="00930D88"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12392" w:rsidRDefault="0016199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4733E" w:rsidRPr="00C4733E">
            <w:rPr>
              <w:noProof/>
              <w:color w:val="FFFFFF" w:themeColor="background1"/>
              <w:lang w:val="zh-CN"/>
            </w:rPr>
            <w:t>21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712392" w:rsidRDefault="00712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C1F" w:rsidRDefault="00334C1F" w:rsidP="009F5A79">
      <w:r>
        <w:separator/>
      </w:r>
    </w:p>
  </w:footnote>
  <w:footnote w:type="continuationSeparator" w:id="0">
    <w:p w:rsidR="00334C1F" w:rsidRDefault="00334C1F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392" w:rsidRDefault="00712392">
    <w:pPr>
      <w:pStyle w:val="Header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 w:rsidR="00DC6ADF">
      <w:t>Alvin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9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1DD4C8B"/>
    <w:multiLevelType w:val="hybridMultilevel"/>
    <w:tmpl w:val="7CAA01B0"/>
    <w:lvl w:ilvl="0" w:tplc="8A7A083E">
      <w:start w:val="1"/>
      <w:numFmt w:val="decimal"/>
      <w:lvlText w:val="%1，"/>
      <w:lvlJc w:val="left"/>
      <w:pPr>
        <w:ind w:left="825" w:hanging="46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85B5C"/>
    <w:multiLevelType w:val="hybridMultilevel"/>
    <w:tmpl w:val="C4523492"/>
    <w:lvl w:ilvl="0" w:tplc="15747090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4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6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 w15:restartNumberingAfterBreak="0">
    <w:nsid w:val="3FCD5A87"/>
    <w:multiLevelType w:val="hybridMultilevel"/>
    <w:tmpl w:val="A54E25CE"/>
    <w:lvl w:ilvl="0" w:tplc="740EAD4A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8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CD81CB5"/>
    <w:multiLevelType w:val="hybridMultilevel"/>
    <w:tmpl w:val="6B64581C"/>
    <w:lvl w:ilvl="0" w:tplc="893EA77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4"/>
  </w:num>
  <w:num w:numId="2">
    <w:abstractNumId w:val="9"/>
  </w:num>
  <w:num w:numId="3">
    <w:abstractNumId w:val="6"/>
  </w:num>
  <w:num w:numId="4">
    <w:abstractNumId w:val="12"/>
  </w:num>
  <w:num w:numId="5">
    <w:abstractNumId w:val="7"/>
  </w:num>
  <w:num w:numId="6">
    <w:abstractNumId w:val="22"/>
  </w:num>
  <w:num w:numId="7">
    <w:abstractNumId w:val="11"/>
  </w:num>
  <w:num w:numId="8">
    <w:abstractNumId w:val="3"/>
  </w:num>
  <w:num w:numId="9">
    <w:abstractNumId w:val="24"/>
  </w:num>
  <w:num w:numId="10">
    <w:abstractNumId w:val="26"/>
  </w:num>
  <w:num w:numId="11">
    <w:abstractNumId w:val="4"/>
  </w:num>
  <w:num w:numId="12">
    <w:abstractNumId w:val="23"/>
  </w:num>
  <w:num w:numId="13">
    <w:abstractNumId w:val="20"/>
  </w:num>
  <w:num w:numId="14">
    <w:abstractNumId w:val="8"/>
  </w:num>
  <w:num w:numId="15">
    <w:abstractNumId w:val="18"/>
  </w:num>
  <w:num w:numId="16">
    <w:abstractNumId w:val="5"/>
  </w:num>
  <w:num w:numId="17">
    <w:abstractNumId w:val="1"/>
  </w:num>
  <w:num w:numId="18">
    <w:abstractNumId w:val="0"/>
  </w:num>
  <w:num w:numId="19">
    <w:abstractNumId w:val="21"/>
  </w:num>
  <w:num w:numId="20">
    <w:abstractNumId w:val="2"/>
  </w:num>
  <w:num w:numId="21">
    <w:abstractNumId w:val="16"/>
  </w:num>
  <w:num w:numId="22">
    <w:abstractNumId w:val="25"/>
  </w:num>
  <w:num w:numId="23">
    <w:abstractNumId w:val="15"/>
  </w:num>
  <w:num w:numId="24">
    <w:abstractNumId w:val="17"/>
  </w:num>
  <w:num w:numId="25">
    <w:abstractNumId w:val="10"/>
  </w:num>
  <w:num w:numId="26">
    <w:abstractNumId w:val="13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6C3F"/>
    <w:rsid w:val="00003C59"/>
    <w:rsid w:val="00004DFE"/>
    <w:rsid w:val="0001146E"/>
    <w:rsid w:val="0002265D"/>
    <w:rsid w:val="00024266"/>
    <w:rsid w:val="0003678C"/>
    <w:rsid w:val="00037B69"/>
    <w:rsid w:val="00037FFE"/>
    <w:rsid w:val="00042ED2"/>
    <w:rsid w:val="0005342E"/>
    <w:rsid w:val="000551D1"/>
    <w:rsid w:val="00056F27"/>
    <w:rsid w:val="00060569"/>
    <w:rsid w:val="00062421"/>
    <w:rsid w:val="000659F1"/>
    <w:rsid w:val="000803FF"/>
    <w:rsid w:val="00090FBF"/>
    <w:rsid w:val="0009167F"/>
    <w:rsid w:val="000A1DB9"/>
    <w:rsid w:val="000A31E7"/>
    <w:rsid w:val="000A6F4A"/>
    <w:rsid w:val="000B2543"/>
    <w:rsid w:val="000C0318"/>
    <w:rsid w:val="000E05C3"/>
    <w:rsid w:val="000E05EE"/>
    <w:rsid w:val="000F2E59"/>
    <w:rsid w:val="000F3805"/>
    <w:rsid w:val="000F4E04"/>
    <w:rsid w:val="000F575D"/>
    <w:rsid w:val="000F7DF4"/>
    <w:rsid w:val="00107A0B"/>
    <w:rsid w:val="001110FD"/>
    <w:rsid w:val="00115F4B"/>
    <w:rsid w:val="00116012"/>
    <w:rsid w:val="00120770"/>
    <w:rsid w:val="00133A63"/>
    <w:rsid w:val="00136721"/>
    <w:rsid w:val="001374DB"/>
    <w:rsid w:val="00141BB6"/>
    <w:rsid w:val="001465B0"/>
    <w:rsid w:val="00147038"/>
    <w:rsid w:val="001470CC"/>
    <w:rsid w:val="00147122"/>
    <w:rsid w:val="0016199B"/>
    <w:rsid w:val="0016633B"/>
    <w:rsid w:val="00174BBE"/>
    <w:rsid w:val="0017590B"/>
    <w:rsid w:val="00186062"/>
    <w:rsid w:val="0019642D"/>
    <w:rsid w:val="001A1A6B"/>
    <w:rsid w:val="001B4A73"/>
    <w:rsid w:val="001B748A"/>
    <w:rsid w:val="001C1BAE"/>
    <w:rsid w:val="001C4A43"/>
    <w:rsid w:val="001C5CC0"/>
    <w:rsid w:val="001C66EB"/>
    <w:rsid w:val="001E00E4"/>
    <w:rsid w:val="00204D84"/>
    <w:rsid w:val="00213011"/>
    <w:rsid w:val="00213C77"/>
    <w:rsid w:val="00214FA1"/>
    <w:rsid w:val="00230A1A"/>
    <w:rsid w:val="002375B2"/>
    <w:rsid w:val="00240606"/>
    <w:rsid w:val="0024232F"/>
    <w:rsid w:val="00244504"/>
    <w:rsid w:val="0025110A"/>
    <w:rsid w:val="00251A36"/>
    <w:rsid w:val="00253B97"/>
    <w:rsid w:val="00264D9A"/>
    <w:rsid w:val="00266927"/>
    <w:rsid w:val="00272CB9"/>
    <w:rsid w:val="002870AF"/>
    <w:rsid w:val="002A252F"/>
    <w:rsid w:val="002A50D9"/>
    <w:rsid w:val="002B5AF6"/>
    <w:rsid w:val="002B6DA6"/>
    <w:rsid w:val="002C2C91"/>
    <w:rsid w:val="002C78FA"/>
    <w:rsid w:val="002E5875"/>
    <w:rsid w:val="002F07AD"/>
    <w:rsid w:val="003078D9"/>
    <w:rsid w:val="003123D4"/>
    <w:rsid w:val="003238D0"/>
    <w:rsid w:val="00334C1F"/>
    <w:rsid w:val="00335577"/>
    <w:rsid w:val="003525AA"/>
    <w:rsid w:val="00357DB6"/>
    <w:rsid w:val="00367FCC"/>
    <w:rsid w:val="0037268A"/>
    <w:rsid w:val="0038212D"/>
    <w:rsid w:val="00384937"/>
    <w:rsid w:val="00385DFE"/>
    <w:rsid w:val="00395E72"/>
    <w:rsid w:val="00396A3A"/>
    <w:rsid w:val="003A4481"/>
    <w:rsid w:val="003B1913"/>
    <w:rsid w:val="003B722D"/>
    <w:rsid w:val="003D2D48"/>
    <w:rsid w:val="003E161E"/>
    <w:rsid w:val="003E2A93"/>
    <w:rsid w:val="003E3358"/>
    <w:rsid w:val="003E4228"/>
    <w:rsid w:val="003E530D"/>
    <w:rsid w:val="003E62A7"/>
    <w:rsid w:val="003E6D14"/>
    <w:rsid w:val="003F12DA"/>
    <w:rsid w:val="00417A7B"/>
    <w:rsid w:val="00421128"/>
    <w:rsid w:val="0042125B"/>
    <w:rsid w:val="0045238A"/>
    <w:rsid w:val="00456C15"/>
    <w:rsid w:val="0045710D"/>
    <w:rsid w:val="00461482"/>
    <w:rsid w:val="00463D21"/>
    <w:rsid w:val="00470899"/>
    <w:rsid w:val="00481817"/>
    <w:rsid w:val="0048247A"/>
    <w:rsid w:val="00493ED3"/>
    <w:rsid w:val="004A1892"/>
    <w:rsid w:val="004A4DFA"/>
    <w:rsid w:val="004A543A"/>
    <w:rsid w:val="004A7D75"/>
    <w:rsid w:val="004B026C"/>
    <w:rsid w:val="004B4988"/>
    <w:rsid w:val="004B5EC3"/>
    <w:rsid w:val="004D3319"/>
    <w:rsid w:val="004D6587"/>
    <w:rsid w:val="004D7C51"/>
    <w:rsid w:val="004E0208"/>
    <w:rsid w:val="004E176E"/>
    <w:rsid w:val="004E4707"/>
    <w:rsid w:val="004F0438"/>
    <w:rsid w:val="004F0B4B"/>
    <w:rsid w:val="004F38C9"/>
    <w:rsid w:val="004F6C3F"/>
    <w:rsid w:val="0050194B"/>
    <w:rsid w:val="00504FA7"/>
    <w:rsid w:val="00507B84"/>
    <w:rsid w:val="0051401B"/>
    <w:rsid w:val="00516A1F"/>
    <w:rsid w:val="00520077"/>
    <w:rsid w:val="005402B3"/>
    <w:rsid w:val="0054096E"/>
    <w:rsid w:val="0054373D"/>
    <w:rsid w:val="005445F0"/>
    <w:rsid w:val="0054560D"/>
    <w:rsid w:val="005563F6"/>
    <w:rsid w:val="00557AE4"/>
    <w:rsid w:val="00560BE2"/>
    <w:rsid w:val="005639A6"/>
    <w:rsid w:val="00570B54"/>
    <w:rsid w:val="0058447B"/>
    <w:rsid w:val="00586797"/>
    <w:rsid w:val="0059713A"/>
    <w:rsid w:val="005A4126"/>
    <w:rsid w:val="005A4F27"/>
    <w:rsid w:val="005B637F"/>
    <w:rsid w:val="005B63E7"/>
    <w:rsid w:val="005C4D29"/>
    <w:rsid w:val="005E07DC"/>
    <w:rsid w:val="005E2E5E"/>
    <w:rsid w:val="005E6054"/>
    <w:rsid w:val="005E6EF4"/>
    <w:rsid w:val="005F1FF6"/>
    <w:rsid w:val="005F49BA"/>
    <w:rsid w:val="005F72B6"/>
    <w:rsid w:val="005F7389"/>
    <w:rsid w:val="00604B61"/>
    <w:rsid w:val="00605249"/>
    <w:rsid w:val="0060767A"/>
    <w:rsid w:val="006128AD"/>
    <w:rsid w:val="00612F5A"/>
    <w:rsid w:val="00615A59"/>
    <w:rsid w:val="00634057"/>
    <w:rsid w:val="00636101"/>
    <w:rsid w:val="00636976"/>
    <w:rsid w:val="00637450"/>
    <w:rsid w:val="006471B7"/>
    <w:rsid w:val="0065085D"/>
    <w:rsid w:val="00654709"/>
    <w:rsid w:val="006718E0"/>
    <w:rsid w:val="006818CA"/>
    <w:rsid w:val="00684F71"/>
    <w:rsid w:val="00691444"/>
    <w:rsid w:val="00691977"/>
    <w:rsid w:val="006B677E"/>
    <w:rsid w:val="006B6C0D"/>
    <w:rsid w:val="006C74B2"/>
    <w:rsid w:val="006D34DD"/>
    <w:rsid w:val="006D7EBD"/>
    <w:rsid w:val="006E46CF"/>
    <w:rsid w:val="006E630D"/>
    <w:rsid w:val="006F132F"/>
    <w:rsid w:val="006F5ABB"/>
    <w:rsid w:val="006F7909"/>
    <w:rsid w:val="006F7C4B"/>
    <w:rsid w:val="007014EC"/>
    <w:rsid w:val="0070520E"/>
    <w:rsid w:val="00707CEA"/>
    <w:rsid w:val="00712392"/>
    <w:rsid w:val="00713455"/>
    <w:rsid w:val="00716478"/>
    <w:rsid w:val="0071756A"/>
    <w:rsid w:val="00733D8C"/>
    <w:rsid w:val="00735961"/>
    <w:rsid w:val="007360A3"/>
    <w:rsid w:val="00743651"/>
    <w:rsid w:val="0075169E"/>
    <w:rsid w:val="00753E39"/>
    <w:rsid w:val="00753EAB"/>
    <w:rsid w:val="007561BC"/>
    <w:rsid w:val="007729BE"/>
    <w:rsid w:val="00786284"/>
    <w:rsid w:val="0079407A"/>
    <w:rsid w:val="00794D9D"/>
    <w:rsid w:val="00796D28"/>
    <w:rsid w:val="00797B33"/>
    <w:rsid w:val="007A106E"/>
    <w:rsid w:val="007B20D7"/>
    <w:rsid w:val="007C0C75"/>
    <w:rsid w:val="007D3014"/>
    <w:rsid w:val="007D3FB1"/>
    <w:rsid w:val="007D4029"/>
    <w:rsid w:val="007F20C1"/>
    <w:rsid w:val="007F28D0"/>
    <w:rsid w:val="007F560E"/>
    <w:rsid w:val="00803C39"/>
    <w:rsid w:val="00813C6D"/>
    <w:rsid w:val="0082056B"/>
    <w:rsid w:val="0082780F"/>
    <w:rsid w:val="00827FF8"/>
    <w:rsid w:val="00835659"/>
    <w:rsid w:val="00835C6F"/>
    <w:rsid w:val="008400E4"/>
    <w:rsid w:val="00864A11"/>
    <w:rsid w:val="00866ACE"/>
    <w:rsid w:val="008701FD"/>
    <w:rsid w:val="00873C4C"/>
    <w:rsid w:val="008900D1"/>
    <w:rsid w:val="00892ACA"/>
    <w:rsid w:val="008938A3"/>
    <w:rsid w:val="008A0C47"/>
    <w:rsid w:val="008A4CC3"/>
    <w:rsid w:val="008A7D87"/>
    <w:rsid w:val="008C4918"/>
    <w:rsid w:val="008E6941"/>
    <w:rsid w:val="00905E36"/>
    <w:rsid w:val="009108BB"/>
    <w:rsid w:val="00911202"/>
    <w:rsid w:val="009113E2"/>
    <w:rsid w:val="00920F25"/>
    <w:rsid w:val="009218FF"/>
    <w:rsid w:val="00921C32"/>
    <w:rsid w:val="00930D88"/>
    <w:rsid w:val="00937A72"/>
    <w:rsid w:val="00940742"/>
    <w:rsid w:val="00941031"/>
    <w:rsid w:val="00960320"/>
    <w:rsid w:val="00963D54"/>
    <w:rsid w:val="009643A9"/>
    <w:rsid w:val="009709B6"/>
    <w:rsid w:val="00971C26"/>
    <w:rsid w:val="009820BA"/>
    <w:rsid w:val="00982662"/>
    <w:rsid w:val="0098514E"/>
    <w:rsid w:val="00996AD2"/>
    <w:rsid w:val="009A4ED1"/>
    <w:rsid w:val="009B1C17"/>
    <w:rsid w:val="009B645C"/>
    <w:rsid w:val="009C6117"/>
    <w:rsid w:val="009E2D95"/>
    <w:rsid w:val="009F218B"/>
    <w:rsid w:val="009F5A79"/>
    <w:rsid w:val="009F6858"/>
    <w:rsid w:val="009F7143"/>
    <w:rsid w:val="00A01108"/>
    <w:rsid w:val="00A10E39"/>
    <w:rsid w:val="00A16F8F"/>
    <w:rsid w:val="00A203F7"/>
    <w:rsid w:val="00A22978"/>
    <w:rsid w:val="00A2443E"/>
    <w:rsid w:val="00A275E5"/>
    <w:rsid w:val="00A32871"/>
    <w:rsid w:val="00A554B3"/>
    <w:rsid w:val="00A61BDA"/>
    <w:rsid w:val="00A86EF7"/>
    <w:rsid w:val="00A87F1D"/>
    <w:rsid w:val="00A906FF"/>
    <w:rsid w:val="00A97772"/>
    <w:rsid w:val="00AA04A8"/>
    <w:rsid w:val="00AA386F"/>
    <w:rsid w:val="00AA48C7"/>
    <w:rsid w:val="00AA4AD2"/>
    <w:rsid w:val="00AA74F0"/>
    <w:rsid w:val="00AB2073"/>
    <w:rsid w:val="00AC0D6B"/>
    <w:rsid w:val="00AC3A30"/>
    <w:rsid w:val="00AC51C8"/>
    <w:rsid w:val="00AD0449"/>
    <w:rsid w:val="00AE747D"/>
    <w:rsid w:val="00AF353E"/>
    <w:rsid w:val="00AF6C9F"/>
    <w:rsid w:val="00B01383"/>
    <w:rsid w:val="00B05286"/>
    <w:rsid w:val="00B24447"/>
    <w:rsid w:val="00B244CC"/>
    <w:rsid w:val="00B261A6"/>
    <w:rsid w:val="00B3294B"/>
    <w:rsid w:val="00B360EF"/>
    <w:rsid w:val="00B407C1"/>
    <w:rsid w:val="00B41EE9"/>
    <w:rsid w:val="00B57BA9"/>
    <w:rsid w:val="00B66188"/>
    <w:rsid w:val="00B72AC9"/>
    <w:rsid w:val="00B735BE"/>
    <w:rsid w:val="00B77594"/>
    <w:rsid w:val="00B77C55"/>
    <w:rsid w:val="00B8021C"/>
    <w:rsid w:val="00B8163F"/>
    <w:rsid w:val="00B85537"/>
    <w:rsid w:val="00B87702"/>
    <w:rsid w:val="00B918F1"/>
    <w:rsid w:val="00B97ACA"/>
    <w:rsid w:val="00BA066D"/>
    <w:rsid w:val="00BA22DD"/>
    <w:rsid w:val="00BA5146"/>
    <w:rsid w:val="00BA6478"/>
    <w:rsid w:val="00BD4F0C"/>
    <w:rsid w:val="00BD601B"/>
    <w:rsid w:val="00BD6486"/>
    <w:rsid w:val="00BE5807"/>
    <w:rsid w:val="00C05E2D"/>
    <w:rsid w:val="00C225B7"/>
    <w:rsid w:val="00C2275B"/>
    <w:rsid w:val="00C22AAF"/>
    <w:rsid w:val="00C26656"/>
    <w:rsid w:val="00C277FC"/>
    <w:rsid w:val="00C34AEA"/>
    <w:rsid w:val="00C34E6B"/>
    <w:rsid w:val="00C37B86"/>
    <w:rsid w:val="00C44C62"/>
    <w:rsid w:val="00C4733E"/>
    <w:rsid w:val="00C47B82"/>
    <w:rsid w:val="00C47F9E"/>
    <w:rsid w:val="00C545B3"/>
    <w:rsid w:val="00C54856"/>
    <w:rsid w:val="00C57D67"/>
    <w:rsid w:val="00C57DFD"/>
    <w:rsid w:val="00CA44A6"/>
    <w:rsid w:val="00CB07DB"/>
    <w:rsid w:val="00CB2589"/>
    <w:rsid w:val="00CB4D23"/>
    <w:rsid w:val="00CB5229"/>
    <w:rsid w:val="00CC5280"/>
    <w:rsid w:val="00CC7781"/>
    <w:rsid w:val="00CD22F7"/>
    <w:rsid w:val="00CD6227"/>
    <w:rsid w:val="00CE1CA5"/>
    <w:rsid w:val="00CE2016"/>
    <w:rsid w:val="00CE3410"/>
    <w:rsid w:val="00CE5835"/>
    <w:rsid w:val="00CE6225"/>
    <w:rsid w:val="00CF613F"/>
    <w:rsid w:val="00CF7F96"/>
    <w:rsid w:val="00D200A3"/>
    <w:rsid w:val="00D24347"/>
    <w:rsid w:val="00D31256"/>
    <w:rsid w:val="00D32C97"/>
    <w:rsid w:val="00D41815"/>
    <w:rsid w:val="00D5527D"/>
    <w:rsid w:val="00D61E9C"/>
    <w:rsid w:val="00D635ED"/>
    <w:rsid w:val="00DA79A3"/>
    <w:rsid w:val="00DA7F08"/>
    <w:rsid w:val="00DB07EB"/>
    <w:rsid w:val="00DB0B44"/>
    <w:rsid w:val="00DB1E8E"/>
    <w:rsid w:val="00DB5EA7"/>
    <w:rsid w:val="00DC6ADF"/>
    <w:rsid w:val="00DE26CA"/>
    <w:rsid w:val="00DF12D1"/>
    <w:rsid w:val="00DF5671"/>
    <w:rsid w:val="00E017D1"/>
    <w:rsid w:val="00E139BA"/>
    <w:rsid w:val="00E14C9D"/>
    <w:rsid w:val="00E20ED3"/>
    <w:rsid w:val="00E22771"/>
    <w:rsid w:val="00E50677"/>
    <w:rsid w:val="00E526AF"/>
    <w:rsid w:val="00E57091"/>
    <w:rsid w:val="00E67B0A"/>
    <w:rsid w:val="00E83213"/>
    <w:rsid w:val="00E839F9"/>
    <w:rsid w:val="00E84852"/>
    <w:rsid w:val="00EA29FB"/>
    <w:rsid w:val="00EB0B15"/>
    <w:rsid w:val="00EB147A"/>
    <w:rsid w:val="00EC5FD0"/>
    <w:rsid w:val="00EC6ACD"/>
    <w:rsid w:val="00ED27D2"/>
    <w:rsid w:val="00EE4EAD"/>
    <w:rsid w:val="00EE60E8"/>
    <w:rsid w:val="00EF0D3F"/>
    <w:rsid w:val="00F00D91"/>
    <w:rsid w:val="00F01784"/>
    <w:rsid w:val="00F0206E"/>
    <w:rsid w:val="00F02455"/>
    <w:rsid w:val="00F105D3"/>
    <w:rsid w:val="00F12295"/>
    <w:rsid w:val="00F1293F"/>
    <w:rsid w:val="00F30FC5"/>
    <w:rsid w:val="00F42213"/>
    <w:rsid w:val="00F4229E"/>
    <w:rsid w:val="00F47AEF"/>
    <w:rsid w:val="00F51B60"/>
    <w:rsid w:val="00F547CA"/>
    <w:rsid w:val="00F63982"/>
    <w:rsid w:val="00F64011"/>
    <w:rsid w:val="00F711E2"/>
    <w:rsid w:val="00F82B6A"/>
    <w:rsid w:val="00F84416"/>
    <w:rsid w:val="00F8476B"/>
    <w:rsid w:val="00F952FE"/>
    <w:rsid w:val="00FA05E5"/>
    <w:rsid w:val="00FA28BA"/>
    <w:rsid w:val="00FA6A9E"/>
    <w:rsid w:val="00FB135B"/>
    <w:rsid w:val="00FC072E"/>
    <w:rsid w:val="00FC179B"/>
    <w:rsid w:val="00FC2C9B"/>
    <w:rsid w:val="00FC7B16"/>
    <w:rsid w:val="00FD2F58"/>
    <w:rsid w:val="00FE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BAD8E"/>
  <w15:docId w15:val="{0D26DF0C-310C-4AF3-A1DD-E78BABA5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B07DB"/>
    <w:pPr>
      <w:widowControl w:val="0"/>
    </w:pPr>
    <w:rPr>
      <w:color w:val="0D0D0D" w:themeColor="text1" w:themeTint="F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4B61"/>
    <w:pPr>
      <w:keepNext/>
      <w:keepLines/>
      <w:ind w:leftChars="100" w:left="840" w:rightChars="100" w:right="100"/>
      <w:outlineLvl w:val="0"/>
    </w:pPr>
    <w:rPr>
      <w:b/>
      <w:bCs/>
      <w:color w:val="FF0000"/>
      <w:kern w:val="44"/>
      <w:sz w:val="32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B61"/>
    <w:pPr>
      <w:keepNext/>
      <w:keepLines/>
      <w:outlineLvl w:val="1"/>
    </w:pPr>
    <w:rPr>
      <w:rFonts w:asciiTheme="majorHAnsi" w:hAnsiTheme="majorHAnsi" w:cstheme="majorBidi"/>
      <w:b/>
      <w:bCs/>
      <w:color w:val="7030A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1913"/>
    <w:pPr>
      <w:keepNext/>
      <w:keepLines/>
      <w:outlineLvl w:val="2"/>
    </w:pPr>
    <w:rPr>
      <w:bCs/>
      <w:color w:val="C00000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04B61"/>
    <w:rPr>
      <w:b/>
      <w:bCs/>
      <w:color w:val="FF0000"/>
      <w:kern w:val="44"/>
      <w:sz w:val="32"/>
      <w:szCs w:val="4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220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440"/>
    </w:pPr>
    <w:rPr>
      <w:kern w:val="0"/>
      <w:sz w:val="22"/>
    </w:rPr>
  </w:style>
  <w:style w:type="paragraph" w:styleId="NoSpacing">
    <w:name w:val="No Spacing"/>
    <w:basedOn w:val="Normal"/>
    <w:link w:val="NoSpacingChar"/>
    <w:uiPriority w:val="1"/>
    <w:rsid w:val="00C57D67"/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04B61"/>
    <w:rPr>
      <w:rFonts w:asciiTheme="majorHAnsi" w:hAnsiTheme="majorHAnsi" w:cstheme="majorBidi"/>
      <w:b/>
      <w:bCs/>
      <w:color w:val="7030A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1913"/>
    <w:rPr>
      <w:bCs/>
      <w:color w:val="C00000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NormalWeb">
    <w:name w:val="Normal (Web)"/>
    <w:basedOn w:val="Normal"/>
    <w:uiPriority w:val="99"/>
    <w:semiHidden/>
    <w:unhideWhenUsed/>
    <w:rsid w:val="007F560E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F560E"/>
    <w:rPr>
      <w:b/>
      <w:bCs/>
    </w:rPr>
  </w:style>
  <w:style w:type="paragraph" w:styleId="ListParagraph">
    <w:name w:val="List Paragraph"/>
    <w:basedOn w:val="Normal"/>
    <w:uiPriority w:val="34"/>
    <w:qFormat/>
    <w:rsid w:val="003E62A7"/>
    <w:pPr>
      <w:ind w:firstLineChars="200" w:firstLine="420"/>
    </w:pPr>
  </w:style>
  <w:style w:type="character" w:customStyle="1" w:styleId="NoSpacingChar">
    <w:name w:val="No Spacing Char"/>
    <w:basedOn w:val="DefaultParagraphFont"/>
    <w:link w:val="NoSpacing"/>
    <w:uiPriority w:val="1"/>
    <w:rsid w:val="009643A9"/>
  </w:style>
  <w:style w:type="paragraph" w:styleId="EndnoteText">
    <w:name w:val="endnote text"/>
    <w:basedOn w:val="Normal"/>
    <w:link w:val="EndnoteTextChar"/>
    <w:uiPriority w:val="99"/>
    <w:semiHidden/>
    <w:unhideWhenUsed/>
    <w:rsid w:val="00395E72"/>
    <w:pPr>
      <w:snapToGrid w:val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E72"/>
  </w:style>
  <w:style w:type="character" w:styleId="EndnoteReference">
    <w:name w:val="endnote reference"/>
    <w:basedOn w:val="DefaultParagraphFont"/>
    <w:uiPriority w:val="99"/>
    <w:semiHidden/>
    <w:unhideWhenUsed/>
    <w:rsid w:val="00395E72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7B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B16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operator">
    <w:name w:val="operator"/>
    <w:basedOn w:val="DefaultParagraphFont"/>
    <w:rsid w:val="00743651"/>
  </w:style>
  <w:style w:type="character" w:customStyle="1" w:styleId="keyword">
    <w:name w:val="keyword"/>
    <w:basedOn w:val="DefaultParagraphFont"/>
    <w:rsid w:val="00743651"/>
  </w:style>
  <w:style w:type="character" w:customStyle="1" w:styleId="setting">
    <w:name w:val="setting"/>
    <w:basedOn w:val="DefaultParagraphFont"/>
    <w:rsid w:val="00F0206E"/>
  </w:style>
  <w:style w:type="character" w:customStyle="1" w:styleId="value">
    <w:name w:val="value"/>
    <w:basedOn w:val="DefaultParagraphFont"/>
    <w:rsid w:val="00F0206E"/>
  </w:style>
  <w:style w:type="character" w:customStyle="1" w:styleId="comment">
    <w:name w:val="comment"/>
    <w:basedOn w:val="DefaultParagraphFont"/>
    <w:rsid w:val="00F0206E"/>
  </w:style>
  <w:style w:type="character" w:customStyle="1" w:styleId="number">
    <w:name w:val="number"/>
    <w:basedOn w:val="DefaultParagraphFont"/>
    <w:rsid w:val="00F0206E"/>
  </w:style>
  <w:style w:type="character" w:customStyle="1" w:styleId="symbol">
    <w:name w:val="symbol"/>
    <w:basedOn w:val="DefaultParagraphFont"/>
    <w:rsid w:val="00DF5671"/>
  </w:style>
  <w:style w:type="character" w:customStyle="1" w:styleId="regexp">
    <w:name w:val="regexp"/>
    <w:basedOn w:val="DefaultParagraphFont"/>
    <w:rsid w:val="00DF5671"/>
  </w:style>
  <w:style w:type="character" w:customStyle="1" w:styleId="constant">
    <w:name w:val="constant"/>
    <w:basedOn w:val="DefaultParagraphFont"/>
    <w:rsid w:val="00DF5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settings" Target="settings.xml"/><Relationship Id="rId61" Type="http://schemas.openxmlformats.org/officeDocument/2006/relationships/image" Target="media/image53.png"/><Relationship Id="rId82" Type="http://schemas.openxmlformats.org/officeDocument/2006/relationships/fontTable" Target="fontTable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rubygems.org/" TargetMode="External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header" Target="header1.xml"/><Relationship Id="rId3" Type="http://schemas.openxmlformats.org/officeDocument/2006/relationships/numbering" Target="numbering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3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7" Type="http://schemas.openxmlformats.org/officeDocument/2006/relationships/footnotes" Target="footnotes.xml"/><Relationship Id="rId71" Type="http://schemas.openxmlformats.org/officeDocument/2006/relationships/image" Target="media/image63.png"/><Relationship Id="rId2" Type="http://schemas.openxmlformats.org/officeDocument/2006/relationships/customXml" Target="../customXml/item2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2015-12-15T00:00:00</PublishDate>
  <Abstract>本篇文档完全模拟日企Advantest真实生产环境下的NIS服务环境，仅供学习参考，如有任何疑问，请联系作者Clear.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1A2BC7-1B01-4280-8B6D-17B0841FD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2396</TotalTime>
  <Pages>22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Advantest Nagios Monitor Upgrade Plans</vt:lpstr>
    </vt:vector>
  </TitlesOfParts>
  <Company>上海蓝道信息技术有限公司</Company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Advantest Nagios Monitor Upgrade Plans</dc:title>
  <dc:subject>V1.0</dc:subject>
  <dc:creator>CLEAR</dc:creator>
  <cp:lastModifiedBy>Alvin Wan</cp:lastModifiedBy>
  <cp:revision>86</cp:revision>
  <cp:lastPrinted>2015-11-10T04:31:00Z</cp:lastPrinted>
  <dcterms:created xsi:type="dcterms:W3CDTF">2015-11-05T02:53:00Z</dcterms:created>
  <dcterms:modified xsi:type="dcterms:W3CDTF">2016-03-03T05:35:00Z</dcterms:modified>
</cp:coreProperties>
</file>