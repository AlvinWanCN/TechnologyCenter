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id w:val="-1907135249"/>
        <w:docPartObj>
          <w:docPartGallery w:val="Table of Contents"/>
          <w:docPartUnique/>
        </w:docPartObj>
      </w:sdtPr>
      <w:sdtEndPr>
        <w:rPr>
          <w:rFonts w:asciiTheme="minorHAnsi" w:eastAsia="Microsoft YaHei UI" w:hAnsiTheme="minorHAnsi" w:cstheme="minorBidi"/>
          <w:noProof/>
          <w:color w:val="002060"/>
          <w:kern w:val="2"/>
          <w:sz w:val="21"/>
          <w:szCs w:val="22"/>
        </w:rPr>
      </w:sdtEndPr>
      <w:sdtContent>
        <w:p w:rsidR="00816F56" w:rsidRDefault="00816F56">
          <w:pPr>
            <w:pStyle w:val="TOCHeading"/>
          </w:pPr>
          <w:r>
            <w:t>Table of Contents</w:t>
          </w:r>
        </w:p>
        <w:p w:rsidR="00816F56" w:rsidRDefault="00816F56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Pr="001229EB">
            <w:rPr>
              <w:rStyle w:val="Hyperlink"/>
              <w:noProof/>
            </w:rPr>
            <w:fldChar w:fldCharType="begin"/>
          </w:r>
          <w:r w:rsidRPr="001229EB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"_Toc458687652"</w:instrText>
          </w:r>
          <w:r w:rsidRPr="001229EB">
            <w:rPr>
              <w:rStyle w:val="Hyperlink"/>
              <w:noProof/>
            </w:rPr>
            <w:instrText xml:space="preserve"> </w:instrText>
          </w:r>
          <w:r w:rsidRPr="001229EB">
            <w:rPr>
              <w:rStyle w:val="Hyperlink"/>
              <w:noProof/>
            </w:rPr>
          </w:r>
          <w:r w:rsidRPr="001229EB">
            <w:rPr>
              <w:rStyle w:val="Hyperlink"/>
              <w:noProof/>
            </w:rPr>
            <w:fldChar w:fldCharType="separate"/>
          </w:r>
          <w:r w:rsidRPr="001229EB">
            <w:rPr>
              <w:rStyle w:val="Hyperlink"/>
              <w:noProof/>
            </w:rPr>
            <w:t>1</w:t>
          </w:r>
          <w:r w:rsidRPr="001229EB">
            <w:rPr>
              <w:rStyle w:val="Hyperlink"/>
              <w:noProof/>
            </w:rPr>
            <w:t>，实验环境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_Toc458687652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0</w:t>
          </w:r>
          <w:r>
            <w:rPr>
              <w:noProof/>
              <w:webHidden/>
            </w:rPr>
            <w:fldChar w:fldCharType="end"/>
          </w:r>
          <w:r w:rsidRPr="001229EB">
            <w:rPr>
              <w:rStyle w:val="Hyperlink"/>
              <w:noProof/>
            </w:rPr>
            <w:fldChar w:fldCharType="end"/>
          </w:r>
        </w:p>
        <w:p w:rsidR="00816F56" w:rsidRDefault="00816F56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58687653" w:history="1">
            <w:r w:rsidRPr="001229EB">
              <w:rPr>
                <w:rStyle w:val="Hyperlink"/>
                <w:noProof/>
              </w:rPr>
              <w:t>2,</w:t>
            </w:r>
            <w:r w:rsidRPr="001229EB">
              <w:rPr>
                <w:rStyle w:val="Hyperlink"/>
                <w:noProof/>
              </w:rPr>
              <w:t>实验步骤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_Toc458687653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F56" w:rsidRDefault="00816F56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58687654" w:history="1">
            <w:r w:rsidRPr="001229EB">
              <w:rPr>
                <w:rStyle w:val="Hyperlink"/>
                <w:noProof/>
              </w:rPr>
              <w:t>2.1, Vos1.alv.pub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_Toc458687654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F56" w:rsidRDefault="00816F56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58687655" w:history="1">
            <w:r w:rsidRPr="001229EB">
              <w:rPr>
                <w:rStyle w:val="Hyperlink"/>
                <w:noProof/>
              </w:rPr>
              <w:t>2.2, vos2.alv.pub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_Toc458687655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F56" w:rsidRDefault="00816F56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58687656" w:history="1">
            <w:r w:rsidRPr="001229EB">
              <w:rPr>
                <w:rStyle w:val="Hyperlink"/>
                <w:noProof/>
              </w:rPr>
              <w:t>2.3, vos3alv.pub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_Toc458687656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F56" w:rsidRDefault="00816F56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58687657" w:history="1">
            <w:r w:rsidRPr="001229EB">
              <w:rPr>
                <w:rStyle w:val="Hyperlink"/>
                <w:noProof/>
              </w:rPr>
              <w:t>2.4,vos4.alv.pub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_Toc458687657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F56" w:rsidRDefault="00816F56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58687658" w:history="1">
            <w:r w:rsidRPr="001229EB">
              <w:rPr>
                <w:rStyle w:val="Hyperlink"/>
                <w:noProof/>
              </w:rPr>
              <w:t>3,</w:t>
            </w:r>
            <w:r w:rsidRPr="001229EB">
              <w:rPr>
                <w:rStyle w:val="Hyperlink"/>
                <w:noProof/>
              </w:rPr>
              <w:t>客户端测试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_Toc458687658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F56" w:rsidRDefault="00816F56">
          <w:r>
            <w:rPr>
              <w:b/>
              <w:bCs/>
              <w:noProof/>
            </w:rPr>
            <w:fldChar w:fldCharType="end"/>
          </w:r>
        </w:p>
      </w:sdtContent>
    </w:sdt>
    <w:p w:rsidR="00816F56" w:rsidRDefault="00816F56" w:rsidP="00816F56"/>
    <w:p w:rsidR="005823F2" w:rsidRDefault="000260C1" w:rsidP="000260C1">
      <w:pPr>
        <w:pStyle w:val="Heading1"/>
        <w:ind w:left="210" w:right="210"/>
      </w:pPr>
      <w:bookmarkStart w:id="1" w:name="_Toc458687652"/>
      <w:r>
        <w:rPr>
          <w:rFonts w:hint="eastAsia"/>
        </w:rPr>
        <w:t>1</w:t>
      </w:r>
      <w:r>
        <w:rPr>
          <w:rFonts w:hint="eastAsia"/>
        </w:rPr>
        <w:t>，实验环境</w:t>
      </w:r>
      <w:bookmarkEnd w:id="1"/>
    </w:p>
    <w:p w:rsidR="000260C1" w:rsidRDefault="00743E29" w:rsidP="000260C1">
      <w:r>
        <w:rPr>
          <w:rFonts w:hint="eastAsia"/>
        </w:rPr>
        <w:t>DR</w:t>
      </w:r>
      <w:r>
        <w:t xml:space="preserve"> 1 </w:t>
      </w:r>
      <w:r>
        <w:rPr>
          <w:rFonts w:hint="eastAsia"/>
        </w:rPr>
        <w:t>INFO</w:t>
      </w:r>
    </w:p>
    <w:p w:rsidR="00743E29" w:rsidRDefault="00743E29" w:rsidP="000260C1">
      <w:pPr>
        <w:rPr>
          <w:rFonts w:hint="eastAsia"/>
        </w:rPr>
      </w:pPr>
      <w:r>
        <w:t>Hostname: vos1.alv.pub</w:t>
      </w:r>
    </w:p>
    <w:p w:rsidR="000260C1" w:rsidRDefault="00743E29" w:rsidP="000260C1">
      <w:r>
        <w:t>Eth0-</w:t>
      </w:r>
      <w:r w:rsidR="000260C1">
        <w:t>R</w:t>
      </w:r>
      <w:r>
        <w:rPr>
          <w:rFonts w:hint="eastAsia"/>
        </w:rPr>
        <w:t>IP:192.168.105.2</w:t>
      </w:r>
      <w:r w:rsidR="000260C1">
        <w:rPr>
          <w:rFonts w:hint="eastAsia"/>
        </w:rPr>
        <w:t>01</w:t>
      </w:r>
      <w:r>
        <w:t xml:space="preserve"> Netmask 255.255.255.0</w:t>
      </w:r>
    </w:p>
    <w:p w:rsidR="000260C1" w:rsidRDefault="00743E29" w:rsidP="000260C1">
      <w:r>
        <w:t>Eth0:1-</w:t>
      </w:r>
      <w:r>
        <w:rPr>
          <w:rFonts w:hint="eastAsia"/>
        </w:rPr>
        <w:t>VIP:192.168.105.2</w:t>
      </w:r>
      <w:r w:rsidR="000260C1">
        <w:rPr>
          <w:rFonts w:hint="eastAsia"/>
        </w:rPr>
        <w:t>11</w:t>
      </w:r>
      <w:r>
        <w:t xml:space="preserve"> Netmask 255.255.255.255</w:t>
      </w:r>
    </w:p>
    <w:p w:rsidR="000260C1" w:rsidRDefault="000260C1" w:rsidP="000260C1">
      <w:r>
        <w:t>G</w:t>
      </w:r>
      <w:r>
        <w:rPr>
          <w:rFonts w:hint="eastAsia"/>
        </w:rPr>
        <w:t>ateway: 192.168.105.1</w:t>
      </w:r>
    </w:p>
    <w:p w:rsidR="000260C1" w:rsidRDefault="000260C1" w:rsidP="000260C1">
      <w:r>
        <w:t xml:space="preserve">Service: </w:t>
      </w:r>
      <w:proofErr w:type="spellStart"/>
      <w:r>
        <w:t>K</w:t>
      </w:r>
      <w:r>
        <w:rPr>
          <w:rFonts w:hint="eastAsia"/>
        </w:rPr>
        <w:t>eepalived</w:t>
      </w:r>
      <w:proofErr w:type="spellEnd"/>
      <w:r>
        <w:t xml:space="preserve">, </w:t>
      </w:r>
      <w:proofErr w:type="spellStart"/>
      <w:r>
        <w:t>ipvsadm</w:t>
      </w:r>
      <w:proofErr w:type="spellEnd"/>
    </w:p>
    <w:p w:rsidR="000260C1" w:rsidRDefault="000260C1" w:rsidP="000260C1"/>
    <w:p w:rsidR="000260C1" w:rsidRDefault="00743E29" w:rsidP="000260C1">
      <w:r>
        <w:t xml:space="preserve">DR </w:t>
      </w:r>
      <w:r w:rsidR="000260C1">
        <w:t>2 INFO</w:t>
      </w:r>
    </w:p>
    <w:p w:rsidR="00743E29" w:rsidRDefault="00743E29" w:rsidP="000260C1">
      <w:pPr>
        <w:rPr>
          <w:rFonts w:hint="eastAsia"/>
        </w:rPr>
      </w:pPr>
      <w:r>
        <w:rPr>
          <w:rFonts w:hint="eastAsia"/>
        </w:rPr>
        <w:t>Hostname: vos2.alv.pub</w:t>
      </w:r>
    </w:p>
    <w:p w:rsidR="000260C1" w:rsidRDefault="00743E29" w:rsidP="000260C1">
      <w:r>
        <w:t>Eth0</w:t>
      </w:r>
      <w:r>
        <w:t>-</w:t>
      </w:r>
      <w:r w:rsidR="000260C1">
        <w:t>RIP</w:t>
      </w:r>
      <w:r>
        <w:t>: eth0:192.168.105.2</w:t>
      </w:r>
      <w:r w:rsidR="000260C1">
        <w:t>02</w:t>
      </w:r>
      <w:r>
        <w:t xml:space="preserve"> Netmask 255.255.255.0</w:t>
      </w:r>
    </w:p>
    <w:p w:rsidR="000260C1" w:rsidRDefault="00743E29" w:rsidP="000260C1">
      <w:r>
        <w:t>Eth0:1-</w:t>
      </w:r>
      <w:r w:rsidR="000260C1">
        <w:t>VIP</w:t>
      </w:r>
      <w:r>
        <w:t>: eth0:1 :192.168.105.2</w:t>
      </w:r>
      <w:r w:rsidR="000260C1">
        <w:t>11</w:t>
      </w:r>
      <w:r>
        <w:t xml:space="preserve"> Netmask 255.255.255.255</w:t>
      </w:r>
    </w:p>
    <w:p w:rsidR="000260C1" w:rsidRDefault="000260C1" w:rsidP="000260C1">
      <w:r>
        <w:t>Gateway: 192.168.105.1</w:t>
      </w:r>
    </w:p>
    <w:p w:rsidR="000260C1" w:rsidRDefault="000260C1" w:rsidP="000260C1">
      <w:r>
        <w:t xml:space="preserve">Service: </w:t>
      </w:r>
      <w:proofErr w:type="spellStart"/>
      <w:r>
        <w:t>keepalived</w:t>
      </w:r>
      <w:proofErr w:type="spellEnd"/>
      <w:r>
        <w:t>,</w:t>
      </w:r>
      <w:r w:rsidR="00743E29">
        <w:t xml:space="preserve"> </w:t>
      </w:r>
      <w:proofErr w:type="spellStart"/>
      <w:r>
        <w:t>ipvsadm</w:t>
      </w:r>
      <w:proofErr w:type="spellEnd"/>
    </w:p>
    <w:p w:rsidR="000260C1" w:rsidRDefault="000260C1" w:rsidP="000260C1"/>
    <w:p w:rsidR="000260C1" w:rsidRDefault="00743E29" w:rsidP="000260C1">
      <w:r>
        <w:t>Real Server 1 INFO</w:t>
      </w:r>
    </w:p>
    <w:p w:rsidR="00743E29" w:rsidRDefault="00743E29" w:rsidP="000260C1">
      <w:r>
        <w:t>Hostname: vos3.alv.pub</w:t>
      </w:r>
    </w:p>
    <w:p w:rsidR="00743E29" w:rsidRDefault="00743E29" w:rsidP="000260C1">
      <w:r>
        <w:t>Eth0-RIP: 192.168.105.203 Netmask 255.255.255.0</w:t>
      </w:r>
    </w:p>
    <w:p w:rsidR="00743E29" w:rsidRDefault="00743E29" w:rsidP="000260C1">
      <w:r>
        <w:rPr>
          <w:rFonts w:hint="eastAsia"/>
        </w:rPr>
        <w:t>lo</w:t>
      </w:r>
      <w:r>
        <w:t xml:space="preserve">:0-VIP: 192.168.105.211 </w:t>
      </w:r>
      <w:r>
        <w:rPr>
          <w:rFonts w:hint="eastAsia"/>
        </w:rPr>
        <w:t>Netm</w:t>
      </w:r>
      <w:r>
        <w:t>ask 255.255.255.255</w:t>
      </w:r>
    </w:p>
    <w:p w:rsidR="00743E29" w:rsidRDefault="00743E29" w:rsidP="000260C1">
      <w:r>
        <w:t>Gateway: 192.168.105.1</w:t>
      </w:r>
    </w:p>
    <w:p w:rsidR="00743E29" w:rsidRDefault="00743E29" w:rsidP="000260C1">
      <w:r>
        <w:t>Service: apache</w:t>
      </w:r>
    </w:p>
    <w:p w:rsidR="000260C1" w:rsidRDefault="000260C1" w:rsidP="000260C1"/>
    <w:p w:rsidR="00743E29" w:rsidRDefault="00743E29" w:rsidP="000260C1">
      <w:r>
        <w:t>Real Server2 INFO</w:t>
      </w:r>
    </w:p>
    <w:p w:rsidR="00743E29" w:rsidRDefault="00743E29" w:rsidP="00743E29">
      <w:r>
        <w:t>Hostname: vos4.alv.pub</w:t>
      </w:r>
    </w:p>
    <w:p w:rsidR="00743E29" w:rsidRDefault="00743E29" w:rsidP="00743E29">
      <w:r>
        <w:t>Eth0-RIP: 192.168.105.20</w:t>
      </w:r>
      <w:r>
        <w:t>4</w:t>
      </w:r>
      <w:r>
        <w:t xml:space="preserve"> Netmask 255.255.255.0</w:t>
      </w:r>
    </w:p>
    <w:p w:rsidR="00743E29" w:rsidRDefault="00743E29" w:rsidP="00743E29">
      <w:r>
        <w:rPr>
          <w:rFonts w:hint="eastAsia"/>
        </w:rPr>
        <w:t>lo</w:t>
      </w:r>
      <w:r>
        <w:t xml:space="preserve">:0-VIP: 192.168.105.211 </w:t>
      </w:r>
      <w:r>
        <w:rPr>
          <w:rFonts w:hint="eastAsia"/>
        </w:rPr>
        <w:t>Netm</w:t>
      </w:r>
      <w:r>
        <w:t>ask 255.255.255.255</w:t>
      </w:r>
    </w:p>
    <w:p w:rsidR="00743E29" w:rsidRDefault="00743E29" w:rsidP="00743E29">
      <w:r>
        <w:t>Gateway: 192.168.105.1</w:t>
      </w:r>
    </w:p>
    <w:p w:rsidR="00743E29" w:rsidRDefault="00743E29" w:rsidP="00743E29">
      <w:r>
        <w:t>Service: apache</w:t>
      </w:r>
    </w:p>
    <w:p w:rsidR="00743E29" w:rsidRDefault="00743E29" w:rsidP="000260C1"/>
    <w:p w:rsidR="00743E29" w:rsidRDefault="00743E29" w:rsidP="00743E29">
      <w:pPr>
        <w:pStyle w:val="Heading1"/>
        <w:ind w:left="210" w:right="210"/>
        <w:rPr>
          <w:rFonts w:hint="eastAsia"/>
        </w:rPr>
      </w:pPr>
      <w:bookmarkStart w:id="2" w:name="_Toc458687653"/>
      <w:r>
        <w:rPr>
          <w:rFonts w:hint="eastAsia"/>
        </w:rPr>
        <w:lastRenderedPageBreak/>
        <w:t>2,</w:t>
      </w:r>
      <w:r>
        <w:rPr>
          <w:rFonts w:hint="eastAsia"/>
        </w:rPr>
        <w:t>实验步骤</w:t>
      </w:r>
      <w:bookmarkEnd w:id="2"/>
      <w:r w:rsidR="00A92BB7">
        <w:rPr>
          <w:rFonts w:hint="eastAsia"/>
        </w:rPr>
        <w:t xml:space="preserve"> </w:t>
      </w:r>
    </w:p>
    <w:p w:rsidR="000260C1" w:rsidRDefault="00743E29" w:rsidP="00743E29">
      <w:pPr>
        <w:pStyle w:val="Heading2"/>
      </w:pPr>
      <w:bookmarkStart w:id="3" w:name="_Toc458687654"/>
      <w:r>
        <w:t>2.1, Vos1.alv.pub configuration</w:t>
      </w:r>
      <w:bookmarkEnd w:id="3"/>
    </w:p>
    <w:p w:rsidR="000260C1" w:rsidRDefault="000260C1" w:rsidP="000260C1"/>
    <w:p w:rsidR="000260C1" w:rsidRDefault="000260C1" w:rsidP="000260C1">
      <w:pPr>
        <w:rPr>
          <w:rFonts w:hint="eastAsia"/>
        </w:rPr>
      </w:pPr>
    </w:p>
    <w:p w:rsidR="000260C1" w:rsidRDefault="000260C1" w:rsidP="000260C1">
      <w:r w:rsidRPr="000260C1">
        <w:t xml:space="preserve">yum install </w:t>
      </w:r>
      <w:proofErr w:type="spellStart"/>
      <w:r w:rsidRPr="000260C1">
        <w:t>keepalived</w:t>
      </w:r>
      <w:proofErr w:type="spellEnd"/>
      <w:r w:rsidRPr="000260C1">
        <w:t xml:space="preserve"> </w:t>
      </w:r>
      <w:proofErr w:type="spellStart"/>
      <w:r w:rsidRPr="000260C1">
        <w:t>ipvsadm</w:t>
      </w:r>
      <w:proofErr w:type="spellEnd"/>
      <w:r w:rsidRPr="000260C1">
        <w:t xml:space="preserve"> kernel-</w:t>
      </w:r>
      <w:proofErr w:type="spellStart"/>
      <w:r w:rsidRPr="000260C1">
        <w:t>devel</w:t>
      </w:r>
      <w:proofErr w:type="spellEnd"/>
      <w:r w:rsidRPr="000260C1">
        <w:t xml:space="preserve"> </w:t>
      </w:r>
      <w:proofErr w:type="spellStart"/>
      <w:r w:rsidRPr="000260C1">
        <w:t>gcc</w:t>
      </w:r>
      <w:proofErr w:type="spellEnd"/>
      <w:r w:rsidRPr="000260C1">
        <w:t xml:space="preserve"> </w:t>
      </w:r>
      <w:proofErr w:type="spellStart"/>
      <w:r w:rsidRPr="000260C1">
        <w:t>openssl-devel</w:t>
      </w:r>
      <w:proofErr w:type="spellEnd"/>
      <w:r w:rsidRPr="000260C1">
        <w:t xml:space="preserve"> </w:t>
      </w:r>
      <w:proofErr w:type="spellStart"/>
      <w:r w:rsidRPr="000260C1">
        <w:t>popt-devel</w:t>
      </w:r>
      <w:proofErr w:type="spellEnd"/>
      <w:r w:rsidRPr="000260C1">
        <w:t xml:space="preserve"> </w:t>
      </w:r>
      <w:proofErr w:type="gramStart"/>
      <w:r w:rsidRPr="000260C1">
        <w:t>make  -</w:t>
      </w:r>
      <w:proofErr w:type="gramEnd"/>
      <w:r w:rsidRPr="000260C1">
        <w:t>y</w:t>
      </w:r>
    </w:p>
    <w:p w:rsidR="007A13BE" w:rsidRDefault="007A13BE" w:rsidP="000260C1">
      <w:r w:rsidRPr="007A13BE">
        <w:t xml:space="preserve">echo 1 </w:t>
      </w:r>
      <w:proofErr w:type="gramStart"/>
      <w:r w:rsidRPr="007A13BE">
        <w:t>&gt;  /</w:t>
      </w:r>
      <w:proofErr w:type="gramEnd"/>
      <w:r w:rsidRPr="007A13BE">
        <w:t>proc/sys/net/ipv4/</w:t>
      </w:r>
      <w:proofErr w:type="spellStart"/>
      <w:r w:rsidRPr="007A13BE">
        <w:t>ip_forward</w:t>
      </w:r>
      <w:proofErr w:type="spellEnd"/>
    </w:p>
    <w:p w:rsidR="00743E29" w:rsidRDefault="00743E29" w:rsidP="00743E29">
      <w:r w:rsidRPr="00743E29">
        <w:t># vim /</w:t>
      </w:r>
      <w:proofErr w:type="spellStart"/>
      <w:r w:rsidRPr="00743E29">
        <w:t>etc</w:t>
      </w:r>
      <w:proofErr w:type="spellEnd"/>
      <w:r w:rsidRPr="00743E29">
        <w:t>/</w:t>
      </w:r>
      <w:proofErr w:type="spellStart"/>
      <w:r w:rsidRPr="00743E29">
        <w:t>keepalived</w:t>
      </w:r>
      <w:proofErr w:type="spellEnd"/>
      <w:r w:rsidRPr="00743E29">
        <w:t>/</w:t>
      </w:r>
      <w:proofErr w:type="spellStart"/>
      <w:r w:rsidRPr="00743E29">
        <w:t>keepalived.conf</w:t>
      </w:r>
      <w:proofErr w:type="spellEnd"/>
    </w:p>
    <w:p w:rsidR="00743E29" w:rsidRDefault="00743E29" w:rsidP="00743E29">
      <w:r>
        <w:t xml:space="preserve">[root@vos1 </w:t>
      </w:r>
      <w:proofErr w:type="gramStart"/>
      <w:r>
        <w:t>~]#</w:t>
      </w:r>
      <w:proofErr w:type="gramEnd"/>
      <w:r>
        <w:t xml:space="preserve"> grep -v ^# /</w:t>
      </w:r>
      <w:proofErr w:type="spellStart"/>
      <w:r>
        <w:t>etc</w:t>
      </w:r>
      <w:proofErr w:type="spellEnd"/>
      <w:r>
        <w:t>/</w:t>
      </w:r>
      <w:proofErr w:type="spellStart"/>
      <w:r>
        <w:t>keepalived</w:t>
      </w:r>
      <w:proofErr w:type="spellEnd"/>
      <w:r>
        <w:t>/</w:t>
      </w:r>
      <w:proofErr w:type="spellStart"/>
      <w:r>
        <w:t>keepalived.conf</w:t>
      </w:r>
      <w:proofErr w:type="spellEnd"/>
      <w:r>
        <w:t xml:space="preserve"> </w:t>
      </w:r>
    </w:p>
    <w:p w:rsidR="00743E29" w:rsidRDefault="00743E29" w:rsidP="00743E29">
      <w:r>
        <w:t xml:space="preserve">! Configuration File for </w:t>
      </w:r>
      <w:proofErr w:type="spellStart"/>
      <w:r>
        <w:t>keepalived</w:t>
      </w:r>
      <w:proofErr w:type="spellEnd"/>
    </w:p>
    <w:p w:rsidR="00743E29" w:rsidRDefault="00743E29" w:rsidP="00743E29"/>
    <w:p w:rsidR="00743E29" w:rsidRDefault="00743E29" w:rsidP="00743E29">
      <w:proofErr w:type="spellStart"/>
      <w:r>
        <w:t>global_defs</w:t>
      </w:r>
      <w:proofErr w:type="spellEnd"/>
      <w:r>
        <w:t xml:space="preserve"> {</w:t>
      </w:r>
    </w:p>
    <w:p w:rsidR="00743E29" w:rsidRDefault="00743E29" w:rsidP="00743E29">
      <w:r>
        <w:t xml:space="preserve">   </w:t>
      </w:r>
      <w:proofErr w:type="spellStart"/>
      <w:r>
        <w:t>notification_email</w:t>
      </w:r>
      <w:proofErr w:type="spellEnd"/>
      <w:r>
        <w:t xml:space="preserve"> {</w:t>
      </w:r>
    </w:p>
    <w:p w:rsidR="00743E29" w:rsidRDefault="00743E29" w:rsidP="00743E29">
      <w:r>
        <w:t xml:space="preserve">     </w:t>
      </w:r>
      <w:proofErr w:type="spellStart"/>
      <w:r>
        <w:t>root@localhost</w:t>
      </w:r>
      <w:proofErr w:type="spellEnd"/>
    </w:p>
    <w:p w:rsidR="00743E29" w:rsidRDefault="00743E29" w:rsidP="00743E29">
      <w:r>
        <w:t xml:space="preserve">   }</w:t>
      </w:r>
    </w:p>
    <w:p w:rsidR="00743E29" w:rsidRDefault="00743E29" w:rsidP="00743E29">
      <w:r>
        <w:t xml:space="preserve">   </w:t>
      </w:r>
      <w:proofErr w:type="spellStart"/>
      <w:r>
        <w:t>notification_email_from</w:t>
      </w:r>
      <w:proofErr w:type="spellEnd"/>
      <w:r>
        <w:t xml:space="preserve"> Alvin.Wan.CN@hotmail.com</w:t>
      </w:r>
    </w:p>
    <w:p w:rsidR="00743E29" w:rsidRDefault="00743E29" w:rsidP="00743E29">
      <w:r>
        <w:t xml:space="preserve">   </w:t>
      </w:r>
      <w:proofErr w:type="spellStart"/>
      <w:r>
        <w:t>smtp_server</w:t>
      </w:r>
      <w:proofErr w:type="spellEnd"/>
      <w:r>
        <w:t xml:space="preserve"> 127.0.0.1</w:t>
      </w:r>
    </w:p>
    <w:p w:rsidR="00743E29" w:rsidRDefault="00743E29" w:rsidP="00743E29">
      <w:r>
        <w:t xml:space="preserve">   </w:t>
      </w:r>
      <w:proofErr w:type="spellStart"/>
      <w:r>
        <w:t>smtp_connect_timeout</w:t>
      </w:r>
      <w:proofErr w:type="spellEnd"/>
      <w:r>
        <w:t xml:space="preserve"> 300</w:t>
      </w:r>
    </w:p>
    <w:p w:rsidR="00743E29" w:rsidRDefault="00743E29" w:rsidP="00743E29">
      <w:r>
        <w:t xml:space="preserve">   </w:t>
      </w:r>
      <w:proofErr w:type="spellStart"/>
      <w:r>
        <w:t>router_id</w:t>
      </w:r>
      <w:proofErr w:type="spellEnd"/>
      <w:r>
        <w:t xml:space="preserve"> director</w:t>
      </w:r>
    </w:p>
    <w:p w:rsidR="00743E29" w:rsidRDefault="00743E29" w:rsidP="00743E29">
      <w:r>
        <w:t>}</w:t>
      </w:r>
    </w:p>
    <w:p w:rsidR="00743E29" w:rsidRDefault="00743E29" w:rsidP="00743E29"/>
    <w:p w:rsidR="00743E29" w:rsidRDefault="00743E29" w:rsidP="00743E29">
      <w:proofErr w:type="spellStart"/>
      <w:r>
        <w:t>vrrp_instance</w:t>
      </w:r>
      <w:proofErr w:type="spellEnd"/>
      <w:r>
        <w:t xml:space="preserve"> VI_1 {</w:t>
      </w:r>
    </w:p>
    <w:p w:rsidR="00743E29" w:rsidRDefault="00743E29" w:rsidP="00743E29">
      <w:r>
        <w:t xml:space="preserve">    state MASTER</w:t>
      </w:r>
    </w:p>
    <w:p w:rsidR="00743E29" w:rsidRDefault="00743E29" w:rsidP="00743E29">
      <w:r>
        <w:t xml:space="preserve">    interface eth0</w:t>
      </w:r>
    </w:p>
    <w:p w:rsidR="00743E29" w:rsidRDefault="00743E29" w:rsidP="00743E29">
      <w:r>
        <w:t xml:space="preserve">    </w:t>
      </w:r>
      <w:proofErr w:type="spellStart"/>
      <w:r>
        <w:t>virtual_router_id</w:t>
      </w:r>
      <w:proofErr w:type="spellEnd"/>
      <w:r>
        <w:t xml:space="preserve"> 51</w:t>
      </w:r>
    </w:p>
    <w:p w:rsidR="00743E29" w:rsidRDefault="00743E29" w:rsidP="00743E29">
      <w:r>
        <w:t xml:space="preserve">    priority 100</w:t>
      </w:r>
    </w:p>
    <w:p w:rsidR="00743E29" w:rsidRDefault="00743E29" w:rsidP="00743E29">
      <w:r>
        <w:t xml:space="preserve">    </w:t>
      </w:r>
      <w:proofErr w:type="spellStart"/>
      <w:r>
        <w:t>advert_int</w:t>
      </w:r>
      <w:proofErr w:type="spellEnd"/>
      <w:r>
        <w:t xml:space="preserve"> 1</w:t>
      </w:r>
    </w:p>
    <w:p w:rsidR="00743E29" w:rsidRDefault="00743E29" w:rsidP="00743E29">
      <w:r>
        <w:t xml:space="preserve">    authentication {</w:t>
      </w:r>
    </w:p>
    <w:p w:rsidR="00743E29" w:rsidRDefault="00743E29" w:rsidP="00743E29">
      <w:r>
        <w:t xml:space="preserve">        </w:t>
      </w:r>
      <w:proofErr w:type="spellStart"/>
      <w:r>
        <w:t>auth_type</w:t>
      </w:r>
      <w:proofErr w:type="spellEnd"/>
      <w:r>
        <w:t xml:space="preserve"> PASS</w:t>
      </w:r>
    </w:p>
    <w:p w:rsidR="00743E29" w:rsidRDefault="00743E29" w:rsidP="00743E29">
      <w:r>
        <w:t xml:space="preserve">        </w:t>
      </w:r>
      <w:proofErr w:type="spellStart"/>
      <w:r>
        <w:t>auth_pass</w:t>
      </w:r>
      <w:proofErr w:type="spellEnd"/>
      <w:r>
        <w:t xml:space="preserve"> 1111</w:t>
      </w:r>
    </w:p>
    <w:p w:rsidR="00743E29" w:rsidRDefault="00743E29" w:rsidP="00743E29">
      <w:r>
        <w:t xml:space="preserve">    }</w:t>
      </w:r>
    </w:p>
    <w:p w:rsidR="00743E29" w:rsidRDefault="00743E29" w:rsidP="00743E29">
      <w:r>
        <w:t xml:space="preserve">    </w:t>
      </w:r>
      <w:proofErr w:type="spellStart"/>
      <w:r>
        <w:t>virtual_ipaddress</w:t>
      </w:r>
      <w:proofErr w:type="spellEnd"/>
      <w:r>
        <w:t xml:space="preserve"> {</w:t>
      </w:r>
    </w:p>
    <w:p w:rsidR="00743E29" w:rsidRDefault="00743E29" w:rsidP="00743E29">
      <w:r>
        <w:t xml:space="preserve">        192.168.105.211</w:t>
      </w:r>
    </w:p>
    <w:p w:rsidR="00743E29" w:rsidRDefault="00743E29" w:rsidP="00743E29">
      <w:r>
        <w:t xml:space="preserve">    }</w:t>
      </w:r>
    </w:p>
    <w:p w:rsidR="00743E29" w:rsidRDefault="00743E29" w:rsidP="00743E29">
      <w:r>
        <w:t>}</w:t>
      </w:r>
    </w:p>
    <w:p w:rsidR="00743E29" w:rsidRDefault="00743E29" w:rsidP="00743E29"/>
    <w:p w:rsidR="00743E29" w:rsidRDefault="00743E29" w:rsidP="00743E29">
      <w:proofErr w:type="spellStart"/>
      <w:r>
        <w:t>virtual_server</w:t>
      </w:r>
      <w:proofErr w:type="spellEnd"/>
      <w:r>
        <w:t xml:space="preserve"> 192.168.105.211 80 {</w:t>
      </w:r>
    </w:p>
    <w:p w:rsidR="00743E29" w:rsidRDefault="00743E29" w:rsidP="00743E29">
      <w:r>
        <w:t xml:space="preserve">    </w:t>
      </w:r>
      <w:proofErr w:type="spellStart"/>
      <w:r>
        <w:t>delay_loop</w:t>
      </w:r>
      <w:proofErr w:type="spellEnd"/>
      <w:r>
        <w:t xml:space="preserve"> 6</w:t>
      </w:r>
    </w:p>
    <w:p w:rsidR="00743E29" w:rsidRDefault="00743E29" w:rsidP="00743E29">
      <w:r>
        <w:t xml:space="preserve">    </w:t>
      </w:r>
      <w:proofErr w:type="spellStart"/>
      <w:r>
        <w:t>lb_algo</w:t>
      </w:r>
      <w:proofErr w:type="spellEnd"/>
      <w:r>
        <w:t xml:space="preserve"> </w:t>
      </w:r>
      <w:proofErr w:type="spellStart"/>
      <w:r>
        <w:t>rr</w:t>
      </w:r>
      <w:proofErr w:type="spellEnd"/>
    </w:p>
    <w:p w:rsidR="00743E29" w:rsidRDefault="00743E29" w:rsidP="00743E29">
      <w:r>
        <w:t xml:space="preserve">    </w:t>
      </w:r>
      <w:proofErr w:type="spellStart"/>
      <w:r>
        <w:t>lb_kind</w:t>
      </w:r>
      <w:proofErr w:type="spellEnd"/>
      <w:r>
        <w:t xml:space="preserve"> DR</w:t>
      </w:r>
    </w:p>
    <w:p w:rsidR="00743E29" w:rsidRDefault="00743E29" w:rsidP="00743E29">
      <w:r>
        <w:t xml:space="preserve">    protocol TCP    </w:t>
      </w:r>
    </w:p>
    <w:p w:rsidR="00743E29" w:rsidRDefault="00743E29" w:rsidP="00743E29">
      <w:r>
        <w:t xml:space="preserve">                    </w:t>
      </w:r>
    </w:p>
    <w:p w:rsidR="00743E29" w:rsidRDefault="00743E29" w:rsidP="00743E29">
      <w:r>
        <w:t xml:space="preserve">    </w:t>
      </w:r>
      <w:proofErr w:type="spellStart"/>
      <w:r>
        <w:t>real_server</w:t>
      </w:r>
      <w:proofErr w:type="spellEnd"/>
      <w:r>
        <w:t xml:space="preserve"> 192.168.105.203</w:t>
      </w:r>
      <w:r w:rsidR="007A13BE">
        <w:t xml:space="preserve"> 80</w:t>
      </w:r>
      <w:r>
        <w:t xml:space="preserve"> {</w:t>
      </w:r>
    </w:p>
    <w:p w:rsidR="00743E29" w:rsidRDefault="00743E29" w:rsidP="00743E29">
      <w:r>
        <w:t xml:space="preserve">        weight 1</w:t>
      </w:r>
    </w:p>
    <w:p w:rsidR="00743E29" w:rsidRDefault="00743E29" w:rsidP="00743E29">
      <w:r>
        <w:lastRenderedPageBreak/>
        <w:t xml:space="preserve">        TCP_CHECK {</w:t>
      </w:r>
    </w:p>
    <w:p w:rsidR="00743E29" w:rsidRDefault="00743E29" w:rsidP="00743E29">
      <w:r>
        <w:t xml:space="preserve">            </w:t>
      </w:r>
      <w:proofErr w:type="spellStart"/>
      <w:r>
        <w:t>connect_timeout</w:t>
      </w:r>
      <w:proofErr w:type="spellEnd"/>
      <w:r>
        <w:t xml:space="preserve"> 3</w:t>
      </w:r>
    </w:p>
    <w:p w:rsidR="00743E29" w:rsidRDefault="00743E29" w:rsidP="00743E29">
      <w:r>
        <w:t xml:space="preserve">        }</w:t>
      </w:r>
    </w:p>
    <w:p w:rsidR="00743E29" w:rsidRDefault="00743E29" w:rsidP="00743E29">
      <w:r>
        <w:t xml:space="preserve">    }</w:t>
      </w:r>
    </w:p>
    <w:p w:rsidR="00743E29" w:rsidRDefault="00743E29" w:rsidP="00743E29">
      <w:r>
        <w:t xml:space="preserve">    </w:t>
      </w:r>
      <w:proofErr w:type="spellStart"/>
      <w:r>
        <w:t>real_server</w:t>
      </w:r>
      <w:proofErr w:type="spellEnd"/>
      <w:r>
        <w:t xml:space="preserve"> 192.168.105.204 </w:t>
      </w:r>
      <w:r w:rsidR="007A13BE">
        <w:t xml:space="preserve">80 </w:t>
      </w:r>
      <w:r>
        <w:t>{</w:t>
      </w:r>
    </w:p>
    <w:p w:rsidR="00743E29" w:rsidRDefault="00743E29" w:rsidP="00743E29">
      <w:r>
        <w:t xml:space="preserve">        weight 1</w:t>
      </w:r>
    </w:p>
    <w:p w:rsidR="00743E29" w:rsidRDefault="00743E29" w:rsidP="00743E29">
      <w:r>
        <w:t xml:space="preserve">        TCP_CHECK {</w:t>
      </w:r>
    </w:p>
    <w:p w:rsidR="00743E29" w:rsidRDefault="00743E29" w:rsidP="00743E29">
      <w:r>
        <w:t xml:space="preserve">            </w:t>
      </w:r>
      <w:proofErr w:type="spellStart"/>
      <w:r>
        <w:t>connect_timeout</w:t>
      </w:r>
      <w:proofErr w:type="spellEnd"/>
      <w:r>
        <w:t xml:space="preserve"> 3</w:t>
      </w:r>
    </w:p>
    <w:p w:rsidR="00743E29" w:rsidRDefault="00743E29" w:rsidP="00743E29">
      <w:r>
        <w:t xml:space="preserve">        }</w:t>
      </w:r>
    </w:p>
    <w:p w:rsidR="00743E29" w:rsidRDefault="00743E29" w:rsidP="00743E29">
      <w:r>
        <w:t xml:space="preserve">    }</w:t>
      </w:r>
    </w:p>
    <w:p w:rsidR="00A92BB7" w:rsidRDefault="00743E29" w:rsidP="00743E29">
      <w:r>
        <w:t>}</w:t>
      </w:r>
    </w:p>
    <w:p w:rsidR="001C4434" w:rsidRDefault="001C4434" w:rsidP="00743E29">
      <w:r>
        <w:rPr>
          <w:rFonts w:hint="eastAsia"/>
        </w:rPr>
        <w:t>然后启动</w:t>
      </w:r>
      <w:proofErr w:type="spellStart"/>
      <w:r>
        <w:rPr>
          <w:rFonts w:hint="eastAsia"/>
        </w:rPr>
        <w:t>keep</w:t>
      </w:r>
      <w:r>
        <w:t>alived</w:t>
      </w:r>
      <w:proofErr w:type="spellEnd"/>
      <w:r>
        <w:rPr>
          <w:rFonts w:hint="eastAsia"/>
        </w:rPr>
        <w:t>服务</w:t>
      </w:r>
    </w:p>
    <w:p w:rsidR="001C4434" w:rsidRDefault="001C4434" w:rsidP="00743E29">
      <w:r w:rsidRPr="001C4434">
        <w:t># /</w:t>
      </w:r>
      <w:proofErr w:type="spellStart"/>
      <w:r w:rsidRPr="001C4434">
        <w:t>etc</w:t>
      </w:r>
      <w:proofErr w:type="spellEnd"/>
      <w:r w:rsidRPr="001C4434">
        <w:t>/</w:t>
      </w:r>
      <w:proofErr w:type="spellStart"/>
      <w:proofErr w:type="gramStart"/>
      <w:r w:rsidRPr="001C4434">
        <w:t>init.d</w:t>
      </w:r>
      <w:proofErr w:type="spellEnd"/>
      <w:proofErr w:type="gramEnd"/>
      <w:r w:rsidRPr="001C4434">
        <w:t>/</w:t>
      </w:r>
      <w:proofErr w:type="spellStart"/>
      <w:r w:rsidRPr="001C4434">
        <w:t>keepalived</w:t>
      </w:r>
      <w:proofErr w:type="spellEnd"/>
      <w:r w:rsidRPr="001C4434">
        <w:t xml:space="preserve"> start</w:t>
      </w:r>
    </w:p>
    <w:p w:rsidR="001C4434" w:rsidRDefault="001C4434" w:rsidP="001C4434">
      <w:pPr>
        <w:pStyle w:val="Heading2"/>
      </w:pPr>
      <w:bookmarkStart w:id="4" w:name="_Toc458687655"/>
      <w:r>
        <w:t>2.2, vos2.alv.pub configuration</w:t>
      </w:r>
      <w:bookmarkEnd w:id="4"/>
    </w:p>
    <w:p w:rsidR="001C4434" w:rsidRDefault="001C4434" w:rsidP="001C4434">
      <w:r w:rsidRPr="000260C1">
        <w:t xml:space="preserve">yum install </w:t>
      </w:r>
      <w:proofErr w:type="spellStart"/>
      <w:r w:rsidRPr="000260C1">
        <w:t>keepalived</w:t>
      </w:r>
      <w:proofErr w:type="spellEnd"/>
      <w:r w:rsidRPr="000260C1">
        <w:t xml:space="preserve"> </w:t>
      </w:r>
      <w:proofErr w:type="spellStart"/>
      <w:r w:rsidRPr="000260C1">
        <w:t>ipvsadm</w:t>
      </w:r>
      <w:proofErr w:type="spellEnd"/>
      <w:r w:rsidRPr="000260C1">
        <w:t xml:space="preserve"> kernel-</w:t>
      </w:r>
      <w:proofErr w:type="spellStart"/>
      <w:r w:rsidRPr="000260C1">
        <w:t>devel</w:t>
      </w:r>
      <w:proofErr w:type="spellEnd"/>
      <w:r w:rsidRPr="000260C1">
        <w:t xml:space="preserve"> </w:t>
      </w:r>
      <w:proofErr w:type="spellStart"/>
      <w:r w:rsidRPr="000260C1">
        <w:t>gcc</w:t>
      </w:r>
      <w:proofErr w:type="spellEnd"/>
      <w:r w:rsidRPr="000260C1">
        <w:t xml:space="preserve"> </w:t>
      </w:r>
      <w:proofErr w:type="spellStart"/>
      <w:r w:rsidRPr="000260C1">
        <w:t>openssl-devel</w:t>
      </w:r>
      <w:proofErr w:type="spellEnd"/>
      <w:r w:rsidRPr="000260C1">
        <w:t xml:space="preserve"> </w:t>
      </w:r>
      <w:proofErr w:type="spellStart"/>
      <w:r w:rsidRPr="000260C1">
        <w:t>popt-devel</w:t>
      </w:r>
      <w:proofErr w:type="spellEnd"/>
      <w:r w:rsidRPr="000260C1">
        <w:t xml:space="preserve"> </w:t>
      </w:r>
      <w:proofErr w:type="gramStart"/>
      <w:r w:rsidRPr="000260C1">
        <w:t>make  -</w:t>
      </w:r>
      <w:proofErr w:type="gramEnd"/>
      <w:r w:rsidRPr="000260C1">
        <w:t>y</w:t>
      </w:r>
    </w:p>
    <w:p w:rsidR="007A13BE" w:rsidRDefault="007A13BE" w:rsidP="001C4434">
      <w:r w:rsidRPr="007A13BE">
        <w:t xml:space="preserve">echo 1 </w:t>
      </w:r>
      <w:proofErr w:type="gramStart"/>
      <w:r w:rsidRPr="007A13BE">
        <w:t>&gt;  /</w:t>
      </w:r>
      <w:proofErr w:type="gramEnd"/>
      <w:r w:rsidRPr="007A13BE">
        <w:t>proc/sys/net/ipv4/</w:t>
      </w:r>
      <w:proofErr w:type="spellStart"/>
      <w:r w:rsidRPr="007A13BE">
        <w:t>ip_forward</w:t>
      </w:r>
      <w:proofErr w:type="spellEnd"/>
    </w:p>
    <w:p w:rsidR="001C4434" w:rsidRDefault="001C4434" w:rsidP="001C4434">
      <w:r w:rsidRPr="00743E29">
        <w:t>vim /</w:t>
      </w:r>
      <w:proofErr w:type="spellStart"/>
      <w:r w:rsidRPr="00743E29">
        <w:t>etc</w:t>
      </w:r>
      <w:proofErr w:type="spellEnd"/>
      <w:r w:rsidRPr="00743E29">
        <w:t>/</w:t>
      </w:r>
      <w:proofErr w:type="spellStart"/>
      <w:r w:rsidRPr="00743E29">
        <w:t>keepalived</w:t>
      </w:r>
      <w:proofErr w:type="spellEnd"/>
      <w:r w:rsidRPr="00743E29">
        <w:t>/</w:t>
      </w:r>
      <w:proofErr w:type="spellStart"/>
      <w:r w:rsidRPr="00743E29">
        <w:t>keepalived.conf</w:t>
      </w:r>
      <w:proofErr w:type="spellEnd"/>
    </w:p>
    <w:p w:rsidR="001C4434" w:rsidRDefault="001C4434" w:rsidP="001C4434">
      <w:r>
        <w:t>[root@vos</w:t>
      </w:r>
      <w:r>
        <w:t>2</w:t>
      </w:r>
      <w:r>
        <w:t xml:space="preserve"> </w:t>
      </w:r>
      <w:proofErr w:type="gramStart"/>
      <w:r>
        <w:t>~]#</w:t>
      </w:r>
      <w:proofErr w:type="gramEnd"/>
      <w:r>
        <w:t xml:space="preserve"> grep -v ^# /</w:t>
      </w:r>
      <w:proofErr w:type="spellStart"/>
      <w:r>
        <w:t>etc</w:t>
      </w:r>
      <w:proofErr w:type="spellEnd"/>
      <w:r>
        <w:t>/</w:t>
      </w:r>
      <w:proofErr w:type="spellStart"/>
      <w:r>
        <w:t>keepalived</w:t>
      </w:r>
      <w:proofErr w:type="spellEnd"/>
      <w:r>
        <w:t>/</w:t>
      </w:r>
      <w:proofErr w:type="spellStart"/>
      <w:r>
        <w:t>keepalived.conf</w:t>
      </w:r>
      <w:proofErr w:type="spellEnd"/>
      <w:r>
        <w:t xml:space="preserve"> </w:t>
      </w:r>
    </w:p>
    <w:p w:rsidR="001C4434" w:rsidRDefault="001C4434" w:rsidP="001C4434">
      <w:r>
        <w:t xml:space="preserve">! Configuration File for </w:t>
      </w:r>
      <w:proofErr w:type="spellStart"/>
      <w:r>
        <w:t>keepalived</w:t>
      </w:r>
      <w:proofErr w:type="spellEnd"/>
    </w:p>
    <w:p w:rsidR="001C4434" w:rsidRDefault="001C4434" w:rsidP="001C4434"/>
    <w:p w:rsidR="001C4434" w:rsidRDefault="001C4434" w:rsidP="001C4434">
      <w:proofErr w:type="spellStart"/>
      <w:r>
        <w:t>global_defs</w:t>
      </w:r>
      <w:proofErr w:type="spellEnd"/>
      <w:r>
        <w:t xml:space="preserve"> {</w:t>
      </w:r>
    </w:p>
    <w:p w:rsidR="001C4434" w:rsidRDefault="001C4434" w:rsidP="001C4434">
      <w:r>
        <w:t xml:space="preserve">   </w:t>
      </w:r>
      <w:proofErr w:type="spellStart"/>
      <w:r>
        <w:t>notification_email</w:t>
      </w:r>
      <w:proofErr w:type="spellEnd"/>
      <w:r>
        <w:t xml:space="preserve"> {</w:t>
      </w:r>
    </w:p>
    <w:p w:rsidR="001C4434" w:rsidRDefault="001C4434" w:rsidP="001C4434">
      <w:r>
        <w:t xml:space="preserve">     </w:t>
      </w:r>
      <w:proofErr w:type="spellStart"/>
      <w:r>
        <w:t>root@localhost</w:t>
      </w:r>
      <w:proofErr w:type="spellEnd"/>
    </w:p>
    <w:p w:rsidR="001C4434" w:rsidRDefault="001C4434" w:rsidP="001C4434">
      <w:r>
        <w:t xml:space="preserve">   }</w:t>
      </w:r>
    </w:p>
    <w:p w:rsidR="001C4434" w:rsidRDefault="001C4434" w:rsidP="001C4434">
      <w:r>
        <w:t xml:space="preserve">   </w:t>
      </w:r>
      <w:proofErr w:type="spellStart"/>
      <w:r>
        <w:t>notification_email_from</w:t>
      </w:r>
      <w:proofErr w:type="spellEnd"/>
      <w:r>
        <w:t xml:space="preserve"> Alvin.Wan.CN@hotmail.com</w:t>
      </w:r>
    </w:p>
    <w:p w:rsidR="001C4434" w:rsidRDefault="001C4434" w:rsidP="001C4434">
      <w:r>
        <w:t xml:space="preserve">   </w:t>
      </w:r>
      <w:proofErr w:type="spellStart"/>
      <w:r>
        <w:t>smtp_server</w:t>
      </w:r>
      <w:proofErr w:type="spellEnd"/>
      <w:r>
        <w:t xml:space="preserve"> 127.0.0.1</w:t>
      </w:r>
    </w:p>
    <w:p w:rsidR="001C4434" w:rsidRDefault="001C4434" w:rsidP="001C4434">
      <w:r>
        <w:t xml:space="preserve">   </w:t>
      </w:r>
      <w:proofErr w:type="spellStart"/>
      <w:r>
        <w:t>smtp_connect_timeout</w:t>
      </w:r>
      <w:proofErr w:type="spellEnd"/>
      <w:r>
        <w:t xml:space="preserve"> 300</w:t>
      </w:r>
    </w:p>
    <w:p w:rsidR="001C4434" w:rsidRDefault="001C4434" w:rsidP="001C4434">
      <w:r>
        <w:t xml:space="preserve">   </w:t>
      </w:r>
      <w:proofErr w:type="spellStart"/>
      <w:r>
        <w:t>router_id</w:t>
      </w:r>
      <w:proofErr w:type="spellEnd"/>
      <w:r>
        <w:t xml:space="preserve"> director</w:t>
      </w:r>
    </w:p>
    <w:p w:rsidR="001C4434" w:rsidRDefault="001C4434" w:rsidP="001C4434">
      <w:r>
        <w:t>}</w:t>
      </w:r>
    </w:p>
    <w:p w:rsidR="001C4434" w:rsidRDefault="001C4434" w:rsidP="001C4434"/>
    <w:p w:rsidR="001C4434" w:rsidRDefault="001C4434" w:rsidP="001C4434">
      <w:proofErr w:type="spellStart"/>
      <w:r>
        <w:t>vrrp_instance</w:t>
      </w:r>
      <w:proofErr w:type="spellEnd"/>
      <w:r>
        <w:t xml:space="preserve"> VI_1 {</w:t>
      </w:r>
    </w:p>
    <w:p w:rsidR="001C4434" w:rsidRDefault="001C4434" w:rsidP="001C4434">
      <w:r>
        <w:t xml:space="preserve">    state MASTER</w:t>
      </w:r>
    </w:p>
    <w:p w:rsidR="001C4434" w:rsidRDefault="001C4434" w:rsidP="001C4434">
      <w:r>
        <w:t xml:space="preserve">    interface eth0</w:t>
      </w:r>
    </w:p>
    <w:p w:rsidR="001C4434" w:rsidRDefault="001C4434" w:rsidP="001C4434">
      <w:r>
        <w:t xml:space="preserve">    </w:t>
      </w:r>
      <w:proofErr w:type="spellStart"/>
      <w:r>
        <w:t>virtual_router_id</w:t>
      </w:r>
      <w:proofErr w:type="spellEnd"/>
      <w:r>
        <w:t xml:space="preserve"> 51</w:t>
      </w:r>
    </w:p>
    <w:p w:rsidR="001C4434" w:rsidRDefault="001C4434" w:rsidP="001C4434">
      <w:r>
        <w:t xml:space="preserve">    priority 100</w:t>
      </w:r>
    </w:p>
    <w:p w:rsidR="001C4434" w:rsidRDefault="001C4434" w:rsidP="001C4434">
      <w:r>
        <w:t xml:space="preserve">    </w:t>
      </w:r>
      <w:proofErr w:type="spellStart"/>
      <w:r>
        <w:t>advert_int</w:t>
      </w:r>
      <w:proofErr w:type="spellEnd"/>
      <w:r>
        <w:t xml:space="preserve"> 1</w:t>
      </w:r>
    </w:p>
    <w:p w:rsidR="001C4434" w:rsidRDefault="001C4434" w:rsidP="001C4434">
      <w:r>
        <w:t xml:space="preserve">    authentication {</w:t>
      </w:r>
    </w:p>
    <w:p w:rsidR="001C4434" w:rsidRDefault="001C4434" w:rsidP="001C4434">
      <w:r>
        <w:t xml:space="preserve">        </w:t>
      </w:r>
      <w:proofErr w:type="spellStart"/>
      <w:r>
        <w:t>auth_type</w:t>
      </w:r>
      <w:proofErr w:type="spellEnd"/>
      <w:r>
        <w:t xml:space="preserve"> PASS</w:t>
      </w:r>
    </w:p>
    <w:p w:rsidR="001C4434" w:rsidRDefault="001C4434" w:rsidP="001C4434">
      <w:r>
        <w:t xml:space="preserve">        </w:t>
      </w:r>
      <w:proofErr w:type="spellStart"/>
      <w:r>
        <w:t>auth_pass</w:t>
      </w:r>
      <w:proofErr w:type="spellEnd"/>
      <w:r>
        <w:t xml:space="preserve"> 1111</w:t>
      </w:r>
    </w:p>
    <w:p w:rsidR="001C4434" w:rsidRDefault="001C4434" w:rsidP="001C4434">
      <w:r>
        <w:t xml:space="preserve">    }</w:t>
      </w:r>
    </w:p>
    <w:p w:rsidR="001C4434" w:rsidRDefault="001C4434" w:rsidP="001C4434">
      <w:r>
        <w:t xml:space="preserve">    </w:t>
      </w:r>
      <w:proofErr w:type="spellStart"/>
      <w:r>
        <w:t>virtual_ipaddress</w:t>
      </w:r>
      <w:proofErr w:type="spellEnd"/>
      <w:r>
        <w:t xml:space="preserve"> {</w:t>
      </w:r>
    </w:p>
    <w:p w:rsidR="001C4434" w:rsidRDefault="001C4434" w:rsidP="001C4434">
      <w:r>
        <w:t xml:space="preserve">        192.168.105.211</w:t>
      </w:r>
    </w:p>
    <w:p w:rsidR="001C4434" w:rsidRDefault="001C4434" w:rsidP="001C4434">
      <w:r>
        <w:t xml:space="preserve">    }</w:t>
      </w:r>
    </w:p>
    <w:p w:rsidR="001C4434" w:rsidRDefault="001C4434" w:rsidP="001C4434">
      <w:r>
        <w:lastRenderedPageBreak/>
        <w:t>}</w:t>
      </w:r>
    </w:p>
    <w:p w:rsidR="001C4434" w:rsidRDefault="001C4434" w:rsidP="001C4434"/>
    <w:p w:rsidR="001C4434" w:rsidRDefault="001C4434" w:rsidP="001C4434">
      <w:proofErr w:type="spellStart"/>
      <w:r>
        <w:t>virtual_server</w:t>
      </w:r>
      <w:proofErr w:type="spellEnd"/>
      <w:r>
        <w:t xml:space="preserve"> 192.168.105.211 80 {</w:t>
      </w:r>
    </w:p>
    <w:p w:rsidR="001C4434" w:rsidRDefault="001C4434" w:rsidP="001C4434">
      <w:r>
        <w:t xml:space="preserve">    </w:t>
      </w:r>
      <w:proofErr w:type="spellStart"/>
      <w:r>
        <w:t>delay_loop</w:t>
      </w:r>
      <w:proofErr w:type="spellEnd"/>
      <w:r>
        <w:t xml:space="preserve"> 6</w:t>
      </w:r>
    </w:p>
    <w:p w:rsidR="001C4434" w:rsidRDefault="001C4434" w:rsidP="001C4434">
      <w:r>
        <w:t xml:space="preserve">    </w:t>
      </w:r>
      <w:proofErr w:type="spellStart"/>
      <w:r>
        <w:t>lb_algo</w:t>
      </w:r>
      <w:proofErr w:type="spellEnd"/>
      <w:r>
        <w:t xml:space="preserve"> </w:t>
      </w:r>
      <w:proofErr w:type="spellStart"/>
      <w:r>
        <w:t>rr</w:t>
      </w:r>
      <w:proofErr w:type="spellEnd"/>
    </w:p>
    <w:p w:rsidR="001C4434" w:rsidRDefault="001C4434" w:rsidP="001C4434">
      <w:r>
        <w:t xml:space="preserve">    </w:t>
      </w:r>
      <w:proofErr w:type="spellStart"/>
      <w:r>
        <w:t>lb_kind</w:t>
      </w:r>
      <w:proofErr w:type="spellEnd"/>
      <w:r>
        <w:t xml:space="preserve"> DR</w:t>
      </w:r>
    </w:p>
    <w:p w:rsidR="001C4434" w:rsidRDefault="001C4434" w:rsidP="001C4434">
      <w:r>
        <w:t xml:space="preserve">    protocol TCP    </w:t>
      </w:r>
    </w:p>
    <w:p w:rsidR="001C4434" w:rsidRDefault="001C4434" w:rsidP="001C4434">
      <w:r>
        <w:t xml:space="preserve">                    </w:t>
      </w:r>
    </w:p>
    <w:p w:rsidR="001C4434" w:rsidRDefault="001C4434" w:rsidP="001C4434">
      <w:r>
        <w:t xml:space="preserve">    </w:t>
      </w:r>
      <w:proofErr w:type="spellStart"/>
      <w:r>
        <w:t>real_server</w:t>
      </w:r>
      <w:proofErr w:type="spellEnd"/>
      <w:r>
        <w:t xml:space="preserve"> 192.168.105.203</w:t>
      </w:r>
      <w:r w:rsidR="007A13BE">
        <w:t xml:space="preserve"> 80</w:t>
      </w:r>
      <w:r>
        <w:t xml:space="preserve"> {</w:t>
      </w:r>
    </w:p>
    <w:p w:rsidR="001C4434" w:rsidRDefault="001C4434" w:rsidP="001C4434">
      <w:r>
        <w:t xml:space="preserve">        weight 1</w:t>
      </w:r>
    </w:p>
    <w:p w:rsidR="001C4434" w:rsidRDefault="001C4434" w:rsidP="001C4434">
      <w:r>
        <w:t xml:space="preserve">        TCP_CHECK {</w:t>
      </w:r>
    </w:p>
    <w:p w:rsidR="001C4434" w:rsidRDefault="001C4434" w:rsidP="001C4434">
      <w:r>
        <w:t xml:space="preserve">            </w:t>
      </w:r>
      <w:proofErr w:type="spellStart"/>
      <w:r>
        <w:t>connect_timeout</w:t>
      </w:r>
      <w:proofErr w:type="spellEnd"/>
      <w:r>
        <w:t xml:space="preserve"> 3</w:t>
      </w:r>
    </w:p>
    <w:p w:rsidR="001C4434" w:rsidRDefault="001C4434" w:rsidP="001C4434">
      <w:r>
        <w:t xml:space="preserve">        }</w:t>
      </w:r>
    </w:p>
    <w:p w:rsidR="001C4434" w:rsidRDefault="001C4434" w:rsidP="001C4434">
      <w:r>
        <w:t xml:space="preserve">    }</w:t>
      </w:r>
    </w:p>
    <w:p w:rsidR="001C4434" w:rsidRDefault="001C4434" w:rsidP="001C4434">
      <w:r>
        <w:t xml:space="preserve">    </w:t>
      </w:r>
      <w:proofErr w:type="spellStart"/>
      <w:r>
        <w:t>real_server</w:t>
      </w:r>
      <w:proofErr w:type="spellEnd"/>
      <w:r>
        <w:t xml:space="preserve"> 192.168.105.204 </w:t>
      </w:r>
      <w:r w:rsidR="007A13BE">
        <w:t xml:space="preserve">80 </w:t>
      </w:r>
      <w:r>
        <w:t>{</w:t>
      </w:r>
    </w:p>
    <w:p w:rsidR="001C4434" w:rsidRDefault="001C4434" w:rsidP="001C4434">
      <w:r>
        <w:t xml:space="preserve">        weight 1</w:t>
      </w:r>
    </w:p>
    <w:p w:rsidR="001C4434" w:rsidRDefault="001C4434" w:rsidP="001C4434">
      <w:r>
        <w:t xml:space="preserve">        TCP_CHECK {</w:t>
      </w:r>
    </w:p>
    <w:p w:rsidR="001C4434" w:rsidRDefault="001C4434" w:rsidP="001C4434">
      <w:r>
        <w:t xml:space="preserve">            </w:t>
      </w:r>
      <w:proofErr w:type="spellStart"/>
      <w:r>
        <w:t>connect_timeout</w:t>
      </w:r>
      <w:proofErr w:type="spellEnd"/>
      <w:r>
        <w:t xml:space="preserve"> 3</w:t>
      </w:r>
    </w:p>
    <w:p w:rsidR="001C4434" w:rsidRDefault="001C4434" w:rsidP="001C4434">
      <w:r>
        <w:t xml:space="preserve">        }</w:t>
      </w:r>
    </w:p>
    <w:p w:rsidR="001C4434" w:rsidRDefault="001C4434" w:rsidP="001C4434">
      <w:r>
        <w:t xml:space="preserve">    }</w:t>
      </w:r>
    </w:p>
    <w:p w:rsidR="001C4434" w:rsidRDefault="001C4434" w:rsidP="001C4434">
      <w:r>
        <w:t>}</w:t>
      </w:r>
    </w:p>
    <w:p w:rsidR="001C4434" w:rsidRDefault="001C4434" w:rsidP="001C4434">
      <w:r>
        <w:rPr>
          <w:rFonts w:hint="eastAsia"/>
        </w:rPr>
        <w:t>然后启动</w:t>
      </w:r>
      <w:proofErr w:type="spellStart"/>
      <w:r>
        <w:rPr>
          <w:rFonts w:hint="eastAsia"/>
        </w:rPr>
        <w:t>keep</w:t>
      </w:r>
      <w:r>
        <w:t>alived</w:t>
      </w:r>
      <w:proofErr w:type="spellEnd"/>
      <w:r>
        <w:rPr>
          <w:rFonts w:hint="eastAsia"/>
        </w:rPr>
        <w:t>服务</w:t>
      </w:r>
    </w:p>
    <w:p w:rsidR="001C4434" w:rsidRDefault="001C4434" w:rsidP="001C4434">
      <w:r w:rsidRPr="001C4434">
        <w:t># /</w:t>
      </w:r>
      <w:proofErr w:type="spellStart"/>
      <w:r w:rsidRPr="001C4434">
        <w:t>etc</w:t>
      </w:r>
      <w:proofErr w:type="spellEnd"/>
      <w:r w:rsidRPr="001C4434">
        <w:t>/</w:t>
      </w:r>
      <w:proofErr w:type="spellStart"/>
      <w:proofErr w:type="gramStart"/>
      <w:r w:rsidRPr="001C4434">
        <w:t>init.d</w:t>
      </w:r>
      <w:proofErr w:type="spellEnd"/>
      <w:proofErr w:type="gramEnd"/>
      <w:r w:rsidRPr="001C4434">
        <w:t>/</w:t>
      </w:r>
      <w:proofErr w:type="spellStart"/>
      <w:r w:rsidRPr="001C4434">
        <w:t>keepalived</w:t>
      </w:r>
      <w:proofErr w:type="spellEnd"/>
      <w:r w:rsidRPr="001C4434">
        <w:t xml:space="preserve"> start</w:t>
      </w:r>
    </w:p>
    <w:p w:rsidR="001C4434" w:rsidRPr="001C4434" w:rsidRDefault="001C4434" w:rsidP="001C4434">
      <w:pPr>
        <w:rPr>
          <w:rFonts w:hint="eastAsia"/>
        </w:rPr>
      </w:pPr>
    </w:p>
    <w:p w:rsidR="001C4434" w:rsidRDefault="001C4434" w:rsidP="001C4434">
      <w:pPr>
        <w:pStyle w:val="Heading2"/>
      </w:pPr>
      <w:bookmarkStart w:id="5" w:name="_Toc458687656"/>
      <w:r>
        <w:t xml:space="preserve">2.3, </w:t>
      </w:r>
      <w:r>
        <w:rPr>
          <w:rFonts w:hint="eastAsia"/>
        </w:rPr>
        <w:t>vos</w:t>
      </w:r>
      <w:r>
        <w:t>3alv.pub configuration</w:t>
      </w:r>
      <w:bookmarkEnd w:id="5"/>
    </w:p>
    <w:p w:rsidR="001C4434" w:rsidRDefault="001C4434" w:rsidP="001C4434">
      <w:r w:rsidRPr="001C4434">
        <w:t xml:space="preserve"># yum install </w:t>
      </w:r>
      <w:proofErr w:type="spellStart"/>
      <w:r w:rsidRPr="001C4434">
        <w:t>httpd</w:t>
      </w:r>
      <w:proofErr w:type="spellEnd"/>
      <w:r w:rsidRPr="001C4434">
        <w:t xml:space="preserve"> -y</w:t>
      </w:r>
    </w:p>
    <w:p w:rsidR="001C4434" w:rsidRDefault="001C4434" w:rsidP="001C4434">
      <w:r>
        <w:t># echo web1 &gt; /</w:t>
      </w:r>
      <w:proofErr w:type="spellStart"/>
      <w:r>
        <w:t>var</w:t>
      </w:r>
      <w:proofErr w:type="spellEnd"/>
      <w:r>
        <w:t>/www/html/index.html</w:t>
      </w:r>
    </w:p>
    <w:p w:rsidR="001C4434" w:rsidRPr="001C4434" w:rsidRDefault="001C4434" w:rsidP="001C4434">
      <w:pPr>
        <w:rPr>
          <w:rFonts w:hint="eastAsia"/>
        </w:rPr>
      </w:pPr>
      <w:r>
        <w:t>#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httpd</w:t>
      </w:r>
      <w:proofErr w:type="spellEnd"/>
      <w:r>
        <w:t xml:space="preserve"> start</w:t>
      </w:r>
    </w:p>
    <w:p w:rsidR="001C4434" w:rsidRDefault="001C4434" w:rsidP="001C4434">
      <w:proofErr w:type="spellStart"/>
      <w:r>
        <w:t>ifconfig</w:t>
      </w:r>
      <w:proofErr w:type="spellEnd"/>
      <w:r>
        <w:t xml:space="preserve"> lo:0 192.168.105.211 broadcast 192.168.105.211 netmask 255.255.255.255 up</w:t>
      </w:r>
    </w:p>
    <w:p w:rsidR="001C4434" w:rsidRDefault="001C4434" w:rsidP="001C4434">
      <w:r>
        <w:t>route add -host 192.168.105.211 dev lo:0</w:t>
      </w:r>
    </w:p>
    <w:p w:rsidR="001C4434" w:rsidRDefault="001C4434" w:rsidP="001C4434">
      <w:r>
        <w:t xml:space="preserve"> </w:t>
      </w:r>
    </w:p>
    <w:p w:rsidR="001C4434" w:rsidRDefault="001C4434" w:rsidP="001C4434">
      <w:r>
        <w:t>echo "1" &gt;/proc/sys/net/ipv4/</w:t>
      </w:r>
      <w:proofErr w:type="spellStart"/>
      <w:r>
        <w:t>conf</w:t>
      </w:r>
      <w:proofErr w:type="spellEnd"/>
      <w:r>
        <w:t>/lo/</w:t>
      </w:r>
      <w:proofErr w:type="spellStart"/>
      <w:r>
        <w:t>arp_ignore</w:t>
      </w:r>
      <w:proofErr w:type="spellEnd"/>
    </w:p>
    <w:p w:rsidR="001C4434" w:rsidRDefault="001C4434" w:rsidP="001C4434">
      <w:r>
        <w:t>echo "2" &gt;/proc/sys/net/ipv4/</w:t>
      </w:r>
      <w:proofErr w:type="spellStart"/>
      <w:r>
        <w:t>conf</w:t>
      </w:r>
      <w:proofErr w:type="spellEnd"/>
      <w:r>
        <w:t>/lo/</w:t>
      </w:r>
      <w:proofErr w:type="spellStart"/>
      <w:r>
        <w:t>arp_announce</w:t>
      </w:r>
      <w:proofErr w:type="spellEnd"/>
    </w:p>
    <w:p w:rsidR="001C4434" w:rsidRDefault="001C4434" w:rsidP="001C4434">
      <w:r>
        <w:t>echo "1" &gt;/proc/sys/net/ipv4/</w:t>
      </w:r>
      <w:proofErr w:type="spellStart"/>
      <w:r>
        <w:t>conf</w:t>
      </w:r>
      <w:proofErr w:type="spellEnd"/>
      <w:r>
        <w:t>/all/</w:t>
      </w:r>
      <w:proofErr w:type="spellStart"/>
      <w:r>
        <w:t>arp_ignore</w:t>
      </w:r>
      <w:proofErr w:type="spellEnd"/>
    </w:p>
    <w:p w:rsidR="001C4434" w:rsidRDefault="001C4434" w:rsidP="001C4434">
      <w:r>
        <w:t>echo "2" &gt;/proc/sys/net/ipv4/</w:t>
      </w:r>
      <w:proofErr w:type="spellStart"/>
      <w:r>
        <w:t>conf</w:t>
      </w:r>
      <w:proofErr w:type="spellEnd"/>
      <w:r>
        <w:t>/all/</w:t>
      </w:r>
      <w:proofErr w:type="spellStart"/>
      <w:r>
        <w:t>arp_announce</w:t>
      </w:r>
      <w:proofErr w:type="spellEnd"/>
    </w:p>
    <w:p w:rsidR="001C4434" w:rsidRDefault="001C4434" w:rsidP="001C4434">
      <w:pPr>
        <w:pStyle w:val="Heading2"/>
      </w:pPr>
      <w:bookmarkStart w:id="6" w:name="_Toc458687657"/>
      <w:proofErr w:type="gramStart"/>
      <w:r>
        <w:t>2.4,vos4.alv.pub</w:t>
      </w:r>
      <w:proofErr w:type="gramEnd"/>
      <w:r>
        <w:t xml:space="preserve"> configuration</w:t>
      </w:r>
      <w:bookmarkEnd w:id="6"/>
    </w:p>
    <w:p w:rsidR="007A13BE" w:rsidRDefault="007A13BE" w:rsidP="007A13BE">
      <w:r w:rsidRPr="001C4434">
        <w:t xml:space="preserve"># yum install </w:t>
      </w:r>
      <w:proofErr w:type="spellStart"/>
      <w:r w:rsidRPr="001C4434">
        <w:t>httpd</w:t>
      </w:r>
      <w:proofErr w:type="spellEnd"/>
      <w:r w:rsidRPr="001C4434">
        <w:t xml:space="preserve"> -y</w:t>
      </w:r>
    </w:p>
    <w:p w:rsidR="007A13BE" w:rsidRDefault="007A13BE" w:rsidP="007A13BE">
      <w:r>
        <w:t># echo web</w:t>
      </w:r>
      <w:r>
        <w:t>2</w:t>
      </w:r>
      <w:r>
        <w:t xml:space="preserve"> &gt; /</w:t>
      </w:r>
      <w:proofErr w:type="spellStart"/>
      <w:r>
        <w:t>var</w:t>
      </w:r>
      <w:proofErr w:type="spellEnd"/>
      <w:r>
        <w:t>/www/html/index.html</w:t>
      </w:r>
    </w:p>
    <w:p w:rsidR="007A13BE" w:rsidRPr="001C4434" w:rsidRDefault="007A13BE" w:rsidP="007A13BE">
      <w:pPr>
        <w:rPr>
          <w:rFonts w:hint="eastAsia"/>
        </w:rPr>
      </w:pPr>
      <w:r>
        <w:t>#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httpd</w:t>
      </w:r>
      <w:proofErr w:type="spellEnd"/>
      <w:r>
        <w:t xml:space="preserve"> start</w:t>
      </w:r>
    </w:p>
    <w:p w:rsidR="007A13BE" w:rsidRDefault="007A13BE" w:rsidP="007A13BE">
      <w:proofErr w:type="spellStart"/>
      <w:r>
        <w:t>ifconfig</w:t>
      </w:r>
      <w:proofErr w:type="spellEnd"/>
      <w:r>
        <w:t xml:space="preserve"> lo:0 192.168.105.211 broadcast 192.168.105.211 netmask 255.255.255.255 up</w:t>
      </w:r>
    </w:p>
    <w:p w:rsidR="007A13BE" w:rsidRDefault="007A13BE" w:rsidP="007A13BE">
      <w:r>
        <w:t>route add -host 192.168.105.211 dev lo:0</w:t>
      </w:r>
    </w:p>
    <w:p w:rsidR="007A13BE" w:rsidRDefault="007A13BE" w:rsidP="007A13BE">
      <w:r>
        <w:t xml:space="preserve"> </w:t>
      </w:r>
    </w:p>
    <w:p w:rsidR="007A13BE" w:rsidRDefault="007A13BE" w:rsidP="007A13BE">
      <w:r>
        <w:t>echo "1" &gt;/proc/sys/net/ipv4/</w:t>
      </w:r>
      <w:proofErr w:type="spellStart"/>
      <w:r>
        <w:t>conf</w:t>
      </w:r>
      <w:proofErr w:type="spellEnd"/>
      <w:r>
        <w:t>/lo/</w:t>
      </w:r>
      <w:proofErr w:type="spellStart"/>
      <w:r>
        <w:t>arp_ignore</w:t>
      </w:r>
      <w:proofErr w:type="spellEnd"/>
    </w:p>
    <w:p w:rsidR="007A13BE" w:rsidRDefault="007A13BE" w:rsidP="007A13BE">
      <w:r>
        <w:lastRenderedPageBreak/>
        <w:t>echo "2" &gt;/proc/sys/net/ipv4/</w:t>
      </w:r>
      <w:proofErr w:type="spellStart"/>
      <w:r>
        <w:t>conf</w:t>
      </w:r>
      <w:proofErr w:type="spellEnd"/>
      <w:r>
        <w:t>/lo/</w:t>
      </w:r>
      <w:proofErr w:type="spellStart"/>
      <w:r>
        <w:t>arp_announce</w:t>
      </w:r>
      <w:proofErr w:type="spellEnd"/>
    </w:p>
    <w:p w:rsidR="007A13BE" w:rsidRDefault="007A13BE" w:rsidP="007A13BE">
      <w:r>
        <w:t>echo "1" &gt;/proc/sys/net/ipv4/</w:t>
      </w:r>
      <w:proofErr w:type="spellStart"/>
      <w:r>
        <w:t>conf</w:t>
      </w:r>
      <w:proofErr w:type="spellEnd"/>
      <w:r>
        <w:t>/all/</w:t>
      </w:r>
      <w:proofErr w:type="spellStart"/>
      <w:r>
        <w:t>arp_ignore</w:t>
      </w:r>
      <w:proofErr w:type="spellEnd"/>
    </w:p>
    <w:p w:rsidR="007A13BE" w:rsidRDefault="007A13BE" w:rsidP="007A13BE">
      <w:r>
        <w:t>echo "2" &gt;/proc/sys/net/ipv4/</w:t>
      </w:r>
      <w:proofErr w:type="spellStart"/>
      <w:r>
        <w:t>conf</w:t>
      </w:r>
      <w:proofErr w:type="spellEnd"/>
      <w:r>
        <w:t>/all/</w:t>
      </w:r>
      <w:proofErr w:type="spellStart"/>
      <w:r>
        <w:t>arp_announce</w:t>
      </w:r>
      <w:proofErr w:type="spellEnd"/>
    </w:p>
    <w:p w:rsidR="007A13BE" w:rsidRDefault="007A13BE" w:rsidP="007A13BE">
      <w:pPr>
        <w:pStyle w:val="Heading1"/>
        <w:ind w:left="210" w:right="210"/>
      </w:pPr>
      <w:bookmarkStart w:id="7" w:name="_Toc458687658"/>
      <w:r>
        <w:rPr>
          <w:rFonts w:hint="eastAsia"/>
        </w:rPr>
        <w:t>3,</w:t>
      </w:r>
      <w:r>
        <w:rPr>
          <w:rFonts w:hint="eastAsia"/>
        </w:rPr>
        <w:t>客户端测试</w:t>
      </w:r>
      <w:bookmarkEnd w:id="7"/>
    </w:p>
    <w:p w:rsidR="00EF11C0" w:rsidRPr="00EF11C0" w:rsidRDefault="00EF11C0" w:rsidP="00EF11C0">
      <w:pPr>
        <w:rPr>
          <w:rFonts w:hint="eastAsia"/>
        </w:rPr>
      </w:pPr>
    </w:p>
    <w:p w:rsidR="007A13BE" w:rsidRDefault="007A13BE" w:rsidP="007A13BE">
      <w:r>
        <w:t>[</w:t>
      </w:r>
      <w:proofErr w:type="spellStart"/>
      <w:r>
        <w:t>root@kvm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curl 192.168.105.211</w:t>
      </w:r>
    </w:p>
    <w:p w:rsidR="007A13BE" w:rsidRDefault="007A13BE" w:rsidP="007A13BE">
      <w:r>
        <w:t>web2</w:t>
      </w:r>
    </w:p>
    <w:p w:rsidR="007A13BE" w:rsidRDefault="007A13BE" w:rsidP="007A13BE">
      <w:r>
        <w:t>[</w:t>
      </w:r>
      <w:proofErr w:type="spellStart"/>
      <w:r>
        <w:t>root@kvm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curl 192.168.105.211</w:t>
      </w:r>
    </w:p>
    <w:p w:rsidR="007A13BE" w:rsidRDefault="007A13BE" w:rsidP="007A13BE">
      <w:r>
        <w:t>web1</w:t>
      </w:r>
    </w:p>
    <w:p w:rsidR="007A13BE" w:rsidRDefault="007A13BE" w:rsidP="007A13BE">
      <w:r>
        <w:t>[</w:t>
      </w:r>
      <w:proofErr w:type="spellStart"/>
      <w:r>
        <w:t>root@kvm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curl 192.168.105.211</w:t>
      </w:r>
    </w:p>
    <w:p w:rsidR="007A13BE" w:rsidRDefault="007A13BE" w:rsidP="007A13BE">
      <w:r>
        <w:t>web2</w:t>
      </w:r>
    </w:p>
    <w:p w:rsidR="007A13BE" w:rsidRDefault="007A13BE" w:rsidP="007A13BE">
      <w:r>
        <w:t>[</w:t>
      </w:r>
      <w:proofErr w:type="spellStart"/>
      <w:r>
        <w:t>root@kvm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curl 192.168.105.211</w:t>
      </w:r>
    </w:p>
    <w:p w:rsidR="007A13BE" w:rsidRDefault="007A13BE" w:rsidP="007A13BE">
      <w:r>
        <w:t>web1</w:t>
      </w:r>
    </w:p>
    <w:p w:rsidR="007A13BE" w:rsidRDefault="007A13BE" w:rsidP="007A13BE">
      <w:r>
        <w:rPr>
          <w:rFonts w:hint="eastAsia"/>
        </w:rPr>
        <w:t>可见，成功实现负载均衡</w:t>
      </w:r>
    </w:p>
    <w:p w:rsidR="00EF11C0" w:rsidRPr="00EF11C0" w:rsidRDefault="00EF11C0" w:rsidP="007A13BE">
      <w:pPr>
        <w:rPr>
          <w:rFonts w:hint="eastAsia"/>
        </w:rPr>
      </w:pPr>
      <w:r>
        <w:rPr>
          <w:rFonts w:hint="eastAsia"/>
        </w:rPr>
        <w:t>那么下面我们进行高可用的测试，这里我们将</w:t>
      </w:r>
      <w:r>
        <w:rPr>
          <w:rFonts w:hint="eastAsia"/>
        </w:rPr>
        <w:t>vos</w:t>
      </w:r>
      <w:r>
        <w:t>1</w:t>
      </w:r>
      <w:r>
        <w:rPr>
          <w:rFonts w:hint="eastAsia"/>
        </w:rPr>
        <w:t>先停掉，看还能不能访问</w:t>
      </w:r>
    </w:p>
    <w:p w:rsidR="00EF11C0" w:rsidRDefault="00EF11C0" w:rsidP="007A13BE">
      <w:pPr>
        <w:rPr>
          <w:rFonts w:hint="eastAsia"/>
        </w:rPr>
      </w:pPr>
    </w:p>
    <w:p w:rsidR="00EF11C0" w:rsidRDefault="00EF11C0" w:rsidP="00EF11C0">
      <w:r>
        <w:t>[</w:t>
      </w:r>
      <w:proofErr w:type="spellStart"/>
      <w:r>
        <w:t>root@kvm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virsh</w:t>
      </w:r>
      <w:proofErr w:type="spellEnd"/>
      <w:r>
        <w:t xml:space="preserve"> shutdown vos1.alv.pub</w:t>
      </w:r>
    </w:p>
    <w:p w:rsidR="00EF11C0" w:rsidRDefault="00EF11C0" w:rsidP="00EF11C0">
      <w:r>
        <w:t>Domain vos1.alv.pub is being shutdown</w:t>
      </w:r>
    </w:p>
    <w:p w:rsidR="00EF11C0" w:rsidRDefault="00EF11C0" w:rsidP="00EF11C0"/>
    <w:p w:rsidR="00EF11C0" w:rsidRDefault="00EF11C0" w:rsidP="00EF11C0">
      <w:r>
        <w:t>[</w:t>
      </w:r>
      <w:proofErr w:type="spellStart"/>
      <w:r>
        <w:t>root@kvm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ping vos1</w:t>
      </w:r>
    </w:p>
    <w:p w:rsidR="00EF11C0" w:rsidRDefault="00EF11C0" w:rsidP="00EF11C0">
      <w:r>
        <w:t>PING vos1.alv.pub (192.168.105.201) 56(84) bytes of data.</w:t>
      </w:r>
    </w:p>
    <w:p w:rsidR="00EF11C0" w:rsidRDefault="00EF11C0" w:rsidP="00EF11C0">
      <w:r>
        <w:t>^C</w:t>
      </w:r>
    </w:p>
    <w:p w:rsidR="00EF11C0" w:rsidRDefault="00EF11C0" w:rsidP="00EF11C0">
      <w:r>
        <w:t>--- vos1.alv.pub ping statistics ---</w:t>
      </w:r>
    </w:p>
    <w:p w:rsidR="00EF11C0" w:rsidRDefault="00EF11C0" w:rsidP="00EF11C0">
      <w:r>
        <w:t>5 packets transmitted, 0 received, 100% packet loss, time 4001ms</w:t>
      </w:r>
    </w:p>
    <w:p w:rsidR="00EF11C0" w:rsidRDefault="00EF11C0" w:rsidP="00EF11C0"/>
    <w:p w:rsidR="00EF11C0" w:rsidRDefault="00EF11C0" w:rsidP="00EF11C0">
      <w:r>
        <w:t>[</w:t>
      </w:r>
      <w:proofErr w:type="spellStart"/>
      <w:r>
        <w:t>root@kvm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curl 192.168.105.211</w:t>
      </w:r>
    </w:p>
    <w:p w:rsidR="00EF11C0" w:rsidRDefault="00EF11C0" w:rsidP="00EF11C0">
      <w:r>
        <w:t>web2</w:t>
      </w:r>
    </w:p>
    <w:p w:rsidR="00EF11C0" w:rsidRDefault="00EF11C0" w:rsidP="00EF11C0">
      <w:r>
        <w:t>[</w:t>
      </w:r>
      <w:proofErr w:type="spellStart"/>
      <w:r>
        <w:t>root@kvm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</w:p>
    <w:p w:rsidR="00EF11C0" w:rsidRDefault="00EF11C0" w:rsidP="00EF11C0">
      <w:r>
        <w:t>[</w:t>
      </w:r>
      <w:proofErr w:type="spellStart"/>
      <w:r>
        <w:t>root@kvm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</w:p>
    <w:p w:rsidR="00EF11C0" w:rsidRDefault="00EF11C0" w:rsidP="00EF11C0">
      <w:r>
        <w:t>[</w:t>
      </w:r>
      <w:proofErr w:type="spellStart"/>
      <w:r>
        <w:t>root@kvm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curl 192.168.105.211</w:t>
      </w:r>
    </w:p>
    <w:p w:rsidR="007A13BE" w:rsidRDefault="00EF11C0" w:rsidP="00EF11C0">
      <w:r>
        <w:t>web1</w:t>
      </w:r>
    </w:p>
    <w:p w:rsidR="00EF11C0" w:rsidRDefault="00EF11C0" w:rsidP="00EF11C0"/>
    <w:p w:rsidR="00EF11C0" w:rsidRDefault="00EF11C0" w:rsidP="00EF11C0">
      <w:r>
        <w:rPr>
          <w:rFonts w:hint="eastAsia"/>
        </w:rPr>
        <w:t>那么现在我们把</w:t>
      </w:r>
      <w:r>
        <w:rPr>
          <w:rFonts w:hint="eastAsia"/>
        </w:rPr>
        <w:t>vos</w:t>
      </w:r>
      <w:r>
        <w:t>2</w:t>
      </w:r>
      <w:r>
        <w:rPr>
          <w:rFonts w:hint="eastAsia"/>
        </w:rPr>
        <w:t>也停掉，这下应该是肯定访问不了了的。</w:t>
      </w:r>
    </w:p>
    <w:p w:rsidR="00EF11C0" w:rsidRDefault="00EF11C0" w:rsidP="00EF11C0">
      <w:r>
        <w:t>[</w:t>
      </w:r>
      <w:proofErr w:type="spellStart"/>
      <w:r>
        <w:t>root@kvm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virsh</w:t>
      </w:r>
      <w:proofErr w:type="spellEnd"/>
      <w:r>
        <w:t xml:space="preserve"> shutdown vos2.alv.pub</w:t>
      </w:r>
    </w:p>
    <w:p w:rsidR="00EF11C0" w:rsidRDefault="00EF11C0" w:rsidP="00EF11C0">
      <w:r>
        <w:t>Domain vos2.alv.pub is being shutdown</w:t>
      </w:r>
    </w:p>
    <w:p w:rsidR="00EF11C0" w:rsidRDefault="00EF11C0" w:rsidP="00EF11C0"/>
    <w:p w:rsidR="00EF11C0" w:rsidRDefault="00EF11C0" w:rsidP="00EF11C0">
      <w:r>
        <w:t>[</w:t>
      </w:r>
      <w:proofErr w:type="spellStart"/>
      <w:r>
        <w:t>root@kvm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ping -c 2 vos2</w:t>
      </w:r>
    </w:p>
    <w:p w:rsidR="00EF11C0" w:rsidRDefault="00EF11C0" w:rsidP="00EF11C0">
      <w:r>
        <w:t>PING vos2.alv.pub (192.168.105.202) 56(84) bytes of data.</w:t>
      </w:r>
    </w:p>
    <w:p w:rsidR="00EF11C0" w:rsidRDefault="00EF11C0" w:rsidP="00EF11C0">
      <w:r>
        <w:t>^</w:t>
      </w:r>
      <w:proofErr w:type="spellStart"/>
      <w:r>
        <w:t>CFrom</w:t>
      </w:r>
      <w:proofErr w:type="spellEnd"/>
      <w:r>
        <w:t xml:space="preserve"> 192.168.105.30 </w:t>
      </w:r>
      <w:proofErr w:type="spellStart"/>
      <w:r>
        <w:t>icmp_seq</w:t>
      </w:r>
      <w:proofErr w:type="spellEnd"/>
      <w:r>
        <w:t>=1 Destination Host Unreachable</w:t>
      </w:r>
    </w:p>
    <w:p w:rsidR="00EF11C0" w:rsidRDefault="00EF11C0" w:rsidP="00EF11C0">
      <w:r>
        <w:t xml:space="preserve">From 192.168.105.30 </w:t>
      </w:r>
      <w:proofErr w:type="spellStart"/>
      <w:r>
        <w:t>icmp_seq</w:t>
      </w:r>
      <w:proofErr w:type="spellEnd"/>
      <w:r>
        <w:t>=2 Destination Host Unreachable</w:t>
      </w:r>
    </w:p>
    <w:p w:rsidR="00EF11C0" w:rsidRDefault="00EF11C0" w:rsidP="00EF11C0"/>
    <w:p w:rsidR="00EF11C0" w:rsidRDefault="00EF11C0" w:rsidP="00EF11C0">
      <w:r>
        <w:t>--- vos2.alv.pub ping statistics ---</w:t>
      </w:r>
    </w:p>
    <w:p w:rsidR="00EF11C0" w:rsidRDefault="00EF11C0" w:rsidP="00EF11C0">
      <w:r>
        <w:t>2 packet</w:t>
      </w:r>
      <w:r>
        <w:t xml:space="preserve"> </w:t>
      </w:r>
      <w:r>
        <w:t>[</w:t>
      </w:r>
      <w:proofErr w:type="spellStart"/>
      <w:r>
        <w:t>root@kvm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curl 192.168.105.211</w:t>
      </w:r>
    </w:p>
    <w:p w:rsidR="00EF11C0" w:rsidRDefault="00EF11C0" w:rsidP="00EF11C0">
      <w:r>
        <w:t>^C</w:t>
      </w:r>
    </w:p>
    <w:p w:rsidR="00EF11C0" w:rsidRDefault="00EF11C0" w:rsidP="00EF11C0">
      <w:r>
        <w:t>[</w:t>
      </w:r>
      <w:proofErr w:type="spellStart"/>
      <w:r>
        <w:t>root@kvm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curl 192.168.105.211</w:t>
      </w:r>
    </w:p>
    <w:p w:rsidR="00EF11C0" w:rsidRDefault="00EF11C0" w:rsidP="00EF11C0">
      <w:r>
        <w:t>^C</w:t>
      </w:r>
    </w:p>
    <w:p w:rsidR="00EF11C0" w:rsidRDefault="00EF11C0" w:rsidP="00EF11C0"/>
    <w:p w:rsidR="00EF11C0" w:rsidRDefault="00EF11C0" w:rsidP="00EF11C0">
      <w:r>
        <w:rPr>
          <w:rFonts w:hint="eastAsia"/>
        </w:rPr>
        <w:t>现在访问不了了，那么我们开启</w:t>
      </w:r>
      <w:r>
        <w:rPr>
          <w:rFonts w:hint="eastAsia"/>
        </w:rPr>
        <w:t>vos</w:t>
      </w:r>
      <w:r>
        <w:t>1</w:t>
      </w:r>
      <w:r>
        <w:rPr>
          <w:rFonts w:hint="eastAsia"/>
        </w:rPr>
        <w:t>，</w:t>
      </w:r>
    </w:p>
    <w:p w:rsidR="00EF11C0" w:rsidRDefault="00EF11C0" w:rsidP="00EF11C0">
      <w:proofErr w:type="gramStart"/>
      <w:r>
        <w:rPr>
          <w:rFonts w:hint="eastAsia"/>
        </w:rPr>
        <w:t>+</w:t>
      </w:r>
      <w:r>
        <w:t>[</w:t>
      </w:r>
      <w:proofErr w:type="spellStart"/>
      <w:proofErr w:type="gramEnd"/>
      <w:r>
        <w:t>root@kvm</w:t>
      </w:r>
      <w:proofErr w:type="spellEnd"/>
      <w:r>
        <w:t xml:space="preserve"> ~]# </w:t>
      </w:r>
      <w:proofErr w:type="spellStart"/>
      <w:r>
        <w:t>virsh</w:t>
      </w:r>
      <w:proofErr w:type="spellEnd"/>
      <w:r>
        <w:t xml:space="preserve"> start vos1.alv.pub</w:t>
      </w:r>
    </w:p>
    <w:p w:rsidR="00EF11C0" w:rsidRDefault="00EF11C0" w:rsidP="00EF11C0">
      <w:r>
        <w:t>Domain vos1.alv.pub started</w:t>
      </w:r>
    </w:p>
    <w:p w:rsidR="00816F56" w:rsidRDefault="00816F56" w:rsidP="00816F56">
      <w:r>
        <w:t>[</w:t>
      </w:r>
      <w:proofErr w:type="spellStart"/>
      <w:r>
        <w:t>root@kvm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ping -c 1 vos1</w:t>
      </w:r>
    </w:p>
    <w:p w:rsidR="00816F56" w:rsidRDefault="00816F56" w:rsidP="00816F56">
      <w:r>
        <w:t>PING vos1.alv.pub (192.168.105.201) 56(84) bytes of data.</w:t>
      </w:r>
    </w:p>
    <w:p w:rsidR="00816F56" w:rsidRDefault="00816F56" w:rsidP="00816F56">
      <w:r>
        <w:t xml:space="preserve">64 bytes from 192.168.105.201: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=64 time=2.46 </w:t>
      </w:r>
      <w:proofErr w:type="spellStart"/>
      <w:r>
        <w:t>ms</w:t>
      </w:r>
      <w:proofErr w:type="spellEnd"/>
    </w:p>
    <w:p w:rsidR="00816F56" w:rsidRDefault="00816F56" w:rsidP="00816F56"/>
    <w:p w:rsidR="00816F56" w:rsidRDefault="00816F56" w:rsidP="00816F56">
      <w:r>
        <w:t>--- vos1.alv.pub ping statistics ---</w:t>
      </w:r>
    </w:p>
    <w:p w:rsidR="00816F56" w:rsidRDefault="00816F56" w:rsidP="00816F56">
      <w:r>
        <w:t>1 packets transmitted, 1 received, 0% packet loss, time 0ms</w:t>
      </w:r>
    </w:p>
    <w:p w:rsidR="00816F56" w:rsidRDefault="00816F56" w:rsidP="00816F56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/max/</w:t>
      </w:r>
      <w:proofErr w:type="spellStart"/>
      <w:r>
        <w:t>mdev</w:t>
      </w:r>
      <w:proofErr w:type="spellEnd"/>
      <w:r>
        <w:t xml:space="preserve"> = 2.460/2.460/2.460/0.000 </w:t>
      </w:r>
      <w:proofErr w:type="spellStart"/>
      <w:r>
        <w:t>ms</w:t>
      </w:r>
      <w:proofErr w:type="spellEnd"/>
    </w:p>
    <w:p w:rsidR="00816F56" w:rsidRDefault="00816F56" w:rsidP="00816F56">
      <w:r>
        <w:t>[</w:t>
      </w:r>
      <w:proofErr w:type="spellStart"/>
      <w:r>
        <w:t>root@kvm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curl 192.168.105.211</w:t>
      </w:r>
    </w:p>
    <w:p w:rsidR="00816F56" w:rsidRDefault="00816F56" w:rsidP="00816F56">
      <w:r>
        <w:t>web2</w:t>
      </w:r>
    </w:p>
    <w:p w:rsidR="00816F56" w:rsidRDefault="00816F56" w:rsidP="00816F56">
      <w:r>
        <w:t>[</w:t>
      </w:r>
      <w:proofErr w:type="spellStart"/>
      <w:r>
        <w:t>root@kvm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curl 192.168.105.211</w:t>
      </w:r>
    </w:p>
    <w:p w:rsidR="00816F56" w:rsidRDefault="00816F56" w:rsidP="00816F56">
      <w:r>
        <w:t>web1</w:t>
      </w:r>
    </w:p>
    <w:p w:rsidR="00816F56" w:rsidRDefault="00816F56" w:rsidP="00816F56">
      <w:r>
        <w:t>[</w:t>
      </w:r>
      <w:proofErr w:type="spellStart"/>
      <w:r>
        <w:t>root@kvm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curl 192.168.105.211</w:t>
      </w:r>
    </w:p>
    <w:p w:rsidR="00816F56" w:rsidRDefault="00816F56" w:rsidP="00816F56">
      <w:r>
        <w:t>web2</w:t>
      </w:r>
    </w:p>
    <w:p w:rsidR="00816F56" w:rsidRDefault="00816F56" w:rsidP="00816F56">
      <w:r>
        <w:t>[</w:t>
      </w:r>
      <w:proofErr w:type="spellStart"/>
      <w:r>
        <w:t>root@kvm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curl 192.168.105.211</w:t>
      </w:r>
    </w:p>
    <w:p w:rsidR="00816F56" w:rsidRDefault="00816F56" w:rsidP="00816F56">
      <w:r>
        <w:t>web1</w:t>
      </w:r>
    </w:p>
    <w:p w:rsidR="00816F56" w:rsidRDefault="00816F56" w:rsidP="00816F56"/>
    <w:p w:rsidR="00816F56" w:rsidRDefault="00816F56" w:rsidP="00816F56">
      <w:r>
        <w:rPr>
          <w:rFonts w:hint="eastAsia"/>
        </w:rPr>
        <w:t>然后就又可以访问了。现在我们再关掉</w:t>
      </w:r>
      <w:r>
        <w:rPr>
          <w:rFonts w:hint="eastAsia"/>
        </w:rPr>
        <w:t>vos</w:t>
      </w:r>
      <w:r>
        <w:t>1</w:t>
      </w:r>
      <w:r>
        <w:rPr>
          <w:rFonts w:hint="eastAsia"/>
        </w:rPr>
        <w:t>开启</w:t>
      </w:r>
      <w:r>
        <w:rPr>
          <w:rFonts w:hint="eastAsia"/>
        </w:rPr>
        <w:t>vos</w:t>
      </w:r>
      <w:r>
        <w:t>2</w:t>
      </w:r>
      <w:r>
        <w:rPr>
          <w:rFonts w:hint="eastAsia"/>
        </w:rPr>
        <w:t>，然后发现，也是可以访问的，</w:t>
      </w:r>
    </w:p>
    <w:p w:rsidR="00816F56" w:rsidRDefault="00816F56" w:rsidP="00816F56">
      <w:r>
        <w:t>[</w:t>
      </w:r>
      <w:proofErr w:type="spellStart"/>
      <w:r>
        <w:t>root@kvm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virsh</w:t>
      </w:r>
      <w:proofErr w:type="spellEnd"/>
      <w:r>
        <w:t xml:space="preserve"> shutdown vos1.alv.pub &amp;&amp; </w:t>
      </w:r>
      <w:proofErr w:type="spellStart"/>
      <w:r>
        <w:t>virsh</w:t>
      </w:r>
      <w:proofErr w:type="spellEnd"/>
      <w:r>
        <w:t xml:space="preserve"> start vos2.alv.pub</w:t>
      </w:r>
    </w:p>
    <w:p w:rsidR="00816F56" w:rsidRDefault="00816F56" w:rsidP="00816F56">
      <w:r>
        <w:t>Domain vos1.alv.pub is being shutdown</w:t>
      </w:r>
    </w:p>
    <w:p w:rsidR="00816F56" w:rsidRDefault="00816F56" w:rsidP="00816F56"/>
    <w:p w:rsidR="00816F56" w:rsidRDefault="00816F56" w:rsidP="00816F56">
      <w:r>
        <w:t>Domain vos2.alv.pub started</w:t>
      </w:r>
    </w:p>
    <w:p w:rsidR="00816F56" w:rsidRDefault="00816F56" w:rsidP="00816F56">
      <w:r>
        <w:t>[</w:t>
      </w:r>
      <w:proofErr w:type="spellStart"/>
      <w:r>
        <w:t>root@kvm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curl 192.168.105.211</w:t>
      </w:r>
    </w:p>
    <w:p w:rsidR="00816F56" w:rsidRDefault="00816F56" w:rsidP="00816F56">
      <w:r>
        <w:t>web2</w:t>
      </w:r>
    </w:p>
    <w:p w:rsidR="00816F56" w:rsidRDefault="00816F56" w:rsidP="00816F56">
      <w:r>
        <w:t>[</w:t>
      </w:r>
      <w:proofErr w:type="spellStart"/>
      <w:r>
        <w:t>root@kvm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curl 192.168.105.211</w:t>
      </w:r>
    </w:p>
    <w:p w:rsidR="00816F56" w:rsidRDefault="00816F56" w:rsidP="00816F56">
      <w:r>
        <w:t>web1</w:t>
      </w:r>
    </w:p>
    <w:p w:rsidR="00816F56" w:rsidRDefault="00816F56" w:rsidP="00816F56">
      <w:r>
        <w:t>[</w:t>
      </w:r>
      <w:proofErr w:type="spellStart"/>
      <w:r>
        <w:t>root@kvm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curl 192.168.105.211</w:t>
      </w:r>
    </w:p>
    <w:p w:rsidR="00816F56" w:rsidRDefault="00816F56" w:rsidP="00816F56">
      <w:r>
        <w:t>web2</w:t>
      </w:r>
    </w:p>
    <w:p w:rsidR="00816F56" w:rsidRDefault="00816F56" w:rsidP="00816F56">
      <w:r>
        <w:t>[</w:t>
      </w:r>
      <w:proofErr w:type="spellStart"/>
      <w:r>
        <w:t>root@kvm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curl 192.168.105.211</w:t>
      </w:r>
    </w:p>
    <w:p w:rsidR="00816F56" w:rsidRDefault="00816F56" w:rsidP="00816F56">
      <w:r>
        <w:t>web1</w:t>
      </w:r>
    </w:p>
    <w:p w:rsidR="00816F56" w:rsidRDefault="00816F56" w:rsidP="00816F56"/>
    <w:p w:rsidR="00816F56" w:rsidRDefault="00816F56" w:rsidP="00816F56"/>
    <w:p w:rsidR="00816F56" w:rsidRPr="00816F56" w:rsidRDefault="00816F56" w:rsidP="00816F56">
      <w:pPr>
        <w:rPr>
          <w:rFonts w:hint="eastAsia"/>
        </w:rPr>
      </w:pPr>
      <w:r>
        <w:rPr>
          <w:rFonts w:hint="eastAsia"/>
        </w:rPr>
        <w:lastRenderedPageBreak/>
        <w:t>然后我们尝试把</w:t>
      </w:r>
      <w:r>
        <w:rPr>
          <w:rFonts w:hint="eastAsia"/>
        </w:rPr>
        <w:t>vos</w:t>
      </w:r>
      <w:r>
        <w:t>3</w:t>
      </w:r>
      <w:r>
        <w:rPr>
          <w:rFonts w:hint="eastAsia"/>
        </w:rPr>
        <w:t>也关掉，于是我们可以看到，再次访问时，就只能看到</w:t>
      </w:r>
      <w:r>
        <w:rPr>
          <w:rFonts w:hint="eastAsia"/>
        </w:rPr>
        <w:t>web</w:t>
      </w:r>
      <w:r>
        <w:t>2</w:t>
      </w:r>
      <w:r>
        <w:rPr>
          <w:rFonts w:hint="eastAsia"/>
        </w:rPr>
        <w:t>了，</w:t>
      </w:r>
      <w:r>
        <w:rPr>
          <w:rFonts w:hint="eastAsia"/>
        </w:rPr>
        <w:t>vos</w:t>
      </w:r>
      <w:r>
        <w:t>3</w:t>
      </w:r>
      <w:r>
        <w:rPr>
          <w:rFonts w:hint="eastAsia"/>
        </w:rPr>
        <w:t>和</w:t>
      </w:r>
      <w:r>
        <w:rPr>
          <w:rFonts w:hint="eastAsia"/>
        </w:rPr>
        <w:t>vos</w:t>
      </w:r>
      <w:r>
        <w:t>4</w:t>
      </w:r>
      <w:r>
        <w:rPr>
          <w:rFonts w:hint="eastAsia"/>
        </w:rPr>
        <w:t>是轮询负载均衡，</w:t>
      </w:r>
      <w:r>
        <w:rPr>
          <w:rFonts w:hint="eastAsia"/>
        </w:rPr>
        <w:t>vos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vos</w:t>
      </w:r>
      <w:r>
        <w:t>2</w:t>
      </w:r>
      <w:r>
        <w:rPr>
          <w:rFonts w:hint="eastAsia"/>
        </w:rPr>
        <w:t>是高可用。</w:t>
      </w:r>
    </w:p>
    <w:p w:rsidR="00816F56" w:rsidRDefault="00816F56" w:rsidP="00816F56">
      <w:r>
        <w:t>[</w:t>
      </w:r>
      <w:proofErr w:type="spellStart"/>
      <w:r>
        <w:t>root@kvm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virsh</w:t>
      </w:r>
      <w:proofErr w:type="spellEnd"/>
      <w:r>
        <w:t xml:space="preserve"> shutdown vos3.alv.pub</w:t>
      </w:r>
    </w:p>
    <w:p w:rsidR="00816F56" w:rsidRDefault="00816F56" w:rsidP="00816F56">
      <w:r>
        <w:t>Domain vos3.alv.pub is being shutdown</w:t>
      </w:r>
    </w:p>
    <w:p w:rsidR="00816F56" w:rsidRDefault="00816F56" w:rsidP="00816F56"/>
    <w:p w:rsidR="00816F56" w:rsidRDefault="00816F56" w:rsidP="00816F56">
      <w:r>
        <w:t>[</w:t>
      </w:r>
      <w:proofErr w:type="spellStart"/>
      <w:r>
        <w:t>root@kvm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curl 192.168.105.211</w:t>
      </w:r>
    </w:p>
    <w:p w:rsidR="00816F56" w:rsidRDefault="00816F56" w:rsidP="00816F56">
      <w:r>
        <w:t>web2</w:t>
      </w:r>
    </w:p>
    <w:p w:rsidR="00816F56" w:rsidRDefault="00816F56" w:rsidP="00816F56">
      <w:r>
        <w:t>[</w:t>
      </w:r>
      <w:proofErr w:type="spellStart"/>
      <w:r>
        <w:t>root@kvm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curl 192.168.105.211</w:t>
      </w:r>
    </w:p>
    <w:p w:rsidR="00816F56" w:rsidRDefault="00816F56" w:rsidP="00816F56">
      <w:r>
        <w:t>web2</w:t>
      </w:r>
    </w:p>
    <w:p w:rsidR="00816F56" w:rsidRDefault="00816F56" w:rsidP="00816F56">
      <w:r>
        <w:t>[</w:t>
      </w:r>
      <w:proofErr w:type="spellStart"/>
      <w:r>
        <w:t>root@kvm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curl 192.168.105.211</w:t>
      </w:r>
    </w:p>
    <w:p w:rsidR="00816F56" w:rsidRDefault="00816F56" w:rsidP="00816F56">
      <w:r>
        <w:t>web2</w:t>
      </w:r>
    </w:p>
    <w:p w:rsidR="00816F56" w:rsidRPr="00EF11C0" w:rsidRDefault="00816F56" w:rsidP="00816F56">
      <w:pPr>
        <w:rPr>
          <w:rFonts w:hint="eastAsia"/>
        </w:rPr>
      </w:pPr>
      <w:r>
        <w:rPr>
          <w:noProof/>
        </w:rPr>
        <w:drawing>
          <wp:inline distT="0" distB="0" distL="0" distR="0" wp14:anchorId="6736E4EE" wp14:editId="5DD11BB8">
            <wp:extent cx="501015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F56" w:rsidRPr="00EF11C0" w:rsidSect="00643922">
      <w:headerReference w:type="default" r:id="rId10"/>
      <w:footerReference w:type="default" r:id="rId11"/>
      <w:pgSz w:w="11907" w:h="16839" w:code="9"/>
      <w:pgMar w:top="720" w:right="720" w:bottom="720" w:left="72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783" w:rsidRDefault="00880783" w:rsidP="009F5A79">
      <w:r>
        <w:separator/>
      </w:r>
    </w:p>
  </w:endnote>
  <w:endnote w:type="continuationSeparator" w:id="0">
    <w:p w:rsidR="00880783" w:rsidRDefault="00880783" w:rsidP="009F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 Light">
    <w:panose1 w:val="020B0502040204020203"/>
    <w:charset w:val="86"/>
    <w:family w:val="swiss"/>
    <w:pitch w:val="variable"/>
    <w:sig w:usb0="A00002BF" w:usb1="28CF0010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420"/>
      <w:gridCol w:w="1047"/>
    </w:tblGrid>
    <w:tr w:rsidR="008C2A74">
      <w:tc>
        <w:tcPr>
          <w:tcW w:w="4500" w:type="pct"/>
          <w:tcBorders>
            <w:top w:val="single" w:sz="4" w:space="0" w:color="000000" w:themeColor="text1"/>
          </w:tcBorders>
        </w:tcPr>
        <w:p w:rsidR="008C2A74" w:rsidRDefault="00880783" w:rsidP="0088770C">
          <w:pPr>
            <w:pStyle w:val="Footer"/>
            <w:jc w:val="right"/>
          </w:pPr>
          <w:sdt>
            <w:sdtPr>
              <w:rPr>
                <w:rFonts w:ascii="Microsoft YaHei UI Light" w:eastAsia="Microsoft YaHei UI Light" w:hAnsi="Microsoft YaHei UI Light"/>
              </w:rPr>
              <w:alias w:val="公司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8C2A74" w:rsidRPr="003A396A">
                <w:rPr>
                  <w:rFonts w:ascii="Microsoft YaHei UI Light" w:eastAsia="Microsoft YaHei UI Light" w:hAnsi="Microsoft YaHei UI Light"/>
                </w:rPr>
                <w:t xml:space="preserve">Shanghai </w:t>
              </w:r>
              <w:proofErr w:type="spellStart"/>
              <w:r w:rsidR="008C2A74" w:rsidRPr="003A396A">
                <w:rPr>
                  <w:rFonts w:ascii="Microsoft YaHei UI Light" w:eastAsia="Microsoft YaHei UI Light" w:hAnsi="Microsoft YaHei UI Light"/>
                </w:rPr>
                <w:t>Bluedot</w:t>
              </w:r>
              <w:proofErr w:type="spellEnd"/>
              <w:r w:rsidR="008C2A74" w:rsidRPr="003A396A">
                <w:rPr>
                  <w:rFonts w:ascii="Microsoft YaHei UI Light" w:eastAsia="Microsoft YaHei UI Light" w:hAnsi="Microsoft YaHei UI Light"/>
                </w:rPr>
                <w:t xml:space="preserve"> Information Technology., Ltd.</w:t>
              </w:r>
            </w:sdtContent>
          </w:sdt>
          <w:r w:rsidR="008C2A74" w:rsidRPr="003A396A">
            <w:t xml:space="preserve"> | </w:t>
          </w:r>
          <w:fldSimple w:instr=" STYLEREF  &quot;1&quot;  ">
            <w:r w:rsidR="00816F56">
              <w:rPr>
                <w:rFonts w:hint="eastAsia"/>
                <w:noProof/>
              </w:rPr>
              <w:t>3,</w:t>
            </w:r>
            <w:r w:rsidR="00816F56">
              <w:rPr>
                <w:rFonts w:hint="eastAsia"/>
                <w:noProof/>
              </w:rPr>
              <w:t>客户端测试</w:t>
            </w:r>
          </w:fldSimple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8C2A74" w:rsidRDefault="008C2A74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816F56" w:rsidRPr="00816F56">
            <w:rPr>
              <w:noProof/>
              <w:color w:val="FFFFFF" w:themeColor="background1"/>
              <w:lang w:val="zh-CN"/>
            </w:rPr>
            <w:t>4</w:t>
          </w:r>
          <w:r>
            <w:rPr>
              <w:noProof/>
              <w:color w:val="FFFFFF" w:themeColor="background1"/>
              <w:lang w:val="zh-CN"/>
            </w:rPr>
            <w:fldChar w:fldCharType="end"/>
          </w:r>
        </w:p>
      </w:tc>
    </w:tr>
  </w:tbl>
  <w:p w:rsidR="008C2A74" w:rsidRDefault="008C2A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783" w:rsidRDefault="00880783" w:rsidP="009F5A79">
      <w:r>
        <w:separator/>
      </w:r>
    </w:p>
  </w:footnote>
  <w:footnote w:type="continuationSeparator" w:id="0">
    <w:p w:rsidR="00880783" w:rsidRDefault="00880783" w:rsidP="009F5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A74" w:rsidRDefault="008C2A74">
    <w:pPr>
      <w:pStyle w:val="Header"/>
    </w:pPr>
    <w:r w:rsidRPr="00911202">
      <w:rPr>
        <w:noProof/>
      </w:rPr>
      <w:drawing>
        <wp:inline distT="0" distB="0" distL="0" distR="0">
          <wp:extent cx="906780" cy="263525"/>
          <wp:effectExtent l="19050" t="0" r="7620" b="0"/>
          <wp:docPr id="3" name="Picture 9" descr="BD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D-LOGO-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3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  <w:t>Alvin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6324"/>
      </v:shape>
    </w:pict>
  </w:numPicBullet>
  <w:abstractNum w:abstractNumId="0" w15:restartNumberingAfterBreak="0">
    <w:nsid w:val="01222E19"/>
    <w:multiLevelType w:val="hybridMultilevel"/>
    <w:tmpl w:val="302A3670"/>
    <w:lvl w:ilvl="0" w:tplc="874E1CB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02773FDA"/>
    <w:multiLevelType w:val="multilevel"/>
    <w:tmpl w:val="94B8FA6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649D0"/>
    <w:multiLevelType w:val="hybridMultilevel"/>
    <w:tmpl w:val="6E262004"/>
    <w:lvl w:ilvl="0" w:tplc="79542D2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D3C38"/>
    <w:multiLevelType w:val="multilevel"/>
    <w:tmpl w:val="E4CCEDE8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，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，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，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，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，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，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，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AD12DEC"/>
    <w:multiLevelType w:val="hybridMultilevel"/>
    <w:tmpl w:val="222402F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75DC2"/>
    <w:multiLevelType w:val="hybridMultilevel"/>
    <w:tmpl w:val="9B4A0480"/>
    <w:lvl w:ilvl="0" w:tplc="B492BEDC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6" w15:restartNumberingAfterBreak="0">
    <w:nsid w:val="12D51EDA"/>
    <w:multiLevelType w:val="hybridMultilevel"/>
    <w:tmpl w:val="170200AA"/>
    <w:lvl w:ilvl="0" w:tplc="013C97C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76E24"/>
    <w:multiLevelType w:val="hybridMultilevel"/>
    <w:tmpl w:val="8B2444D6"/>
    <w:lvl w:ilvl="0" w:tplc="2FA4000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B6BE5"/>
    <w:multiLevelType w:val="multilevel"/>
    <w:tmpl w:val="08D673EA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85A62C4"/>
    <w:multiLevelType w:val="hybridMultilevel"/>
    <w:tmpl w:val="175EBA6E"/>
    <w:lvl w:ilvl="0" w:tplc="B3844AA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891391"/>
    <w:multiLevelType w:val="hybridMultilevel"/>
    <w:tmpl w:val="04360E9C"/>
    <w:lvl w:ilvl="0" w:tplc="159C88F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1" w15:restartNumberingAfterBreak="0">
    <w:nsid w:val="20A22A52"/>
    <w:multiLevelType w:val="hybridMultilevel"/>
    <w:tmpl w:val="81ECC6E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3FD4A52"/>
    <w:multiLevelType w:val="hybridMultilevel"/>
    <w:tmpl w:val="6CF424EC"/>
    <w:lvl w:ilvl="0" w:tplc="D736D53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F1FB3"/>
    <w:multiLevelType w:val="hybridMultilevel"/>
    <w:tmpl w:val="7A4400D6"/>
    <w:lvl w:ilvl="0" w:tplc="3ADEDC9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4" w15:restartNumberingAfterBreak="0">
    <w:nsid w:val="25101566"/>
    <w:multiLevelType w:val="hybridMultilevel"/>
    <w:tmpl w:val="3696689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72172A"/>
    <w:multiLevelType w:val="hybridMultilevel"/>
    <w:tmpl w:val="C7943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806DCA"/>
    <w:multiLevelType w:val="hybridMultilevel"/>
    <w:tmpl w:val="87624F6A"/>
    <w:lvl w:ilvl="0" w:tplc="27647C00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7" w15:restartNumberingAfterBreak="0">
    <w:nsid w:val="30141AA6"/>
    <w:multiLevelType w:val="hybridMultilevel"/>
    <w:tmpl w:val="1F9E5A6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5C46173"/>
    <w:multiLevelType w:val="hybridMultilevel"/>
    <w:tmpl w:val="A59492AC"/>
    <w:lvl w:ilvl="0" w:tplc="1E06348E">
      <w:start w:val="1"/>
      <w:numFmt w:val="decimal"/>
      <w:lvlText w:val="%1，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6E66173"/>
    <w:multiLevelType w:val="hybridMultilevel"/>
    <w:tmpl w:val="D80276E6"/>
    <w:lvl w:ilvl="0" w:tplc="DC88DE04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0" w15:restartNumberingAfterBreak="0">
    <w:nsid w:val="3A7E28FE"/>
    <w:multiLevelType w:val="hybridMultilevel"/>
    <w:tmpl w:val="C75A77C8"/>
    <w:lvl w:ilvl="0" w:tplc="E74047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C3F6E32"/>
    <w:multiLevelType w:val="hybridMultilevel"/>
    <w:tmpl w:val="D6B2120E"/>
    <w:lvl w:ilvl="0" w:tplc="ADF04D6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2" w15:restartNumberingAfterBreak="0">
    <w:nsid w:val="3FB36DE7"/>
    <w:multiLevelType w:val="hybridMultilevel"/>
    <w:tmpl w:val="9BB854F4"/>
    <w:lvl w:ilvl="0" w:tplc="D2A0BA68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3" w15:restartNumberingAfterBreak="0">
    <w:nsid w:val="42E16D3C"/>
    <w:multiLevelType w:val="hybridMultilevel"/>
    <w:tmpl w:val="D5524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AA677C"/>
    <w:multiLevelType w:val="hybridMultilevel"/>
    <w:tmpl w:val="30267C58"/>
    <w:lvl w:ilvl="0" w:tplc="B27CC91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 w15:restartNumberingAfterBreak="0">
    <w:nsid w:val="477B6FF4"/>
    <w:multiLevelType w:val="hybridMultilevel"/>
    <w:tmpl w:val="8A0EE364"/>
    <w:lvl w:ilvl="0" w:tplc="EBC0AF4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6" w15:restartNumberingAfterBreak="0">
    <w:nsid w:val="49DF2E36"/>
    <w:multiLevelType w:val="hybridMultilevel"/>
    <w:tmpl w:val="16505F16"/>
    <w:lvl w:ilvl="0" w:tplc="DFA2D89A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7" w15:restartNumberingAfterBreak="0">
    <w:nsid w:val="4DFB68F2"/>
    <w:multiLevelType w:val="hybridMultilevel"/>
    <w:tmpl w:val="B0066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947CB6"/>
    <w:multiLevelType w:val="hybridMultilevel"/>
    <w:tmpl w:val="47F888BA"/>
    <w:lvl w:ilvl="0" w:tplc="B00A11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6485371"/>
    <w:multiLevelType w:val="hybridMultilevel"/>
    <w:tmpl w:val="01461ED0"/>
    <w:lvl w:ilvl="0" w:tplc="87008760">
      <w:start w:val="1"/>
      <w:numFmt w:val="decimal"/>
      <w:lvlText w:val="%1，"/>
      <w:lvlJc w:val="left"/>
      <w:pPr>
        <w:ind w:left="86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58C54C2D"/>
    <w:multiLevelType w:val="multilevel"/>
    <w:tmpl w:val="5ABC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20506F"/>
    <w:multiLevelType w:val="hybridMultilevel"/>
    <w:tmpl w:val="4A5E4B8A"/>
    <w:lvl w:ilvl="0" w:tplc="6DA254C4">
      <w:start w:val="1"/>
      <w:numFmt w:val="decimal"/>
      <w:lvlText w:val="%1，"/>
      <w:lvlJc w:val="left"/>
      <w:pPr>
        <w:ind w:left="71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2" w15:restartNumberingAfterBreak="0">
    <w:nsid w:val="5ABD3CDC"/>
    <w:multiLevelType w:val="hybridMultilevel"/>
    <w:tmpl w:val="14C8B774"/>
    <w:lvl w:ilvl="0" w:tplc="CCB6F12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456DA9"/>
    <w:multiLevelType w:val="hybridMultilevel"/>
    <w:tmpl w:val="1CEAB068"/>
    <w:lvl w:ilvl="0" w:tplc="838876D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D84F5B"/>
    <w:multiLevelType w:val="multilevel"/>
    <w:tmpl w:val="325674F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3906615"/>
    <w:multiLevelType w:val="hybridMultilevel"/>
    <w:tmpl w:val="2BD61818"/>
    <w:lvl w:ilvl="0" w:tplc="AFEC5E9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2B04CC"/>
    <w:multiLevelType w:val="hybridMultilevel"/>
    <w:tmpl w:val="F3B6422E"/>
    <w:lvl w:ilvl="0" w:tplc="94ECC130">
      <w:start w:val="3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2B0CE1"/>
    <w:multiLevelType w:val="hybridMultilevel"/>
    <w:tmpl w:val="B3A661E4"/>
    <w:lvl w:ilvl="0" w:tplc="848A06E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65567B"/>
    <w:multiLevelType w:val="hybridMultilevel"/>
    <w:tmpl w:val="0CF4574A"/>
    <w:lvl w:ilvl="0" w:tplc="BB0AF734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9" w15:restartNumberingAfterBreak="0">
    <w:nsid w:val="6CD4530B"/>
    <w:multiLevelType w:val="hybridMultilevel"/>
    <w:tmpl w:val="323ED90A"/>
    <w:lvl w:ilvl="0" w:tplc="E0FA531E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0" w15:restartNumberingAfterBreak="0">
    <w:nsid w:val="710B7FAE"/>
    <w:multiLevelType w:val="hybridMultilevel"/>
    <w:tmpl w:val="30D2732E"/>
    <w:lvl w:ilvl="0" w:tplc="FE18AD9E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1" w15:restartNumberingAfterBreak="0">
    <w:nsid w:val="71773ABB"/>
    <w:multiLevelType w:val="hybridMultilevel"/>
    <w:tmpl w:val="9BD26830"/>
    <w:lvl w:ilvl="0" w:tplc="8CB2F13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2F31A3C"/>
    <w:multiLevelType w:val="hybridMultilevel"/>
    <w:tmpl w:val="875A20E4"/>
    <w:lvl w:ilvl="0" w:tplc="0FE899B0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3" w15:restartNumberingAfterBreak="0">
    <w:nsid w:val="772F050B"/>
    <w:multiLevelType w:val="hybridMultilevel"/>
    <w:tmpl w:val="EB70C60C"/>
    <w:lvl w:ilvl="0" w:tplc="7282451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7"/>
  </w:num>
  <w:num w:numId="2">
    <w:abstractNumId w:val="11"/>
  </w:num>
  <w:num w:numId="3">
    <w:abstractNumId w:val="7"/>
  </w:num>
  <w:num w:numId="4">
    <w:abstractNumId w:val="14"/>
  </w:num>
  <w:num w:numId="5">
    <w:abstractNumId w:val="9"/>
  </w:num>
  <w:num w:numId="6">
    <w:abstractNumId w:val="35"/>
  </w:num>
  <w:num w:numId="7">
    <w:abstractNumId w:val="12"/>
  </w:num>
  <w:num w:numId="8">
    <w:abstractNumId w:val="4"/>
  </w:num>
  <w:num w:numId="9">
    <w:abstractNumId w:val="37"/>
  </w:num>
  <w:num w:numId="10">
    <w:abstractNumId w:val="43"/>
  </w:num>
  <w:num w:numId="11">
    <w:abstractNumId w:val="5"/>
  </w:num>
  <w:num w:numId="12">
    <w:abstractNumId w:val="36"/>
  </w:num>
  <w:num w:numId="13">
    <w:abstractNumId w:val="33"/>
  </w:num>
  <w:num w:numId="14">
    <w:abstractNumId w:val="10"/>
  </w:num>
  <w:num w:numId="15">
    <w:abstractNumId w:val="29"/>
  </w:num>
  <w:num w:numId="16">
    <w:abstractNumId w:val="6"/>
  </w:num>
  <w:num w:numId="17">
    <w:abstractNumId w:val="2"/>
  </w:num>
  <w:num w:numId="18">
    <w:abstractNumId w:val="0"/>
  </w:num>
  <w:num w:numId="19">
    <w:abstractNumId w:val="34"/>
  </w:num>
  <w:num w:numId="20">
    <w:abstractNumId w:val="3"/>
  </w:num>
  <w:num w:numId="21">
    <w:abstractNumId w:val="22"/>
  </w:num>
  <w:num w:numId="22">
    <w:abstractNumId w:val="38"/>
  </w:num>
  <w:num w:numId="23">
    <w:abstractNumId w:val="21"/>
  </w:num>
  <w:num w:numId="24">
    <w:abstractNumId w:val="39"/>
  </w:num>
  <w:num w:numId="25">
    <w:abstractNumId w:val="19"/>
  </w:num>
  <w:num w:numId="26">
    <w:abstractNumId w:val="42"/>
  </w:num>
  <w:num w:numId="27">
    <w:abstractNumId w:val="32"/>
  </w:num>
  <w:num w:numId="28">
    <w:abstractNumId w:val="13"/>
  </w:num>
  <w:num w:numId="29">
    <w:abstractNumId w:val="31"/>
  </w:num>
  <w:num w:numId="30">
    <w:abstractNumId w:val="41"/>
  </w:num>
  <w:num w:numId="31">
    <w:abstractNumId w:val="20"/>
  </w:num>
  <w:num w:numId="32">
    <w:abstractNumId w:val="25"/>
  </w:num>
  <w:num w:numId="33">
    <w:abstractNumId w:val="24"/>
  </w:num>
  <w:num w:numId="34">
    <w:abstractNumId w:val="18"/>
  </w:num>
  <w:num w:numId="35">
    <w:abstractNumId w:val="15"/>
  </w:num>
  <w:num w:numId="36">
    <w:abstractNumId w:val="23"/>
  </w:num>
  <w:num w:numId="37">
    <w:abstractNumId w:val="27"/>
  </w:num>
  <w:num w:numId="38">
    <w:abstractNumId w:val="16"/>
  </w:num>
  <w:num w:numId="39">
    <w:abstractNumId w:val="8"/>
  </w:num>
  <w:num w:numId="40">
    <w:abstractNumId w:val="1"/>
  </w:num>
  <w:num w:numId="41">
    <w:abstractNumId w:val="28"/>
  </w:num>
  <w:num w:numId="42">
    <w:abstractNumId w:val="40"/>
  </w:num>
  <w:num w:numId="43">
    <w:abstractNumId w:val="26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en-GB" w:vendorID="64" w:dllVersion="131078" w:nlCheck="1" w:checkStyle="0"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3F"/>
    <w:rsid w:val="00003C59"/>
    <w:rsid w:val="00004DFE"/>
    <w:rsid w:val="00005FA4"/>
    <w:rsid w:val="000061E7"/>
    <w:rsid w:val="00006D86"/>
    <w:rsid w:val="0001146E"/>
    <w:rsid w:val="0002265D"/>
    <w:rsid w:val="000236AD"/>
    <w:rsid w:val="00024266"/>
    <w:rsid w:val="0002501A"/>
    <w:rsid w:val="000252E1"/>
    <w:rsid w:val="000260C1"/>
    <w:rsid w:val="00037B69"/>
    <w:rsid w:val="00037FFE"/>
    <w:rsid w:val="00042ED2"/>
    <w:rsid w:val="0005342E"/>
    <w:rsid w:val="00056F27"/>
    <w:rsid w:val="00060569"/>
    <w:rsid w:val="00062421"/>
    <w:rsid w:val="000626A6"/>
    <w:rsid w:val="000659F1"/>
    <w:rsid w:val="000756E0"/>
    <w:rsid w:val="00075D60"/>
    <w:rsid w:val="000803FF"/>
    <w:rsid w:val="00082AA3"/>
    <w:rsid w:val="0009167F"/>
    <w:rsid w:val="00092306"/>
    <w:rsid w:val="000977C4"/>
    <w:rsid w:val="000A0F8B"/>
    <w:rsid w:val="000A1DB9"/>
    <w:rsid w:val="000A5387"/>
    <w:rsid w:val="000A694A"/>
    <w:rsid w:val="000A6F4A"/>
    <w:rsid w:val="000B2543"/>
    <w:rsid w:val="000B7575"/>
    <w:rsid w:val="000C0318"/>
    <w:rsid w:val="000C1E66"/>
    <w:rsid w:val="000C4159"/>
    <w:rsid w:val="000C6566"/>
    <w:rsid w:val="000D0166"/>
    <w:rsid w:val="000D69D6"/>
    <w:rsid w:val="000E0FCE"/>
    <w:rsid w:val="000F2E59"/>
    <w:rsid w:val="000F3805"/>
    <w:rsid w:val="000F4E04"/>
    <w:rsid w:val="000F575D"/>
    <w:rsid w:val="000F7DF4"/>
    <w:rsid w:val="00100F3A"/>
    <w:rsid w:val="00107A0B"/>
    <w:rsid w:val="001110FD"/>
    <w:rsid w:val="0011282F"/>
    <w:rsid w:val="001131BC"/>
    <w:rsid w:val="00115F4B"/>
    <w:rsid w:val="00116012"/>
    <w:rsid w:val="00120770"/>
    <w:rsid w:val="00120F25"/>
    <w:rsid w:val="00133A63"/>
    <w:rsid w:val="001356B6"/>
    <w:rsid w:val="00136721"/>
    <w:rsid w:val="00136E06"/>
    <w:rsid w:val="001374DB"/>
    <w:rsid w:val="00141BB6"/>
    <w:rsid w:val="001465B0"/>
    <w:rsid w:val="00147038"/>
    <w:rsid w:val="0014709C"/>
    <w:rsid w:val="00147122"/>
    <w:rsid w:val="00147478"/>
    <w:rsid w:val="00154C25"/>
    <w:rsid w:val="0016475A"/>
    <w:rsid w:val="00165D70"/>
    <w:rsid w:val="0016633B"/>
    <w:rsid w:val="00174BBE"/>
    <w:rsid w:val="0017590B"/>
    <w:rsid w:val="00180212"/>
    <w:rsid w:val="00182B3E"/>
    <w:rsid w:val="00186062"/>
    <w:rsid w:val="00191864"/>
    <w:rsid w:val="0019642D"/>
    <w:rsid w:val="0019653C"/>
    <w:rsid w:val="001A0ACC"/>
    <w:rsid w:val="001A1A6B"/>
    <w:rsid w:val="001B748A"/>
    <w:rsid w:val="001C1BAE"/>
    <w:rsid w:val="001C4434"/>
    <w:rsid w:val="001C4523"/>
    <w:rsid w:val="001C4A43"/>
    <w:rsid w:val="001C522E"/>
    <w:rsid w:val="001C5938"/>
    <w:rsid w:val="001C5CC0"/>
    <w:rsid w:val="001C66EB"/>
    <w:rsid w:val="001E00E4"/>
    <w:rsid w:val="00204D84"/>
    <w:rsid w:val="0020770F"/>
    <w:rsid w:val="00213011"/>
    <w:rsid w:val="00213F81"/>
    <w:rsid w:val="00214FA1"/>
    <w:rsid w:val="00225156"/>
    <w:rsid w:val="002304B5"/>
    <w:rsid w:val="00230A1A"/>
    <w:rsid w:val="002339FD"/>
    <w:rsid w:val="002375B2"/>
    <w:rsid w:val="00240606"/>
    <w:rsid w:val="0024232F"/>
    <w:rsid w:val="00247CD5"/>
    <w:rsid w:val="0025110A"/>
    <w:rsid w:val="00251A36"/>
    <w:rsid w:val="00253B97"/>
    <w:rsid w:val="0026413D"/>
    <w:rsid w:val="00264D9A"/>
    <w:rsid w:val="00266927"/>
    <w:rsid w:val="00272CB9"/>
    <w:rsid w:val="00296D2F"/>
    <w:rsid w:val="0029794A"/>
    <w:rsid w:val="002A0501"/>
    <w:rsid w:val="002A252F"/>
    <w:rsid w:val="002A4DA1"/>
    <w:rsid w:val="002A50D9"/>
    <w:rsid w:val="002B24F5"/>
    <w:rsid w:val="002B4D84"/>
    <w:rsid w:val="002B6DA6"/>
    <w:rsid w:val="002C2C91"/>
    <w:rsid w:val="002C331B"/>
    <w:rsid w:val="002C78FA"/>
    <w:rsid w:val="002D486A"/>
    <w:rsid w:val="002E5875"/>
    <w:rsid w:val="002F07AD"/>
    <w:rsid w:val="002F3881"/>
    <w:rsid w:val="003015DD"/>
    <w:rsid w:val="00301798"/>
    <w:rsid w:val="003078D9"/>
    <w:rsid w:val="003123D4"/>
    <w:rsid w:val="00312EF8"/>
    <w:rsid w:val="0031484D"/>
    <w:rsid w:val="00320A99"/>
    <w:rsid w:val="003238D0"/>
    <w:rsid w:val="003243F3"/>
    <w:rsid w:val="00335577"/>
    <w:rsid w:val="00340590"/>
    <w:rsid w:val="003525AA"/>
    <w:rsid w:val="00357DB6"/>
    <w:rsid w:val="00362B62"/>
    <w:rsid w:val="00362F7E"/>
    <w:rsid w:val="00364380"/>
    <w:rsid w:val="00364792"/>
    <w:rsid w:val="00366FA8"/>
    <w:rsid w:val="00367FCC"/>
    <w:rsid w:val="0037268A"/>
    <w:rsid w:val="00383BE9"/>
    <w:rsid w:val="00384937"/>
    <w:rsid w:val="0038682A"/>
    <w:rsid w:val="00395E72"/>
    <w:rsid w:val="00396A3A"/>
    <w:rsid w:val="003A0A16"/>
    <w:rsid w:val="003A0F87"/>
    <w:rsid w:val="003A396A"/>
    <w:rsid w:val="003A4481"/>
    <w:rsid w:val="003B722D"/>
    <w:rsid w:val="003D2D48"/>
    <w:rsid w:val="003D7FA9"/>
    <w:rsid w:val="003E161E"/>
    <w:rsid w:val="003E2A93"/>
    <w:rsid w:val="003E4228"/>
    <w:rsid w:val="003E530D"/>
    <w:rsid w:val="003E62A7"/>
    <w:rsid w:val="003E6D14"/>
    <w:rsid w:val="003F12DA"/>
    <w:rsid w:val="003F2CF6"/>
    <w:rsid w:val="004053BC"/>
    <w:rsid w:val="004107A0"/>
    <w:rsid w:val="00412AAB"/>
    <w:rsid w:val="00417A7B"/>
    <w:rsid w:val="00417F42"/>
    <w:rsid w:val="00421128"/>
    <w:rsid w:val="0042125B"/>
    <w:rsid w:val="00427CA7"/>
    <w:rsid w:val="00430B3A"/>
    <w:rsid w:val="0045238A"/>
    <w:rsid w:val="00456C15"/>
    <w:rsid w:val="0045710D"/>
    <w:rsid w:val="00460525"/>
    <w:rsid w:val="00461482"/>
    <w:rsid w:val="00463D21"/>
    <w:rsid w:val="0046544E"/>
    <w:rsid w:val="00470899"/>
    <w:rsid w:val="00481817"/>
    <w:rsid w:val="0048247A"/>
    <w:rsid w:val="00493ED3"/>
    <w:rsid w:val="00494807"/>
    <w:rsid w:val="004A03AA"/>
    <w:rsid w:val="004A1892"/>
    <w:rsid w:val="004A4DFA"/>
    <w:rsid w:val="004A543A"/>
    <w:rsid w:val="004A7D75"/>
    <w:rsid w:val="004B026C"/>
    <w:rsid w:val="004B1C2A"/>
    <w:rsid w:val="004B4988"/>
    <w:rsid w:val="004B5C5E"/>
    <w:rsid w:val="004B5EC3"/>
    <w:rsid w:val="004C3264"/>
    <w:rsid w:val="004D1BC5"/>
    <w:rsid w:val="004D3319"/>
    <w:rsid w:val="004D6587"/>
    <w:rsid w:val="004D7DBF"/>
    <w:rsid w:val="004E0208"/>
    <w:rsid w:val="004E176E"/>
    <w:rsid w:val="004E46B4"/>
    <w:rsid w:val="004F0438"/>
    <w:rsid w:val="004F0B4B"/>
    <w:rsid w:val="004F38C9"/>
    <w:rsid w:val="004F6C3F"/>
    <w:rsid w:val="00501835"/>
    <w:rsid w:val="0050194B"/>
    <w:rsid w:val="00504FA7"/>
    <w:rsid w:val="00505979"/>
    <w:rsid w:val="00507B84"/>
    <w:rsid w:val="0051401B"/>
    <w:rsid w:val="00516A1F"/>
    <w:rsid w:val="00520077"/>
    <w:rsid w:val="005323BF"/>
    <w:rsid w:val="00540115"/>
    <w:rsid w:val="005402B3"/>
    <w:rsid w:val="0054096E"/>
    <w:rsid w:val="0054373D"/>
    <w:rsid w:val="005445F0"/>
    <w:rsid w:val="0054560D"/>
    <w:rsid w:val="00545E09"/>
    <w:rsid w:val="005563F6"/>
    <w:rsid w:val="00557AE4"/>
    <w:rsid w:val="00560025"/>
    <w:rsid w:val="00560A5C"/>
    <w:rsid w:val="00560BE2"/>
    <w:rsid w:val="005639A6"/>
    <w:rsid w:val="00570B54"/>
    <w:rsid w:val="00575026"/>
    <w:rsid w:val="005777D7"/>
    <w:rsid w:val="005813E0"/>
    <w:rsid w:val="005823F2"/>
    <w:rsid w:val="0058447B"/>
    <w:rsid w:val="00586797"/>
    <w:rsid w:val="00591C39"/>
    <w:rsid w:val="00593D0D"/>
    <w:rsid w:val="00595940"/>
    <w:rsid w:val="00596504"/>
    <w:rsid w:val="0059713A"/>
    <w:rsid w:val="005A3AB0"/>
    <w:rsid w:val="005A4126"/>
    <w:rsid w:val="005A4F27"/>
    <w:rsid w:val="005A5B9A"/>
    <w:rsid w:val="005B2E70"/>
    <w:rsid w:val="005B637F"/>
    <w:rsid w:val="005B63E7"/>
    <w:rsid w:val="005B7FA0"/>
    <w:rsid w:val="005C1EF7"/>
    <w:rsid w:val="005C4D29"/>
    <w:rsid w:val="005C74B8"/>
    <w:rsid w:val="005D256A"/>
    <w:rsid w:val="005E2E5E"/>
    <w:rsid w:val="005E364E"/>
    <w:rsid w:val="005E6054"/>
    <w:rsid w:val="005E6EF4"/>
    <w:rsid w:val="005E7DD7"/>
    <w:rsid w:val="005F1FF6"/>
    <w:rsid w:val="005F49BA"/>
    <w:rsid w:val="005F72B6"/>
    <w:rsid w:val="005F7389"/>
    <w:rsid w:val="00605249"/>
    <w:rsid w:val="0060767A"/>
    <w:rsid w:val="0060782B"/>
    <w:rsid w:val="00610200"/>
    <w:rsid w:val="006128AD"/>
    <w:rsid w:val="00612F5A"/>
    <w:rsid w:val="00614F60"/>
    <w:rsid w:val="006152D8"/>
    <w:rsid w:val="00615A59"/>
    <w:rsid w:val="0062153F"/>
    <w:rsid w:val="00626778"/>
    <w:rsid w:val="006324E4"/>
    <w:rsid w:val="00634057"/>
    <w:rsid w:val="00634A60"/>
    <w:rsid w:val="00636101"/>
    <w:rsid w:val="00636976"/>
    <w:rsid w:val="00637450"/>
    <w:rsid w:val="0064038E"/>
    <w:rsid w:val="00642E99"/>
    <w:rsid w:val="00643922"/>
    <w:rsid w:val="006471B7"/>
    <w:rsid w:val="0065085D"/>
    <w:rsid w:val="00654709"/>
    <w:rsid w:val="00661224"/>
    <w:rsid w:val="0066122F"/>
    <w:rsid w:val="006718E0"/>
    <w:rsid w:val="006818CA"/>
    <w:rsid w:val="00684F71"/>
    <w:rsid w:val="00691444"/>
    <w:rsid w:val="00691977"/>
    <w:rsid w:val="0069591E"/>
    <w:rsid w:val="006A4FB9"/>
    <w:rsid w:val="006A6CB3"/>
    <w:rsid w:val="006B3678"/>
    <w:rsid w:val="006B451C"/>
    <w:rsid w:val="006C0DDC"/>
    <w:rsid w:val="006C319B"/>
    <w:rsid w:val="006C74B2"/>
    <w:rsid w:val="006D02C9"/>
    <w:rsid w:val="006D34DD"/>
    <w:rsid w:val="006D6476"/>
    <w:rsid w:val="006D7EBD"/>
    <w:rsid w:val="006E045F"/>
    <w:rsid w:val="006E1763"/>
    <w:rsid w:val="006E46CF"/>
    <w:rsid w:val="006E630D"/>
    <w:rsid w:val="006F132F"/>
    <w:rsid w:val="006F5ABB"/>
    <w:rsid w:val="006F7909"/>
    <w:rsid w:val="006F7C4B"/>
    <w:rsid w:val="00700960"/>
    <w:rsid w:val="007014EC"/>
    <w:rsid w:val="00704A5A"/>
    <w:rsid w:val="00704AF9"/>
    <w:rsid w:val="0070520E"/>
    <w:rsid w:val="00707CEA"/>
    <w:rsid w:val="007101D7"/>
    <w:rsid w:val="00712392"/>
    <w:rsid w:val="00713455"/>
    <w:rsid w:val="00716478"/>
    <w:rsid w:val="0071756A"/>
    <w:rsid w:val="00721522"/>
    <w:rsid w:val="00726A01"/>
    <w:rsid w:val="0073015B"/>
    <w:rsid w:val="00730450"/>
    <w:rsid w:val="007331D5"/>
    <w:rsid w:val="00733D8C"/>
    <w:rsid w:val="0073553D"/>
    <w:rsid w:val="00735961"/>
    <w:rsid w:val="007360A3"/>
    <w:rsid w:val="00743E29"/>
    <w:rsid w:val="00745F71"/>
    <w:rsid w:val="0075169E"/>
    <w:rsid w:val="00753E39"/>
    <w:rsid w:val="00753EAB"/>
    <w:rsid w:val="0075587F"/>
    <w:rsid w:val="007561BC"/>
    <w:rsid w:val="007573CC"/>
    <w:rsid w:val="00764EFB"/>
    <w:rsid w:val="007729BE"/>
    <w:rsid w:val="007770F0"/>
    <w:rsid w:val="00782DF3"/>
    <w:rsid w:val="00786284"/>
    <w:rsid w:val="00787F2C"/>
    <w:rsid w:val="0079407A"/>
    <w:rsid w:val="00794D9D"/>
    <w:rsid w:val="00794F4B"/>
    <w:rsid w:val="00796D28"/>
    <w:rsid w:val="00797B33"/>
    <w:rsid w:val="007A106E"/>
    <w:rsid w:val="007A13BE"/>
    <w:rsid w:val="007A3B00"/>
    <w:rsid w:val="007B21EB"/>
    <w:rsid w:val="007B700D"/>
    <w:rsid w:val="007C0C75"/>
    <w:rsid w:val="007D1C75"/>
    <w:rsid w:val="007D3014"/>
    <w:rsid w:val="007D3FB1"/>
    <w:rsid w:val="007D4029"/>
    <w:rsid w:val="007E1373"/>
    <w:rsid w:val="007E1E03"/>
    <w:rsid w:val="007F20C1"/>
    <w:rsid w:val="007F28D0"/>
    <w:rsid w:val="007F560E"/>
    <w:rsid w:val="008008CB"/>
    <w:rsid w:val="00800928"/>
    <w:rsid w:val="00803C39"/>
    <w:rsid w:val="008041A2"/>
    <w:rsid w:val="00806C35"/>
    <w:rsid w:val="00807DE7"/>
    <w:rsid w:val="00813C6D"/>
    <w:rsid w:val="00813F19"/>
    <w:rsid w:val="00814F93"/>
    <w:rsid w:val="00816F56"/>
    <w:rsid w:val="0082056B"/>
    <w:rsid w:val="00825600"/>
    <w:rsid w:val="0082780F"/>
    <w:rsid w:val="00827FF8"/>
    <w:rsid w:val="008350F1"/>
    <w:rsid w:val="00835659"/>
    <w:rsid w:val="00835C6F"/>
    <w:rsid w:val="0083618F"/>
    <w:rsid w:val="00836481"/>
    <w:rsid w:val="008400E4"/>
    <w:rsid w:val="0084136F"/>
    <w:rsid w:val="008442EF"/>
    <w:rsid w:val="00855939"/>
    <w:rsid w:val="00860430"/>
    <w:rsid w:val="00864A11"/>
    <w:rsid w:val="00866ACE"/>
    <w:rsid w:val="008701FD"/>
    <w:rsid w:val="00873C4C"/>
    <w:rsid w:val="00880783"/>
    <w:rsid w:val="0088770C"/>
    <w:rsid w:val="008915CD"/>
    <w:rsid w:val="00892ACA"/>
    <w:rsid w:val="00893733"/>
    <w:rsid w:val="008938A3"/>
    <w:rsid w:val="008A0C47"/>
    <w:rsid w:val="008A385F"/>
    <w:rsid w:val="008A4CC3"/>
    <w:rsid w:val="008A5FD1"/>
    <w:rsid w:val="008A7D87"/>
    <w:rsid w:val="008B3EAD"/>
    <w:rsid w:val="008B4C96"/>
    <w:rsid w:val="008B5388"/>
    <w:rsid w:val="008B5A10"/>
    <w:rsid w:val="008C1049"/>
    <w:rsid w:val="008C2A74"/>
    <w:rsid w:val="008C4918"/>
    <w:rsid w:val="008C6A32"/>
    <w:rsid w:val="008C6C0F"/>
    <w:rsid w:val="008D0B1A"/>
    <w:rsid w:val="008D1EED"/>
    <w:rsid w:val="008D6D2D"/>
    <w:rsid w:val="008E09B1"/>
    <w:rsid w:val="008E6941"/>
    <w:rsid w:val="009023D3"/>
    <w:rsid w:val="00905E36"/>
    <w:rsid w:val="00910859"/>
    <w:rsid w:val="009108BB"/>
    <w:rsid w:val="00911202"/>
    <w:rsid w:val="00911245"/>
    <w:rsid w:val="009113E2"/>
    <w:rsid w:val="009122DD"/>
    <w:rsid w:val="00916483"/>
    <w:rsid w:val="009173BD"/>
    <w:rsid w:val="00920F25"/>
    <w:rsid w:val="009218FF"/>
    <w:rsid w:val="00921C32"/>
    <w:rsid w:val="009225B3"/>
    <w:rsid w:val="009237AF"/>
    <w:rsid w:val="009342DC"/>
    <w:rsid w:val="00941031"/>
    <w:rsid w:val="00952FDB"/>
    <w:rsid w:val="00960320"/>
    <w:rsid w:val="00963D54"/>
    <w:rsid w:val="009643A9"/>
    <w:rsid w:val="00964FE9"/>
    <w:rsid w:val="009709B6"/>
    <w:rsid w:val="009746A6"/>
    <w:rsid w:val="009820BA"/>
    <w:rsid w:val="00982662"/>
    <w:rsid w:val="00983C0B"/>
    <w:rsid w:val="0098514E"/>
    <w:rsid w:val="00985D81"/>
    <w:rsid w:val="0098638A"/>
    <w:rsid w:val="00996AD2"/>
    <w:rsid w:val="009A4ED1"/>
    <w:rsid w:val="009A6A0E"/>
    <w:rsid w:val="009B1C17"/>
    <w:rsid w:val="009B645C"/>
    <w:rsid w:val="009C6117"/>
    <w:rsid w:val="009D5581"/>
    <w:rsid w:val="009E2D95"/>
    <w:rsid w:val="009F218B"/>
    <w:rsid w:val="009F5A79"/>
    <w:rsid w:val="009F6858"/>
    <w:rsid w:val="009F75F2"/>
    <w:rsid w:val="00A02DCC"/>
    <w:rsid w:val="00A05497"/>
    <w:rsid w:val="00A10E39"/>
    <w:rsid w:val="00A16365"/>
    <w:rsid w:val="00A16F8F"/>
    <w:rsid w:val="00A203F7"/>
    <w:rsid w:val="00A22978"/>
    <w:rsid w:val="00A2443E"/>
    <w:rsid w:val="00A275E5"/>
    <w:rsid w:val="00A32871"/>
    <w:rsid w:val="00A354E5"/>
    <w:rsid w:val="00A61BDA"/>
    <w:rsid w:val="00A63F6C"/>
    <w:rsid w:val="00A6609C"/>
    <w:rsid w:val="00A665FE"/>
    <w:rsid w:val="00A7470C"/>
    <w:rsid w:val="00A76EAE"/>
    <w:rsid w:val="00A86EF7"/>
    <w:rsid w:val="00A87F1D"/>
    <w:rsid w:val="00A90631"/>
    <w:rsid w:val="00A906FF"/>
    <w:rsid w:val="00A912C8"/>
    <w:rsid w:val="00A91A58"/>
    <w:rsid w:val="00A92BB7"/>
    <w:rsid w:val="00A97772"/>
    <w:rsid w:val="00AA04A8"/>
    <w:rsid w:val="00AA386F"/>
    <w:rsid w:val="00AA48C7"/>
    <w:rsid w:val="00AA4AD2"/>
    <w:rsid w:val="00AA74F0"/>
    <w:rsid w:val="00AB2073"/>
    <w:rsid w:val="00AB5591"/>
    <w:rsid w:val="00AC3A30"/>
    <w:rsid w:val="00AC51C8"/>
    <w:rsid w:val="00AD0449"/>
    <w:rsid w:val="00AD4011"/>
    <w:rsid w:val="00AD7063"/>
    <w:rsid w:val="00AE602B"/>
    <w:rsid w:val="00AE63FB"/>
    <w:rsid w:val="00AE747D"/>
    <w:rsid w:val="00AF353E"/>
    <w:rsid w:val="00AF37D1"/>
    <w:rsid w:val="00AF6C9F"/>
    <w:rsid w:val="00B008E9"/>
    <w:rsid w:val="00B01383"/>
    <w:rsid w:val="00B04A1E"/>
    <w:rsid w:val="00B05286"/>
    <w:rsid w:val="00B13EB6"/>
    <w:rsid w:val="00B2015F"/>
    <w:rsid w:val="00B202C2"/>
    <w:rsid w:val="00B24447"/>
    <w:rsid w:val="00B27799"/>
    <w:rsid w:val="00B3294B"/>
    <w:rsid w:val="00B32E23"/>
    <w:rsid w:val="00B33869"/>
    <w:rsid w:val="00B360EF"/>
    <w:rsid w:val="00B407C1"/>
    <w:rsid w:val="00B41EE9"/>
    <w:rsid w:val="00B44D69"/>
    <w:rsid w:val="00B55046"/>
    <w:rsid w:val="00B57BA9"/>
    <w:rsid w:val="00B6521F"/>
    <w:rsid w:val="00B66188"/>
    <w:rsid w:val="00B72AC9"/>
    <w:rsid w:val="00B735BE"/>
    <w:rsid w:val="00B737BA"/>
    <w:rsid w:val="00B77594"/>
    <w:rsid w:val="00B77C55"/>
    <w:rsid w:val="00B8163F"/>
    <w:rsid w:val="00B85537"/>
    <w:rsid w:val="00B87702"/>
    <w:rsid w:val="00B918F1"/>
    <w:rsid w:val="00B92EF6"/>
    <w:rsid w:val="00B97ACA"/>
    <w:rsid w:val="00BA066D"/>
    <w:rsid w:val="00BA22DD"/>
    <w:rsid w:val="00BA5146"/>
    <w:rsid w:val="00BC1C76"/>
    <w:rsid w:val="00BC66B3"/>
    <w:rsid w:val="00BD4F0C"/>
    <w:rsid w:val="00BD601B"/>
    <w:rsid w:val="00BD6486"/>
    <w:rsid w:val="00BD6FB0"/>
    <w:rsid w:val="00BE0653"/>
    <w:rsid w:val="00BE2363"/>
    <w:rsid w:val="00BE5807"/>
    <w:rsid w:val="00BF007D"/>
    <w:rsid w:val="00BF05F1"/>
    <w:rsid w:val="00BF66E0"/>
    <w:rsid w:val="00C02299"/>
    <w:rsid w:val="00C05E2D"/>
    <w:rsid w:val="00C210E1"/>
    <w:rsid w:val="00C225B7"/>
    <w:rsid w:val="00C2275B"/>
    <w:rsid w:val="00C22AAF"/>
    <w:rsid w:val="00C24E07"/>
    <w:rsid w:val="00C26656"/>
    <w:rsid w:val="00C277FC"/>
    <w:rsid w:val="00C322C4"/>
    <w:rsid w:val="00C34AEA"/>
    <w:rsid w:val="00C34E6B"/>
    <w:rsid w:val="00C37B86"/>
    <w:rsid w:val="00C44C62"/>
    <w:rsid w:val="00C4710C"/>
    <w:rsid w:val="00C47B82"/>
    <w:rsid w:val="00C47F9E"/>
    <w:rsid w:val="00C50B14"/>
    <w:rsid w:val="00C545B3"/>
    <w:rsid w:val="00C57D67"/>
    <w:rsid w:val="00C57DFD"/>
    <w:rsid w:val="00C7114F"/>
    <w:rsid w:val="00C743EA"/>
    <w:rsid w:val="00C9020C"/>
    <w:rsid w:val="00C90F3C"/>
    <w:rsid w:val="00CA02FE"/>
    <w:rsid w:val="00CA44A6"/>
    <w:rsid w:val="00CB2589"/>
    <w:rsid w:val="00CB4D23"/>
    <w:rsid w:val="00CB5229"/>
    <w:rsid w:val="00CC02C6"/>
    <w:rsid w:val="00CC5280"/>
    <w:rsid w:val="00CC7781"/>
    <w:rsid w:val="00CD188E"/>
    <w:rsid w:val="00CD22F7"/>
    <w:rsid w:val="00CD6227"/>
    <w:rsid w:val="00CE1CA5"/>
    <w:rsid w:val="00CE2016"/>
    <w:rsid w:val="00CE5835"/>
    <w:rsid w:val="00CE7E8E"/>
    <w:rsid w:val="00CF613F"/>
    <w:rsid w:val="00CF7F96"/>
    <w:rsid w:val="00D049DD"/>
    <w:rsid w:val="00D13849"/>
    <w:rsid w:val="00D16BA2"/>
    <w:rsid w:val="00D200A3"/>
    <w:rsid w:val="00D22249"/>
    <w:rsid w:val="00D24347"/>
    <w:rsid w:val="00D244B9"/>
    <w:rsid w:val="00D261E3"/>
    <w:rsid w:val="00D300B3"/>
    <w:rsid w:val="00D31256"/>
    <w:rsid w:val="00D32C97"/>
    <w:rsid w:val="00D36B26"/>
    <w:rsid w:val="00D41815"/>
    <w:rsid w:val="00D42C6A"/>
    <w:rsid w:val="00D502CB"/>
    <w:rsid w:val="00D5527D"/>
    <w:rsid w:val="00D61E9C"/>
    <w:rsid w:val="00D635ED"/>
    <w:rsid w:val="00D711F3"/>
    <w:rsid w:val="00D9036B"/>
    <w:rsid w:val="00DA1CB5"/>
    <w:rsid w:val="00DA4470"/>
    <w:rsid w:val="00DA79A3"/>
    <w:rsid w:val="00DA7F08"/>
    <w:rsid w:val="00DB07EB"/>
    <w:rsid w:val="00DB0B44"/>
    <w:rsid w:val="00DB1E8E"/>
    <w:rsid w:val="00DB3E8D"/>
    <w:rsid w:val="00DB5EA7"/>
    <w:rsid w:val="00DC2E58"/>
    <w:rsid w:val="00DC3EE4"/>
    <w:rsid w:val="00DD3026"/>
    <w:rsid w:val="00DD5BF4"/>
    <w:rsid w:val="00DF294F"/>
    <w:rsid w:val="00E017D1"/>
    <w:rsid w:val="00E1321B"/>
    <w:rsid w:val="00E139BA"/>
    <w:rsid w:val="00E14B51"/>
    <w:rsid w:val="00E14C9D"/>
    <w:rsid w:val="00E20ED3"/>
    <w:rsid w:val="00E22771"/>
    <w:rsid w:val="00E24351"/>
    <w:rsid w:val="00E25CFC"/>
    <w:rsid w:val="00E33007"/>
    <w:rsid w:val="00E42D14"/>
    <w:rsid w:val="00E50677"/>
    <w:rsid w:val="00E513BC"/>
    <w:rsid w:val="00E526AF"/>
    <w:rsid w:val="00E561AB"/>
    <w:rsid w:val="00E57091"/>
    <w:rsid w:val="00E63F91"/>
    <w:rsid w:val="00E63FC3"/>
    <w:rsid w:val="00E64C54"/>
    <w:rsid w:val="00E67B0A"/>
    <w:rsid w:val="00E715EA"/>
    <w:rsid w:val="00E831B5"/>
    <w:rsid w:val="00E83213"/>
    <w:rsid w:val="00E839F9"/>
    <w:rsid w:val="00E84852"/>
    <w:rsid w:val="00EA29FB"/>
    <w:rsid w:val="00EA6F58"/>
    <w:rsid w:val="00EB0B15"/>
    <w:rsid w:val="00EB147A"/>
    <w:rsid w:val="00EB614A"/>
    <w:rsid w:val="00EC5FD0"/>
    <w:rsid w:val="00EC6ACD"/>
    <w:rsid w:val="00ED265F"/>
    <w:rsid w:val="00ED27D2"/>
    <w:rsid w:val="00ED477D"/>
    <w:rsid w:val="00EE4EAD"/>
    <w:rsid w:val="00EE60E8"/>
    <w:rsid w:val="00EF0D3F"/>
    <w:rsid w:val="00EF11C0"/>
    <w:rsid w:val="00EF4C9D"/>
    <w:rsid w:val="00F02342"/>
    <w:rsid w:val="00F02455"/>
    <w:rsid w:val="00F03154"/>
    <w:rsid w:val="00F105D3"/>
    <w:rsid w:val="00F12295"/>
    <w:rsid w:val="00F1293F"/>
    <w:rsid w:val="00F14A0E"/>
    <w:rsid w:val="00F17F46"/>
    <w:rsid w:val="00F212F0"/>
    <w:rsid w:val="00F24C49"/>
    <w:rsid w:val="00F2616F"/>
    <w:rsid w:val="00F30FC5"/>
    <w:rsid w:val="00F4229E"/>
    <w:rsid w:val="00F453FE"/>
    <w:rsid w:val="00F47295"/>
    <w:rsid w:val="00F47AEF"/>
    <w:rsid w:val="00F51B60"/>
    <w:rsid w:val="00F5373C"/>
    <w:rsid w:val="00F547CA"/>
    <w:rsid w:val="00F56B4D"/>
    <w:rsid w:val="00F63982"/>
    <w:rsid w:val="00F64011"/>
    <w:rsid w:val="00F711E2"/>
    <w:rsid w:val="00F77AE4"/>
    <w:rsid w:val="00F82B6A"/>
    <w:rsid w:val="00F84416"/>
    <w:rsid w:val="00F8476B"/>
    <w:rsid w:val="00F850B9"/>
    <w:rsid w:val="00F85F98"/>
    <w:rsid w:val="00F952FE"/>
    <w:rsid w:val="00FA05E5"/>
    <w:rsid w:val="00FA6A9E"/>
    <w:rsid w:val="00FB135B"/>
    <w:rsid w:val="00FC12A2"/>
    <w:rsid w:val="00FC179B"/>
    <w:rsid w:val="00FC3E70"/>
    <w:rsid w:val="00FD2F58"/>
    <w:rsid w:val="00FE2208"/>
    <w:rsid w:val="00FE23B0"/>
    <w:rsid w:val="00FE26D4"/>
    <w:rsid w:val="00FF0045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EEFC7A"/>
  <w15:docId w15:val="{6E7D1189-9101-4F63-9AD6-1E8A0563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319B"/>
    <w:pPr>
      <w:widowControl w:val="0"/>
      <w:jc w:val="both"/>
    </w:pPr>
    <w:rPr>
      <w:rFonts w:eastAsia="Microsoft YaHei UI"/>
      <w:color w:val="00206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7BA"/>
    <w:pPr>
      <w:keepNext/>
      <w:keepLines/>
      <w:ind w:leftChars="100" w:left="840" w:rightChars="100" w:right="100"/>
      <w:jc w:val="left"/>
      <w:outlineLvl w:val="0"/>
    </w:pPr>
    <w:rPr>
      <w:b/>
      <w:bCs/>
      <w:color w:val="C00000"/>
      <w:kern w:val="44"/>
      <w:sz w:val="32"/>
      <w:szCs w:val="4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9FD"/>
    <w:pPr>
      <w:keepNext/>
      <w:keepLines/>
      <w:outlineLvl w:val="1"/>
    </w:pPr>
    <w:rPr>
      <w:rFonts w:asciiTheme="majorHAnsi" w:hAnsiTheme="majorHAnsi" w:cstheme="majorBidi"/>
      <w:b/>
      <w:bCs/>
      <w:color w:val="0070C0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AAF"/>
    <w:pPr>
      <w:keepNext/>
      <w:keepLines/>
      <w:outlineLvl w:val="2"/>
    </w:pPr>
    <w:rPr>
      <w:bCs/>
      <w:color w:val="E36C0A" w:themeColor="accent6" w:themeShade="BF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386F"/>
    <w:pPr>
      <w:keepNext/>
      <w:keepLines/>
      <w:spacing w:line="376" w:lineRule="auto"/>
      <w:ind w:leftChars="100" w:left="210" w:rightChars="100" w:right="100"/>
      <w:outlineLvl w:val="3"/>
    </w:pPr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F5A7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5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F5A7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A7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A7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737BA"/>
    <w:rPr>
      <w:b/>
      <w:bCs/>
      <w:color w:val="C00000"/>
      <w:kern w:val="44"/>
      <w:sz w:val="32"/>
      <w:szCs w:val="4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11E2"/>
    <w:pPr>
      <w:widowControl/>
      <w:spacing w:before="480" w:line="276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711E2"/>
  </w:style>
  <w:style w:type="character" w:styleId="Hyperlink">
    <w:name w:val="Hyperlink"/>
    <w:basedOn w:val="DefaultParagraphFont"/>
    <w:uiPriority w:val="99"/>
    <w:unhideWhenUsed/>
    <w:rsid w:val="00F711E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NoSpacing">
    <w:name w:val="No Spacing"/>
    <w:basedOn w:val="Normal"/>
    <w:link w:val="NoSpacingChar"/>
    <w:uiPriority w:val="1"/>
    <w:qFormat/>
    <w:rsid w:val="008D1EED"/>
    <w:rPr>
      <w:color w:val="FF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57D67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7D67"/>
    <w:rPr>
      <w:rFonts w:ascii="宋体" w:eastAsia="宋体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339FD"/>
    <w:rPr>
      <w:rFonts w:asciiTheme="majorHAnsi" w:eastAsia="Microsoft YaHei UI" w:hAnsiTheme="majorHAnsi" w:cstheme="majorBidi"/>
      <w:b/>
      <w:bCs/>
      <w:color w:val="0070C0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2AAF"/>
    <w:rPr>
      <w:bCs/>
      <w:color w:val="E36C0A" w:themeColor="accent6" w:themeShade="BF"/>
      <w:szCs w:val="32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A386F"/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paragraph" w:styleId="NormalWeb">
    <w:name w:val="Normal (Web)"/>
    <w:basedOn w:val="Normal"/>
    <w:uiPriority w:val="99"/>
    <w:unhideWhenUsed/>
    <w:rsid w:val="007F56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F560E"/>
    <w:rPr>
      <w:b/>
      <w:bCs/>
    </w:rPr>
  </w:style>
  <w:style w:type="paragraph" w:styleId="ListParagraph">
    <w:name w:val="List Paragraph"/>
    <w:basedOn w:val="Normal"/>
    <w:uiPriority w:val="34"/>
    <w:qFormat/>
    <w:rsid w:val="003E62A7"/>
    <w:pPr>
      <w:ind w:firstLineChars="200" w:firstLine="420"/>
    </w:pPr>
  </w:style>
  <w:style w:type="character" w:customStyle="1" w:styleId="NoSpacingChar">
    <w:name w:val="No Spacing Char"/>
    <w:basedOn w:val="DefaultParagraphFont"/>
    <w:link w:val="NoSpacing"/>
    <w:uiPriority w:val="1"/>
    <w:rsid w:val="008D1EED"/>
    <w:rPr>
      <w:rFonts w:eastAsia="Microsoft YaHei UI"/>
      <w:color w:val="FF000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E72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E72"/>
  </w:style>
  <w:style w:type="character" w:styleId="EndnoteReference">
    <w:name w:val="endnote reference"/>
    <w:basedOn w:val="DefaultParagraphFont"/>
    <w:uiPriority w:val="99"/>
    <w:semiHidden/>
    <w:unhideWhenUsed/>
    <w:rsid w:val="00395E72"/>
    <w:rPr>
      <w:vertAlign w:val="superscript"/>
    </w:rPr>
  </w:style>
  <w:style w:type="character" w:customStyle="1" w:styleId="apple-converted-space">
    <w:name w:val="apple-converted-space"/>
    <w:basedOn w:val="DefaultParagraphFont"/>
    <w:rsid w:val="00B32E23"/>
  </w:style>
  <w:style w:type="paragraph" w:customStyle="1" w:styleId="articleimg">
    <w:name w:val="article_img"/>
    <w:basedOn w:val="Normal"/>
    <w:rsid w:val="00B32E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C5938"/>
    <w:pPr>
      <w:widowControl/>
      <w:spacing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1C593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938"/>
    <w:pPr>
      <w:widowControl/>
      <w:numPr>
        <w:ilvl w:val="1"/>
      </w:numPr>
      <w:spacing w:after="160" w:line="259" w:lineRule="auto"/>
      <w:jc w:val="left"/>
    </w:pPr>
    <w:rPr>
      <w:rFonts w:eastAsiaTheme="minorEastAsia" w:cs="Times New Roman"/>
      <w:color w:val="5A5A5A" w:themeColor="text1" w:themeTint="A5"/>
      <w:spacing w:val="15"/>
      <w:kern w:val="0"/>
      <w:sz w:val="2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1C5938"/>
    <w:rPr>
      <w:rFonts w:cs="Times New Roman"/>
      <w:color w:val="5A5A5A" w:themeColor="text1" w:themeTint="A5"/>
      <w:spacing w:val="15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7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2016-08-08T00:00:00</PublishDate>
  <Abstract>本文档为您讲述 Networker 8.2.2 Networker Server 端 和Networker Management Console 端在RHEL6.4 系统上的安装</Abstract>
  <CompanyAddress>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6E0D03-66DC-4E5C-BA33-10B16A8D2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570</TotalTime>
  <Pages>7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Advantest Operation And Maintenance Daily report</vt:lpstr>
    </vt:vector>
  </TitlesOfParts>
  <Company>Shanghai Bluedot Information Technology., Ltd.</Company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Advantest Operation And Maintenance Daily report</dc:title>
  <dc:subject>Alvin Wan</dc:subject>
  <dc:creator>Alvin Wan</dc:creator>
  <cp:lastModifiedBy>Alvin Wan</cp:lastModifiedBy>
  <cp:revision>54</cp:revision>
  <cp:lastPrinted>2016-08-08T10:21:00Z</cp:lastPrinted>
  <dcterms:created xsi:type="dcterms:W3CDTF">2016-07-13T08:55:00Z</dcterms:created>
  <dcterms:modified xsi:type="dcterms:W3CDTF">2016-08-11T06:05:00Z</dcterms:modified>
</cp:coreProperties>
</file>