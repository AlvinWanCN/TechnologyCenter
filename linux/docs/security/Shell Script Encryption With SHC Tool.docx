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B737BA" w:rsidRDefault="00B737BA" w:rsidP="00B737BA">
      <w:pPr>
        <w:pStyle w:val="Heading1"/>
        <w:ind w:left="210" w:right="210"/>
      </w:pPr>
      <w:r>
        <w:rPr>
          <w:rFonts w:hint="eastAsia"/>
        </w:rPr>
        <w:t>1,</w:t>
      </w:r>
      <w:r>
        <w:t xml:space="preserve"> System Environment</w:t>
      </w:r>
    </w:p>
    <w:p w:rsidR="000236AD" w:rsidRDefault="000236AD" w:rsidP="000236AD">
      <w:r>
        <w:t>[</w:t>
      </w:r>
      <w:proofErr w:type="spellStart"/>
      <w:r>
        <w:t>alvin@nagios</w:t>
      </w:r>
      <w:proofErr w:type="spellEnd"/>
      <w:r>
        <w:t xml:space="preserve"> </w:t>
      </w:r>
      <w:proofErr w:type="gramStart"/>
      <w:r>
        <w:t>software]$</w:t>
      </w:r>
      <w:proofErr w:type="gramEnd"/>
      <w:r>
        <w:t xml:space="preserve"> cat /</w:t>
      </w:r>
      <w:proofErr w:type="spellStart"/>
      <w:r>
        <w:t>etc</w:t>
      </w:r>
      <w:proofErr w:type="spellEnd"/>
      <w:r>
        <w:t>/</w:t>
      </w:r>
      <w:proofErr w:type="spellStart"/>
      <w:r>
        <w:t>redhat</w:t>
      </w:r>
      <w:proofErr w:type="spellEnd"/>
      <w:r>
        <w:t xml:space="preserve">-release </w:t>
      </w:r>
    </w:p>
    <w:p w:rsidR="000236AD" w:rsidRDefault="000236AD" w:rsidP="000236AD">
      <w:r>
        <w:t>CentOS release 6.6 (Final)</w:t>
      </w:r>
    </w:p>
    <w:p w:rsidR="000236AD" w:rsidRDefault="000236AD" w:rsidP="000236AD">
      <w:r>
        <w:t>[</w:t>
      </w:r>
      <w:proofErr w:type="spellStart"/>
      <w:r>
        <w:t>alvin@nagios</w:t>
      </w:r>
      <w:proofErr w:type="spellEnd"/>
      <w:r>
        <w:t xml:space="preserve"> </w:t>
      </w:r>
      <w:proofErr w:type="gramStart"/>
      <w:r>
        <w:t>software]$</w:t>
      </w:r>
      <w:proofErr w:type="gramEnd"/>
      <w:r>
        <w:t xml:space="preserve"> </w:t>
      </w:r>
      <w:proofErr w:type="spellStart"/>
      <w:r>
        <w:t>uname</w:t>
      </w:r>
      <w:proofErr w:type="spellEnd"/>
      <w:r>
        <w:t xml:space="preserve"> -r</w:t>
      </w:r>
    </w:p>
    <w:p w:rsidR="000236AD" w:rsidRPr="00B737BA" w:rsidRDefault="000236AD" w:rsidP="000236AD">
      <w:pPr>
        <w:rPr>
          <w:rFonts w:hint="eastAsia"/>
        </w:rPr>
      </w:pPr>
      <w:r>
        <w:t>2.6.32-504.el6.x86_64</w:t>
      </w:r>
    </w:p>
    <w:p w:rsidR="00B737BA" w:rsidRPr="00B737BA" w:rsidRDefault="00B737BA" w:rsidP="00B737BA">
      <w:pPr>
        <w:rPr>
          <w:rFonts w:hint="eastAsia"/>
        </w:rPr>
      </w:pPr>
    </w:p>
    <w:p w:rsidR="00B737BA" w:rsidRDefault="000236AD" w:rsidP="00B737BA">
      <w:pPr>
        <w:pStyle w:val="Heading1"/>
        <w:ind w:left="210" w:right="210"/>
      </w:pPr>
      <w:r>
        <w:t>2</w:t>
      </w:r>
      <w:r w:rsidR="00B737BA">
        <w:t xml:space="preserve">, </w:t>
      </w:r>
      <w:r w:rsidR="00B737BA" w:rsidRPr="00B737BA">
        <w:rPr>
          <w:rFonts w:hint="eastAsia"/>
        </w:rPr>
        <w:t>Software</w:t>
      </w:r>
      <w:r w:rsidR="00B737BA" w:rsidRPr="00B737BA">
        <w:t xml:space="preserve"> </w:t>
      </w:r>
      <w:r w:rsidR="00B737BA" w:rsidRPr="00B737BA">
        <w:rPr>
          <w:rFonts w:hint="eastAsia"/>
        </w:rPr>
        <w:t>Requi</w:t>
      </w:r>
      <w:r w:rsidR="00B737BA">
        <w:rPr>
          <w:rFonts w:hint="eastAsia"/>
        </w:rPr>
        <w:t>r</w:t>
      </w:r>
      <w:r w:rsidR="00B737BA" w:rsidRPr="00B737BA">
        <w:rPr>
          <w:rFonts w:hint="eastAsia"/>
        </w:rPr>
        <w:t>ement</w:t>
      </w:r>
    </w:p>
    <w:p w:rsidR="00B737BA" w:rsidRDefault="00B737BA" w:rsidP="00B737BA">
      <w:pPr>
        <w:pStyle w:val="NoSpacing"/>
      </w:pPr>
      <w:r w:rsidRPr="00B737BA">
        <w:t>Package name: shc-3.8.9.tgz</w:t>
      </w:r>
    </w:p>
    <w:p w:rsidR="00B737BA" w:rsidRDefault="00B737BA" w:rsidP="00B737BA">
      <w:r>
        <w:t>Note: This is SHC tool source pac</w:t>
      </w:r>
      <w:r w:rsidRPr="00B737BA">
        <w:t xml:space="preserve">kage </w:t>
      </w:r>
    </w:p>
    <w:p w:rsidR="00B737BA" w:rsidRDefault="000236AD" w:rsidP="00B737BA">
      <w:pPr>
        <w:pStyle w:val="Heading1"/>
        <w:ind w:left="210" w:right="210"/>
      </w:pPr>
      <w:r>
        <w:t>3,</w:t>
      </w:r>
      <w:r w:rsidR="00B737BA">
        <w:t xml:space="preserve"> Installation Process</w:t>
      </w:r>
    </w:p>
    <w:p w:rsidR="000236AD" w:rsidRPr="000236AD" w:rsidRDefault="000236AD" w:rsidP="000236AD">
      <w:pPr>
        <w:rPr>
          <w:rFonts w:hint="eastAsia"/>
        </w:rPr>
      </w:pPr>
      <w:bookmarkStart w:id="0" w:name="_GoBack"/>
      <w:bookmarkEnd w:id="0"/>
    </w:p>
    <w:sectPr w:rsidR="000236AD" w:rsidRPr="000236AD" w:rsidSect="0059713A">
      <w:headerReference w:type="default" r:id="rId9"/>
      <w:footerReference w:type="default" r:id="rId10"/>
      <w:pgSz w:w="11907" w:h="16839" w:code="9"/>
      <w:pgMar w:top="720" w:right="720" w:bottom="720" w:left="72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02C2" w:rsidRDefault="00B202C2" w:rsidP="009F5A79">
      <w:r>
        <w:separator/>
      </w:r>
    </w:p>
  </w:endnote>
  <w:endnote w:type="continuationSeparator" w:id="0">
    <w:p w:rsidR="00B202C2" w:rsidRDefault="00B202C2" w:rsidP="009F5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420"/>
      <w:gridCol w:w="1047"/>
    </w:tblGrid>
    <w:tr w:rsidR="00712392">
      <w:tc>
        <w:tcPr>
          <w:tcW w:w="4500" w:type="pct"/>
          <w:tcBorders>
            <w:top w:val="single" w:sz="4" w:space="0" w:color="000000" w:themeColor="text1"/>
          </w:tcBorders>
        </w:tcPr>
        <w:p w:rsidR="00712392" w:rsidRDefault="00B202C2">
          <w:pPr>
            <w:pStyle w:val="Footer"/>
            <w:jc w:val="right"/>
          </w:pPr>
          <w:sdt>
            <w:sdtPr>
              <w:alias w:val="公司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712392">
                <w:rPr>
                  <w:rFonts w:hint="eastAsia"/>
                </w:rPr>
                <w:t>上海蓝道信息技术有限公司</w:t>
              </w:r>
            </w:sdtContent>
          </w:sdt>
          <w:r w:rsidR="00712392">
            <w:rPr>
              <w:lang w:val="zh-CN"/>
            </w:rPr>
            <w:t xml:space="preserve"> | </w:t>
          </w:r>
          <w:r w:rsidR="006152D8">
            <w:fldChar w:fldCharType="begin"/>
          </w:r>
          <w:r w:rsidR="001110FD">
            <w:instrText xml:space="preserve"> STYLEREF  "1"  </w:instrText>
          </w:r>
          <w:r w:rsidR="006152D8">
            <w:fldChar w:fldCharType="separate"/>
          </w:r>
          <w:r w:rsidR="00B737BA">
            <w:rPr>
              <w:noProof/>
            </w:rPr>
            <w:t>8,Ft Collins Servers status</w:t>
          </w:r>
          <w:r w:rsidR="006152D8">
            <w:fldChar w:fldCharType="end"/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712392" w:rsidRDefault="00F212F0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B737BA" w:rsidRPr="00B737BA">
            <w:rPr>
              <w:noProof/>
              <w:color w:val="FFFFFF" w:themeColor="background1"/>
              <w:lang w:val="zh-CN"/>
            </w:rPr>
            <w:t>5</w:t>
          </w:r>
          <w:r>
            <w:rPr>
              <w:noProof/>
              <w:color w:val="FFFFFF" w:themeColor="background1"/>
              <w:lang w:val="zh-CN"/>
            </w:rPr>
            <w:fldChar w:fldCharType="end"/>
          </w:r>
        </w:p>
      </w:tc>
    </w:tr>
  </w:tbl>
  <w:p w:rsidR="00712392" w:rsidRDefault="007123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02C2" w:rsidRDefault="00B202C2" w:rsidP="009F5A79">
      <w:r>
        <w:separator/>
      </w:r>
    </w:p>
  </w:footnote>
  <w:footnote w:type="continuationSeparator" w:id="0">
    <w:p w:rsidR="00B202C2" w:rsidRDefault="00B202C2" w:rsidP="009F5A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392" w:rsidRDefault="00712392">
    <w:pPr>
      <w:pStyle w:val="Header"/>
    </w:pPr>
    <w:r w:rsidRPr="00911202">
      <w:rPr>
        <w:noProof/>
      </w:rPr>
      <w:drawing>
        <wp:inline distT="0" distB="0" distL="0" distR="0">
          <wp:extent cx="906780" cy="263525"/>
          <wp:effectExtent l="19050" t="0" r="7620" b="0"/>
          <wp:docPr id="3" name="Picture 9" descr="BD-LOGO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BD-LOGO-Smal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6780" cy="263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ab/>
    </w:r>
    <w:r w:rsidR="00540115">
      <w:rPr>
        <w:rFonts w:hint="eastAsia"/>
      </w:rPr>
      <w:t>Alvin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style="width:11.25pt;height:11.25pt" o:bullet="t">
        <v:imagedata r:id="rId1" o:title="mso6324"/>
      </v:shape>
    </w:pict>
  </w:numPicBullet>
  <w:abstractNum w:abstractNumId="0" w15:restartNumberingAfterBreak="0">
    <w:nsid w:val="01222E19"/>
    <w:multiLevelType w:val="hybridMultilevel"/>
    <w:tmpl w:val="302A3670"/>
    <w:lvl w:ilvl="0" w:tplc="874E1CB2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" w15:restartNumberingAfterBreak="0">
    <w:nsid w:val="064649D0"/>
    <w:multiLevelType w:val="hybridMultilevel"/>
    <w:tmpl w:val="6E262004"/>
    <w:lvl w:ilvl="0" w:tplc="79542D2C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D3C38"/>
    <w:multiLevelType w:val="multilevel"/>
    <w:tmpl w:val="E4CCEDE8"/>
    <w:lvl w:ilvl="0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，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，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，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，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，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，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，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AD12DEC"/>
    <w:multiLevelType w:val="hybridMultilevel"/>
    <w:tmpl w:val="222402F4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475DC2"/>
    <w:multiLevelType w:val="hybridMultilevel"/>
    <w:tmpl w:val="9B4A0480"/>
    <w:lvl w:ilvl="0" w:tplc="B492BEDC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5" w15:restartNumberingAfterBreak="0">
    <w:nsid w:val="12D51EDA"/>
    <w:multiLevelType w:val="hybridMultilevel"/>
    <w:tmpl w:val="170200AA"/>
    <w:lvl w:ilvl="0" w:tplc="013C97CC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76E24"/>
    <w:multiLevelType w:val="hybridMultilevel"/>
    <w:tmpl w:val="8B2444D6"/>
    <w:lvl w:ilvl="0" w:tplc="2FA40008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5A62C4"/>
    <w:multiLevelType w:val="hybridMultilevel"/>
    <w:tmpl w:val="175EBA6E"/>
    <w:lvl w:ilvl="0" w:tplc="B3844AA6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891391"/>
    <w:multiLevelType w:val="hybridMultilevel"/>
    <w:tmpl w:val="04360E9C"/>
    <w:lvl w:ilvl="0" w:tplc="159C88F0">
      <w:start w:val="1"/>
      <w:numFmt w:val="decimal"/>
      <w:lvlText w:val="%1，"/>
      <w:lvlJc w:val="left"/>
      <w:pPr>
        <w:ind w:left="637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9" w15:restartNumberingAfterBreak="0">
    <w:nsid w:val="20A22A52"/>
    <w:multiLevelType w:val="hybridMultilevel"/>
    <w:tmpl w:val="81ECC6E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3FD4A52"/>
    <w:multiLevelType w:val="hybridMultilevel"/>
    <w:tmpl w:val="6CF424EC"/>
    <w:lvl w:ilvl="0" w:tplc="D736D532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EF1FB3"/>
    <w:multiLevelType w:val="hybridMultilevel"/>
    <w:tmpl w:val="7A4400D6"/>
    <w:lvl w:ilvl="0" w:tplc="3ADEDC92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2" w15:restartNumberingAfterBreak="0">
    <w:nsid w:val="25101566"/>
    <w:multiLevelType w:val="hybridMultilevel"/>
    <w:tmpl w:val="36966896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141AA6"/>
    <w:multiLevelType w:val="hybridMultilevel"/>
    <w:tmpl w:val="1F9E5A62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5C46173"/>
    <w:multiLevelType w:val="hybridMultilevel"/>
    <w:tmpl w:val="A59492AC"/>
    <w:lvl w:ilvl="0" w:tplc="1E06348E">
      <w:start w:val="1"/>
      <w:numFmt w:val="decimal"/>
      <w:lvlText w:val="%1，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6E66173"/>
    <w:multiLevelType w:val="hybridMultilevel"/>
    <w:tmpl w:val="D80276E6"/>
    <w:lvl w:ilvl="0" w:tplc="DC88DE04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6" w15:restartNumberingAfterBreak="0">
    <w:nsid w:val="3A7E28FE"/>
    <w:multiLevelType w:val="hybridMultilevel"/>
    <w:tmpl w:val="C75A77C8"/>
    <w:lvl w:ilvl="0" w:tplc="E740475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C3F6E32"/>
    <w:multiLevelType w:val="hybridMultilevel"/>
    <w:tmpl w:val="D6B2120E"/>
    <w:lvl w:ilvl="0" w:tplc="ADF04D66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8" w15:restartNumberingAfterBreak="0">
    <w:nsid w:val="3FB36DE7"/>
    <w:multiLevelType w:val="hybridMultilevel"/>
    <w:tmpl w:val="9BB854F4"/>
    <w:lvl w:ilvl="0" w:tplc="D2A0BA68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9" w15:restartNumberingAfterBreak="0">
    <w:nsid w:val="44AA677C"/>
    <w:multiLevelType w:val="hybridMultilevel"/>
    <w:tmpl w:val="30267C58"/>
    <w:lvl w:ilvl="0" w:tplc="B27CC912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0" w15:restartNumberingAfterBreak="0">
    <w:nsid w:val="477B6FF4"/>
    <w:multiLevelType w:val="hybridMultilevel"/>
    <w:tmpl w:val="8A0EE364"/>
    <w:lvl w:ilvl="0" w:tplc="EBC0AF46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1" w15:restartNumberingAfterBreak="0">
    <w:nsid w:val="56485371"/>
    <w:multiLevelType w:val="hybridMultilevel"/>
    <w:tmpl w:val="01461ED0"/>
    <w:lvl w:ilvl="0" w:tplc="87008760">
      <w:start w:val="1"/>
      <w:numFmt w:val="decimal"/>
      <w:lvlText w:val="%1，"/>
      <w:lvlJc w:val="left"/>
      <w:pPr>
        <w:ind w:left="862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5A20506F"/>
    <w:multiLevelType w:val="hybridMultilevel"/>
    <w:tmpl w:val="4A5E4B8A"/>
    <w:lvl w:ilvl="0" w:tplc="6DA254C4">
      <w:start w:val="1"/>
      <w:numFmt w:val="decimal"/>
      <w:lvlText w:val="%1，"/>
      <w:lvlJc w:val="left"/>
      <w:pPr>
        <w:ind w:left="71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3" w15:restartNumberingAfterBreak="0">
    <w:nsid w:val="5ABD3CDC"/>
    <w:multiLevelType w:val="hybridMultilevel"/>
    <w:tmpl w:val="14C8B774"/>
    <w:lvl w:ilvl="0" w:tplc="CCB6F120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456DA9"/>
    <w:multiLevelType w:val="hybridMultilevel"/>
    <w:tmpl w:val="1CEAB068"/>
    <w:lvl w:ilvl="0" w:tplc="838876D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D84F5B"/>
    <w:multiLevelType w:val="multilevel"/>
    <w:tmpl w:val="325674F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，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，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，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，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，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，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，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，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63906615"/>
    <w:multiLevelType w:val="hybridMultilevel"/>
    <w:tmpl w:val="2BD61818"/>
    <w:lvl w:ilvl="0" w:tplc="AFEC5E90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2B04CC"/>
    <w:multiLevelType w:val="hybridMultilevel"/>
    <w:tmpl w:val="F3B6422E"/>
    <w:lvl w:ilvl="0" w:tplc="94ECC130">
      <w:start w:val="3"/>
      <w:numFmt w:val="decimal"/>
      <w:lvlText w:val="%1，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2B0CE1"/>
    <w:multiLevelType w:val="hybridMultilevel"/>
    <w:tmpl w:val="B3A661E4"/>
    <w:lvl w:ilvl="0" w:tplc="848A06E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65567B"/>
    <w:multiLevelType w:val="hybridMultilevel"/>
    <w:tmpl w:val="0CF4574A"/>
    <w:lvl w:ilvl="0" w:tplc="BB0AF734">
      <w:start w:val="1"/>
      <w:numFmt w:val="decimal"/>
      <w:lvlText w:val="%1，"/>
      <w:lvlJc w:val="left"/>
      <w:pPr>
        <w:ind w:left="637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0" w15:restartNumberingAfterBreak="0">
    <w:nsid w:val="6CD4530B"/>
    <w:multiLevelType w:val="hybridMultilevel"/>
    <w:tmpl w:val="323ED90A"/>
    <w:lvl w:ilvl="0" w:tplc="E0FA531E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31" w15:restartNumberingAfterBreak="0">
    <w:nsid w:val="71773ABB"/>
    <w:multiLevelType w:val="hybridMultilevel"/>
    <w:tmpl w:val="9BD26830"/>
    <w:lvl w:ilvl="0" w:tplc="8CB2F13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2F31A3C"/>
    <w:multiLevelType w:val="hybridMultilevel"/>
    <w:tmpl w:val="875A20E4"/>
    <w:lvl w:ilvl="0" w:tplc="0FE899B0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33" w15:restartNumberingAfterBreak="0">
    <w:nsid w:val="772F050B"/>
    <w:multiLevelType w:val="hybridMultilevel"/>
    <w:tmpl w:val="EB70C60C"/>
    <w:lvl w:ilvl="0" w:tplc="72824510">
      <w:start w:val="1"/>
      <w:numFmt w:val="decimal"/>
      <w:lvlText w:val="%1，"/>
      <w:lvlJc w:val="left"/>
      <w:pPr>
        <w:ind w:left="637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3"/>
  </w:num>
  <w:num w:numId="2">
    <w:abstractNumId w:val="9"/>
  </w:num>
  <w:num w:numId="3">
    <w:abstractNumId w:val="6"/>
  </w:num>
  <w:num w:numId="4">
    <w:abstractNumId w:val="12"/>
  </w:num>
  <w:num w:numId="5">
    <w:abstractNumId w:val="7"/>
  </w:num>
  <w:num w:numId="6">
    <w:abstractNumId w:val="26"/>
  </w:num>
  <w:num w:numId="7">
    <w:abstractNumId w:val="10"/>
  </w:num>
  <w:num w:numId="8">
    <w:abstractNumId w:val="3"/>
  </w:num>
  <w:num w:numId="9">
    <w:abstractNumId w:val="28"/>
  </w:num>
  <w:num w:numId="10">
    <w:abstractNumId w:val="33"/>
  </w:num>
  <w:num w:numId="11">
    <w:abstractNumId w:val="4"/>
  </w:num>
  <w:num w:numId="12">
    <w:abstractNumId w:val="27"/>
  </w:num>
  <w:num w:numId="13">
    <w:abstractNumId w:val="24"/>
  </w:num>
  <w:num w:numId="14">
    <w:abstractNumId w:val="8"/>
  </w:num>
  <w:num w:numId="15">
    <w:abstractNumId w:val="21"/>
  </w:num>
  <w:num w:numId="16">
    <w:abstractNumId w:val="5"/>
  </w:num>
  <w:num w:numId="17">
    <w:abstractNumId w:val="1"/>
  </w:num>
  <w:num w:numId="18">
    <w:abstractNumId w:val="0"/>
  </w:num>
  <w:num w:numId="19">
    <w:abstractNumId w:val="25"/>
  </w:num>
  <w:num w:numId="20">
    <w:abstractNumId w:val="2"/>
  </w:num>
  <w:num w:numId="21">
    <w:abstractNumId w:val="18"/>
  </w:num>
  <w:num w:numId="22">
    <w:abstractNumId w:val="29"/>
  </w:num>
  <w:num w:numId="23">
    <w:abstractNumId w:val="17"/>
  </w:num>
  <w:num w:numId="24">
    <w:abstractNumId w:val="30"/>
  </w:num>
  <w:num w:numId="25">
    <w:abstractNumId w:val="15"/>
  </w:num>
  <w:num w:numId="26">
    <w:abstractNumId w:val="32"/>
  </w:num>
  <w:num w:numId="27">
    <w:abstractNumId w:val="23"/>
  </w:num>
  <w:num w:numId="28">
    <w:abstractNumId w:val="11"/>
  </w:num>
  <w:num w:numId="29">
    <w:abstractNumId w:val="22"/>
  </w:num>
  <w:num w:numId="30">
    <w:abstractNumId w:val="31"/>
  </w:num>
  <w:num w:numId="31">
    <w:abstractNumId w:val="16"/>
  </w:num>
  <w:num w:numId="32">
    <w:abstractNumId w:val="20"/>
  </w:num>
  <w:num w:numId="33">
    <w:abstractNumId w:val="19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en-GB" w:vendorID="64" w:dllVersion="131078" w:nlCheck="1" w:checkStyle="0"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C3F"/>
    <w:rsid w:val="00003C59"/>
    <w:rsid w:val="00004DFE"/>
    <w:rsid w:val="00006D86"/>
    <w:rsid w:val="0001146E"/>
    <w:rsid w:val="0002265D"/>
    <w:rsid w:val="000236AD"/>
    <w:rsid w:val="00024266"/>
    <w:rsid w:val="0002501A"/>
    <w:rsid w:val="00037B69"/>
    <w:rsid w:val="00037FFE"/>
    <w:rsid w:val="00042ED2"/>
    <w:rsid w:val="0005342E"/>
    <w:rsid w:val="00056F27"/>
    <w:rsid w:val="00060569"/>
    <w:rsid w:val="00062421"/>
    <w:rsid w:val="000626A6"/>
    <w:rsid w:val="000659F1"/>
    <w:rsid w:val="00075D60"/>
    <w:rsid w:val="000803FF"/>
    <w:rsid w:val="0009167F"/>
    <w:rsid w:val="00092306"/>
    <w:rsid w:val="000977C4"/>
    <w:rsid w:val="000A1DB9"/>
    <w:rsid w:val="000A5387"/>
    <w:rsid w:val="000A6F4A"/>
    <w:rsid w:val="000B2543"/>
    <w:rsid w:val="000B7575"/>
    <w:rsid w:val="000C0318"/>
    <w:rsid w:val="000C1E66"/>
    <w:rsid w:val="000C4159"/>
    <w:rsid w:val="000C6566"/>
    <w:rsid w:val="000D69D6"/>
    <w:rsid w:val="000E0FCE"/>
    <w:rsid w:val="000F2E59"/>
    <w:rsid w:val="000F3805"/>
    <w:rsid w:val="000F4E04"/>
    <w:rsid w:val="000F575D"/>
    <w:rsid w:val="000F7DF4"/>
    <w:rsid w:val="00100F3A"/>
    <w:rsid w:val="00107A0B"/>
    <w:rsid w:val="001110FD"/>
    <w:rsid w:val="001131BC"/>
    <w:rsid w:val="00115F4B"/>
    <w:rsid w:val="00116012"/>
    <w:rsid w:val="00120770"/>
    <w:rsid w:val="00120F25"/>
    <w:rsid w:val="00133A63"/>
    <w:rsid w:val="00136721"/>
    <w:rsid w:val="001374DB"/>
    <w:rsid w:val="00141BB6"/>
    <w:rsid w:val="001465B0"/>
    <w:rsid w:val="00147038"/>
    <w:rsid w:val="0014709C"/>
    <w:rsid w:val="00147122"/>
    <w:rsid w:val="00147478"/>
    <w:rsid w:val="00165D70"/>
    <w:rsid w:val="0016633B"/>
    <w:rsid w:val="00174BBE"/>
    <w:rsid w:val="0017590B"/>
    <w:rsid w:val="00180212"/>
    <w:rsid w:val="00182B3E"/>
    <w:rsid w:val="00186062"/>
    <w:rsid w:val="00191864"/>
    <w:rsid w:val="0019642D"/>
    <w:rsid w:val="001A1A6B"/>
    <w:rsid w:val="001B748A"/>
    <w:rsid w:val="001C1BAE"/>
    <w:rsid w:val="001C4A43"/>
    <w:rsid w:val="001C5CC0"/>
    <w:rsid w:val="001C66EB"/>
    <w:rsid w:val="001E00E4"/>
    <w:rsid w:val="00204D84"/>
    <w:rsid w:val="0020770F"/>
    <w:rsid w:val="00213011"/>
    <w:rsid w:val="00214FA1"/>
    <w:rsid w:val="00225156"/>
    <w:rsid w:val="002304B5"/>
    <w:rsid w:val="00230A1A"/>
    <w:rsid w:val="002375B2"/>
    <w:rsid w:val="00240606"/>
    <w:rsid w:val="0024232F"/>
    <w:rsid w:val="0025110A"/>
    <w:rsid w:val="00251A36"/>
    <w:rsid w:val="00253B97"/>
    <w:rsid w:val="00264D9A"/>
    <w:rsid w:val="00266927"/>
    <w:rsid w:val="00272CB9"/>
    <w:rsid w:val="002A0501"/>
    <w:rsid w:val="002A252F"/>
    <w:rsid w:val="002A4DA1"/>
    <w:rsid w:val="002A50D9"/>
    <w:rsid w:val="002B24F5"/>
    <w:rsid w:val="002B6DA6"/>
    <w:rsid w:val="002C2C91"/>
    <w:rsid w:val="002C78FA"/>
    <w:rsid w:val="002D486A"/>
    <w:rsid w:val="002E5875"/>
    <w:rsid w:val="002F07AD"/>
    <w:rsid w:val="003015DD"/>
    <w:rsid w:val="003078D9"/>
    <w:rsid w:val="003123D4"/>
    <w:rsid w:val="00312EF8"/>
    <w:rsid w:val="003238D0"/>
    <w:rsid w:val="003243F3"/>
    <w:rsid w:val="00335577"/>
    <w:rsid w:val="00340590"/>
    <w:rsid w:val="003525AA"/>
    <w:rsid w:val="00357DB6"/>
    <w:rsid w:val="00362B62"/>
    <w:rsid w:val="00364792"/>
    <w:rsid w:val="00366FA8"/>
    <w:rsid w:val="00367FCC"/>
    <w:rsid w:val="0037268A"/>
    <w:rsid w:val="00384937"/>
    <w:rsid w:val="0038682A"/>
    <w:rsid w:val="00395E72"/>
    <w:rsid w:val="00396A3A"/>
    <w:rsid w:val="003A0F87"/>
    <w:rsid w:val="003A4481"/>
    <w:rsid w:val="003B722D"/>
    <w:rsid w:val="003D2D48"/>
    <w:rsid w:val="003E161E"/>
    <w:rsid w:val="003E2A93"/>
    <w:rsid w:val="003E4228"/>
    <w:rsid w:val="003E530D"/>
    <w:rsid w:val="003E62A7"/>
    <w:rsid w:val="003E6D14"/>
    <w:rsid w:val="003F12DA"/>
    <w:rsid w:val="004053BC"/>
    <w:rsid w:val="004107A0"/>
    <w:rsid w:val="00417A7B"/>
    <w:rsid w:val="00421128"/>
    <w:rsid w:val="0042125B"/>
    <w:rsid w:val="00427CA7"/>
    <w:rsid w:val="00430B3A"/>
    <w:rsid w:val="0045238A"/>
    <w:rsid w:val="00456C15"/>
    <w:rsid w:val="0045710D"/>
    <w:rsid w:val="00460525"/>
    <w:rsid w:val="00461482"/>
    <w:rsid w:val="00463D21"/>
    <w:rsid w:val="0046544E"/>
    <w:rsid w:val="00470899"/>
    <w:rsid w:val="00481817"/>
    <w:rsid w:val="0048247A"/>
    <w:rsid w:val="00493ED3"/>
    <w:rsid w:val="00494807"/>
    <w:rsid w:val="004A03AA"/>
    <w:rsid w:val="004A1892"/>
    <w:rsid w:val="004A4DFA"/>
    <w:rsid w:val="004A543A"/>
    <w:rsid w:val="004A7D75"/>
    <w:rsid w:val="004B026C"/>
    <w:rsid w:val="004B4988"/>
    <w:rsid w:val="004B5EC3"/>
    <w:rsid w:val="004C3264"/>
    <w:rsid w:val="004D1BC5"/>
    <w:rsid w:val="004D3319"/>
    <w:rsid w:val="004D6587"/>
    <w:rsid w:val="004E0208"/>
    <w:rsid w:val="004E176E"/>
    <w:rsid w:val="004E46B4"/>
    <w:rsid w:val="004F0438"/>
    <w:rsid w:val="004F0B4B"/>
    <w:rsid w:val="004F38C9"/>
    <w:rsid w:val="004F6C3F"/>
    <w:rsid w:val="0050194B"/>
    <w:rsid w:val="00504FA7"/>
    <w:rsid w:val="00505979"/>
    <w:rsid w:val="00507B84"/>
    <w:rsid w:val="0051401B"/>
    <w:rsid w:val="00516A1F"/>
    <w:rsid w:val="00520077"/>
    <w:rsid w:val="005323BF"/>
    <w:rsid w:val="00540115"/>
    <w:rsid w:val="005402B3"/>
    <w:rsid w:val="0054096E"/>
    <w:rsid w:val="0054373D"/>
    <w:rsid w:val="005445F0"/>
    <w:rsid w:val="0054560D"/>
    <w:rsid w:val="00545E09"/>
    <w:rsid w:val="005563F6"/>
    <w:rsid w:val="00557AE4"/>
    <w:rsid w:val="00560025"/>
    <w:rsid w:val="00560BE2"/>
    <w:rsid w:val="005639A6"/>
    <w:rsid w:val="00570B54"/>
    <w:rsid w:val="005777D7"/>
    <w:rsid w:val="0058447B"/>
    <w:rsid w:val="00586797"/>
    <w:rsid w:val="00595940"/>
    <w:rsid w:val="00596504"/>
    <w:rsid w:val="0059713A"/>
    <w:rsid w:val="005A4126"/>
    <w:rsid w:val="005A4F27"/>
    <w:rsid w:val="005B637F"/>
    <w:rsid w:val="005B63E7"/>
    <w:rsid w:val="005C1EF7"/>
    <w:rsid w:val="005C4D29"/>
    <w:rsid w:val="005C74B8"/>
    <w:rsid w:val="005D256A"/>
    <w:rsid w:val="005E2E5E"/>
    <w:rsid w:val="005E6054"/>
    <w:rsid w:val="005E6EF4"/>
    <w:rsid w:val="005F1FF6"/>
    <w:rsid w:val="005F49BA"/>
    <w:rsid w:val="005F72B6"/>
    <w:rsid w:val="005F7389"/>
    <w:rsid w:val="00605249"/>
    <w:rsid w:val="0060767A"/>
    <w:rsid w:val="0060782B"/>
    <w:rsid w:val="006128AD"/>
    <w:rsid w:val="00612F5A"/>
    <w:rsid w:val="00614F60"/>
    <w:rsid w:val="006152D8"/>
    <w:rsid w:val="00615A59"/>
    <w:rsid w:val="0062153F"/>
    <w:rsid w:val="006324E4"/>
    <w:rsid w:val="00634057"/>
    <w:rsid w:val="00634A60"/>
    <w:rsid w:val="00636101"/>
    <w:rsid w:val="00636976"/>
    <w:rsid w:val="00637450"/>
    <w:rsid w:val="0064038E"/>
    <w:rsid w:val="006471B7"/>
    <w:rsid w:val="0065085D"/>
    <w:rsid w:val="00654709"/>
    <w:rsid w:val="006718E0"/>
    <w:rsid w:val="006818CA"/>
    <w:rsid w:val="00684F71"/>
    <w:rsid w:val="00691444"/>
    <w:rsid w:val="00691977"/>
    <w:rsid w:val="0069591E"/>
    <w:rsid w:val="006A6CB3"/>
    <w:rsid w:val="006C0DDC"/>
    <w:rsid w:val="006C74B2"/>
    <w:rsid w:val="006D34DD"/>
    <w:rsid w:val="006D6476"/>
    <w:rsid w:val="006D7EBD"/>
    <w:rsid w:val="006E045F"/>
    <w:rsid w:val="006E1763"/>
    <w:rsid w:val="006E46CF"/>
    <w:rsid w:val="006E630D"/>
    <w:rsid w:val="006F132F"/>
    <w:rsid w:val="006F5ABB"/>
    <w:rsid w:val="006F7909"/>
    <w:rsid w:val="006F7C4B"/>
    <w:rsid w:val="00700960"/>
    <w:rsid w:val="007014EC"/>
    <w:rsid w:val="00704A5A"/>
    <w:rsid w:val="0070520E"/>
    <w:rsid w:val="00707CEA"/>
    <w:rsid w:val="00712392"/>
    <w:rsid w:val="00713455"/>
    <w:rsid w:val="00716478"/>
    <w:rsid w:val="0071756A"/>
    <w:rsid w:val="00726A01"/>
    <w:rsid w:val="0073015B"/>
    <w:rsid w:val="007331D5"/>
    <w:rsid w:val="00733D8C"/>
    <w:rsid w:val="0073553D"/>
    <w:rsid w:val="00735961"/>
    <w:rsid w:val="007360A3"/>
    <w:rsid w:val="00745F71"/>
    <w:rsid w:val="0075169E"/>
    <w:rsid w:val="00753E39"/>
    <w:rsid w:val="00753EAB"/>
    <w:rsid w:val="0075587F"/>
    <w:rsid w:val="007561BC"/>
    <w:rsid w:val="007573CC"/>
    <w:rsid w:val="007729BE"/>
    <w:rsid w:val="007770F0"/>
    <w:rsid w:val="00782DF3"/>
    <w:rsid w:val="00786284"/>
    <w:rsid w:val="0079407A"/>
    <w:rsid w:val="00794D9D"/>
    <w:rsid w:val="00794F4B"/>
    <w:rsid w:val="00796D28"/>
    <w:rsid w:val="00797B33"/>
    <w:rsid w:val="007A106E"/>
    <w:rsid w:val="007B21EB"/>
    <w:rsid w:val="007C0C75"/>
    <w:rsid w:val="007D3014"/>
    <w:rsid w:val="007D3FB1"/>
    <w:rsid w:val="007D4029"/>
    <w:rsid w:val="007E1E03"/>
    <w:rsid w:val="007F20C1"/>
    <w:rsid w:val="007F28D0"/>
    <w:rsid w:val="007F560E"/>
    <w:rsid w:val="00803C39"/>
    <w:rsid w:val="008041A2"/>
    <w:rsid w:val="00807DE7"/>
    <w:rsid w:val="00813C6D"/>
    <w:rsid w:val="00814F93"/>
    <w:rsid w:val="0082056B"/>
    <w:rsid w:val="0082780F"/>
    <w:rsid w:val="00827FF8"/>
    <w:rsid w:val="008350F1"/>
    <w:rsid w:val="00835659"/>
    <w:rsid w:val="00835C6F"/>
    <w:rsid w:val="0083618F"/>
    <w:rsid w:val="00836481"/>
    <w:rsid w:val="008400E4"/>
    <w:rsid w:val="00855939"/>
    <w:rsid w:val="00860430"/>
    <w:rsid w:val="00864A11"/>
    <w:rsid w:val="00866ACE"/>
    <w:rsid w:val="008701FD"/>
    <w:rsid w:val="00873C4C"/>
    <w:rsid w:val="00892ACA"/>
    <w:rsid w:val="00893733"/>
    <w:rsid w:val="008938A3"/>
    <w:rsid w:val="008A0C47"/>
    <w:rsid w:val="008A385F"/>
    <w:rsid w:val="008A4CC3"/>
    <w:rsid w:val="008A5FD1"/>
    <w:rsid w:val="008A7D87"/>
    <w:rsid w:val="008B5388"/>
    <w:rsid w:val="008C1049"/>
    <w:rsid w:val="008C4918"/>
    <w:rsid w:val="008C6A32"/>
    <w:rsid w:val="008D0B1A"/>
    <w:rsid w:val="008E6941"/>
    <w:rsid w:val="00905E36"/>
    <w:rsid w:val="00910859"/>
    <w:rsid w:val="009108BB"/>
    <w:rsid w:val="00911202"/>
    <w:rsid w:val="00911245"/>
    <w:rsid w:val="009113E2"/>
    <w:rsid w:val="009122DD"/>
    <w:rsid w:val="009173BD"/>
    <w:rsid w:val="00920F25"/>
    <w:rsid w:val="009218FF"/>
    <w:rsid w:val="00921C32"/>
    <w:rsid w:val="009225B3"/>
    <w:rsid w:val="009237AF"/>
    <w:rsid w:val="009342DC"/>
    <w:rsid w:val="00941031"/>
    <w:rsid w:val="00960320"/>
    <w:rsid w:val="00963D54"/>
    <w:rsid w:val="009643A9"/>
    <w:rsid w:val="009709B6"/>
    <w:rsid w:val="009746A6"/>
    <w:rsid w:val="009820BA"/>
    <w:rsid w:val="00982662"/>
    <w:rsid w:val="0098514E"/>
    <w:rsid w:val="00996AD2"/>
    <w:rsid w:val="009A4ED1"/>
    <w:rsid w:val="009A6A0E"/>
    <w:rsid w:val="009B1C17"/>
    <w:rsid w:val="009B645C"/>
    <w:rsid w:val="009C6117"/>
    <w:rsid w:val="009E2D95"/>
    <w:rsid w:val="009F218B"/>
    <w:rsid w:val="009F5A79"/>
    <w:rsid w:val="009F6858"/>
    <w:rsid w:val="009F75F2"/>
    <w:rsid w:val="00A05497"/>
    <w:rsid w:val="00A10E39"/>
    <w:rsid w:val="00A16365"/>
    <w:rsid w:val="00A16F8F"/>
    <w:rsid w:val="00A203F7"/>
    <w:rsid w:val="00A22978"/>
    <w:rsid w:val="00A2443E"/>
    <w:rsid w:val="00A275E5"/>
    <w:rsid w:val="00A32871"/>
    <w:rsid w:val="00A61BDA"/>
    <w:rsid w:val="00A665FE"/>
    <w:rsid w:val="00A7470C"/>
    <w:rsid w:val="00A86EF7"/>
    <w:rsid w:val="00A87F1D"/>
    <w:rsid w:val="00A90631"/>
    <w:rsid w:val="00A906FF"/>
    <w:rsid w:val="00A912C8"/>
    <w:rsid w:val="00A91A58"/>
    <w:rsid w:val="00A97772"/>
    <w:rsid w:val="00AA04A8"/>
    <w:rsid w:val="00AA386F"/>
    <w:rsid w:val="00AA48C7"/>
    <w:rsid w:val="00AA4AD2"/>
    <w:rsid w:val="00AA74F0"/>
    <w:rsid w:val="00AB2073"/>
    <w:rsid w:val="00AB5591"/>
    <w:rsid w:val="00AC3A30"/>
    <w:rsid w:val="00AC51C8"/>
    <w:rsid w:val="00AD0449"/>
    <w:rsid w:val="00AD4011"/>
    <w:rsid w:val="00AE602B"/>
    <w:rsid w:val="00AE63FB"/>
    <w:rsid w:val="00AE747D"/>
    <w:rsid w:val="00AF353E"/>
    <w:rsid w:val="00AF37D1"/>
    <w:rsid w:val="00AF6C9F"/>
    <w:rsid w:val="00B008E9"/>
    <w:rsid w:val="00B01383"/>
    <w:rsid w:val="00B04A1E"/>
    <w:rsid w:val="00B05286"/>
    <w:rsid w:val="00B13EB6"/>
    <w:rsid w:val="00B202C2"/>
    <w:rsid w:val="00B24447"/>
    <w:rsid w:val="00B27799"/>
    <w:rsid w:val="00B3294B"/>
    <w:rsid w:val="00B33869"/>
    <w:rsid w:val="00B360EF"/>
    <w:rsid w:val="00B407C1"/>
    <w:rsid w:val="00B41EE9"/>
    <w:rsid w:val="00B55046"/>
    <w:rsid w:val="00B57BA9"/>
    <w:rsid w:val="00B6521F"/>
    <w:rsid w:val="00B66188"/>
    <w:rsid w:val="00B72AC9"/>
    <w:rsid w:val="00B735BE"/>
    <w:rsid w:val="00B737BA"/>
    <w:rsid w:val="00B77594"/>
    <w:rsid w:val="00B77C55"/>
    <w:rsid w:val="00B8163F"/>
    <w:rsid w:val="00B85537"/>
    <w:rsid w:val="00B87702"/>
    <w:rsid w:val="00B918F1"/>
    <w:rsid w:val="00B97ACA"/>
    <w:rsid w:val="00BA066D"/>
    <w:rsid w:val="00BA22DD"/>
    <w:rsid w:val="00BA5146"/>
    <w:rsid w:val="00BC1C76"/>
    <w:rsid w:val="00BD4F0C"/>
    <w:rsid w:val="00BD601B"/>
    <w:rsid w:val="00BD6486"/>
    <w:rsid w:val="00BD6FB0"/>
    <w:rsid w:val="00BE5807"/>
    <w:rsid w:val="00BF007D"/>
    <w:rsid w:val="00C02299"/>
    <w:rsid w:val="00C05E2D"/>
    <w:rsid w:val="00C210E1"/>
    <w:rsid w:val="00C225B7"/>
    <w:rsid w:val="00C2275B"/>
    <w:rsid w:val="00C22AAF"/>
    <w:rsid w:val="00C26656"/>
    <w:rsid w:val="00C277FC"/>
    <w:rsid w:val="00C322C4"/>
    <w:rsid w:val="00C34AEA"/>
    <w:rsid w:val="00C34E6B"/>
    <w:rsid w:val="00C37B86"/>
    <w:rsid w:val="00C44C62"/>
    <w:rsid w:val="00C4710C"/>
    <w:rsid w:val="00C47B82"/>
    <w:rsid w:val="00C47F9E"/>
    <w:rsid w:val="00C50B14"/>
    <w:rsid w:val="00C545B3"/>
    <w:rsid w:val="00C57D67"/>
    <w:rsid w:val="00C57DFD"/>
    <w:rsid w:val="00C90F3C"/>
    <w:rsid w:val="00CA02FE"/>
    <w:rsid w:val="00CA44A6"/>
    <w:rsid w:val="00CB2589"/>
    <w:rsid w:val="00CB4D23"/>
    <w:rsid w:val="00CB5229"/>
    <w:rsid w:val="00CC02C6"/>
    <w:rsid w:val="00CC5280"/>
    <w:rsid w:val="00CC7781"/>
    <w:rsid w:val="00CD22F7"/>
    <w:rsid w:val="00CD6227"/>
    <w:rsid w:val="00CE1CA5"/>
    <w:rsid w:val="00CE2016"/>
    <w:rsid w:val="00CE5835"/>
    <w:rsid w:val="00CF613F"/>
    <w:rsid w:val="00CF7F96"/>
    <w:rsid w:val="00D13849"/>
    <w:rsid w:val="00D200A3"/>
    <w:rsid w:val="00D22249"/>
    <w:rsid w:val="00D24347"/>
    <w:rsid w:val="00D244B9"/>
    <w:rsid w:val="00D261E3"/>
    <w:rsid w:val="00D31256"/>
    <w:rsid w:val="00D32C97"/>
    <w:rsid w:val="00D36B26"/>
    <w:rsid w:val="00D41815"/>
    <w:rsid w:val="00D5527D"/>
    <w:rsid w:val="00D61E9C"/>
    <w:rsid w:val="00D635ED"/>
    <w:rsid w:val="00D9036B"/>
    <w:rsid w:val="00DA4470"/>
    <w:rsid w:val="00DA79A3"/>
    <w:rsid w:val="00DA7F08"/>
    <w:rsid w:val="00DB07EB"/>
    <w:rsid w:val="00DB0B44"/>
    <w:rsid w:val="00DB1E8E"/>
    <w:rsid w:val="00DB5EA7"/>
    <w:rsid w:val="00DC2E58"/>
    <w:rsid w:val="00DC3EE4"/>
    <w:rsid w:val="00DD3026"/>
    <w:rsid w:val="00DD5BF4"/>
    <w:rsid w:val="00E017D1"/>
    <w:rsid w:val="00E139BA"/>
    <w:rsid w:val="00E14C9D"/>
    <w:rsid w:val="00E20ED3"/>
    <w:rsid w:val="00E22771"/>
    <w:rsid w:val="00E24351"/>
    <w:rsid w:val="00E33007"/>
    <w:rsid w:val="00E42D14"/>
    <w:rsid w:val="00E50677"/>
    <w:rsid w:val="00E526AF"/>
    <w:rsid w:val="00E57091"/>
    <w:rsid w:val="00E67B0A"/>
    <w:rsid w:val="00E715EA"/>
    <w:rsid w:val="00E83213"/>
    <w:rsid w:val="00E839F9"/>
    <w:rsid w:val="00E84852"/>
    <w:rsid w:val="00EA29FB"/>
    <w:rsid w:val="00EB0B15"/>
    <w:rsid w:val="00EB147A"/>
    <w:rsid w:val="00EB614A"/>
    <w:rsid w:val="00EC5FD0"/>
    <w:rsid w:val="00EC6ACD"/>
    <w:rsid w:val="00ED265F"/>
    <w:rsid w:val="00ED27D2"/>
    <w:rsid w:val="00ED477D"/>
    <w:rsid w:val="00EE4EAD"/>
    <w:rsid w:val="00EE60E8"/>
    <w:rsid w:val="00EF0D3F"/>
    <w:rsid w:val="00F02455"/>
    <w:rsid w:val="00F105D3"/>
    <w:rsid w:val="00F12295"/>
    <w:rsid w:val="00F1293F"/>
    <w:rsid w:val="00F17F46"/>
    <w:rsid w:val="00F212F0"/>
    <w:rsid w:val="00F24C49"/>
    <w:rsid w:val="00F30FC5"/>
    <w:rsid w:val="00F4229E"/>
    <w:rsid w:val="00F47295"/>
    <w:rsid w:val="00F47AEF"/>
    <w:rsid w:val="00F51B60"/>
    <w:rsid w:val="00F5373C"/>
    <w:rsid w:val="00F547CA"/>
    <w:rsid w:val="00F56B4D"/>
    <w:rsid w:val="00F63982"/>
    <w:rsid w:val="00F64011"/>
    <w:rsid w:val="00F711E2"/>
    <w:rsid w:val="00F77AE4"/>
    <w:rsid w:val="00F82B6A"/>
    <w:rsid w:val="00F84416"/>
    <w:rsid w:val="00F8476B"/>
    <w:rsid w:val="00F850B9"/>
    <w:rsid w:val="00F85F98"/>
    <w:rsid w:val="00F952FE"/>
    <w:rsid w:val="00FA05E5"/>
    <w:rsid w:val="00FA6A9E"/>
    <w:rsid w:val="00FB135B"/>
    <w:rsid w:val="00FC179B"/>
    <w:rsid w:val="00FC3E70"/>
    <w:rsid w:val="00FD2F58"/>
    <w:rsid w:val="00FE2208"/>
    <w:rsid w:val="00FE23B0"/>
    <w:rsid w:val="00FF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3AFB3D"/>
  <w15:docId w15:val="{6E7D1189-9101-4F63-9AD6-1E8A0563E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113E2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737BA"/>
    <w:pPr>
      <w:keepNext/>
      <w:keepLines/>
      <w:ind w:leftChars="100" w:left="840" w:rightChars="100" w:right="100"/>
      <w:jc w:val="left"/>
      <w:outlineLvl w:val="0"/>
    </w:pPr>
    <w:rPr>
      <w:b/>
      <w:bCs/>
      <w:color w:val="C00000"/>
      <w:kern w:val="44"/>
      <w:sz w:val="32"/>
      <w:szCs w:val="4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7AE4"/>
    <w:pPr>
      <w:keepNext/>
      <w:keepLines/>
      <w:outlineLvl w:val="1"/>
    </w:pPr>
    <w:rPr>
      <w:rFonts w:asciiTheme="majorHAnsi" w:hAnsiTheme="majorHAnsi" w:cstheme="majorBidi"/>
      <w:b/>
      <w:bCs/>
      <w:color w:val="548DD4" w:themeColor="text2" w:themeTint="99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2AAF"/>
    <w:pPr>
      <w:keepNext/>
      <w:keepLines/>
      <w:outlineLvl w:val="2"/>
    </w:pPr>
    <w:rPr>
      <w:bCs/>
      <w:color w:val="E36C0A" w:themeColor="accent6" w:themeShade="BF"/>
      <w:szCs w:val="32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386F"/>
    <w:pPr>
      <w:keepNext/>
      <w:keepLines/>
      <w:spacing w:line="376" w:lineRule="auto"/>
      <w:ind w:leftChars="100" w:left="210" w:rightChars="100" w:right="100"/>
      <w:outlineLvl w:val="3"/>
    </w:pPr>
    <w:rPr>
      <w:rFonts w:asciiTheme="majorHAnsi" w:eastAsiaTheme="majorEastAsia" w:hAnsiTheme="majorHAnsi" w:cstheme="majorBidi"/>
      <w:b/>
      <w:bCs/>
      <w:color w:val="5F497A" w:themeColor="accent4" w:themeShade="BF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5A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F5A7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F5A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F5A79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5A7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A79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737BA"/>
    <w:rPr>
      <w:b/>
      <w:bCs/>
      <w:color w:val="C00000"/>
      <w:kern w:val="44"/>
      <w:sz w:val="32"/>
      <w:szCs w:val="44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711E2"/>
    <w:pPr>
      <w:widowControl/>
      <w:spacing w:before="480" w:line="276" w:lineRule="auto"/>
      <w:ind w:leftChars="0" w:left="0" w:rightChars="0" w:right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u w:val="non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711E2"/>
  </w:style>
  <w:style w:type="character" w:styleId="Hyperlink">
    <w:name w:val="Hyperlink"/>
    <w:basedOn w:val="DefaultParagraphFont"/>
    <w:uiPriority w:val="99"/>
    <w:unhideWhenUsed/>
    <w:rsid w:val="00F711E2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F218B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F218B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NoSpacing">
    <w:name w:val="No Spacing"/>
    <w:basedOn w:val="Normal"/>
    <w:link w:val="NoSpacingChar"/>
    <w:uiPriority w:val="1"/>
    <w:qFormat/>
    <w:rsid w:val="00B737BA"/>
    <w:rPr>
      <w:b/>
      <w:color w:val="0070C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57D67"/>
    <w:rPr>
      <w:rFonts w:ascii="宋体" w:eastAsia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57D67"/>
    <w:rPr>
      <w:rFonts w:ascii="宋体" w:eastAsia="宋体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57AE4"/>
    <w:rPr>
      <w:rFonts w:asciiTheme="majorHAnsi" w:hAnsiTheme="majorHAnsi" w:cstheme="majorBidi"/>
      <w:b/>
      <w:bCs/>
      <w:color w:val="548DD4" w:themeColor="text2" w:themeTint="99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22AAF"/>
    <w:rPr>
      <w:bCs/>
      <w:color w:val="E36C0A" w:themeColor="accent6" w:themeShade="BF"/>
      <w:szCs w:val="32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A386F"/>
    <w:rPr>
      <w:rFonts w:asciiTheme="majorHAnsi" w:eastAsiaTheme="majorEastAsia" w:hAnsiTheme="majorHAnsi" w:cstheme="majorBidi"/>
      <w:b/>
      <w:bCs/>
      <w:color w:val="5F497A" w:themeColor="accent4" w:themeShade="BF"/>
      <w:szCs w:val="28"/>
    </w:rPr>
  </w:style>
  <w:style w:type="paragraph" w:styleId="NormalWeb">
    <w:name w:val="Normal (Web)"/>
    <w:basedOn w:val="Normal"/>
    <w:uiPriority w:val="99"/>
    <w:semiHidden/>
    <w:unhideWhenUsed/>
    <w:rsid w:val="007F56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7F560E"/>
    <w:rPr>
      <w:b/>
      <w:bCs/>
    </w:rPr>
  </w:style>
  <w:style w:type="paragraph" w:styleId="ListParagraph">
    <w:name w:val="List Paragraph"/>
    <w:basedOn w:val="Normal"/>
    <w:uiPriority w:val="34"/>
    <w:qFormat/>
    <w:rsid w:val="003E62A7"/>
    <w:pPr>
      <w:ind w:firstLineChars="200" w:firstLine="420"/>
    </w:pPr>
  </w:style>
  <w:style w:type="character" w:customStyle="1" w:styleId="NoSpacingChar">
    <w:name w:val="No Spacing Char"/>
    <w:basedOn w:val="DefaultParagraphFont"/>
    <w:link w:val="NoSpacing"/>
    <w:uiPriority w:val="1"/>
    <w:rsid w:val="00B737BA"/>
    <w:rPr>
      <w:b/>
      <w:color w:val="0070C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5E72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5E72"/>
  </w:style>
  <w:style w:type="character" w:styleId="EndnoteReference">
    <w:name w:val="endnote reference"/>
    <w:basedOn w:val="DefaultParagraphFont"/>
    <w:uiPriority w:val="99"/>
    <w:semiHidden/>
    <w:unhideWhenUsed/>
    <w:rsid w:val="00395E7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7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2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0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Template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2015-12-15T00:00:00</PublishDate>
  <Abstract>本篇文档完全模拟日企Advantest真实生产环境下的NIS服务环境，仅供学习参考，如有任何疑问，请联系作者Clear.</Abstract>
  <CompanyAddress>意见反馈或需要技术支持可以当面和我聊或联系邮箱105449@105449.com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81EAE7-AF58-4902-B497-793831991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287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Advantest Nagios Monitor Upgrade Plans</vt:lpstr>
    </vt:vector>
  </TitlesOfParts>
  <Company>上海蓝道信息技术有限公司</Company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Advantest Nagios Monitor Upgrade Plans</dc:title>
  <dc:subject>V1.0</dc:subject>
  <dc:creator>CLEAR</dc:creator>
  <cp:lastModifiedBy>Alvin Wan</cp:lastModifiedBy>
  <cp:revision>27</cp:revision>
  <cp:lastPrinted>2015-11-10T04:31:00Z</cp:lastPrinted>
  <dcterms:created xsi:type="dcterms:W3CDTF">2016-03-29T10:56:00Z</dcterms:created>
  <dcterms:modified xsi:type="dcterms:W3CDTF">2016-05-06T03:15:00Z</dcterms:modified>
</cp:coreProperties>
</file>