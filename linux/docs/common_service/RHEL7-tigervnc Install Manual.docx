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13648" w:rsidRDefault="00913648" w:rsidP="00F06921">
      <w:r>
        <w:rPr>
          <w:rFonts w:hint="eastAsia"/>
        </w:rPr>
        <w:t>安装</w:t>
      </w:r>
      <w:proofErr w:type="spellStart"/>
      <w:r w:rsidR="00BD374B">
        <w:rPr>
          <w:rFonts w:hint="eastAsia"/>
        </w:rPr>
        <w:t>tigervnc</w:t>
      </w:r>
      <w:proofErr w:type="spellEnd"/>
    </w:p>
    <w:p w:rsidR="00B4612C" w:rsidRDefault="00913648" w:rsidP="00F06921">
      <w:r w:rsidRPr="00913648">
        <w:t xml:space="preserve"># yum install </w:t>
      </w:r>
      <w:proofErr w:type="spellStart"/>
      <w:r w:rsidRPr="00913648">
        <w:t>tigervnc</w:t>
      </w:r>
      <w:proofErr w:type="spellEnd"/>
      <w:r w:rsidRPr="00913648">
        <w:t>-server -y</w:t>
      </w:r>
    </w:p>
    <w:p w:rsidR="00BD374B" w:rsidRDefault="00BD374B" w:rsidP="00F06921">
      <w:r w:rsidRPr="00BD374B">
        <w:t xml:space="preserve"># yum install </w:t>
      </w:r>
      <w:proofErr w:type="spellStart"/>
      <w:r w:rsidRPr="00BD374B">
        <w:t>vnc</w:t>
      </w:r>
      <w:proofErr w:type="spellEnd"/>
      <w:r w:rsidRPr="00BD374B">
        <w:t xml:space="preserve"> -y</w:t>
      </w:r>
    </w:p>
    <w:p w:rsidR="00CA5701" w:rsidRPr="00CA5701" w:rsidRDefault="00CA5701" w:rsidP="00CA5701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5701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以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角色运行以下命令来安装</w:t>
      </w:r>
      <w:proofErr w:type="spellStart"/>
      <w:r w:rsidRPr="00CA5701">
        <w:rPr>
          <w:rFonts w:ascii="Verdana" w:eastAsia="宋体" w:hAnsi="Verdana" w:cs="宋体"/>
          <w:color w:val="333333"/>
          <w:kern w:val="0"/>
          <w:szCs w:val="21"/>
        </w:rPr>
        <w:t>TigerVNC</w:t>
      </w:r>
      <w:proofErr w:type="spellEnd"/>
      <w:r w:rsidRPr="00CA5701">
        <w:rPr>
          <w:rFonts w:ascii="Verdana" w:eastAsia="宋体" w:hAnsi="Verdana" w:cs="宋体"/>
          <w:color w:val="333333"/>
          <w:kern w:val="0"/>
          <w:szCs w:val="21"/>
        </w:rPr>
        <w:t xml:space="preserve"> server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440"/>
      </w:tblGrid>
      <w:tr w:rsidR="00CA5701" w:rsidRPr="00CA5701" w:rsidTr="00CA57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   yum install </w:t>
            </w:r>
            <w:proofErr w:type="spell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tigervnc</w:t>
            </w:r>
            <w:proofErr w:type="spellEnd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-server</w:t>
            </w:r>
          </w:p>
        </w:tc>
      </w:tr>
    </w:tbl>
    <w:p w:rsidR="00CA5701" w:rsidRPr="00CA5701" w:rsidRDefault="00CA5701" w:rsidP="00CA5701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5701">
        <w:rPr>
          <w:rFonts w:ascii="Verdana" w:eastAsia="宋体" w:hAnsi="Verdana" w:cs="宋体"/>
          <w:color w:val="333333"/>
          <w:kern w:val="0"/>
          <w:szCs w:val="21"/>
        </w:rPr>
        <w:t>    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也可以同时安装</w:t>
      </w:r>
      <w:proofErr w:type="spellStart"/>
      <w:r w:rsidRPr="00CA5701">
        <w:rPr>
          <w:rFonts w:ascii="Verdana" w:eastAsia="宋体" w:hAnsi="Verdana" w:cs="宋体"/>
          <w:color w:val="333333"/>
          <w:kern w:val="0"/>
          <w:szCs w:val="21"/>
        </w:rPr>
        <w:t>vnc</w:t>
      </w:r>
      <w:proofErr w:type="spellEnd"/>
      <w:r w:rsidRPr="00CA5701">
        <w:rPr>
          <w:rFonts w:ascii="Verdana" w:eastAsia="宋体" w:hAnsi="Verdana" w:cs="宋体"/>
          <w:color w:val="333333"/>
          <w:kern w:val="0"/>
          <w:szCs w:val="21"/>
        </w:rPr>
        <w:t xml:space="preserve"> client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3000"/>
      </w:tblGrid>
      <w:tr w:rsidR="00CA5701" w:rsidRPr="00CA5701" w:rsidTr="00CA57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   yum install </w:t>
            </w:r>
            <w:proofErr w:type="spell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vnc</w:t>
            </w:r>
            <w:proofErr w:type="spellEnd"/>
          </w:p>
        </w:tc>
      </w:tr>
    </w:tbl>
    <w:p w:rsidR="00CA5701" w:rsidRPr="00CA5701" w:rsidRDefault="00CA5701" w:rsidP="00CA5701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5701">
        <w:rPr>
          <w:rFonts w:ascii="Verdana" w:eastAsia="宋体" w:hAnsi="Verdana" w:cs="宋体"/>
          <w:color w:val="333333"/>
          <w:kern w:val="0"/>
          <w:szCs w:val="21"/>
        </w:rPr>
        <w:t xml:space="preserve">2. 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配置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VNC Server</w:t>
      </w:r>
    </w:p>
    <w:p w:rsidR="00CA5701" w:rsidRPr="00CA5701" w:rsidRDefault="00CA5701" w:rsidP="00CA5701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5701">
        <w:rPr>
          <w:rFonts w:ascii="Verdana" w:eastAsia="宋体" w:hAnsi="Verdana" w:cs="宋体"/>
          <w:color w:val="333333"/>
          <w:kern w:val="0"/>
          <w:szCs w:val="21"/>
        </w:rPr>
        <w:t xml:space="preserve"> 2.1 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创建一个新的配置文件，我这里是开启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号窗口，方法如下：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"/>
        <w:gridCol w:w="10244"/>
      </w:tblGrid>
      <w:tr w:rsidR="00CA5701" w:rsidRPr="00CA5701" w:rsidTr="00CA57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   cp /lib/systemd/system/vncserver</w:t>
            </w:r>
            <w:proofErr w:type="gram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@.service</w:t>
            </w:r>
            <w:proofErr w:type="gramEnd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/lib/systemd/system/vncserver@:3.service</w:t>
            </w:r>
          </w:p>
        </w:tc>
      </w:tr>
    </w:tbl>
    <w:p w:rsidR="00CA5701" w:rsidRPr="00CA5701" w:rsidRDefault="00CA5701" w:rsidP="00CA5701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5701">
        <w:rPr>
          <w:rFonts w:ascii="Verdana" w:eastAsia="宋体" w:hAnsi="Verdana" w:cs="宋体"/>
          <w:color w:val="333333"/>
          <w:kern w:val="0"/>
          <w:szCs w:val="21"/>
        </w:rPr>
        <w:t xml:space="preserve"> 2.2 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编辑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/lib/</w:t>
      </w:r>
      <w:proofErr w:type="spellStart"/>
      <w:r w:rsidRPr="00CA5701">
        <w:rPr>
          <w:rFonts w:ascii="Verdana" w:eastAsia="宋体" w:hAnsi="Verdana" w:cs="宋体"/>
          <w:color w:val="333333"/>
          <w:kern w:val="0"/>
          <w:szCs w:val="21"/>
        </w:rPr>
        <w:t>systemd</w:t>
      </w:r>
      <w:proofErr w:type="spellEnd"/>
      <w:r w:rsidRPr="00CA5701">
        <w:rPr>
          <w:rFonts w:ascii="Verdana" w:eastAsia="宋体" w:hAnsi="Verdana" w:cs="宋体"/>
          <w:color w:val="333333"/>
          <w:kern w:val="0"/>
          <w:szCs w:val="21"/>
        </w:rPr>
        <w:t>/system/</w:t>
      </w:r>
      <w:proofErr w:type="spellStart"/>
      <w:r w:rsidRPr="00CA5701">
        <w:rPr>
          <w:rFonts w:ascii="Verdana" w:eastAsia="宋体" w:hAnsi="Verdana" w:cs="宋体"/>
          <w:color w:val="333333"/>
          <w:kern w:val="0"/>
          <w:szCs w:val="21"/>
        </w:rPr>
        <w:t>vncserver</w:t>
      </w:r>
      <w:proofErr w:type="spellEnd"/>
      <w:r w:rsidRPr="00CA5701">
        <w:rPr>
          <w:rFonts w:ascii="Verdana" w:eastAsia="宋体" w:hAnsi="Verdana" w:cs="宋体"/>
          <w:color w:val="333333"/>
          <w:kern w:val="0"/>
          <w:szCs w:val="21"/>
        </w:rPr>
        <w:t>@:3.service,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设置用户</w:t>
      </w:r>
      <w:proofErr w:type="spellStart"/>
      <w:r w:rsidRPr="00CA5701">
        <w:rPr>
          <w:rFonts w:ascii="Verdana" w:eastAsia="宋体" w:hAnsi="Verdana" w:cs="宋体"/>
          <w:color w:val="333333"/>
          <w:kern w:val="0"/>
          <w:szCs w:val="21"/>
        </w:rPr>
        <w:t>zhongq</w:t>
      </w:r>
      <w:proofErr w:type="spellEnd"/>
      <w:r w:rsidRPr="00CA5701">
        <w:rPr>
          <w:rFonts w:ascii="Verdana" w:eastAsia="宋体" w:hAnsi="Verdana" w:cs="宋体"/>
          <w:color w:val="333333"/>
          <w:kern w:val="0"/>
          <w:szCs w:val="21"/>
        </w:rPr>
        <w:t>相关参数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,</w:t>
      </w:r>
      <w:proofErr w:type="gramStart"/>
      <w:r w:rsidRPr="00CA5701">
        <w:rPr>
          <w:rFonts w:ascii="Verdana" w:eastAsia="宋体" w:hAnsi="Verdana" w:cs="宋体"/>
          <w:color w:val="333333"/>
          <w:kern w:val="0"/>
          <w:szCs w:val="21"/>
        </w:rPr>
        <w:t>最终内容</w:t>
      </w:r>
      <w:proofErr w:type="gramEnd"/>
      <w:r w:rsidRPr="00CA5701">
        <w:rPr>
          <w:rFonts w:ascii="Verdana" w:eastAsia="宋体" w:hAnsi="Verdana" w:cs="宋体"/>
          <w:color w:val="333333"/>
          <w:kern w:val="0"/>
          <w:szCs w:val="21"/>
        </w:rPr>
        <w:t>如下：（这里的用户</w:t>
      </w:r>
      <w:proofErr w:type="spellStart"/>
      <w:r w:rsidRPr="00CA5701">
        <w:rPr>
          <w:rFonts w:ascii="Verdana" w:eastAsia="宋体" w:hAnsi="Verdana" w:cs="宋体"/>
          <w:color w:val="333333"/>
          <w:kern w:val="0"/>
          <w:szCs w:val="21"/>
        </w:rPr>
        <w:t>zhongq</w:t>
      </w:r>
      <w:proofErr w:type="spellEnd"/>
      <w:r w:rsidRPr="00CA5701">
        <w:rPr>
          <w:rFonts w:ascii="Verdana" w:eastAsia="宋体" w:hAnsi="Verdana" w:cs="宋体"/>
          <w:color w:val="333333"/>
          <w:kern w:val="0"/>
          <w:szCs w:val="21"/>
        </w:rPr>
        <w:t>须替换为你的账户）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0227"/>
      </w:tblGrid>
      <w:tr w:rsidR="00CA5701" w:rsidRPr="00CA5701" w:rsidTr="00CA57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  [Unit]</w:t>
            </w:r>
          </w:p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  Description=Remote desktop service (VNC)</w:t>
            </w:r>
          </w:p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  After=</w:t>
            </w:r>
            <w:proofErr w:type="spell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syslog.target</w:t>
            </w:r>
            <w:proofErr w:type="spellEnd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</w:t>
            </w:r>
            <w:proofErr w:type="spellStart"/>
            <w:proofErr w:type="gram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network.target</w:t>
            </w:r>
            <w:proofErr w:type="spellEnd"/>
            <w:proofErr w:type="gramEnd"/>
          </w:p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  </w:t>
            </w:r>
          </w:p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  [Service]</w:t>
            </w:r>
          </w:p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  Type=forking</w:t>
            </w:r>
          </w:p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  # Clean any existing files in /</w:t>
            </w:r>
            <w:proofErr w:type="spell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tmp</w:t>
            </w:r>
            <w:proofErr w:type="spellEnd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/.X11-unix environment</w:t>
            </w:r>
          </w:p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  ExecStartPre=/bin/sh -c '/usr/bin/vncserver -kill %i &gt; /dev/null 2&gt;&amp;1 |</w:t>
            </w:r>
            <w:proofErr w:type="gram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| :</w:t>
            </w:r>
            <w:proofErr w:type="gramEnd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'</w:t>
            </w:r>
          </w:p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  ExecStart=/sbin/runuser -l zhongq -c "/usr/bin/vncserver %i -geometry 1024x768"</w:t>
            </w:r>
          </w:p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  </w:t>
            </w:r>
            <w:proofErr w:type="spell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PIDFile</w:t>
            </w:r>
            <w:proofErr w:type="spellEnd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=/home/</w:t>
            </w:r>
            <w:proofErr w:type="spell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zhongq</w:t>
            </w:r>
            <w:proofErr w:type="spellEnd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/.</w:t>
            </w:r>
            <w:proofErr w:type="spell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vnc</w:t>
            </w:r>
            <w:proofErr w:type="spellEnd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/%</w:t>
            </w:r>
            <w:proofErr w:type="spell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H%i.pid</w:t>
            </w:r>
            <w:proofErr w:type="spellEnd"/>
          </w:p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  ExecStop=/bin/sh -c '/usr/bin/vncserver -kill %i &gt; /dev/null 2&gt;&amp;1 |</w:t>
            </w:r>
            <w:proofErr w:type="gram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| :</w:t>
            </w:r>
            <w:proofErr w:type="gramEnd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'</w:t>
            </w:r>
          </w:p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  </w:t>
            </w:r>
          </w:p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  [Install]</w:t>
            </w:r>
          </w:p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  </w:t>
            </w:r>
            <w:proofErr w:type="spell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WantedBy</w:t>
            </w:r>
            <w:proofErr w:type="spellEnd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=multi-</w:t>
            </w:r>
            <w:proofErr w:type="spellStart"/>
            <w:proofErr w:type="gram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user.target</w:t>
            </w:r>
            <w:proofErr w:type="spellEnd"/>
            <w:proofErr w:type="gramEnd"/>
          </w:p>
        </w:tc>
      </w:tr>
    </w:tbl>
    <w:p w:rsidR="00CA5701" w:rsidRPr="00CA5701" w:rsidRDefault="00CA5701" w:rsidP="00CA5701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5701">
        <w:rPr>
          <w:rFonts w:ascii="Verdana" w:eastAsia="宋体" w:hAnsi="Verdana" w:cs="宋体"/>
          <w:color w:val="333333"/>
          <w:kern w:val="0"/>
          <w:szCs w:val="21"/>
        </w:rPr>
        <w:t xml:space="preserve"> 2.3 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更新</w:t>
      </w:r>
      <w:proofErr w:type="spellStart"/>
      <w:r w:rsidRPr="00CA5701">
        <w:rPr>
          <w:rFonts w:ascii="Verdana" w:eastAsia="宋体" w:hAnsi="Verdana" w:cs="宋体"/>
          <w:color w:val="333333"/>
          <w:kern w:val="0"/>
          <w:szCs w:val="21"/>
        </w:rPr>
        <w:t>systemctl</w:t>
      </w:r>
      <w:proofErr w:type="spellEnd"/>
      <w:r w:rsidRPr="00CA5701">
        <w:rPr>
          <w:rFonts w:ascii="Verdana" w:eastAsia="宋体" w:hAnsi="Verdana" w:cs="宋体"/>
          <w:color w:val="333333"/>
          <w:kern w:val="0"/>
          <w:szCs w:val="21"/>
        </w:rPr>
        <w:t>来确保其生效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  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3600"/>
      </w:tblGrid>
      <w:tr w:rsidR="00CA5701" w:rsidRPr="00CA5701" w:rsidTr="00CA57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  </w:t>
            </w:r>
            <w:proofErr w:type="spell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systemctl</w:t>
            </w:r>
            <w:proofErr w:type="spellEnd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daemon-reload</w:t>
            </w:r>
          </w:p>
        </w:tc>
      </w:tr>
    </w:tbl>
    <w:p w:rsidR="00CA5701" w:rsidRPr="00CA5701" w:rsidRDefault="00CA5701" w:rsidP="00CA5701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5701">
        <w:rPr>
          <w:rFonts w:ascii="Verdana" w:eastAsia="宋体" w:hAnsi="Verdana" w:cs="宋体"/>
          <w:color w:val="333333"/>
          <w:kern w:val="0"/>
          <w:szCs w:val="21"/>
        </w:rPr>
        <w:t xml:space="preserve"> 2.4 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设置用户</w:t>
      </w:r>
      <w:proofErr w:type="spellStart"/>
      <w:r w:rsidRPr="00CA5701">
        <w:rPr>
          <w:rFonts w:ascii="Verdana" w:eastAsia="宋体" w:hAnsi="Verdana" w:cs="宋体"/>
          <w:color w:val="333333"/>
          <w:kern w:val="0"/>
          <w:szCs w:val="21"/>
        </w:rPr>
        <w:t>vnc</w:t>
      </w:r>
      <w:proofErr w:type="spellEnd"/>
      <w:r w:rsidRPr="00CA5701">
        <w:rPr>
          <w:rFonts w:ascii="Verdana" w:eastAsia="宋体" w:hAnsi="Verdana" w:cs="宋体"/>
          <w:color w:val="333333"/>
          <w:kern w:val="0"/>
          <w:szCs w:val="21"/>
        </w:rPr>
        <w:t>的密码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760"/>
      </w:tblGrid>
      <w:tr w:rsidR="00CA5701" w:rsidRPr="00CA5701" w:rsidTr="00CA57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  </w:t>
            </w:r>
            <w:proofErr w:type="spell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vncpasswd</w:t>
            </w:r>
            <w:proofErr w:type="spellEnd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</w:t>
            </w:r>
            <w:proofErr w:type="spell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zhongq</w:t>
            </w:r>
            <w:proofErr w:type="spellEnd"/>
          </w:p>
        </w:tc>
      </w:tr>
    </w:tbl>
    <w:p w:rsidR="00CA5701" w:rsidRPr="00CA5701" w:rsidRDefault="00CA5701" w:rsidP="00CA5701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5701">
        <w:rPr>
          <w:rFonts w:ascii="Verdana" w:eastAsia="宋体" w:hAnsi="Verdana" w:cs="宋体"/>
          <w:color w:val="333333"/>
          <w:kern w:val="0"/>
          <w:szCs w:val="21"/>
        </w:rPr>
        <w:t xml:space="preserve"> 2.5 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启动该服务来启用</w:t>
      </w:r>
      <w:proofErr w:type="spellStart"/>
      <w:r w:rsidRPr="00CA5701">
        <w:rPr>
          <w:rFonts w:ascii="Verdana" w:eastAsia="宋体" w:hAnsi="Verdana" w:cs="宋体"/>
          <w:color w:val="333333"/>
          <w:kern w:val="0"/>
          <w:szCs w:val="21"/>
        </w:rPr>
        <w:t>vnc</w:t>
      </w:r>
      <w:proofErr w:type="spellEnd"/>
      <w:r w:rsidRPr="00CA5701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号窗口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000"/>
      </w:tblGrid>
      <w:tr w:rsidR="00CA5701" w:rsidRPr="00CA5701" w:rsidTr="00CA57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74D93" w:rsidRDefault="00CA5701" w:rsidP="00CA5701">
            <w:pPr>
              <w:widowControl/>
              <w:jc w:val="left"/>
              <w:rPr>
                <w:noProof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  </w:t>
            </w:r>
            <w:proofErr w:type="spell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systemctl</w:t>
            </w:r>
            <w:proofErr w:type="spellEnd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</w:t>
            </w:r>
          </w:p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start </w:t>
            </w:r>
            <w:proofErr w:type="spell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vncserver</w:t>
            </w:r>
            <w:proofErr w:type="spellEnd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@:3.service  或者 </w:t>
            </w:r>
            <w:proofErr w:type="spell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vncserver</w:t>
            </w:r>
            <w:proofErr w:type="spellEnd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:3</w:t>
            </w:r>
          </w:p>
        </w:tc>
      </w:tr>
    </w:tbl>
    <w:p w:rsidR="00CA5701" w:rsidRPr="00CA5701" w:rsidRDefault="00CA5701" w:rsidP="00CA5701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5701">
        <w:rPr>
          <w:rFonts w:ascii="Verdana" w:eastAsia="宋体" w:hAnsi="Verdana" w:cs="宋体"/>
          <w:color w:val="333333"/>
          <w:kern w:val="0"/>
          <w:szCs w:val="21"/>
        </w:rPr>
        <w:t>          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关闭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号窗口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000"/>
      </w:tblGrid>
      <w:tr w:rsidR="00CA5701" w:rsidRPr="00CA5701" w:rsidTr="00CA57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  </w:t>
            </w:r>
            <w:proofErr w:type="spell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systemctl</w:t>
            </w:r>
            <w:proofErr w:type="spellEnd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stop </w:t>
            </w:r>
            <w:proofErr w:type="spell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vncserver</w:t>
            </w:r>
            <w:proofErr w:type="spellEnd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@:3.service   或者 </w:t>
            </w:r>
            <w:proofErr w:type="spell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vncserver</w:t>
            </w:r>
            <w:proofErr w:type="spellEnd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-kill :3</w:t>
            </w:r>
          </w:p>
        </w:tc>
      </w:tr>
    </w:tbl>
    <w:p w:rsidR="00CA5701" w:rsidRPr="00CA5701" w:rsidRDefault="00CA5701" w:rsidP="00CA5701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5701">
        <w:rPr>
          <w:rFonts w:ascii="Verdana" w:eastAsia="宋体" w:hAnsi="Verdana" w:cs="宋体"/>
          <w:color w:val="333333"/>
          <w:kern w:val="0"/>
          <w:szCs w:val="21"/>
        </w:rPr>
        <w:t xml:space="preserve"> 2.6 </w:t>
      </w:r>
      <w:r w:rsidRPr="00CA5701">
        <w:rPr>
          <w:rFonts w:ascii="Verdana" w:eastAsia="宋体" w:hAnsi="Verdana" w:cs="宋体"/>
          <w:color w:val="333333"/>
          <w:kern w:val="0"/>
          <w:szCs w:val="21"/>
        </w:rPr>
        <w:t>我们也可以将其设置为开机自启动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7"/>
        <w:gridCol w:w="5640"/>
      </w:tblGrid>
      <w:tr w:rsidR="00CA5701" w:rsidRPr="00CA5701" w:rsidTr="00CA57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5701" w:rsidRPr="00CA5701" w:rsidRDefault="00CA5701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   </w:t>
            </w:r>
            <w:proofErr w:type="spell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systemctl</w:t>
            </w:r>
            <w:proofErr w:type="spellEnd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 enable </w:t>
            </w:r>
            <w:proofErr w:type="spell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vncserver</w:t>
            </w:r>
            <w:proofErr w:type="spellEnd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@:</w:t>
            </w:r>
            <w:proofErr w:type="gramStart"/>
            <w:r w:rsidRPr="00CA5701"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  <w:t>3.service</w:t>
            </w:r>
            <w:proofErr w:type="gramEnd"/>
          </w:p>
        </w:tc>
      </w:tr>
      <w:tr w:rsidR="00767852" w:rsidRPr="00CA5701" w:rsidTr="00CA5701">
        <w:trPr>
          <w:tblCellSpacing w:w="0" w:type="dxa"/>
        </w:trPr>
        <w:tc>
          <w:tcPr>
            <w:tcW w:w="0" w:type="auto"/>
            <w:vAlign w:val="center"/>
          </w:tcPr>
          <w:p w:rsidR="00767852" w:rsidRDefault="00767852" w:rsidP="00767852"/>
          <w:p w:rsidR="00767852" w:rsidRPr="00CA5701" w:rsidRDefault="00767852" w:rsidP="00767852">
            <w:pPr>
              <w:rPr>
                <w:rFonts w:hint="eastAsia"/>
              </w:rPr>
            </w:pPr>
            <w:r>
              <w:rPr>
                <w:rFonts w:hint="eastAsia"/>
              </w:rPr>
              <w:t>最后还要注意的是，防火墙要关掉，否则会无法</w:t>
            </w:r>
            <w:bookmarkStart w:id="0" w:name="_GoBack"/>
            <w:bookmarkEnd w:id="0"/>
            <w:proofErr w:type="spellStart"/>
            <w:r>
              <w:rPr>
                <w:rFonts w:hint="eastAsia"/>
              </w:rPr>
              <w:t>vnc</w:t>
            </w:r>
            <w:proofErr w:type="spellEnd"/>
            <w:r>
              <w:rPr>
                <w:rFonts w:hint="eastAsia"/>
              </w:rPr>
              <w:t>。</w:t>
            </w:r>
          </w:p>
        </w:tc>
        <w:tc>
          <w:tcPr>
            <w:tcW w:w="0" w:type="auto"/>
            <w:vAlign w:val="center"/>
          </w:tcPr>
          <w:p w:rsidR="00767852" w:rsidRPr="00CA5701" w:rsidRDefault="00767852" w:rsidP="00767852">
            <w:r>
              <w:rPr>
                <w:rFonts w:hint="eastAsia"/>
              </w:rPr>
              <w:t xml:space="preserve">              </w:t>
            </w:r>
          </w:p>
        </w:tc>
      </w:tr>
      <w:tr w:rsidR="00221DC9" w:rsidRPr="00CA5701" w:rsidTr="00CA5701">
        <w:trPr>
          <w:tblCellSpacing w:w="0" w:type="dxa"/>
        </w:trPr>
        <w:tc>
          <w:tcPr>
            <w:tcW w:w="0" w:type="auto"/>
            <w:vAlign w:val="center"/>
          </w:tcPr>
          <w:p w:rsidR="00221DC9" w:rsidRDefault="00221DC9" w:rsidP="00767852"/>
          <w:p w:rsidR="00221DC9" w:rsidRPr="00CA5701" w:rsidRDefault="00221DC9" w:rsidP="00767852">
            <w:pPr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:rsidR="00221DC9" w:rsidRPr="00CA5701" w:rsidRDefault="00221DC9" w:rsidP="00CA5701">
            <w:pPr>
              <w:widowControl/>
              <w:jc w:val="left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</w:tr>
    </w:tbl>
    <w:p w:rsidR="00CA5701" w:rsidRDefault="00221DC9" w:rsidP="00F06921">
      <w:r>
        <w:rPr>
          <w:rFonts w:hint="eastAsia"/>
        </w:rPr>
        <w:lastRenderedPageBreak/>
        <w:t>最后我们通过</w:t>
      </w:r>
      <w:r>
        <w:rPr>
          <w:rFonts w:hint="eastAsia"/>
        </w:rPr>
        <w:t>windows</w:t>
      </w:r>
      <w:r>
        <w:rPr>
          <w:rFonts w:hint="eastAsia"/>
        </w:rPr>
        <w:t>访问该服务器的</w:t>
      </w:r>
      <w:proofErr w:type="spellStart"/>
      <w:r>
        <w:rPr>
          <w:rFonts w:hint="eastAsia"/>
        </w:rPr>
        <w:t>vnc</w:t>
      </w:r>
      <w:proofErr w:type="spellEnd"/>
    </w:p>
    <w:p w:rsidR="00CA2DE2" w:rsidRDefault="00767852" w:rsidP="00F06921">
      <w:r>
        <w:rPr>
          <w:noProof/>
        </w:rPr>
        <w:drawing>
          <wp:inline distT="0" distB="0" distL="0" distR="0" wp14:anchorId="537BAA97" wp14:editId="6D564114">
            <wp:extent cx="329565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52" w:rsidRDefault="00767852" w:rsidP="00F06921">
      <w:pPr>
        <w:rPr>
          <w:rFonts w:hint="eastAsia"/>
        </w:rPr>
      </w:pPr>
      <w:r>
        <w:rPr>
          <w:rFonts w:hint="eastAsia"/>
        </w:rPr>
        <w:t>输入密码进行验证后，就登录上来了。</w:t>
      </w:r>
    </w:p>
    <w:p w:rsidR="00767852" w:rsidRDefault="00767852" w:rsidP="00F06921"/>
    <w:p w:rsidR="00767852" w:rsidRDefault="00767852" w:rsidP="00F06921">
      <w:pPr>
        <w:rPr>
          <w:rFonts w:hint="eastAsia"/>
        </w:rPr>
      </w:pPr>
      <w:r>
        <w:rPr>
          <w:noProof/>
        </w:rPr>
        <w:drawing>
          <wp:inline distT="0" distB="0" distL="0" distR="0" wp14:anchorId="4CEC3CF3" wp14:editId="2B6B733F">
            <wp:extent cx="6646545" cy="361886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E2" w:rsidRDefault="00CA2DE2" w:rsidP="00F06921">
      <w:pPr>
        <w:rPr>
          <w:rFonts w:hint="eastAsia"/>
        </w:rPr>
      </w:pPr>
      <w:r>
        <w:rPr>
          <w:noProof/>
        </w:rPr>
        <w:drawing>
          <wp:inline distT="0" distB="0" distL="0" distR="0" wp14:anchorId="42C66CD3" wp14:editId="12A402B3">
            <wp:extent cx="512445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E2" w:rsidRDefault="00CA2DE2" w:rsidP="00F06921"/>
    <w:p w:rsidR="00221DC9" w:rsidRPr="00F06921" w:rsidRDefault="00221DC9" w:rsidP="00F06921"/>
    <w:sectPr w:rsidR="00221DC9" w:rsidRPr="00F06921" w:rsidSect="00643922">
      <w:headerReference w:type="default" r:id="rId12"/>
      <w:footerReference w:type="default" r:id="rId13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EDD" w:rsidRDefault="00516EDD" w:rsidP="009F5A79">
      <w:r>
        <w:separator/>
      </w:r>
    </w:p>
  </w:endnote>
  <w:endnote w:type="continuationSeparator" w:id="0">
    <w:p w:rsidR="00516EDD" w:rsidRDefault="00516EDD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D35853">
      <w:tc>
        <w:tcPr>
          <w:tcW w:w="4500" w:type="pct"/>
          <w:tcBorders>
            <w:top w:val="single" w:sz="4" w:space="0" w:color="000000" w:themeColor="text1"/>
          </w:tcBorders>
        </w:tcPr>
        <w:p w:rsidR="00D35853" w:rsidRDefault="00516EDD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35853" w:rsidRPr="003A396A">
                <w:rPr>
                  <w:rFonts w:ascii="Microsoft YaHei UI Light" w:eastAsia="Microsoft YaHei UI Light" w:hAnsi="Microsoft YaHei UI Light"/>
                </w:rPr>
                <w:t xml:space="preserve">Shanghai </w:t>
              </w:r>
              <w:proofErr w:type="spellStart"/>
              <w:r w:rsidR="00D35853" w:rsidRPr="003A396A">
                <w:rPr>
                  <w:rFonts w:ascii="Microsoft YaHei UI Light" w:eastAsia="Microsoft YaHei UI Light" w:hAnsi="Microsoft YaHei UI Light"/>
                </w:rPr>
                <w:t>Bluedot</w:t>
              </w:r>
              <w:proofErr w:type="spellEnd"/>
              <w:r w:rsidR="00D35853" w:rsidRPr="003A396A">
                <w:rPr>
                  <w:rFonts w:ascii="Microsoft YaHei UI Light" w:eastAsia="Microsoft YaHei UI Light" w:hAnsi="Microsoft YaHei UI Light"/>
                </w:rPr>
                <w:t xml:space="preserve"> Information Technology., Ltd.</w:t>
              </w:r>
            </w:sdtContent>
          </w:sdt>
          <w:r w:rsidR="00D35853" w:rsidRPr="003A396A"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767852">
            <w:rPr>
              <w:b/>
              <w:bCs/>
              <w:noProof/>
            </w:rPr>
            <w:t>Error! No text of specified style in document.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D35853" w:rsidRDefault="00D358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767852" w:rsidRPr="00767852">
            <w:rPr>
              <w:noProof/>
              <w:color w:val="FFFFFF" w:themeColor="background1"/>
              <w:lang w:val="zh-CN"/>
            </w:rPr>
            <w:t>1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D35853" w:rsidRDefault="00D358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EDD" w:rsidRDefault="00516EDD" w:rsidP="009F5A79">
      <w:r>
        <w:separator/>
      </w:r>
    </w:p>
  </w:footnote>
  <w:footnote w:type="continuationSeparator" w:id="0">
    <w:p w:rsidR="00516EDD" w:rsidRDefault="00516EDD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853" w:rsidRDefault="00D35853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2773FDA"/>
    <w:multiLevelType w:val="multilevel"/>
    <w:tmpl w:val="94B8F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75676"/>
    <w:multiLevelType w:val="hybridMultilevel"/>
    <w:tmpl w:val="CD607D50"/>
    <w:lvl w:ilvl="0" w:tplc="FD728294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B6BE5"/>
    <w:multiLevelType w:val="multilevel"/>
    <w:tmpl w:val="08D673E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5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06DCA"/>
    <w:multiLevelType w:val="hybridMultilevel"/>
    <w:tmpl w:val="87624F6A"/>
    <w:lvl w:ilvl="0" w:tplc="27647C00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1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4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49DF2E36"/>
    <w:multiLevelType w:val="hybridMultilevel"/>
    <w:tmpl w:val="16505F16"/>
    <w:lvl w:ilvl="0" w:tplc="DFA2D89A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47CB6"/>
    <w:multiLevelType w:val="hybridMultilevel"/>
    <w:tmpl w:val="47F888BA"/>
    <w:lvl w:ilvl="0" w:tplc="B00A11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58C54C2D"/>
    <w:multiLevelType w:val="multilevel"/>
    <w:tmpl w:val="5ABC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1" w15:restartNumberingAfterBreak="0">
    <w:nsid w:val="710B7FAE"/>
    <w:multiLevelType w:val="hybridMultilevel"/>
    <w:tmpl w:val="30D2732E"/>
    <w:lvl w:ilvl="0" w:tplc="FE18AD9E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2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4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8"/>
  </w:num>
  <w:num w:numId="2">
    <w:abstractNumId w:val="12"/>
  </w:num>
  <w:num w:numId="3">
    <w:abstractNumId w:val="8"/>
  </w:num>
  <w:num w:numId="4">
    <w:abstractNumId w:val="15"/>
  </w:num>
  <w:num w:numId="5">
    <w:abstractNumId w:val="10"/>
  </w:num>
  <w:num w:numId="6">
    <w:abstractNumId w:val="36"/>
  </w:num>
  <w:num w:numId="7">
    <w:abstractNumId w:val="13"/>
  </w:num>
  <w:num w:numId="8">
    <w:abstractNumId w:val="5"/>
  </w:num>
  <w:num w:numId="9">
    <w:abstractNumId w:val="38"/>
  </w:num>
  <w:num w:numId="10">
    <w:abstractNumId w:val="44"/>
  </w:num>
  <w:num w:numId="11">
    <w:abstractNumId w:val="6"/>
  </w:num>
  <w:num w:numId="12">
    <w:abstractNumId w:val="37"/>
  </w:num>
  <w:num w:numId="13">
    <w:abstractNumId w:val="34"/>
  </w:num>
  <w:num w:numId="14">
    <w:abstractNumId w:val="11"/>
  </w:num>
  <w:num w:numId="15">
    <w:abstractNumId w:val="30"/>
  </w:num>
  <w:num w:numId="16">
    <w:abstractNumId w:val="7"/>
  </w:num>
  <w:num w:numId="17">
    <w:abstractNumId w:val="2"/>
  </w:num>
  <w:num w:numId="18">
    <w:abstractNumId w:val="0"/>
  </w:num>
  <w:num w:numId="19">
    <w:abstractNumId w:val="35"/>
  </w:num>
  <w:num w:numId="20">
    <w:abstractNumId w:val="4"/>
  </w:num>
  <w:num w:numId="21">
    <w:abstractNumId w:val="23"/>
  </w:num>
  <w:num w:numId="22">
    <w:abstractNumId w:val="39"/>
  </w:num>
  <w:num w:numId="23">
    <w:abstractNumId w:val="22"/>
  </w:num>
  <w:num w:numId="24">
    <w:abstractNumId w:val="40"/>
  </w:num>
  <w:num w:numId="25">
    <w:abstractNumId w:val="20"/>
  </w:num>
  <w:num w:numId="26">
    <w:abstractNumId w:val="43"/>
  </w:num>
  <w:num w:numId="27">
    <w:abstractNumId w:val="33"/>
  </w:num>
  <w:num w:numId="28">
    <w:abstractNumId w:val="14"/>
  </w:num>
  <w:num w:numId="29">
    <w:abstractNumId w:val="32"/>
  </w:num>
  <w:num w:numId="30">
    <w:abstractNumId w:val="42"/>
  </w:num>
  <w:num w:numId="31">
    <w:abstractNumId w:val="21"/>
  </w:num>
  <w:num w:numId="32">
    <w:abstractNumId w:val="26"/>
  </w:num>
  <w:num w:numId="33">
    <w:abstractNumId w:val="25"/>
  </w:num>
  <w:num w:numId="34">
    <w:abstractNumId w:val="19"/>
  </w:num>
  <w:num w:numId="35">
    <w:abstractNumId w:val="16"/>
  </w:num>
  <w:num w:numId="36">
    <w:abstractNumId w:val="24"/>
  </w:num>
  <w:num w:numId="37">
    <w:abstractNumId w:val="28"/>
  </w:num>
  <w:num w:numId="38">
    <w:abstractNumId w:val="17"/>
  </w:num>
  <w:num w:numId="39">
    <w:abstractNumId w:val="9"/>
  </w:num>
  <w:num w:numId="40">
    <w:abstractNumId w:val="1"/>
  </w:num>
  <w:num w:numId="41">
    <w:abstractNumId w:val="29"/>
  </w:num>
  <w:num w:numId="42">
    <w:abstractNumId w:val="41"/>
  </w:num>
  <w:num w:numId="43">
    <w:abstractNumId w:val="27"/>
  </w:num>
  <w:num w:numId="44">
    <w:abstractNumId w:val="31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5FA4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4D93"/>
    <w:rsid w:val="00075D60"/>
    <w:rsid w:val="000803FF"/>
    <w:rsid w:val="00082AA3"/>
    <w:rsid w:val="00087B65"/>
    <w:rsid w:val="0009167F"/>
    <w:rsid w:val="00092306"/>
    <w:rsid w:val="000977C4"/>
    <w:rsid w:val="000A0F8B"/>
    <w:rsid w:val="000A1DB9"/>
    <w:rsid w:val="000A5387"/>
    <w:rsid w:val="000A694A"/>
    <w:rsid w:val="000A6F4A"/>
    <w:rsid w:val="000B2543"/>
    <w:rsid w:val="000B7575"/>
    <w:rsid w:val="000C0318"/>
    <w:rsid w:val="000C1E66"/>
    <w:rsid w:val="000C4159"/>
    <w:rsid w:val="000C6566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475A"/>
    <w:rsid w:val="00165D70"/>
    <w:rsid w:val="0016633B"/>
    <w:rsid w:val="00174BBE"/>
    <w:rsid w:val="00174D7A"/>
    <w:rsid w:val="0017590B"/>
    <w:rsid w:val="00180212"/>
    <w:rsid w:val="00182B3E"/>
    <w:rsid w:val="00186062"/>
    <w:rsid w:val="00191864"/>
    <w:rsid w:val="0019642D"/>
    <w:rsid w:val="0019653C"/>
    <w:rsid w:val="001A1A6B"/>
    <w:rsid w:val="001B251A"/>
    <w:rsid w:val="001B748A"/>
    <w:rsid w:val="001C1BAE"/>
    <w:rsid w:val="001C4523"/>
    <w:rsid w:val="001C4A43"/>
    <w:rsid w:val="001C5CC0"/>
    <w:rsid w:val="001C66EB"/>
    <w:rsid w:val="001E00E4"/>
    <w:rsid w:val="00204D84"/>
    <w:rsid w:val="00206C07"/>
    <w:rsid w:val="0020770F"/>
    <w:rsid w:val="00213011"/>
    <w:rsid w:val="00213F81"/>
    <w:rsid w:val="00214FA1"/>
    <w:rsid w:val="00221DC9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6D2F"/>
    <w:rsid w:val="0029794A"/>
    <w:rsid w:val="002A0501"/>
    <w:rsid w:val="002A252F"/>
    <w:rsid w:val="002A4DA1"/>
    <w:rsid w:val="002A50D9"/>
    <w:rsid w:val="002B24F5"/>
    <w:rsid w:val="002B6DA6"/>
    <w:rsid w:val="002C2C91"/>
    <w:rsid w:val="002C78FA"/>
    <w:rsid w:val="002D486A"/>
    <w:rsid w:val="002E5875"/>
    <w:rsid w:val="002F07AD"/>
    <w:rsid w:val="002F3881"/>
    <w:rsid w:val="002F788C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380"/>
    <w:rsid w:val="00364792"/>
    <w:rsid w:val="00366FA8"/>
    <w:rsid w:val="00367FCC"/>
    <w:rsid w:val="0037268A"/>
    <w:rsid w:val="00384937"/>
    <w:rsid w:val="0038682A"/>
    <w:rsid w:val="00395E72"/>
    <w:rsid w:val="00396A3A"/>
    <w:rsid w:val="003A0A16"/>
    <w:rsid w:val="003A0F87"/>
    <w:rsid w:val="003A396A"/>
    <w:rsid w:val="003A4481"/>
    <w:rsid w:val="003B57D0"/>
    <w:rsid w:val="003B722D"/>
    <w:rsid w:val="003C0603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53BC"/>
    <w:rsid w:val="004107A0"/>
    <w:rsid w:val="00417A7B"/>
    <w:rsid w:val="00421128"/>
    <w:rsid w:val="0042125B"/>
    <w:rsid w:val="00427CA7"/>
    <w:rsid w:val="00430B3A"/>
    <w:rsid w:val="00444F7E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C5E"/>
    <w:rsid w:val="004B5EC3"/>
    <w:rsid w:val="004C1DF4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969"/>
    <w:rsid w:val="004F6C3F"/>
    <w:rsid w:val="00501835"/>
    <w:rsid w:val="0050194B"/>
    <w:rsid w:val="00504FA7"/>
    <w:rsid w:val="00505979"/>
    <w:rsid w:val="00507B84"/>
    <w:rsid w:val="0051401B"/>
    <w:rsid w:val="00516A1F"/>
    <w:rsid w:val="00516EDD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23F2"/>
    <w:rsid w:val="0058447B"/>
    <w:rsid w:val="00586797"/>
    <w:rsid w:val="00593D0D"/>
    <w:rsid w:val="00595940"/>
    <w:rsid w:val="00596504"/>
    <w:rsid w:val="0059713A"/>
    <w:rsid w:val="005A4126"/>
    <w:rsid w:val="005A4F27"/>
    <w:rsid w:val="005B637F"/>
    <w:rsid w:val="005B63E7"/>
    <w:rsid w:val="005B7FA0"/>
    <w:rsid w:val="005C1EF7"/>
    <w:rsid w:val="005C4D29"/>
    <w:rsid w:val="005C74B8"/>
    <w:rsid w:val="005D256A"/>
    <w:rsid w:val="005E2E5E"/>
    <w:rsid w:val="005E364E"/>
    <w:rsid w:val="005E6054"/>
    <w:rsid w:val="005E6EF4"/>
    <w:rsid w:val="005F1FF6"/>
    <w:rsid w:val="005F49BA"/>
    <w:rsid w:val="005F54F2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5085D"/>
    <w:rsid w:val="00654709"/>
    <w:rsid w:val="00661224"/>
    <w:rsid w:val="006718E0"/>
    <w:rsid w:val="006818CA"/>
    <w:rsid w:val="00684F71"/>
    <w:rsid w:val="00691444"/>
    <w:rsid w:val="00691977"/>
    <w:rsid w:val="0069591E"/>
    <w:rsid w:val="006A6CB3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01D7"/>
    <w:rsid w:val="00712392"/>
    <w:rsid w:val="00713455"/>
    <w:rsid w:val="00716478"/>
    <w:rsid w:val="0071756A"/>
    <w:rsid w:val="00721522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67852"/>
    <w:rsid w:val="007729BE"/>
    <w:rsid w:val="007770F0"/>
    <w:rsid w:val="00782DF3"/>
    <w:rsid w:val="00786284"/>
    <w:rsid w:val="00786929"/>
    <w:rsid w:val="00787F2C"/>
    <w:rsid w:val="0079407A"/>
    <w:rsid w:val="00794D9D"/>
    <w:rsid w:val="00794F4B"/>
    <w:rsid w:val="00796D28"/>
    <w:rsid w:val="00797B33"/>
    <w:rsid w:val="007A106E"/>
    <w:rsid w:val="007A3B00"/>
    <w:rsid w:val="007B21EB"/>
    <w:rsid w:val="007B700D"/>
    <w:rsid w:val="007C0C75"/>
    <w:rsid w:val="007D1C75"/>
    <w:rsid w:val="007D3014"/>
    <w:rsid w:val="007D3FB1"/>
    <w:rsid w:val="007D4029"/>
    <w:rsid w:val="007E1E03"/>
    <w:rsid w:val="007F20C1"/>
    <w:rsid w:val="007F28D0"/>
    <w:rsid w:val="007F560E"/>
    <w:rsid w:val="00800928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3737C"/>
    <w:rsid w:val="008400E4"/>
    <w:rsid w:val="0084136F"/>
    <w:rsid w:val="00854519"/>
    <w:rsid w:val="00855939"/>
    <w:rsid w:val="00860430"/>
    <w:rsid w:val="008613A8"/>
    <w:rsid w:val="00864A11"/>
    <w:rsid w:val="00866ACE"/>
    <w:rsid w:val="008701FD"/>
    <w:rsid w:val="00873C4C"/>
    <w:rsid w:val="0088770C"/>
    <w:rsid w:val="00892ACA"/>
    <w:rsid w:val="00893733"/>
    <w:rsid w:val="008938A3"/>
    <w:rsid w:val="008A0C47"/>
    <w:rsid w:val="008A385F"/>
    <w:rsid w:val="008A4CC3"/>
    <w:rsid w:val="008A5FD1"/>
    <w:rsid w:val="008A7D87"/>
    <w:rsid w:val="008B3EAD"/>
    <w:rsid w:val="008B5388"/>
    <w:rsid w:val="008B5A10"/>
    <w:rsid w:val="008C1049"/>
    <w:rsid w:val="008C2A74"/>
    <w:rsid w:val="008C4918"/>
    <w:rsid w:val="008C6A32"/>
    <w:rsid w:val="008D0B1A"/>
    <w:rsid w:val="008D1EED"/>
    <w:rsid w:val="008D6D2D"/>
    <w:rsid w:val="008E6941"/>
    <w:rsid w:val="009023D3"/>
    <w:rsid w:val="00905E36"/>
    <w:rsid w:val="00910859"/>
    <w:rsid w:val="009108BB"/>
    <w:rsid w:val="00911202"/>
    <w:rsid w:val="00911245"/>
    <w:rsid w:val="009113E2"/>
    <w:rsid w:val="009122DD"/>
    <w:rsid w:val="00913648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3C0B"/>
    <w:rsid w:val="0098514E"/>
    <w:rsid w:val="00985D81"/>
    <w:rsid w:val="00996AD2"/>
    <w:rsid w:val="009A4ED1"/>
    <w:rsid w:val="009A6A0E"/>
    <w:rsid w:val="009B1C17"/>
    <w:rsid w:val="009B645C"/>
    <w:rsid w:val="009C6117"/>
    <w:rsid w:val="009D5581"/>
    <w:rsid w:val="009E2D95"/>
    <w:rsid w:val="009F218B"/>
    <w:rsid w:val="009F5A79"/>
    <w:rsid w:val="009F6858"/>
    <w:rsid w:val="009F75F2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5591"/>
    <w:rsid w:val="00AC345D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202C2"/>
    <w:rsid w:val="00B24447"/>
    <w:rsid w:val="00B27799"/>
    <w:rsid w:val="00B3294B"/>
    <w:rsid w:val="00B32E23"/>
    <w:rsid w:val="00B33869"/>
    <w:rsid w:val="00B360EF"/>
    <w:rsid w:val="00B407C1"/>
    <w:rsid w:val="00B41EE9"/>
    <w:rsid w:val="00B44D69"/>
    <w:rsid w:val="00B4612C"/>
    <w:rsid w:val="00B55046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C66B3"/>
    <w:rsid w:val="00BD374B"/>
    <w:rsid w:val="00BD4F0C"/>
    <w:rsid w:val="00BD601B"/>
    <w:rsid w:val="00BD6486"/>
    <w:rsid w:val="00BD6FB0"/>
    <w:rsid w:val="00BE0653"/>
    <w:rsid w:val="00BE2363"/>
    <w:rsid w:val="00BE5807"/>
    <w:rsid w:val="00BF007D"/>
    <w:rsid w:val="00BF05F1"/>
    <w:rsid w:val="00BF66E0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743EA"/>
    <w:rsid w:val="00C90F3C"/>
    <w:rsid w:val="00CA02FE"/>
    <w:rsid w:val="00CA2DE2"/>
    <w:rsid w:val="00CA44A6"/>
    <w:rsid w:val="00CA5701"/>
    <w:rsid w:val="00CB0F77"/>
    <w:rsid w:val="00CB2589"/>
    <w:rsid w:val="00CB4D23"/>
    <w:rsid w:val="00CB5229"/>
    <w:rsid w:val="00CC02C6"/>
    <w:rsid w:val="00CC5280"/>
    <w:rsid w:val="00CC7781"/>
    <w:rsid w:val="00CD188E"/>
    <w:rsid w:val="00CD22F7"/>
    <w:rsid w:val="00CD6227"/>
    <w:rsid w:val="00CE1CA5"/>
    <w:rsid w:val="00CE2016"/>
    <w:rsid w:val="00CE5835"/>
    <w:rsid w:val="00CF613F"/>
    <w:rsid w:val="00CF7F96"/>
    <w:rsid w:val="00D049DD"/>
    <w:rsid w:val="00D13849"/>
    <w:rsid w:val="00D200A3"/>
    <w:rsid w:val="00D22249"/>
    <w:rsid w:val="00D24347"/>
    <w:rsid w:val="00D244B9"/>
    <w:rsid w:val="00D261E3"/>
    <w:rsid w:val="00D31256"/>
    <w:rsid w:val="00D32C97"/>
    <w:rsid w:val="00D35853"/>
    <w:rsid w:val="00D36B26"/>
    <w:rsid w:val="00D41815"/>
    <w:rsid w:val="00D42C6A"/>
    <w:rsid w:val="00D502CB"/>
    <w:rsid w:val="00D5527D"/>
    <w:rsid w:val="00D61E9C"/>
    <w:rsid w:val="00D635ED"/>
    <w:rsid w:val="00D711F3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DF294F"/>
    <w:rsid w:val="00E017D1"/>
    <w:rsid w:val="00E139BA"/>
    <w:rsid w:val="00E14C9D"/>
    <w:rsid w:val="00E20ED3"/>
    <w:rsid w:val="00E22771"/>
    <w:rsid w:val="00E24351"/>
    <w:rsid w:val="00E33007"/>
    <w:rsid w:val="00E42D14"/>
    <w:rsid w:val="00E50677"/>
    <w:rsid w:val="00E513BC"/>
    <w:rsid w:val="00E526AF"/>
    <w:rsid w:val="00E561AB"/>
    <w:rsid w:val="00E57091"/>
    <w:rsid w:val="00E67B0A"/>
    <w:rsid w:val="00E715EA"/>
    <w:rsid w:val="00E83213"/>
    <w:rsid w:val="00E839F9"/>
    <w:rsid w:val="00E84852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EF4B8E"/>
    <w:rsid w:val="00F02342"/>
    <w:rsid w:val="00F02455"/>
    <w:rsid w:val="00F03154"/>
    <w:rsid w:val="00F06921"/>
    <w:rsid w:val="00F105D3"/>
    <w:rsid w:val="00F12295"/>
    <w:rsid w:val="00F1293F"/>
    <w:rsid w:val="00F14A0E"/>
    <w:rsid w:val="00F17F46"/>
    <w:rsid w:val="00F212F0"/>
    <w:rsid w:val="00F24C49"/>
    <w:rsid w:val="00F2616F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1312"/>
    <w:rsid w:val="00F82B6A"/>
    <w:rsid w:val="00F84416"/>
    <w:rsid w:val="00F8476B"/>
    <w:rsid w:val="00F850B9"/>
    <w:rsid w:val="00F85F98"/>
    <w:rsid w:val="00F9057C"/>
    <w:rsid w:val="00F952FE"/>
    <w:rsid w:val="00FA05E5"/>
    <w:rsid w:val="00FA6A9E"/>
    <w:rsid w:val="00FB135B"/>
    <w:rsid w:val="00FC12A2"/>
    <w:rsid w:val="00FC179B"/>
    <w:rsid w:val="00FC20B8"/>
    <w:rsid w:val="00FC3E70"/>
    <w:rsid w:val="00FD2F58"/>
    <w:rsid w:val="00FE2208"/>
    <w:rsid w:val="00FE23B0"/>
    <w:rsid w:val="00FF0045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06763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  <w:style w:type="character" w:customStyle="1" w:styleId="apple-converted-space">
    <w:name w:val="apple-converted-space"/>
    <w:basedOn w:val="DefaultParagraphFont"/>
    <w:rsid w:val="00B32E23"/>
  </w:style>
  <w:style w:type="paragraph" w:customStyle="1" w:styleId="articleimg">
    <w:name w:val="article_img"/>
    <w:basedOn w:val="Normal"/>
    <w:rsid w:val="00B32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6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5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36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36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66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5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9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1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5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AWS是世界一流的公有云服务提供商，其极具特色的安全服务，深受用户喜爱。在AWS里，你还可以使用F5的虚拟机，同型号的F5硬件产品的所有的功能，在AWS里全部都存在，一个都不少，同时全球的云服务提供商，也仅有众多云服务提供商中，也仅有AWS 里拥有F5的虚拟机。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889022-5426-4111-B040-40247521B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2613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亚马逊 AWS 使用手册</vt:lpstr>
    </vt:vector>
  </TitlesOfParts>
  <Company>Shanghai Bluedot Information Technology., Ltd.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亚马逊 AWS 使用手册</dc:title>
  <dc:subject>V1.0</dc:subject>
  <dc:creator>Alvin Wan</dc:creator>
  <cp:lastModifiedBy>Alvin Wan</cp:lastModifiedBy>
  <cp:revision>61</cp:revision>
  <cp:lastPrinted>2016-05-16T09:03:00Z</cp:lastPrinted>
  <dcterms:created xsi:type="dcterms:W3CDTF">2016-03-29T10:56:00Z</dcterms:created>
  <dcterms:modified xsi:type="dcterms:W3CDTF">2016-07-19T06:58:00Z</dcterms:modified>
</cp:coreProperties>
</file>