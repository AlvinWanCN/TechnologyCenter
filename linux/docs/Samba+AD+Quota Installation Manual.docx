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1820063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sdtEndPr>
      <w:sdtContent>
        <w:p w:rsidR="0055446D" w:rsidRDefault="0055446D">
          <w:pPr>
            <w:pStyle w:val="TOCHeading"/>
          </w:pPr>
          <w:r>
            <w:t>Table of Contents</w:t>
          </w:r>
        </w:p>
        <w:p w:rsidR="00163ECF" w:rsidRDefault="0055446D">
          <w:pPr>
            <w:pStyle w:val="TOC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63292" w:history="1">
            <w:r w:rsidR="00163ECF" w:rsidRPr="002C448C">
              <w:rPr>
                <w:rStyle w:val="Hyperlink"/>
                <w:noProof/>
              </w:rPr>
              <w:t>1, Experiment Setting</w:t>
            </w:r>
            <w:r w:rsidR="00163ECF">
              <w:rPr>
                <w:noProof/>
                <w:webHidden/>
              </w:rPr>
              <w:tab/>
            </w:r>
            <w:r w:rsidR="00163ECF">
              <w:rPr>
                <w:noProof/>
                <w:webHidden/>
              </w:rPr>
              <w:fldChar w:fldCharType="begin"/>
            </w:r>
            <w:r w:rsidR="00163ECF">
              <w:rPr>
                <w:noProof/>
                <w:webHidden/>
              </w:rPr>
              <w:instrText xml:space="preserve"> PAGEREF _Toc449463292 \h </w:instrText>
            </w:r>
            <w:r w:rsidR="00163ECF">
              <w:rPr>
                <w:noProof/>
                <w:webHidden/>
              </w:rPr>
            </w:r>
            <w:r w:rsidR="00163ECF">
              <w:rPr>
                <w:noProof/>
                <w:webHidden/>
              </w:rPr>
              <w:fldChar w:fldCharType="separate"/>
            </w:r>
            <w:r w:rsidR="00163ECF">
              <w:rPr>
                <w:noProof/>
                <w:webHidden/>
              </w:rPr>
              <w:t>1</w:t>
            </w:r>
            <w:r w:rsidR="00163ECF"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9463293" w:history="1">
            <w:r w:rsidRPr="002C448C">
              <w:rPr>
                <w:rStyle w:val="Hyperlink"/>
                <w:noProof/>
              </w:rPr>
              <w:t>2, Install and configure Samba and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294" w:history="1">
            <w:r w:rsidRPr="002C448C">
              <w:rPr>
                <w:rStyle w:val="Hyperlink"/>
                <w:noProof/>
              </w:rPr>
              <w:t>2.1, Confirm iptables and selinux and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295" w:history="1">
            <w:r w:rsidRPr="002C448C">
              <w:rPr>
                <w:rStyle w:val="Hyperlink"/>
                <w:noProof/>
              </w:rPr>
              <w:t>2.2,The software required to install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9463296" w:history="1">
            <w:r w:rsidRPr="002C448C">
              <w:rPr>
                <w:rStyle w:val="Hyperlink"/>
                <w:noProof/>
              </w:rPr>
              <w:t>3, Configure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297" w:history="1">
            <w:r w:rsidRPr="002C448C">
              <w:rPr>
                <w:rStyle w:val="Hyperlink"/>
                <w:noProof/>
              </w:rPr>
              <w:t>3.1, Sync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298" w:history="1">
            <w:r w:rsidRPr="002C448C">
              <w:rPr>
                <w:rStyle w:val="Hyperlink"/>
                <w:noProof/>
              </w:rPr>
              <w:t>3.2, Test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299" w:history="1">
            <w:r w:rsidRPr="002C448C">
              <w:rPr>
                <w:rStyle w:val="Hyperlink"/>
                <w:noProof/>
              </w:rPr>
              <w:t>3.3, Modify /etc/nsswitch.conf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9463300" w:history="1">
            <w:r w:rsidRPr="002C448C">
              <w:rPr>
                <w:rStyle w:val="Hyperlink"/>
                <w:noProof/>
              </w:rPr>
              <w:t>4, Configure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301" w:history="1">
            <w:r w:rsidRPr="002C448C">
              <w:rPr>
                <w:rStyle w:val="Hyperlink"/>
                <w:noProof/>
              </w:rPr>
              <w:t>4.1 Join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302" w:history="1">
            <w:r w:rsidRPr="002C448C">
              <w:rPr>
                <w:rStyle w:val="Hyperlink"/>
                <w:noProof/>
              </w:rPr>
              <w:t>4.2, Start smb and winbind and Set to start automatically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303" w:history="1">
            <w:r w:rsidRPr="002C448C">
              <w:rPr>
                <w:rStyle w:val="Hyperlink"/>
                <w:noProof/>
              </w:rPr>
              <w:t>4.3, Check samba server in AD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9463304" w:history="1">
            <w:r w:rsidRPr="002C448C">
              <w:rPr>
                <w:rStyle w:val="Hyperlink"/>
                <w:noProof/>
              </w:rPr>
              <w:t>5, Auto create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9463305" w:history="1">
            <w:r w:rsidRPr="002C448C">
              <w:rPr>
                <w:rStyle w:val="Hyperlink"/>
                <w:noProof/>
              </w:rPr>
              <w:t>6</w:t>
            </w:r>
            <w:r w:rsidRPr="002C448C">
              <w:rPr>
                <w:rStyle w:val="Hyperlink"/>
                <w:noProof/>
              </w:rPr>
              <w:t>，</w:t>
            </w:r>
            <w:r w:rsidRPr="002C448C">
              <w:rPr>
                <w:rStyle w:val="Hyperlink"/>
                <w:noProof/>
              </w:rPr>
              <w:t>Configure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306" w:history="1">
            <w:r w:rsidRPr="002C448C">
              <w:rPr>
                <w:rStyle w:val="Hyperlink"/>
                <w:noProof/>
              </w:rPr>
              <w:t>6.1, Configure 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307" w:history="1">
            <w:r w:rsidRPr="002C448C">
              <w:rPr>
                <w:rStyle w:val="Hyperlink"/>
                <w:noProof/>
              </w:rPr>
              <w:t>6.2, Format the logic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9463308" w:history="1">
            <w:r w:rsidRPr="002C448C">
              <w:rPr>
                <w:rStyle w:val="Hyperlink"/>
                <w:noProof/>
              </w:rPr>
              <w:t>6.3, Setup auto mount and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F" w:rsidRDefault="00163ECF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9463309" w:history="1">
            <w:r w:rsidRPr="002C448C">
              <w:rPr>
                <w:rStyle w:val="Hyperlink"/>
                <w:noProof/>
              </w:rPr>
              <w:t>7, Setup script in AD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46D" w:rsidRDefault="0055446D">
          <w:r>
            <w:rPr>
              <w:b/>
              <w:bCs/>
              <w:noProof/>
            </w:rPr>
            <w:fldChar w:fldCharType="end"/>
          </w:r>
        </w:p>
      </w:sdtContent>
    </w:sdt>
    <w:p w:rsidR="0055446D" w:rsidRDefault="0055446D" w:rsidP="0055446D">
      <w:bookmarkStart w:id="0" w:name="_GoBack"/>
      <w:bookmarkEnd w:id="0"/>
    </w:p>
    <w:p w:rsidR="006F7C4B" w:rsidRDefault="0055446D" w:rsidP="0055446D">
      <w:pPr>
        <w:pStyle w:val="Heading1"/>
        <w:ind w:leftChars="0" w:left="210" w:right="210"/>
      </w:pPr>
      <w:bookmarkStart w:id="1" w:name="_Toc449463292"/>
      <w:r>
        <w:t xml:space="preserve">1, </w:t>
      </w:r>
      <w:r>
        <w:rPr>
          <w:rFonts w:hint="eastAsia"/>
        </w:rPr>
        <w:t>Experiment Setting</w:t>
      </w:r>
      <w:bookmarkEnd w:id="1"/>
    </w:p>
    <w:p w:rsidR="0055446D" w:rsidRDefault="0055446D" w:rsidP="0055446D">
      <w:r>
        <w:t>Hostname: ad.alv.pub</w:t>
      </w:r>
    </w:p>
    <w:p w:rsidR="0055446D" w:rsidRDefault="0055446D" w:rsidP="0055446D">
      <w:r>
        <w:t>System Version: Windows Server 2008 R2</w:t>
      </w:r>
    </w:p>
    <w:p w:rsidR="0055446D" w:rsidRDefault="0055446D" w:rsidP="0055446D">
      <w:r>
        <w:t>IP:</w:t>
      </w:r>
      <w:r>
        <w:tab/>
        <w:t>192.168.105.22</w:t>
      </w:r>
    </w:p>
    <w:p w:rsidR="0055446D" w:rsidRDefault="0055446D" w:rsidP="0055446D">
      <w:r>
        <w:t xml:space="preserve">Service : </w:t>
      </w:r>
      <w:r>
        <w:rPr>
          <w:rFonts w:hint="eastAsia"/>
        </w:rPr>
        <w:t>Active</w:t>
      </w:r>
      <w:r>
        <w:t xml:space="preserve"> Directory</w:t>
      </w:r>
      <w:r>
        <w:rPr>
          <w:rFonts w:hint="eastAsia"/>
        </w:rPr>
        <w:t>、</w:t>
      </w:r>
      <w:r>
        <w:rPr>
          <w:rFonts w:hint="eastAsia"/>
        </w:rPr>
        <w:t>DNS</w:t>
      </w:r>
    </w:p>
    <w:p w:rsidR="0055446D" w:rsidRDefault="0055446D" w:rsidP="0055446D">
      <w:r>
        <w:rPr>
          <w:rFonts w:hint="eastAsia"/>
        </w:rPr>
        <w:t>Comment: AD already Installed,</w:t>
      </w:r>
      <w:r>
        <w:t xml:space="preserve"> </w:t>
      </w:r>
      <w:r>
        <w:rPr>
          <w:rFonts w:hint="eastAsia"/>
        </w:rPr>
        <w:t xml:space="preserve">DNS already Installed, they work </w:t>
      </w:r>
      <w:r>
        <w:t>normal.</w:t>
      </w:r>
    </w:p>
    <w:p w:rsidR="0055446D" w:rsidRDefault="0055446D" w:rsidP="0055446D">
      <w:pPr>
        <w:rPr>
          <w:rFonts w:hint="eastAsia"/>
        </w:rPr>
      </w:pPr>
    </w:p>
    <w:p w:rsidR="0055446D" w:rsidRDefault="0055446D" w:rsidP="0055446D">
      <w:r>
        <w:rPr>
          <w:rFonts w:hint="eastAsia"/>
        </w:rPr>
        <w:t>Hostname</w:t>
      </w:r>
      <w:r>
        <w:rPr>
          <w:rFonts w:hint="eastAsia"/>
        </w:rPr>
        <w:t>：</w:t>
      </w:r>
      <w:r>
        <w:rPr>
          <w:rFonts w:hint="eastAsia"/>
        </w:rPr>
        <w:t>samba</w:t>
      </w:r>
      <w:r>
        <w:t>.alv.pub</w:t>
      </w:r>
    </w:p>
    <w:p w:rsidR="0055446D" w:rsidRDefault="0055446D" w:rsidP="0055446D">
      <w:r>
        <w:t>S</w:t>
      </w:r>
      <w:r>
        <w:rPr>
          <w:rFonts w:hint="eastAsia"/>
        </w:rPr>
        <w:t>ystem</w:t>
      </w:r>
      <w:r>
        <w:t xml:space="preserve"> Version: RHEL6.4</w:t>
      </w:r>
    </w:p>
    <w:p w:rsidR="0055446D" w:rsidRDefault="0055446D" w:rsidP="0055446D">
      <w:r>
        <w:rPr>
          <w:rFonts w:hint="eastAsia"/>
        </w:rPr>
        <w:t>IP</w:t>
      </w:r>
      <w:r>
        <w:t>:  192.168.105.18</w:t>
      </w:r>
    </w:p>
    <w:p w:rsidR="0055446D" w:rsidRDefault="0055446D" w:rsidP="0055446D">
      <w:r>
        <w:t>Service: Samba</w:t>
      </w:r>
    </w:p>
    <w:p w:rsidR="0055446D" w:rsidRDefault="0055446D" w:rsidP="0055446D">
      <w:pPr>
        <w:pStyle w:val="Heading1"/>
        <w:ind w:left="210" w:right="210"/>
        <w:rPr>
          <w:rFonts w:hint="eastAsia"/>
        </w:rPr>
      </w:pPr>
      <w:bookmarkStart w:id="2" w:name="_Toc449463293"/>
      <w:r>
        <w:rPr>
          <w:rFonts w:hint="eastAsia"/>
        </w:rPr>
        <w:lastRenderedPageBreak/>
        <w:t>2,</w:t>
      </w:r>
      <w:r>
        <w:t xml:space="preserve"> </w:t>
      </w:r>
      <w:r>
        <w:rPr>
          <w:rFonts w:hint="eastAsia"/>
        </w:rPr>
        <w:t>Install and configure Samba and Quota</w:t>
      </w:r>
      <w:bookmarkEnd w:id="2"/>
    </w:p>
    <w:p w:rsidR="0055446D" w:rsidRDefault="0055446D" w:rsidP="0055446D">
      <w:pPr>
        <w:pStyle w:val="Heading2"/>
      </w:pPr>
      <w:bookmarkStart w:id="3" w:name="_Toc449463294"/>
      <w:r>
        <w:t xml:space="preserve">2.1, Confirm </w:t>
      </w:r>
      <w:proofErr w:type="spellStart"/>
      <w:r>
        <w:t>iptables</w:t>
      </w:r>
      <w:proofErr w:type="spellEnd"/>
      <w:r>
        <w:t xml:space="preserve"> and </w:t>
      </w:r>
      <w:proofErr w:type="spellStart"/>
      <w:r>
        <w:t>selinux</w:t>
      </w:r>
      <w:proofErr w:type="spellEnd"/>
      <w:r>
        <w:t xml:space="preserve"> and </w:t>
      </w:r>
      <w:proofErr w:type="spellStart"/>
      <w:r>
        <w:t>dns</w:t>
      </w:r>
      <w:bookmarkEnd w:id="3"/>
      <w:proofErr w:type="spellEnd"/>
      <w:r>
        <w:t xml:space="preserve"> </w:t>
      </w:r>
    </w:p>
    <w:p w:rsidR="0055446D" w:rsidRDefault="0055446D" w:rsidP="0055446D">
      <w:r>
        <w:rPr>
          <w:noProof/>
        </w:rPr>
        <w:drawing>
          <wp:inline distT="0" distB="0" distL="0" distR="0" wp14:anchorId="40141735" wp14:editId="5DCB298A">
            <wp:extent cx="36480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6D" w:rsidRDefault="003A644B" w:rsidP="00990420">
      <w:pPr>
        <w:pStyle w:val="Heading2"/>
        <w:rPr>
          <w:rFonts w:hint="eastAsia"/>
        </w:rPr>
      </w:pPr>
      <w:bookmarkStart w:id="4" w:name="_Toc449463295"/>
      <w:proofErr w:type="gramStart"/>
      <w:r>
        <w:rPr>
          <w:rFonts w:hint="eastAsia"/>
        </w:rPr>
        <w:t>2.2,The</w:t>
      </w:r>
      <w:proofErr w:type="gramEnd"/>
      <w:r>
        <w:rPr>
          <w:rFonts w:hint="eastAsia"/>
        </w:rPr>
        <w:t xml:space="preserve"> software required to install samba</w:t>
      </w:r>
      <w:bookmarkEnd w:id="4"/>
    </w:p>
    <w:p w:rsidR="0055446D" w:rsidRDefault="003A644B" w:rsidP="0055446D">
      <w:r w:rsidRPr="003A644B">
        <w:t>yum install krb5-workstation pam_krb5 krb5-devel krb5-libs samba4 krb5-auth-dialog samba4-swat samba4-common samba4-client samba4-winbind samba4-winbind-clients</w:t>
      </w:r>
      <w:r>
        <w:t xml:space="preserve"> -y</w:t>
      </w:r>
    </w:p>
    <w:p w:rsidR="003A644B" w:rsidRDefault="003A644B" w:rsidP="0055446D">
      <w:r>
        <w:rPr>
          <w:noProof/>
        </w:rPr>
        <w:drawing>
          <wp:inline distT="0" distB="0" distL="0" distR="0" wp14:anchorId="56057271" wp14:editId="2A0434B1">
            <wp:extent cx="6646545" cy="17538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4B" w:rsidRDefault="003A644B" w:rsidP="0055446D">
      <w:r>
        <w:rPr>
          <w:noProof/>
        </w:rPr>
        <w:lastRenderedPageBreak/>
        <w:drawing>
          <wp:inline distT="0" distB="0" distL="0" distR="0" wp14:anchorId="7E662365" wp14:editId="2F68C344">
            <wp:extent cx="6646545" cy="501967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20" w:rsidRDefault="00990420" w:rsidP="00990420">
      <w:pPr>
        <w:pStyle w:val="Heading1"/>
        <w:ind w:left="210" w:right="210"/>
      </w:pPr>
      <w:bookmarkStart w:id="5" w:name="_Toc449463296"/>
      <w:r>
        <w:rPr>
          <w:rFonts w:hint="eastAsia"/>
        </w:rPr>
        <w:t xml:space="preserve">3, Configure </w:t>
      </w:r>
      <w:r>
        <w:t>Kerberos</w:t>
      </w:r>
      <w:bookmarkEnd w:id="5"/>
    </w:p>
    <w:p w:rsidR="00990420" w:rsidRDefault="00990420" w:rsidP="00990420">
      <w:r w:rsidRPr="00990420">
        <w:t>[</w:t>
      </w:r>
      <w:proofErr w:type="spellStart"/>
      <w:r w:rsidRPr="00990420">
        <w:t>root@samba</w:t>
      </w:r>
      <w:proofErr w:type="spellEnd"/>
      <w:r w:rsidRPr="00990420">
        <w:t xml:space="preserve"> </w:t>
      </w:r>
      <w:proofErr w:type="gramStart"/>
      <w:r w:rsidRPr="00990420">
        <w:t>~]#</w:t>
      </w:r>
      <w:proofErr w:type="gramEnd"/>
      <w:r w:rsidRPr="00990420">
        <w:t xml:space="preserve"> vim /</w:t>
      </w:r>
      <w:proofErr w:type="spellStart"/>
      <w:r w:rsidRPr="00990420">
        <w:t>etc</w:t>
      </w:r>
      <w:proofErr w:type="spellEnd"/>
      <w:r w:rsidRPr="00990420">
        <w:t>/krb5.conf</w:t>
      </w:r>
    </w:p>
    <w:p w:rsidR="00990420" w:rsidRDefault="00990420" w:rsidP="00990420">
      <w:r>
        <w:t>[logging]</w:t>
      </w:r>
    </w:p>
    <w:p w:rsidR="00990420" w:rsidRDefault="00990420" w:rsidP="00990420">
      <w:r>
        <w:t xml:space="preserve"> default = FILE:/var/log/krb5libs.log</w:t>
      </w:r>
    </w:p>
    <w:p w:rsidR="00990420" w:rsidRDefault="00990420" w:rsidP="00990420">
      <w:r>
        <w:t xml:space="preserve"> </w:t>
      </w:r>
      <w:proofErr w:type="spellStart"/>
      <w:r>
        <w:t>kdc</w:t>
      </w:r>
      <w:proofErr w:type="spellEnd"/>
      <w:r>
        <w:t xml:space="preserve"> = FILE:/var/log/krb5kdc.log</w:t>
      </w:r>
    </w:p>
    <w:p w:rsidR="00990420" w:rsidRDefault="00990420" w:rsidP="00990420">
      <w:r>
        <w:t xml:space="preserve"> </w:t>
      </w:r>
      <w:proofErr w:type="spellStart"/>
      <w:r>
        <w:t>admin_server</w:t>
      </w:r>
      <w:proofErr w:type="spellEnd"/>
      <w:r>
        <w:t xml:space="preserve"> = FILE:/var/log/kadmind.log</w:t>
      </w:r>
    </w:p>
    <w:p w:rsidR="00990420" w:rsidRDefault="00990420" w:rsidP="00990420"/>
    <w:p w:rsidR="00990420" w:rsidRDefault="00990420" w:rsidP="00990420">
      <w:r>
        <w:t>[</w:t>
      </w:r>
      <w:proofErr w:type="spellStart"/>
      <w:r>
        <w:t>libdefaults</w:t>
      </w:r>
      <w:proofErr w:type="spellEnd"/>
      <w:r>
        <w:t>]</w:t>
      </w:r>
    </w:p>
    <w:p w:rsidR="00990420" w:rsidRDefault="00990420" w:rsidP="00990420">
      <w:r>
        <w:t xml:space="preserve"> </w:t>
      </w:r>
      <w:proofErr w:type="spellStart"/>
      <w:r>
        <w:t>default_realm</w:t>
      </w:r>
      <w:proofErr w:type="spellEnd"/>
      <w:r>
        <w:t xml:space="preserve"> = ALV.PUB</w:t>
      </w:r>
    </w:p>
    <w:p w:rsidR="00990420" w:rsidRDefault="00990420" w:rsidP="00990420">
      <w:r>
        <w:t xml:space="preserve"> </w:t>
      </w:r>
      <w:proofErr w:type="spellStart"/>
      <w:r>
        <w:t>dns_lookup_realm</w:t>
      </w:r>
      <w:proofErr w:type="spellEnd"/>
      <w:r>
        <w:t xml:space="preserve"> = false</w:t>
      </w:r>
    </w:p>
    <w:p w:rsidR="00990420" w:rsidRDefault="00990420" w:rsidP="00990420">
      <w:r>
        <w:t xml:space="preserve"> </w:t>
      </w:r>
      <w:proofErr w:type="spellStart"/>
      <w:r>
        <w:t>dns_lookup_kdc</w:t>
      </w:r>
      <w:proofErr w:type="spellEnd"/>
      <w:r>
        <w:t xml:space="preserve"> = false</w:t>
      </w:r>
    </w:p>
    <w:p w:rsidR="00990420" w:rsidRDefault="00990420" w:rsidP="00990420">
      <w:r>
        <w:t xml:space="preserve"> </w:t>
      </w:r>
      <w:proofErr w:type="spellStart"/>
      <w:r>
        <w:t>ticket_lifetime</w:t>
      </w:r>
      <w:proofErr w:type="spellEnd"/>
      <w:r>
        <w:t xml:space="preserve"> = 24h</w:t>
      </w:r>
    </w:p>
    <w:p w:rsidR="00990420" w:rsidRDefault="00990420" w:rsidP="00990420">
      <w:r>
        <w:t xml:space="preserve"> </w:t>
      </w:r>
      <w:proofErr w:type="spellStart"/>
      <w:r>
        <w:t>renew_lifetime</w:t>
      </w:r>
      <w:proofErr w:type="spellEnd"/>
      <w:r>
        <w:t xml:space="preserve"> = 7d</w:t>
      </w:r>
    </w:p>
    <w:p w:rsidR="00990420" w:rsidRDefault="00990420" w:rsidP="00990420">
      <w:r>
        <w:t xml:space="preserve"> </w:t>
      </w:r>
      <w:proofErr w:type="spellStart"/>
      <w:r>
        <w:t>forwardable</w:t>
      </w:r>
      <w:proofErr w:type="spellEnd"/>
      <w:r>
        <w:t xml:space="preserve"> = true</w:t>
      </w:r>
    </w:p>
    <w:p w:rsidR="00990420" w:rsidRDefault="00990420" w:rsidP="00990420"/>
    <w:p w:rsidR="00990420" w:rsidRDefault="00990420" w:rsidP="00990420">
      <w:r>
        <w:t>[realms]</w:t>
      </w:r>
    </w:p>
    <w:p w:rsidR="00990420" w:rsidRDefault="00990420" w:rsidP="00990420">
      <w:r>
        <w:t xml:space="preserve"> ALV.PUB = {</w:t>
      </w:r>
    </w:p>
    <w:p w:rsidR="00990420" w:rsidRDefault="00990420" w:rsidP="00990420">
      <w:r>
        <w:lastRenderedPageBreak/>
        <w:t xml:space="preserve">  </w:t>
      </w:r>
      <w:proofErr w:type="spellStart"/>
      <w:r>
        <w:t>kdc</w:t>
      </w:r>
      <w:proofErr w:type="spellEnd"/>
      <w:r>
        <w:t xml:space="preserve"> = 192.168.105.22</w:t>
      </w:r>
    </w:p>
    <w:p w:rsidR="00990420" w:rsidRDefault="00990420" w:rsidP="00990420">
      <w:r>
        <w:t xml:space="preserve"> }</w:t>
      </w:r>
    </w:p>
    <w:p w:rsidR="00990420" w:rsidRDefault="00990420" w:rsidP="00990420"/>
    <w:p w:rsidR="00990420" w:rsidRDefault="00990420" w:rsidP="00990420">
      <w:r>
        <w:t>[</w:t>
      </w:r>
      <w:proofErr w:type="spellStart"/>
      <w:r>
        <w:t>domain_realm</w:t>
      </w:r>
      <w:proofErr w:type="spellEnd"/>
      <w:r>
        <w:t>]</w:t>
      </w:r>
    </w:p>
    <w:p w:rsidR="00990420" w:rsidRDefault="00990420" w:rsidP="00990420">
      <w:r>
        <w:t xml:space="preserve"> </w:t>
      </w:r>
      <w:proofErr w:type="gramStart"/>
      <w:r>
        <w:t>.alv.pub</w:t>
      </w:r>
      <w:proofErr w:type="gramEnd"/>
      <w:r>
        <w:t xml:space="preserve"> = ALV.PUB</w:t>
      </w:r>
    </w:p>
    <w:p w:rsidR="00990420" w:rsidRDefault="00990420" w:rsidP="00990420">
      <w:r>
        <w:t xml:space="preserve"> alv.pub = ALV.PUB</w:t>
      </w:r>
    </w:p>
    <w:p w:rsidR="00990420" w:rsidRDefault="00990420" w:rsidP="00990420"/>
    <w:p w:rsidR="00990420" w:rsidRDefault="00990420" w:rsidP="00990420">
      <w:r>
        <w:t>[</w:t>
      </w:r>
      <w:proofErr w:type="spellStart"/>
      <w:r>
        <w:t>kdc</w:t>
      </w:r>
      <w:proofErr w:type="spellEnd"/>
      <w:r>
        <w:t>]</w:t>
      </w:r>
    </w:p>
    <w:p w:rsidR="00990420" w:rsidRDefault="00990420" w:rsidP="00990420">
      <w:r>
        <w:t>profile = /</w:t>
      </w:r>
      <w:proofErr w:type="spellStart"/>
      <w:r>
        <w:t>var</w:t>
      </w:r>
      <w:proofErr w:type="spellEnd"/>
      <w:r>
        <w:t>/</w:t>
      </w:r>
      <w:proofErr w:type="spellStart"/>
      <w:r>
        <w:t>kerberos</w:t>
      </w:r>
      <w:proofErr w:type="spellEnd"/>
      <w:r>
        <w:t>/krb5kdc/</w:t>
      </w:r>
      <w:proofErr w:type="spellStart"/>
      <w:r>
        <w:t>kdc.conf</w:t>
      </w:r>
      <w:proofErr w:type="spellEnd"/>
      <w:r>
        <w:t xml:space="preserve"> </w:t>
      </w:r>
    </w:p>
    <w:p w:rsidR="00990420" w:rsidRDefault="00990420" w:rsidP="00990420"/>
    <w:p w:rsidR="00990420" w:rsidRDefault="00990420" w:rsidP="00990420">
      <w:r>
        <w:t>[</w:t>
      </w:r>
      <w:proofErr w:type="spellStart"/>
      <w:r>
        <w:t>appdefaults</w:t>
      </w:r>
      <w:proofErr w:type="spellEnd"/>
      <w:r>
        <w:t xml:space="preserve">] </w:t>
      </w:r>
    </w:p>
    <w:p w:rsidR="00990420" w:rsidRDefault="00990420" w:rsidP="00990420">
      <w:r>
        <w:t xml:space="preserve">pam = { </w:t>
      </w:r>
    </w:p>
    <w:p w:rsidR="00990420" w:rsidRDefault="00990420" w:rsidP="00990420">
      <w:r>
        <w:t xml:space="preserve">debug = false </w:t>
      </w:r>
    </w:p>
    <w:p w:rsidR="00990420" w:rsidRDefault="00990420" w:rsidP="00990420">
      <w:proofErr w:type="spellStart"/>
      <w:r>
        <w:t>ticket_lifetime</w:t>
      </w:r>
      <w:proofErr w:type="spellEnd"/>
      <w:r>
        <w:t xml:space="preserve"> = 36000 </w:t>
      </w:r>
    </w:p>
    <w:p w:rsidR="00990420" w:rsidRDefault="00990420" w:rsidP="00990420">
      <w:proofErr w:type="spellStart"/>
      <w:r>
        <w:t>renew_lifetime</w:t>
      </w:r>
      <w:proofErr w:type="spellEnd"/>
      <w:r>
        <w:t xml:space="preserve"> = 36000 </w:t>
      </w:r>
    </w:p>
    <w:p w:rsidR="00990420" w:rsidRDefault="00990420" w:rsidP="00990420">
      <w:proofErr w:type="spellStart"/>
      <w:r>
        <w:t>forwardable</w:t>
      </w:r>
      <w:proofErr w:type="spellEnd"/>
      <w:r>
        <w:t xml:space="preserve"> = true </w:t>
      </w:r>
    </w:p>
    <w:p w:rsidR="00990420" w:rsidRDefault="00990420" w:rsidP="00990420">
      <w:r>
        <w:t xml:space="preserve">krb4_convert = false </w:t>
      </w:r>
    </w:p>
    <w:p w:rsidR="00990420" w:rsidRDefault="00990420" w:rsidP="00990420">
      <w:r>
        <w:t>}</w:t>
      </w:r>
    </w:p>
    <w:p w:rsidR="00990420" w:rsidRDefault="00990420" w:rsidP="00990420"/>
    <w:p w:rsidR="00990420" w:rsidRDefault="00990420" w:rsidP="00990420">
      <w:r>
        <w:rPr>
          <w:noProof/>
        </w:rPr>
        <w:drawing>
          <wp:inline distT="0" distB="0" distL="0" distR="0" wp14:anchorId="6117DEFE" wp14:editId="6BD2A790">
            <wp:extent cx="358140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20" w:rsidRDefault="00990420" w:rsidP="00990420">
      <w:r>
        <w:rPr>
          <w:noProof/>
        </w:rPr>
        <w:lastRenderedPageBreak/>
        <w:drawing>
          <wp:inline distT="0" distB="0" distL="0" distR="0" wp14:anchorId="0B7331BB" wp14:editId="5D47947F">
            <wp:extent cx="3790950" cy="545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20" w:rsidRDefault="00990420" w:rsidP="00990420"/>
    <w:p w:rsidR="00990420" w:rsidRDefault="00990420" w:rsidP="00990420">
      <w:pPr>
        <w:pStyle w:val="Heading2"/>
      </w:pPr>
      <w:bookmarkStart w:id="6" w:name="_Toc449463297"/>
      <w:r>
        <w:rPr>
          <w:rFonts w:hint="eastAsia"/>
        </w:rPr>
        <w:t>3.1, Sync time</w:t>
      </w:r>
      <w:bookmarkEnd w:id="6"/>
    </w:p>
    <w:p w:rsidR="00990420" w:rsidRDefault="00990420" w:rsidP="00990420">
      <w:r w:rsidRPr="00990420">
        <w:t>[</w:t>
      </w:r>
      <w:proofErr w:type="spellStart"/>
      <w:r w:rsidRPr="00990420">
        <w:t>root@samba</w:t>
      </w:r>
      <w:proofErr w:type="spellEnd"/>
      <w:r w:rsidRPr="00990420">
        <w:t xml:space="preserve"> </w:t>
      </w:r>
      <w:proofErr w:type="gramStart"/>
      <w:r w:rsidRPr="00990420">
        <w:t>~]#</w:t>
      </w:r>
      <w:proofErr w:type="gramEnd"/>
      <w:r w:rsidRPr="00990420">
        <w:t xml:space="preserve"> </w:t>
      </w:r>
      <w:proofErr w:type="spellStart"/>
      <w:r w:rsidRPr="00990420">
        <w:t>ntpdate</w:t>
      </w:r>
      <w:proofErr w:type="spellEnd"/>
      <w:r w:rsidRPr="00990420">
        <w:t xml:space="preserve"> 192.168.105.22</w:t>
      </w:r>
    </w:p>
    <w:p w:rsidR="00990420" w:rsidRDefault="00990420" w:rsidP="00990420"/>
    <w:p w:rsidR="00990420" w:rsidRDefault="00990420" w:rsidP="00990420">
      <w:r>
        <w:rPr>
          <w:noProof/>
        </w:rPr>
        <w:drawing>
          <wp:inline distT="0" distB="0" distL="0" distR="0" wp14:anchorId="1E18A381" wp14:editId="32455DC3">
            <wp:extent cx="6076950" cy="552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20" w:rsidRDefault="00990420" w:rsidP="00F34BF7">
      <w:pPr>
        <w:pStyle w:val="Heading2"/>
      </w:pPr>
      <w:bookmarkStart w:id="7" w:name="_Toc449463298"/>
      <w:r>
        <w:rPr>
          <w:rFonts w:hint="eastAsia"/>
        </w:rPr>
        <w:t xml:space="preserve">3.2, Test </w:t>
      </w:r>
      <w:r w:rsidR="00F34BF7">
        <w:t>Kerberos</w:t>
      </w:r>
      <w:bookmarkEnd w:id="7"/>
    </w:p>
    <w:p w:rsidR="00F34BF7" w:rsidRPr="00F34BF7" w:rsidRDefault="00F34BF7" w:rsidP="00F34BF7">
      <w:pPr>
        <w:rPr>
          <w:rFonts w:hint="eastAsia"/>
        </w:rPr>
      </w:pPr>
      <w:r w:rsidRPr="00F34BF7">
        <w:t>[</w:t>
      </w:r>
      <w:proofErr w:type="spellStart"/>
      <w:r w:rsidRPr="00F34BF7">
        <w:t>root@samba</w:t>
      </w:r>
      <w:proofErr w:type="spellEnd"/>
      <w:r w:rsidRPr="00F34BF7">
        <w:t xml:space="preserve"> </w:t>
      </w:r>
      <w:proofErr w:type="gramStart"/>
      <w:r w:rsidRPr="00F34BF7">
        <w:t>~]#</w:t>
      </w:r>
      <w:proofErr w:type="gramEnd"/>
      <w:r w:rsidRPr="00F34BF7">
        <w:t xml:space="preserve"> kinit administrator@ALV.PUB</w:t>
      </w:r>
    </w:p>
    <w:p w:rsidR="00F34BF7" w:rsidRDefault="00F34BF7" w:rsidP="00990420">
      <w:r>
        <w:rPr>
          <w:noProof/>
        </w:rPr>
        <w:drawing>
          <wp:inline distT="0" distB="0" distL="0" distR="0" wp14:anchorId="2A2AC9C6" wp14:editId="468B72CB">
            <wp:extent cx="3609975" cy="714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7" w:rsidRDefault="00F34BF7" w:rsidP="00F34BF7">
      <w:pPr>
        <w:pStyle w:val="Heading2"/>
        <w:rPr>
          <w:rFonts w:hint="eastAsia"/>
        </w:rPr>
      </w:pPr>
      <w:bookmarkStart w:id="8" w:name="_Toc449463299"/>
      <w:r>
        <w:rPr>
          <w:rFonts w:hint="eastAsia"/>
        </w:rPr>
        <w:t>3.3,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nsswitch.conf</w:t>
      </w:r>
      <w:bookmarkEnd w:id="8"/>
      <w:proofErr w:type="spellEnd"/>
    </w:p>
    <w:p w:rsidR="00F34BF7" w:rsidRDefault="00F34BF7" w:rsidP="00990420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</w:t>
      </w:r>
      <w:r w:rsidRPr="00F34BF7">
        <w:t>/</w:t>
      </w:r>
      <w:proofErr w:type="spellStart"/>
      <w:r w:rsidRPr="00F34BF7">
        <w:t>etc</w:t>
      </w:r>
      <w:proofErr w:type="spellEnd"/>
      <w:r w:rsidRPr="00F34BF7">
        <w:t>/</w:t>
      </w:r>
      <w:proofErr w:type="spellStart"/>
      <w:r w:rsidRPr="00F34BF7">
        <w:t>nsswitch.conf</w:t>
      </w:r>
      <w:proofErr w:type="spellEnd"/>
    </w:p>
    <w:p w:rsidR="00F34BF7" w:rsidRDefault="00F34BF7" w:rsidP="00F34BF7">
      <w:r>
        <w:t xml:space="preserve">#group:     </w:t>
      </w:r>
      <w:proofErr w:type="spellStart"/>
      <w:r>
        <w:t>db</w:t>
      </w:r>
      <w:proofErr w:type="spellEnd"/>
      <w:r>
        <w:t xml:space="preserve"> files </w:t>
      </w:r>
      <w:proofErr w:type="spellStart"/>
      <w:r>
        <w:t>nisplus</w:t>
      </w:r>
      <w:proofErr w:type="spellEnd"/>
      <w:r>
        <w:t xml:space="preserve"> </w:t>
      </w:r>
      <w:proofErr w:type="spellStart"/>
      <w:r>
        <w:t>nis</w:t>
      </w:r>
      <w:proofErr w:type="spellEnd"/>
    </w:p>
    <w:p w:rsidR="00F34BF7" w:rsidRDefault="00F34BF7" w:rsidP="00F34BF7"/>
    <w:p w:rsidR="00F34BF7" w:rsidRDefault="00F34BF7" w:rsidP="00F34BF7">
      <w:proofErr w:type="spellStart"/>
      <w:r>
        <w:t>passwd</w:t>
      </w:r>
      <w:proofErr w:type="spellEnd"/>
      <w:r>
        <w:t xml:space="preserve">:     files </w:t>
      </w:r>
      <w:proofErr w:type="spellStart"/>
      <w:r>
        <w:t>winbind</w:t>
      </w:r>
      <w:proofErr w:type="spellEnd"/>
    </w:p>
    <w:p w:rsidR="00F34BF7" w:rsidRDefault="00F34BF7" w:rsidP="00F34BF7">
      <w:r>
        <w:t xml:space="preserve">shadow:     files </w:t>
      </w:r>
      <w:proofErr w:type="spellStart"/>
      <w:r>
        <w:t>winbind</w:t>
      </w:r>
      <w:proofErr w:type="spellEnd"/>
    </w:p>
    <w:p w:rsidR="00F34BF7" w:rsidRDefault="00F34BF7" w:rsidP="00F34BF7">
      <w:r>
        <w:t xml:space="preserve">group:      files </w:t>
      </w:r>
      <w:proofErr w:type="spellStart"/>
      <w:r>
        <w:t>winbind</w:t>
      </w:r>
      <w:proofErr w:type="spellEnd"/>
    </w:p>
    <w:p w:rsidR="00F34BF7" w:rsidRDefault="00F34BF7" w:rsidP="00F34BF7">
      <w:r>
        <w:rPr>
          <w:noProof/>
        </w:rPr>
        <w:drawing>
          <wp:inline distT="0" distB="0" distL="0" distR="0" wp14:anchorId="6EBFA29F" wp14:editId="48CE958A">
            <wp:extent cx="3200400" cy="371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7" w:rsidRDefault="00F34BF7" w:rsidP="00990420">
      <w:r>
        <w:rPr>
          <w:noProof/>
        </w:rPr>
        <w:drawing>
          <wp:inline distT="0" distB="0" distL="0" distR="0" wp14:anchorId="384B98A3" wp14:editId="472B8652">
            <wp:extent cx="3086100" cy="1743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7" w:rsidRDefault="00F34BF7" w:rsidP="00F34BF7">
      <w:pPr>
        <w:pStyle w:val="Heading1"/>
        <w:ind w:left="210" w:right="210"/>
      </w:pPr>
      <w:bookmarkStart w:id="9" w:name="_Toc449463300"/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Configure Samba</w:t>
      </w:r>
      <w:bookmarkEnd w:id="9"/>
    </w:p>
    <w:p w:rsidR="00F34BF7" w:rsidRDefault="00F34BF7" w:rsidP="00F34BF7">
      <w:r w:rsidRPr="00F34BF7">
        <w:t>[</w:t>
      </w:r>
      <w:proofErr w:type="spellStart"/>
      <w:r w:rsidRPr="00F34BF7">
        <w:t>root@samba</w:t>
      </w:r>
      <w:proofErr w:type="spellEnd"/>
      <w:r w:rsidRPr="00F34BF7">
        <w:t xml:space="preserve"> </w:t>
      </w:r>
      <w:proofErr w:type="gramStart"/>
      <w:r w:rsidRPr="00F34BF7">
        <w:t>~]#</w:t>
      </w:r>
      <w:proofErr w:type="gramEnd"/>
      <w:r w:rsidRPr="00F34BF7">
        <w:t xml:space="preserve"> vim /</w:t>
      </w:r>
      <w:proofErr w:type="spellStart"/>
      <w:r w:rsidRPr="00F34BF7">
        <w:t>etc</w:t>
      </w:r>
      <w:proofErr w:type="spellEnd"/>
      <w:r w:rsidRPr="00F34BF7">
        <w:t>/samba/</w:t>
      </w:r>
      <w:proofErr w:type="spellStart"/>
      <w:r w:rsidRPr="00F34BF7">
        <w:t>smb.conf</w:t>
      </w:r>
      <w:proofErr w:type="spellEnd"/>
    </w:p>
    <w:p w:rsidR="00F34BF7" w:rsidRDefault="00F34BF7" w:rsidP="00F34BF7">
      <w:r w:rsidRPr="00F34BF7">
        <w:t>[global]</w:t>
      </w:r>
    </w:p>
    <w:p w:rsidR="00F34BF7" w:rsidRDefault="00F34BF7" w:rsidP="00F34BF7">
      <w:r>
        <w:t xml:space="preserve">        workgroup = ALV</w:t>
      </w:r>
    </w:p>
    <w:p w:rsidR="00F34BF7" w:rsidRDefault="00F34BF7" w:rsidP="00F34BF7">
      <w:r>
        <w:t xml:space="preserve">        server string = </w:t>
      </w:r>
      <w:proofErr w:type="spellStart"/>
      <w:r>
        <w:t>Fileserv</w:t>
      </w:r>
      <w:proofErr w:type="spellEnd"/>
    </w:p>
    <w:p w:rsidR="00F34BF7" w:rsidRDefault="00F34BF7" w:rsidP="00F34BF7">
      <w:r>
        <w:t xml:space="preserve">        password server = 192.168.105.22</w:t>
      </w:r>
    </w:p>
    <w:p w:rsidR="00F34BF7" w:rsidRDefault="00F34BF7" w:rsidP="00F34BF7">
      <w:r>
        <w:t xml:space="preserve">        realm = ALV.PUB</w:t>
      </w:r>
    </w:p>
    <w:p w:rsidR="00F34BF7" w:rsidRDefault="00F34BF7" w:rsidP="00F34BF7">
      <w:r>
        <w:t xml:space="preserve">        security = ads</w:t>
      </w:r>
    </w:p>
    <w:p w:rsidR="00F34BF7" w:rsidRDefault="00F34BF7" w:rsidP="00F34BF7">
      <w:r>
        <w:t xml:space="preserve">        </w:t>
      </w:r>
      <w:proofErr w:type="spellStart"/>
      <w:r>
        <w:t>idmap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16777216-33554431</w:t>
      </w:r>
    </w:p>
    <w:p w:rsidR="00F34BF7" w:rsidRDefault="00F34BF7" w:rsidP="00F34BF7">
      <w:r>
        <w:t xml:space="preserve">        </w:t>
      </w:r>
      <w:proofErr w:type="spellStart"/>
      <w:r>
        <w:t>idmap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= 16777216-33554431</w:t>
      </w:r>
    </w:p>
    <w:p w:rsidR="00F34BF7" w:rsidRDefault="00F34BF7" w:rsidP="00F34BF7">
      <w:r>
        <w:t xml:space="preserve">        template shell =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F34BF7" w:rsidRDefault="00F34BF7" w:rsidP="00F34BF7">
      <w:r>
        <w:t xml:space="preserve">        template </w:t>
      </w:r>
      <w:proofErr w:type="spellStart"/>
      <w:r>
        <w:t>homedir</w:t>
      </w:r>
      <w:proofErr w:type="spellEnd"/>
      <w:r>
        <w:t xml:space="preserve"> = /home/%U</w:t>
      </w:r>
    </w:p>
    <w:p w:rsidR="00F34BF7" w:rsidRDefault="00F34BF7" w:rsidP="00F34BF7">
      <w:r>
        <w:t xml:space="preserve">        </w:t>
      </w:r>
      <w:proofErr w:type="spellStart"/>
      <w:r>
        <w:t>winbind</w:t>
      </w:r>
      <w:proofErr w:type="spellEnd"/>
      <w:r>
        <w:t xml:space="preserve"> use default domain = true</w:t>
      </w:r>
    </w:p>
    <w:p w:rsidR="00F34BF7" w:rsidRDefault="00F34BF7" w:rsidP="00F34BF7">
      <w:r>
        <w:t xml:space="preserve">        </w:t>
      </w:r>
      <w:proofErr w:type="spellStart"/>
      <w:r>
        <w:t>winbind</w:t>
      </w:r>
      <w:proofErr w:type="spellEnd"/>
      <w:r>
        <w:t xml:space="preserve"> offline logon = true</w:t>
      </w:r>
    </w:p>
    <w:p w:rsidR="00F34BF7" w:rsidRDefault="00F34BF7" w:rsidP="00F34BF7">
      <w:r>
        <w:t xml:space="preserve">        </w:t>
      </w:r>
      <w:proofErr w:type="spellStart"/>
      <w:r>
        <w:t>winbind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groups = yes</w:t>
      </w:r>
    </w:p>
    <w:p w:rsidR="00F34BF7" w:rsidRPr="00F34BF7" w:rsidRDefault="00F34BF7" w:rsidP="00F34BF7">
      <w:pPr>
        <w:rPr>
          <w:rFonts w:hint="eastAsia"/>
        </w:rPr>
      </w:pPr>
      <w:r>
        <w:t xml:space="preserve">        </w:t>
      </w:r>
      <w:proofErr w:type="spellStart"/>
      <w:r>
        <w:t>winbind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users = yes</w:t>
      </w:r>
    </w:p>
    <w:p w:rsidR="00F34BF7" w:rsidRDefault="00F34BF7" w:rsidP="00990420">
      <w:r>
        <w:rPr>
          <w:noProof/>
        </w:rPr>
        <w:drawing>
          <wp:inline distT="0" distB="0" distL="0" distR="0" wp14:anchorId="6BCCE136" wp14:editId="2DE8C443">
            <wp:extent cx="3676650" cy="428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7" w:rsidRDefault="00F34BF7" w:rsidP="00990420">
      <w:r>
        <w:rPr>
          <w:noProof/>
        </w:rPr>
        <w:lastRenderedPageBreak/>
        <w:drawing>
          <wp:inline distT="0" distB="0" distL="0" distR="0" wp14:anchorId="55BE0AB1" wp14:editId="76AD05A9">
            <wp:extent cx="5581650" cy="2981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7" w:rsidRDefault="00F34BF7" w:rsidP="00990420">
      <w:pPr>
        <w:rPr>
          <w:rFonts w:hint="eastAsia"/>
        </w:rPr>
      </w:pPr>
      <w:r>
        <w:rPr>
          <w:noProof/>
        </w:rPr>
        <w:drawing>
          <wp:inline distT="0" distB="0" distL="0" distR="0" wp14:anchorId="66BF0AAB" wp14:editId="4A094013">
            <wp:extent cx="4943475" cy="2085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7" w:rsidRDefault="00F34BF7" w:rsidP="00F34BF7">
      <w:pPr>
        <w:pStyle w:val="Heading2"/>
      </w:pPr>
      <w:bookmarkStart w:id="10" w:name="_Toc449463301"/>
      <w:r>
        <w:rPr>
          <w:rFonts w:hint="eastAsia"/>
        </w:rPr>
        <w:t>4.1 Join</w:t>
      </w:r>
      <w:r>
        <w:t xml:space="preserve"> AD</w:t>
      </w:r>
      <w:bookmarkEnd w:id="10"/>
    </w:p>
    <w:p w:rsidR="00F34BF7" w:rsidRDefault="00F34BF7" w:rsidP="00990420">
      <w:r w:rsidRPr="00F34BF7">
        <w:t>[</w:t>
      </w:r>
      <w:proofErr w:type="spellStart"/>
      <w:r w:rsidRPr="00F34BF7">
        <w:t>root@samba</w:t>
      </w:r>
      <w:proofErr w:type="spellEnd"/>
      <w:r w:rsidRPr="00F34BF7">
        <w:t xml:space="preserve"> </w:t>
      </w:r>
      <w:proofErr w:type="gramStart"/>
      <w:r w:rsidRPr="00F34BF7">
        <w:t>~]#</w:t>
      </w:r>
      <w:proofErr w:type="gramEnd"/>
      <w:r w:rsidRPr="00F34BF7">
        <w:t xml:space="preserve"> net ads join -U administrator@alv.pub</w:t>
      </w:r>
    </w:p>
    <w:p w:rsidR="00F34BF7" w:rsidRDefault="00F34BF7" w:rsidP="00990420">
      <w:r>
        <w:rPr>
          <w:noProof/>
        </w:rPr>
        <w:drawing>
          <wp:inline distT="0" distB="0" distL="0" distR="0" wp14:anchorId="5FEBFFB4" wp14:editId="7BBD7E52">
            <wp:extent cx="5095875" cy="1276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93" w:rsidRDefault="00893593" w:rsidP="00990420"/>
    <w:p w:rsidR="00893593" w:rsidRDefault="00893593" w:rsidP="00893593">
      <w:pPr>
        <w:pStyle w:val="Heading2"/>
      </w:pPr>
      <w:bookmarkStart w:id="11" w:name="_Toc449463302"/>
      <w:r>
        <w:rPr>
          <w:rFonts w:hint="eastAsia"/>
        </w:rPr>
        <w:t>4.2</w:t>
      </w:r>
      <w:r>
        <w:t xml:space="preserve">, </w:t>
      </w:r>
      <w:r>
        <w:rPr>
          <w:rFonts w:hint="eastAsia"/>
        </w:rPr>
        <w:t>Start</w:t>
      </w:r>
      <w:r>
        <w:t xml:space="preserve"> </w:t>
      </w:r>
      <w:proofErr w:type="spellStart"/>
      <w:r>
        <w:t>s</w:t>
      </w:r>
      <w:r w:rsidRPr="00893593">
        <w:t>mb</w:t>
      </w:r>
      <w:proofErr w:type="spellEnd"/>
      <w:r w:rsidRPr="00893593">
        <w:t xml:space="preserve"> and </w:t>
      </w:r>
      <w:proofErr w:type="spellStart"/>
      <w:r w:rsidRPr="00893593">
        <w:t>winbind</w:t>
      </w:r>
      <w:proofErr w:type="spellEnd"/>
      <w:r w:rsidRPr="00893593">
        <w:t xml:space="preserve"> and Set to start automatically boot</w:t>
      </w:r>
      <w:bookmarkEnd w:id="11"/>
    </w:p>
    <w:p w:rsidR="00893593" w:rsidRDefault="00893593" w:rsidP="0089359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smb</w:t>
      </w:r>
      <w:proofErr w:type="spellEnd"/>
      <w:r>
        <w:t xml:space="preserve"> start</w:t>
      </w:r>
    </w:p>
    <w:p w:rsidR="00893593" w:rsidRDefault="00893593" w:rsidP="00893593">
      <w:r>
        <w:t xml:space="preserve">Starting SMB services: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893593" w:rsidRDefault="00893593" w:rsidP="0089359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:rsidR="00893593" w:rsidRDefault="00893593" w:rsidP="0089359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winbind</w:t>
      </w:r>
      <w:proofErr w:type="spellEnd"/>
      <w:r>
        <w:t xml:space="preserve"> start</w:t>
      </w:r>
    </w:p>
    <w:p w:rsidR="00893593" w:rsidRDefault="00893593" w:rsidP="00893593">
      <w:r>
        <w:t xml:space="preserve">Starting </w:t>
      </w:r>
      <w:proofErr w:type="spellStart"/>
      <w:r>
        <w:t>Winbind</w:t>
      </w:r>
      <w:proofErr w:type="spellEnd"/>
      <w:r>
        <w:t xml:space="preserve"> services: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893593" w:rsidRDefault="00893593" w:rsidP="0089359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:rsidR="00893593" w:rsidRDefault="00893593" w:rsidP="00893593">
      <w:r>
        <w:lastRenderedPageBreak/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wbinfo</w:t>
      </w:r>
      <w:proofErr w:type="spellEnd"/>
      <w:r>
        <w:t xml:space="preserve"> -u</w:t>
      </w:r>
    </w:p>
    <w:p w:rsidR="00893593" w:rsidRDefault="00893593" w:rsidP="00893593">
      <w:r>
        <w:t>*</w:t>
      </w:r>
    </w:p>
    <w:p w:rsidR="00893593" w:rsidRDefault="00893593" w:rsidP="00893593">
      <w:r>
        <w:t>*</w:t>
      </w:r>
    </w:p>
    <w:p w:rsidR="00893593" w:rsidRDefault="00893593" w:rsidP="00893593">
      <w:pPr>
        <w:rPr>
          <w:rFonts w:hint="eastAsia"/>
        </w:rPr>
      </w:pPr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smb</w:t>
      </w:r>
      <w:proofErr w:type="spellEnd"/>
      <w:r>
        <w:t xml:space="preserve"> on</w:t>
      </w:r>
    </w:p>
    <w:p w:rsidR="00893593" w:rsidRPr="00893593" w:rsidRDefault="00893593" w:rsidP="00893593">
      <w:pPr>
        <w:rPr>
          <w:rFonts w:hint="eastAsia"/>
        </w:rPr>
      </w:pPr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winbind</w:t>
      </w:r>
      <w:proofErr w:type="spellEnd"/>
      <w:r>
        <w:t xml:space="preserve"> on</w:t>
      </w:r>
    </w:p>
    <w:p w:rsidR="00893593" w:rsidRDefault="00893593" w:rsidP="00990420">
      <w:r>
        <w:rPr>
          <w:noProof/>
        </w:rPr>
        <w:drawing>
          <wp:inline distT="0" distB="0" distL="0" distR="0" wp14:anchorId="2FA3F924" wp14:editId="40999C8A">
            <wp:extent cx="4886325" cy="2924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93" w:rsidRDefault="00893593" w:rsidP="00893593">
      <w:pPr>
        <w:pStyle w:val="Heading2"/>
        <w:rPr>
          <w:rFonts w:hint="eastAsia"/>
        </w:rPr>
      </w:pPr>
      <w:bookmarkStart w:id="12" w:name="_Toc449463303"/>
      <w:r>
        <w:rPr>
          <w:rFonts w:hint="eastAsia"/>
        </w:rPr>
        <w:t>4.3, Check samba server in AD Server</w:t>
      </w:r>
      <w:bookmarkEnd w:id="12"/>
    </w:p>
    <w:p w:rsidR="00893593" w:rsidRDefault="00893593" w:rsidP="00990420">
      <w:r>
        <w:rPr>
          <w:noProof/>
        </w:rPr>
        <w:drawing>
          <wp:inline distT="0" distB="0" distL="0" distR="0" wp14:anchorId="60173864" wp14:editId="75DB417F">
            <wp:extent cx="5019675" cy="2552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93" w:rsidRDefault="00893593" w:rsidP="00990420">
      <w:r>
        <w:rPr>
          <w:rFonts w:hint="eastAsia"/>
        </w:rPr>
        <w:t>Yes, join successfully</w:t>
      </w:r>
      <w:r>
        <w:t>.</w:t>
      </w:r>
    </w:p>
    <w:p w:rsidR="00893593" w:rsidRDefault="00893593" w:rsidP="00893593">
      <w:pPr>
        <w:pStyle w:val="Heading1"/>
        <w:ind w:left="210" w:right="210"/>
      </w:pPr>
      <w:bookmarkStart w:id="13" w:name="_Toc449463304"/>
      <w:r>
        <w:t xml:space="preserve">5, </w:t>
      </w:r>
      <w:r>
        <w:rPr>
          <w:rFonts w:hint="eastAsia"/>
        </w:rPr>
        <w:t>Auto</w:t>
      </w:r>
      <w:r>
        <w:t xml:space="preserve"> create directory</w:t>
      </w:r>
      <w:bookmarkEnd w:id="13"/>
    </w:p>
    <w:p w:rsidR="00893593" w:rsidRDefault="00893593" w:rsidP="00893593">
      <w:r>
        <w:t>Create a new file</w:t>
      </w:r>
    </w:p>
    <w:p w:rsidR="00893593" w:rsidRDefault="00893593" w:rsidP="00893593">
      <w:r w:rsidRPr="00893593">
        <w:t>[</w:t>
      </w:r>
      <w:proofErr w:type="spellStart"/>
      <w:r w:rsidRPr="00893593">
        <w:t>root@samba</w:t>
      </w:r>
      <w:proofErr w:type="spellEnd"/>
      <w:r w:rsidRPr="00893593">
        <w:t xml:space="preserve"> </w:t>
      </w:r>
      <w:proofErr w:type="gramStart"/>
      <w:r w:rsidRPr="00893593">
        <w:t>~]#</w:t>
      </w:r>
      <w:proofErr w:type="gramEnd"/>
      <w:r w:rsidRPr="00893593">
        <w:t xml:space="preserve"> vim /etc/mkhome.sh</w:t>
      </w:r>
    </w:p>
    <w:p w:rsidR="00893593" w:rsidRDefault="00893593" w:rsidP="00893593">
      <w:proofErr w:type="gramStart"/>
      <w:r>
        <w:t>#!/</w:t>
      </w:r>
      <w:proofErr w:type="gramEnd"/>
      <w:r>
        <w:t>bin/bash</w:t>
      </w:r>
    </w:p>
    <w:p w:rsidR="00893593" w:rsidRDefault="00893593" w:rsidP="00893593">
      <w:r>
        <w:t>user=$1</w:t>
      </w:r>
    </w:p>
    <w:p w:rsidR="00893593" w:rsidRDefault="00893593" w:rsidP="00893593">
      <w:r>
        <w:t>group=$2</w:t>
      </w:r>
    </w:p>
    <w:p w:rsidR="00893593" w:rsidRDefault="00893593" w:rsidP="00893593">
      <w:r>
        <w:t>home=/home/$1</w:t>
      </w:r>
    </w:p>
    <w:p w:rsidR="00893593" w:rsidRDefault="00893593" w:rsidP="00893593">
      <w:r>
        <w:t xml:space="preserve"> </w:t>
      </w:r>
    </w:p>
    <w:p w:rsidR="00893593" w:rsidRDefault="00893593" w:rsidP="00893593">
      <w:r>
        <w:lastRenderedPageBreak/>
        <w:t xml:space="preserve">if </w:t>
      </w:r>
      <w:proofErr w:type="gramStart"/>
      <w:r>
        <w:t>[ !</w:t>
      </w:r>
      <w:proofErr w:type="gramEnd"/>
      <w:r>
        <w:t xml:space="preserve"> -d $home ] ; then</w:t>
      </w:r>
    </w:p>
    <w:p w:rsidR="00893593" w:rsidRDefault="00893593" w:rsidP="00893593">
      <w:proofErr w:type="spellStart"/>
      <w:r>
        <w:t>mkdir</w:t>
      </w:r>
      <w:proofErr w:type="spellEnd"/>
      <w:r>
        <w:t xml:space="preserve"> -p $home</w:t>
      </w:r>
    </w:p>
    <w:p w:rsidR="00893593" w:rsidRDefault="00893593" w:rsidP="00893593">
      <w:proofErr w:type="spellStart"/>
      <w:r>
        <w:t>chown</w:t>
      </w:r>
      <w:proofErr w:type="spellEnd"/>
      <w:r>
        <w:t xml:space="preserve"> $user $home</w:t>
      </w:r>
    </w:p>
    <w:p w:rsidR="00893593" w:rsidRDefault="00893593" w:rsidP="00893593">
      <w:proofErr w:type="spellStart"/>
      <w:r>
        <w:t>chgrp</w:t>
      </w:r>
      <w:proofErr w:type="spellEnd"/>
      <w:r>
        <w:t xml:space="preserve"> $group $home</w:t>
      </w:r>
    </w:p>
    <w:p w:rsidR="00893593" w:rsidRDefault="00893593" w:rsidP="00893593">
      <w:proofErr w:type="spellStart"/>
      <w:r>
        <w:t>chmod</w:t>
      </w:r>
      <w:proofErr w:type="spellEnd"/>
      <w:r>
        <w:t xml:space="preserve"> 700 $home</w:t>
      </w:r>
    </w:p>
    <w:p w:rsidR="00893593" w:rsidRDefault="00893593" w:rsidP="00893593">
      <w:proofErr w:type="spellStart"/>
      <w:r>
        <w:t>edquota</w:t>
      </w:r>
      <w:proofErr w:type="spellEnd"/>
      <w:r>
        <w:t xml:space="preserve"> -p administrator -u $user</w:t>
      </w:r>
    </w:p>
    <w:p w:rsidR="00893593" w:rsidRDefault="00893593" w:rsidP="00893593">
      <w:r>
        <w:t>fi</w:t>
      </w:r>
    </w:p>
    <w:p w:rsidR="00893593" w:rsidRDefault="00893593" w:rsidP="00893593">
      <w:r>
        <w:rPr>
          <w:noProof/>
        </w:rPr>
        <w:drawing>
          <wp:inline distT="0" distB="0" distL="0" distR="0" wp14:anchorId="776C97EC" wp14:editId="1C0D436E">
            <wp:extent cx="3171825" cy="3905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93" w:rsidRDefault="00893593" w:rsidP="00893593">
      <w:r>
        <w:rPr>
          <w:noProof/>
        </w:rPr>
        <w:drawing>
          <wp:inline distT="0" distB="0" distL="0" distR="0" wp14:anchorId="43E08ED4" wp14:editId="18D439E1">
            <wp:extent cx="2676525" cy="2152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1F" w:rsidRDefault="00D85B1F" w:rsidP="00893593">
      <w:pPr>
        <w:rPr>
          <w:rFonts w:hint="eastAsia"/>
        </w:rPr>
      </w:pPr>
      <w:r w:rsidRPr="00D85B1F">
        <w:t>[</w:t>
      </w:r>
      <w:proofErr w:type="spellStart"/>
      <w:r w:rsidRPr="00D85B1F">
        <w:t>root@samba</w:t>
      </w:r>
      <w:proofErr w:type="spellEnd"/>
      <w:r w:rsidRPr="00D85B1F">
        <w:t xml:space="preserve"> </w:t>
      </w:r>
      <w:proofErr w:type="gramStart"/>
      <w:r w:rsidRPr="00D85B1F">
        <w:t>~]#</w:t>
      </w:r>
      <w:proofErr w:type="gramEnd"/>
      <w:r w:rsidRPr="00D85B1F">
        <w:t xml:space="preserve"> </w:t>
      </w:r>
      <w:proofErr w:type="spellStart"/>
      <w:r w:rsidRPr="00D85B1F">
        <w:t>chmod</w:t>
      </w:r>
      <w:proofErr w:type="spellEnd"/>
      <w:r w:rsidRPr="00D85B1F">
        <w:t xml:space="preserve"> 700 /etc/mkhome.sh</w:t>
      </w:r>
    </w:p>
    <w:p w:rsidR="00EE0E23" w:rsidRDefault="00EE0E23" w:rsidP="00893593"/>
    <w:p w:rsidR="00EE0E23" w:rsidRDefault="005D2F7B" w:rsidP="00893593">
      <w:r>
        <w:rPr>
          <w:noProof/>
        </w:rPr>
        <w:drawing>
          <wp:inline distT="0" distB="0" distL="0" distR="0" wp14:anchorId="20BD1E91" wp14:editId="124A7280">
            <wp:extent cx="3086100" cy="285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EE0E23" w:rsidP="00893593">
      <w:pPr>
        <w:rPr>
          <w:rFonts w:hint="eastAsia"/>
        </w:rPr>
      </w:pPr>
      <w:r w:rsidRPr="00EE0E23">
        <w:t>[</w:t>
      </w:r>
      <w:proofErr w:type="spellStart"/>
      <w:r w:rsidRPr="00EE0E23">
        <w:t>root@samba</w:t>
      </w:r>
      <w:proofErr w:type="spellEnd"/>
      <w:r w:rsidRPr="00EE0E23">
        <w:t xml:space="preserve"> </w:t>
      </w:r>
      <w:proofErr w:type="gramStart"/>
      <w:r w:rsidRPr="00EE0E23">
        <w:t>~]#</w:t>
      </w:r>
      <w:proofErr w:type="gramEnd"/>
      <w:r w:rsidRPr="00EE0E23">
        <w:t xml:space="preserve"> vim /</w:t>
      </w:r>
      <w:proofErr w:type="spellStart"/>
      <w:r w:rsidRPr="00EE0E23">
        <w:t>etc</w:t>
      </w:r>
      <w:proofErr w:type="spellEnd"/>
      <w:r w:rsidRPr="00EE0E23">
        <w:t>/samba/</w:t>
      </w:r>
      <w:proofErr w:type="spellStart"/>
      <w:r w:rsidRPr="00EE0E23">
        <w:t>smb.conf</w:t>
      </w:r>
      <w:proofErr w:type="spellEnd"/>
    </w:p>
    <w:p w:rsidR="00EE0E23" w:rsidRDefault="00EE0E23" w:rsidP="00EE0E23">
      <w:r>
        <w:t>[homes]</w:t>
      </w:r>
    </w:p>
    <w:p w:rsidR="00EE0E23" w:rsidRDefault="00EE0E23" w:rsidP="00EE0E23">
      <w:r>
        <w:t xml:space="preserve">        comment = Home Directories</w:t>
      </w:r>
    </w:p>
    <w:p w:rsidR="00EE0E23" w:rsidRDefault="00EE0E23" w:rsidP="00EE0E23">
      <w:r>
        <w:t xml:space="preserve">        path = /home/%U</w:t>
      </w:r>
    </w:p>
    <w:p w:rsidR="00EE0E23" w:rsidRDefault="00EE0E23" w:rsidP="00EE0E23">
      <w:r>
        <w:t xml:space="preserve">        valid users = alv.pub/%U</w:t>
      </w:r>
    </w:p>
    <w:p w:rsidR="00EE0E23" w:rsidRDefault="00EE0E23" w:rsidP="00EE0E23">
      <w:r>
        <w:t xml:space="preserve">        read only = no</w:t>
      </w:r>
    </w:p>
    <w:p w:rsidR="00EE0E23" w:rsidRDefault="00EE0E23" w:rsidP="00EE0E23">
      <w:r>
        <w:t xml:space="preserve">        </w:t>
      </w:r>
      <w:proofErr w:type="spellStart"/>
      <w:r>
        <w:t>browseable</w:t>
      </w:r>
      <w:proofErr w:type="spellEnd"/>
      <w:r>
        <w:t xml:space="preserve"> = no</w:t>
      </w:r>
    </w:p>
    <w:p w:rsidR="00EE0E23" w:rsidRDefault="00EE0E23" w:rsidP="00EE0E23">
      <w:r>
        <w:t xml:space="preserve">        writable = yes</w:t>
      </w:r>
    </w:p>
    <w:p w:rsidR="00EE0E23" w:rsidRDefault="00EE0E23" w:rsidP="00EE0E23">
      <w:pPr>
        <w:rPr>
          <w:rFonts w:hint="eastAsia"/>
        </w:rPr>
      </w:pPr>
      <w:r>
        <w:t xml:space="preserve">        root </w:t>
      </w:r>
      <w:proofErr w:type="spellStart"/>
      <w:r>
        <w:t>preexec</w:t>
      </w:r>
      <w:proofErr w:type="spellEnd"/>
      <w:r>
        <w:t xml:space="preserve"> = /etc/mkhome.sh %U %G</w:t>
      </w:r>
    </w:p>
    <w:p w:rsidR="00EE0E23" w:rsidRDefault="00EE0E23" w:rsidP="00893593">
      <w:r>
        <w:rPr>
          <w:noProof/>
        </w:rPr>
        <w:drawing>
          <wp:inline distT="0" distB="0" distL="0" distR="0" wp14:anchorId="4D175976" wp14:editId="13CFF037">
            <wp:extent cx="3448050" cy="438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EE0E23" w:rsidP="00893593">
      <w:r>
        <w:rPr>
          <w:noProof/>
        </w:rPr>
        <w:lastRenderedPageBreak/>
        <w:drawing>
          <wp:inline distT="0" distB="0" distL="0" distR="0" wp14:anchorId="2B3F3A7C" wp14:editId="33B36BFB">
            <wp:extent cx="4324350" cy="1943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EE0E23" w:rsidP="00893593"/>
    <w:p w:rsidR="00EE0E23" w:rsidRDefault="00EE0E23" w:rsidP="00EE0E23">
      <w:pPr>
        <w:pStyle w:val="Heading1"/>
        <w:ind w:left="210" w:right="210"/>
      </w:pPr>
      <w:bookmarkStart w:id="14" w:name="_Toc449463305"/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Configure</w:t>
      </w:r>
      <w:r>
        <w:t xml:space="preserve"> </w:t>
      </w:r>
      <w:r>
        <w:rPr>
          <w:rFonts w:hint="eastAsia"/>
        </w:rPr>
        <w:t>Quota</w:t>
      </w:r>
      <w:bookmarkEnd w:id="14"/>
    </w:p>
    <w:p w:rsidR="00EE0E23" w:rsidRDefault="00EE0E23" w:rsidP="00EE0E23">
      <w:pPr>
        <w:pStyle w:val="Heading2"/>
        <w:rPr>
          <w:rFonts w:hint="eastAsia"/>
        </w:rPr>
      </w:pPr>
      <w:bookmarkStart w:id="15" w:name="_Toc449463306"/>
      <w:r>
        <w:rPr>
          <w:rFonts w:hint="eastAsia"/>
        </w:rPr>
        <w:t>6.1, Configure LVM</w:t>
      </w:r>
      <w:bookmarkEnd w:id="15"/>
    </w:p>
    <w:p w:rsidR="00EE0E23" w:rsidRDefault="00EE0E23" w:rsidP="00893593">
      <w:r>
        <w:rPr>
          <w:noProof/>
        </w:rPr>
        <w:drawing>
          <wp:inline distT="0" distB="0" distL="0" distR="0" wp14:anchorId="05425A39" wp14:editId="5D8BEE9C">
            <wp:extent cx="4429125" cy="1704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EE0E23" w:rsidP="00EE0E2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pvcreate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EE0E23" w:rsidRDefault="00EE0E23" w:rsidP="00EE0E23">
      <w:r>
        <w:t xml:space="preserve">  Physical volume "/dev/</w:t>
      </w:r>
      <w:proofErr w:type="spellStart"/>
      <w:r>
        <w:t>sdb</w:t>
      </w:r>
      <w:proofErr w:type="spellEnd"/>
      <w:r>
        <w:t>" successfully created</w:t>
      </w:r>
    </w:p>
    <w:p w:rsidR="00EE0E23" w:rsidRDefault="00EE0E23" w:rsidP="00EE0E2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vg_home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EE0E23" w:rsidRDefault="00EE0E23" w:rsidP="00EE0E23">
      <w:r>
        <w:t xml:space="preserve">  Volume group "</w:t>
      </w:r>
      <w:proofErr w:type="spellStart"/>
      <w:r>
        <w:t>vg_home</w:t>
      </w:r>
      <w:proofErr w:type="spellEnd"/>
      <w:r>
        <w:t>" successfully created</w:t>
      </w:r>
    </w:p>
    <w:p w:rsidR="00EE0E23" w:rsidRDefault="00EE0E23" w:rsidP="00EE0E23">
      <w:r>
        <w:t>[</w:t>
      </w:r>
      <w:proofErr w:type="spellStart"/>
      <w:r>
        <w:t>root@samba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lvcreate</w:t>
      </w:r>
      <w:proofErr w:type="spellEnd"/>
      <w:r>
        <w:t xml:space="preserve"> -L 18G -n /dev/</w:t>
      </w:r>
      <w:proofErr w:type="spellStart"/>
      <w:r>
        <w:t>vg_home</w:t>
      </w:r>
      <w:proofErr w:type="spellEnd"/>
      <w:r>
        <w:t>/home_lv1 /dev/</w:t>
      </w:r>
      <w:proofErr w:type="spellStart"/>
      <w:r>
        <w:t>vg_home</w:t>
      </w:r>
      <w:proofErr w:type="spellEnd"/>
    </w:p>
    <w:p w:rsidR="00EE0E23" w:rsidRDefault="00EE0E23" w:rsidP="00EE0E23">
      <w:pPr>
        <w:rPr>
          <w:rFonts w:hint="eastAsia"/>
        </w:rPr>
      </w:pPr>
      <w:r>
        <w:t xml:space="preserve">  Logical volume "ho_lv1" created</w:t>
      </w:r>
    </w:p>
    <w:p w:rsidR="00EE0E23" w:rsidRDefault="00EE0E23" w:rsidP="00893593">
      <w:r>
        <w:rPr>
          <w:noProof/>
        </w:rPr>
        <w:drawing>
          <wp:inline distT="0" distB="0" distL="0" distR="0" wp14:anchorId="5C4DAF76" wp14:editId="2B512513">
            <wp:extent cx="5172075" cy="11620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EE0E23" w:rsidP="00EE0E23">
      <w:pPr>
        <w:pStyle w:val="Heading2"/>
        <w:rPr>
          <w:rFonts w:hint="eastAsia"/>
        </w:rPr>
      </w:pPr>
      <w:bookmarkStart w:id="16" w:name="_Toc449463307"/>
      <w:r>
        <w:rPr>
          <w:rFonts w:hint="eastAsia"/>
        </w:rPr>
        <w:lastRenderedPageBreak/>
        <w:t>6.2,</w:t>
      </w:r>
      <w:r>
        <w:t xml:space="preserve"> Format the logic volume</w:t>
      </w:r>
      <w:bookmarkEnd w:id="16"/>
    </w:p>
    <w:p w:rsidR="00EE0E23" w:rsidRDefault="00EE0E23" w:rsidP="00893593">
      <w:pPr>
        <w:rPr>
          <w:rFonts w:hint="eastAsia"/>
        </w:rPr>
      </w:pPr>
      <w:r>
        <w:rPr>
          <w:noProof/>
        </w:rPr>
        <w:drawing>
          <wp:inline distT="0" distB="0" distL="0" distR="0" wp14:anchorId="63081042" wp14:editId="4764A352">
            <wp:extent cx="5362575" cy="3924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EE0E23" w:rsidP="00893593"/>
    <w:p w:rsidR="00EE0E23" w:rsidRDefault="00EE0E23" w:rsidP="00EE0E23">
      <w:pPr>
        <w:pStyle w:val="Heading2"/>
      </w:pPr>
      <w:bookmarkStart w:id="17" w:name="_Toc449463308"/>
      <w:r>
        <w:rPr>
          <w:rFonts w:hint="eastAsia"/>
        </w:rPr>
        <w:t>6.3, Setup</w:t>
      </w:r>
      <w:r>
        <w:t xml:space="preserve"> auto mount and quota</w:t>
      </w:r>
      <w:bookmarkEnd w:id="17"/>
    </w:p>
    <w:p w:rsidR="00EE0E23" w:rsidRPr="00EE0E23" w:rsidRDefault="00EE0E23" w:rsidP="00EE0E23">
      <w:pPr>
        <w:rPr>
          <w:rFonts w:hint="eastAsia"/>
        </w:rPr>
      </w:pPr>
    </w:p>
    <w:p w:rsidR="00EE0E23" w:rsidRDefault="00EE0E23" w:rsidP="00893593">
      <w:r>
        <w:rPr>
          <w:noProof/>
        </w:rPr>
        <w:drawing>
          <wp:inline distT="0" distB="0" distL="0" distR="0" wp14:anchorId="7ADA577A" wp14:editId="255AE998">
            <wp:extent cx="2838450" cy="447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3" w:rsidRDefault="00F125DB" w:rsidP="00893593">
      <w:r>
        <w:rPr>
          <w:noProof/>
        </w:rPr>
        <w:drawing>
          <wp:inline distT="0" distB="0" distL="0" distR="0" wp14:anchorId="2BC032E1" wp14:editId="076CA03B">
            <wp:extent cx="6553200" cy="18573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B" w:rsidRDefault="00F125DB" w:rsidP="00893593">
      <w:r>
        <w:rPr>
          <w:noProof/>
        </w:rPr>
        <w:lastRenderedPageBreak/>
        <w:drawing>
          <wp:inline distT="0" distB="0" distL="0" distR="0" wp14:anchorId="6D4BBDA4" wp14:editId="0DB71DFD">
            <wp:extent cx="4495800" cy="3295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B" w:rsidRDefault="00F125DB" w:rsidP="00893593">
      <w:pPr>
        <w:rPr>
          <w:rFonts w:hint="eastAsia"/>
        </w:rPr>
      </w:pPr>
      <w:r w:rsidRPr="00F125DB">
        <w:t>[</w:t>
      </w:r>
      <w:proofErr w:type="spellStart"/>
      <w:r w:rsidRPr="00F125DB">
        <w:t>root@samba</w:t>
      </w:r>
      <w:proofErr w:type="spellEnd"/>
      <w:r w:rsidRPr="00F125DB">
        <w:t xml:space="preserve"> </w:t>
      </w:r>
      <w:proofErr w:type="gramStart"/>
      <w:r w:rsidRPr="00F125DB">
        <w:t>~]#</w:t>
      </w:r>
      <w:proofErr w:type="gramEnd"/>
      <w:r w:rsidRPr="00F125DB">
        <w:t xml:space="preserve"> </w:t>
      </w:r>
      <w:proofErr w:type="spellStart"/>
      <w:r w:rsidRPr="00F125DB">
        <w:t>quotacheck</w:t>
      </w:r>
      <w:proofErr w:type="spellEnd"/>
      <w:r w:rsidRPr="00F125DB">
        <w:t xml:space="preserve"> -guv /home/</w:t>
      </w:r>
    </w:p>
    <w:p w:rsidR="00F125DB" w:rsidRDefault="00F125DB" w:rsidP="00893593"/>
    <w:p w:rsidR="00F125DB" w:rsidRDefault="00F125DB" w:rsidP="00893593">
      <w:r>
        <w:rPr>
          <w:noProof/>
        </w:rPr>
        <w:drawing>
          <wp:inline distT="0" distB="0" distL="0" distR="0" wp14:anchorId="45062B7B" wp14:editId="18BEECD8">
            <wp:extent cx="6048375" cy="22288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B" w:rsidRDefault="00F125DB" w:rsidP="00893593">
      <w:pPr>
        <w:rPr>
          <w:rFonts w:hint="eastAsia"/>
        </w:rPr>
      </w:pPr>
      <w:r w:rsidRPr="00F125DB">
        <w:t>[</w:t>
      </w:r>
      <w:proofErr w:type="spellStart"/>
      <w:r w:rsidRPr="00F125DB">
        <w:t>root@samba</w:t>
      </w:r>
      <w:proofErr w:type="spellEnd"/>
      <w:r w:rsidRPr="00F125DB">
        <w:t xml:space="preserve"> </w:t>
      </w:r>
      <w:proofErr w:type="gramStart"/>
      <w:r w:rsidRPr="00F125DB">
        <w:t>~]#</w:t>
      </w:r>
      <w:proofErr w:type="gramEnd"/>
      <w:r w:rsidRPr="00F125DB">
        <w:t xml:space="preserve"> </w:t>
      </w:r>
      <w:proofErr w:type="spellStart"/>
      <w:r w:rsidRPr="00F125DB">
        <w:t>quotaon</w:t>
      </w:r>
      <w:proofErr w:type="spellEnd"/>
      <w:r w:rsidRPr="00F125DB">
        <w:t xml:space="preserve"> -</w:t>
      </w:r>
      <w:proofErr w:type="spellStart"/>
      <w:r w:rsidRPr="00F125DB">
        <w:t>av</w:t>
      </w:r>
      <w:proofErr w:type="spellEnd"/>
    </w:p>
    <w:p w:rsidR="00F125DB" w:rsidRDefault="00F125DB" w:rsidP="00893593">
      <w:r>
        <w:rPr>
          <w:noProof/>
        </w:rPr>
        <w:drawing>
          <wp:inline distT="0" distB="0" distL="0" distR="0" wp14:anchorId="6F90E82B" wp14:editId="2527A153">
            <wp:extent cx="4210050" cy="714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B" w:rsidRDefault="00F125DB" w:rsidP="00893593">
      <w:r w:rsidRPr="00F125DB">
        <w:t>[</w:t>
      </w:r>
      <w:proofErr w:type="spellStart"/>
      <w:r w:rsidRPr="00F125DB">
        <w:t>root@samba</w:t>
      </w:r>
      <w:proofErr w:type="spellEnd"/>
      <w:r w:rsidRPr="00F125DB">
        <w:t xml:space="preserve"> </w:t>
      </w:r>
      <w:proofErr w:type="gramStart"/>
      <w:r w:rsidRPr="00F125DB">
        <w:t>~]#</w:t>
      </w:r>
      <w:proofErr w:type="gramEnd"/>
      <w:r w:rsidRPr="00F125DB">
        <w:t xml:space="preserve"> </w:t>
      </w:r>
      <w:proofErr w:type="spellStart"/>
      <w:r w:rsidRPr="00F125DB">
        <w:t>edquota</w:t>
      </w:r>
      <w:proofErr w:type="spellEnd"/>
      <w:r w:rsidRPr="00F125DB">
        <w:t xml:space="preserve"> -u administrator</w:t>
      </w:r>
    </w:p>
    <w:p w:rsidR="00F125DB" w:rsidRDefault="00F125DB" w:rsidP="00893593">
      <w:r>
        <w:rPr>
          <w:noProof/>
        </w:rPr>
        <w:drawing>
          <wp:inline distT="0" distB="0" distL="0" distR="0" wp14:anchorId="7C64AF9C" wp14:editId="3DB1F84C">
            <wp:extent cx="3771900" cy="5619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B" w:rsidRDefault="00F125DB" w:rsidP="00893593">
      <w:r>
        <w:rPr>
          <w:noProof/>
        </w:rPr>
        <w:lastRenderedPageBreak/>
        <w:drawing>
          <wp:inline distT="0" distB="0" distL="0" distR="0" wp14:anchorId="6F8F4290" wp14:editId="65F98F0A">
            <wp:extent cx="6467475" cy="10287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1A" w:rsidRDefault="00E41C1A" w:rsidP="00893593">
      <w:proofErr w:type="spellStart"/>
      <w:r>
        <w:t>T</w:t>
      </w:r>
      <w:r>
        <w:rPr>
          <w:rFonts w:hint="eastAsia"/>
        </w:rPr>
        <w:t>omath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my another AD user.</w:t>
      </w:r>
    </w:p>
    <w:p w:rsidR="00E41C1A" w:rsidRDefault="00E41C1A" w:rsidP="00893593">
      <w:r>
        <w:rPr>
          <w:noProof/>
        </w:rPr>
        <w:drawing>
          <wp:inline distT="0" distB="0" distL="0" distR="0" wp14:anchorId="31F14EDF" wp14:editId="116B8B7E">
            <wp:extent cx="3867150" cy="419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1A" w:rsidRDefault="00E41C1A" w:rsidP="00E41C1A">
      <w:pPr>
        <w:pStyle w:val="Heading1"/>
        <w:ind w:left="210" w:right="210"/>
      </w:pPr>
      <w:bookmarkStart w:id="18" w:name="_Toc449463309"/>
      <w:r>
        <w:t>7, Setup script in AD Server</w:t>
      </w:r>
      <w:bookmarkEnd w:id="18"/>
    </w:p>
    <w:p w:rsidR="00E41C1A" w:rsidRDefault="00E41C1A" w:rsidP="00E41C1A"/>
    <w:p w:rsidR="00E41C1A" w:rsidRPr="00E41C1A" w:rsidRDefault="00E41C1A" w:rsidP="00E41C1A">
      <w:pPr>
        <w:rPr>
          <w:rFonts w:hint="eastAsia"/>
        </w:rPr>
      </w:pPr>
      <w:r>
        <w:t xml:space="preserve">Script site:  </w:t>
      </w:r>
      <w:r w:rsidRPr="00E41C1A">
        <w:t>C:\Windows\SYSVOL\sysvol\alv.pub\scripts</w:t>
      </w:r>
    </w:p>
    <w:p w:rsidR="00E41C1A" w:rsidRDefault="00E41C1A" w:rsidP="00893593">
      <w:r>
        <w:rPr>
          <w:noProof/>
        </w:rPr>
        <w:drawing>
          <wp:inline distT="0" distB="0" distL="0" distR="0" wp14:anchorId="19AE7502" wp14:editId="225CCB25">
            <wp:extent cx="6343650" cy="2724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1A" w:rsidRDefault="00E41C1A" w:rsidP="00893593">
      <w:pPr>
        <w:rPr>
          <w:rFonts w:hint="eastAsia"/>
        </w:rPr>
      </w:pP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 xml:space="preserve">permission must be everyone </w:t>
      </w:r>
      <w:r>
        <w:t xml:space="preserve">can </w:t>
      </w:r>
      <w:r>
        <w:rPr>
          <w:rFonts w:hint="eastAsia"/>
        </w:rPr>
        <w:t>read.</w:t>
      </w:r>
    </w:p>
    <w:p w:rsidR="00E41C1A" w:rsidRDefault="00E41C1A" w:rsidP="00893593">
      <w:r>
        <w:rPr>
          <w:noProof/>
        </w:rPr>
        <w:lastRenderedPageBreak/>
        <w:drawing>
          <wp:inline distT="0" distB="0" distL="0" distR="0" wp14:anchorId="3C4C5FF0" wp14:editId="5BF56DE6">
            <wp:extent cx="4352925" cy="46958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1A" w:rsidRDefault="00E41C1A" w:rsidP="00893593"/>
    <w:p w:rsidR="00E41C1A" w:rsidRDefault="00E41C1A" w:rsidP="00893593">
      <w:r>
        <w:t>Setup user properties,</w:t>
      </w:r>
    </w:p>
    <w:p w:rsidR="00E41C1A" w:rsidRDefault="00E41C1A" w:rsidP="00893593">
      <w:r>
        <w:rPr>
          <w:noProof/>
        </w:rPr>
        <w:lastRenderedPageBreak/>
        <w:drawing>
          <wp:inline distT="0" distB="0" distL="0" distR="0" wp14:anchorId="2D5540C1" wp14:editId="78228B35">
            <wp:extent cx="6646545" cy="4305300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1A" w:rsidRDefault="00E41C1A" w:rsidP="00893593"/>
    <w:p w:rsidR="00E41C1A" w:rsidRDefault="00E41C1A" w:rsidP="00E41C1A">
      <w:r w:rsidRPr="00E41C1A">
        <w:t>Let's take effect</w:t>
      </w:r>
    </w:p>
    <w:p w:rsidR="00E41C1A" w:rsidRDefault="00E41C1A" w:rsidP="00E41C1A"/>
    <w:p w:rsidR="00163ECF" w:rsidRDefault="00163ECF" w:rsidP="00E41C1A"/>
    <w:p w:rsidR="00163ECF" w:rsidRDefault="00163ECF" w:rsidP="00E41C1A"/>
    <w:p w:rsidR="00163ECF" w:rsidRDefault="00163ECF" w:rsidP="00E41C1A">
      <w:pPr>
        <w:rPr>
          <w:rFonts w:hint="eastAsia"/>
        </w:rPr>
      </w:pPr>
      <w:r>
        <w:rPr>
          <w:rFonts w:hint="eastAsia"/>
        </w:rPr>
        <w:t>Now, login AD user in AD clients will</w:t>
      </w:r>
      <w:r>
        <w:t xml:space="preserve"> </w:t>
      </w:r>
      <w:r>
        <w:rPr>
          <w:rFonts w:hint="eastAsia"/>
        </w:rPr>
        <w:t>auto</w:t>
      </w:r>
      <w:r>
        <w:t xml:space="preserve"> mount a disk.</w:t>
      </w:r>
    </w:p>
    <w:p w:rsidR="00163ECF" w:rsidRPr="00E41C1A" w:rsidRDefault="00163ECF" w:rsidP="00E41C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60A3C" wp14:editId="4BA1F671">
            <wp:extent cx="5610225" cy="39147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ECF" w:rsidRPr="00E41C1A" w:rsidSect="0059713A">
      <w:headerReference w:type="default" r:id="rId44"/>
      <w:footerReference w:type="default" r:id="rId45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2CB" w:rsidRDefault="00DD52CB" w:rsidP="009F5A79">
      <w:r>
        <w:separator/>
      </w:r>
    </w:p>
  </w:endnote>
  <w:endnote w:type="continuationSeparator" w:id="0">
    <w:p w:rsidR="00DD52CB" w:rsidRDefault="00DD52CB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DD52CB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163ECF">
            <w:rPr>
              <w:noProof/>
            </w:rPr>
            <w:t>3, Configure Kerberos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63ECF" w:rsidRPr="00163ECF">
            <w:rPr>
              <w:noProof/>
              <w:color w:val="FFFFFF" w:themeColor="background1"/>
              <w:lang w:val="zh-CN"/>
            </w:rPr>
            <w:t>4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2CB" w:rsidRDefault="00DD52CB" w:rsidP="009F5A79">
      <w:r>
        <w:separator/>
      </w:r>
    </w:p>
  </w:footnote>
  <w:footnote w:type="continuationSeparator" w:id="0">
    <w:p w:rsidR="00DD52CB" w:rsidRDefault="00DD52CB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1522DD6"/>
    <w:multiLevelType w:val="hybridMultilevel"/>
    <w:tmpl w:val="C61A9144"/>
    <w:lvl w:ilvl="0" w:tplc="C0E21E1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26"/>
  </w:num>
  <w:num w:numId="7">
    <w:abstractNumId w:val="11"/>
  </w:num>
  <w:num w:numId="8">
    <w:abstractNumId w:val="3"/>
  </w:num>
  <w:num w:numId="9">
    <w:abstractNumId w:val="28"/>
  </w:num>
  <w:num w:numId="10">
    <w:abstractNumId w:val="33"/>
  </w:num>
  <w:num w:numId="11">
    <w:abstractNumId w:val="4"/>
  </w:num>
  <w:num w:numId="12">
    <w:abstractNumId w:val="27"/>
  </w:num>
  <w:num w:numId="13">
    <w:abstractNumId w:val="24"/>
  </w:num>
  <w:num w:numId="14">
    <w:abstractNumId w:val="9"/>
  </w:num>
  <w:num w:numId="15">
    <w:abstractNumId w:val="21"/>
  </w:num>
  <w:num w:numId="16">
    <w:abstractNumId w:val="6"/>
  </w:num>
  <w:num w:numId="17">
    <w:abstractNumId w:val="1"/>
  </w:num>
  <w:num w:numId="18">
    <w:abstractNumId w:val="0"/>
  </w:num>
  <w:num w:numId="19">
    <w:abstractNumId w:val="25"/>
  </w:num>
  <w:num w:numId="20">
    <w:abstractNumId w:val="2"/>
  </w:num>
  <w:num w:numId="21">
    <w:abstractNumId w:val="18"/>
  </w:num>
  <w:num w:numId="22">
    <w:abstractNumId w:val="29"/>
  </w:num>
  <w:num w:numId="23">
    <w:abstractNumId w:val="17"/>
  </w:num>
  <w:num w:numId="24">
    <w:abstractNumId w:val="30"/>
  </w:num>
  <w:num w:numId="25">
    <w:abstractNumId w:val="15"/>
  </w:num>
  <w:num w:numId="26">
    <w:abstractNumId w:val="32"/>
  </w:num>
  <w:num w:numId="27">
    <w:abstractNumId w:val="23"/>
  </w:num>
  <w:num w:numId="28">
    <w:abstractNumId w:val="12"/>
  </w:num>
  <w:num w:numId="29">
    <w:abstractNumId w:val="22"/>
  </w:num>
  <w:num w:numId="30">
    <w:abstractNumId w:val="31"/>
  </w:num>
  <w:num w:numId="31">
    <w:abstractNumId w:val="16"/>
  </w:num>
  <w:num w:numId="32">
    <w:abstractNumId w:val="20"/>
  </w:num>
  <w:num w:numId="33">
    <w:abstractNumId w:val="1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3ECF"/>
    <w:rsid w:val="00165D70"/>
    <w:rsid w:val="0016633B"/>
    <w:rsid w:val="00174BBE"/>
    <w:rsid w:val="0017590B"/>
    <w:rsid w:val="00180212"/>
    <w:rsid w:val="00186062"/>
    <w:rsid w:val="00191864"/>
    <w:rsid w:val="0019642D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A0501"/>
    <w:rsid w:val="002A252F"/>
    <w:rsid w:val="002A50D9"/>
    <w:rsid w:val="002B24F5"/>
    <w:rsid w:val="002B6DA6"/>
    <w:rsid w:val="002C2C91"/>
    <w:rsid w:val="002C78FA"/>
    <w:rsid w:val="002E5875"/>
    <w:rsid w:val="002F07AD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4481"/>
    <w:rsid w:val="003A644B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5979"/>
    <w:rsid w:val="00507B84"/>
    <w:rsid w:val="0051401B"/>
    <w:rsid w:val="00516A1F"/>
    <w:rsid w:val="00520077"/>
    <w:rsid w:val="00540115"/>
    <w:rsid w:val="005402B3"/>
    <w:rsid w:val="0054096E"/>
    <w:rsid w:val="0054373D"/>
    <w:rsid w:val="005445F0"/>
    <w:rsid w:val="0054560D"/>
    <w:rsid w:val="00545E09"/>
    <w:rsid w:val="0055446D"/>
    <w:rsid w:val="005563F6"/>
    <w:rsid w:val="00557AE4"/>
    <w:rsid w:val="00560025"/>
    <w:rsid w:val="00560BE2"/>
    <w:rsid w:val="005639A6"/>
    <w:rsid w:val="00570B54"/>
    <w:rsid w:val="005777D7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D2F7B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C0DDC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C0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55939"/>
    <w:rsid w:val="00860430"/>
    <w:rsid w:val="00864A11"/>
    <w:rsid w:val="00866ACE"/>
    <w:rsid w:val="008701FD"/>
    <w:rsid w:val="00873C4C"/>
    <w:rsid w:val="00892ACA"/>
    <w:rsid w:val="00893593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4918"/>
    <w:rsid w:val="008C6A32"/>
    <w:rsid w:val="008D0B1A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0420"/>
    <w:rsid w:val="00996AD2"/>
    <w:rsid w:val="009A4ED1"/>
    <w:rsid w:val="009A6A0E"/>
    <w:rsid w:val="009B1C17"/>
    <w:rsid w:val="009B645C"/>
    <w:rsid w:val="009C6117"/>
    <w:rsid w:val="009E2D95"/>
    <w:rsid w:val="009F218B"/>
    <w:rsid w:val="009F5A79"/>
    <w:rsid w:val="009F6858"/>
    <w:rsid w:val="009F75F2"/>
    <w:rsid w:val="00A05497"/>
    <w:rsid w:val="00A10E39"/>
    <w:rsid w:val="00A16F8F"/>
    <w:rsid w:val="00A203F7"/>
    <w:rsid w:val="00A22978"/>
    <w:rsid w:val="00A2443E"/>
    <w:rsid w:val="00A275E5"/>
    <w:rsid w:val="00A32871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24447"/>
    <w:rsid w:val="00B27799"/>
    <w:rsid w:val="00B3294B"/>
    <w:rsid w:val="00B33869"/>
    <w:rsid w:val="00B360EF"/>
    <w:rsid w:val="00B407C1"/>
    <w:rsid w:val="00B41EE9"/>
    <w:rsid w:val="00B55046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D4F0C"/>
    <w:rsid w:val="00BD601B"/>
    <w:rsid w:val="00BD6486"/>
    <w:rsid w:val="00BE5807"/>
    <w:rsid w:val="00BF007D"/>
    <w:rsid w:val="00C02299"/>
    <w:rsid w:val="00C05E2D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527D"/>
    <w:rsid w:val="00D61E9C"/>
    <w:rsid w:val="00D635ED"/>
    <w:rsid w:val="00D85B1F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2CB"/>
    <w:rsid w:val="00DD5BF4"/>
    <w:rsid w:val="00E017D1"/>
    <w:rsid w:val="00E139BA"/>
    <w:rsid w:val="00E14C9D"/>
    <w:rsid w:val="00E20ED3"/>
    <w:rsid w:val="00E22771"/>
    <w:rsid w:val="00E24351"/>
    <w:rsid w:val="00E33007"/>
    <w:rsid w:val="00E41C1A"/>
    <w:rsid w:val="00E42D14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65F"/>
    <w:rsid w:val="00ED27D2"/>
    <w:rsid w:val="00ED477D"/>
    <w:rsid w:val="00EE0E23"/>
    <w:rsid w:val="00EE4EAD"/>
    <w:rsid w:val="00EE60E8"/>
    <w:rsid w:val="00EF0D3F"/>
    <w:rsid w:val="00F02455"/>
    <w:rsid w:val="00F105D3"/>
    <w:rsid w:val="00F12295"/>
    <w:rsid w:val="00F125DB"/>
    <w:rsid w:val="00F1293F"/>
    <w:rsid w:val="00F17F46"/>
    <w:rsid w:val="00F212F0"/>
    <w:rsid w:val="00F24C49"/>
    <w:rsid w:val="00F30FC5"/>
    <w:rsid w:val="00F34BF7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78EEC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446D"/>
    <w:pPr>
      <w:keepNext/>
      <w:keepLines/>
      <w:ind w:leftChars="100" w:left="840" w:rightChars="100" w:right="100"/>
      <w:jc w:val="left"/>
      <w:outlineLvl w:val="0"/>
    </w:pPr>
    <w:rPr>
      <w:rFonts w:eastAsia="Malgun Gothic Semilight"/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446D"/>
    <w:rPr>
      <w:rFonts w:eastAsia="Malgun Gothic Semilight"/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D9212-CE89-4ED0-A5F2-8F59C8DF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328</TotalTime>
  <Pages>16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23</cp:revision>
  <cp:lastPrinted>2015-11-10T04:31:00Z</cp:lastPrinted>
  <dcterms:created xsi:type="dcterms:W3CDTF">2016-03-29T10:56:00Z</dcterms:created>
  <dcterms:modified xsi:type="dcterms:W3CDTF">2016-04-26T11:46:00Z</dcterms:modified>
</cp:coreProperties>
</file>