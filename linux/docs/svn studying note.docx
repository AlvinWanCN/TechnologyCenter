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E1123" w:rsidRDefault="00CE1123" w:rsidP="002E7D30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搭建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~]#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hostname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svn.host.com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~]#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ifconfig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|grep -A1 eth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eth0 Link </w:t>
      </w:r>
      <w:proofErr w:type="spellStart"/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encap:Ethernet</w:t>
      </w:r>
      <w:proofErr w:type="spellEnd"/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HWaddr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00:0C:29:C6:0D:69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inet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addr:192.168.1.21 Bcast:192.168.1.255 Mask:255.255.255.0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~]#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/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etc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init.d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iptables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status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iptables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: Firewall is not running.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~]#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getenforce</w:t>
      </w:r>
      <w:proofErr w:type="spell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Permissive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~]# yum install subversion </w:t>
      </w:r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–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y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软件的安装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YouYuan,Bold" w:eastAsia="YouYuan,Bold" w:cs="YouYuan,Bold"/>
          <w:b/>
          <w:bCs/>
          <w:color w:val="000000"/>
          <w:kern w:val="0"/>
          <w:sz w:val="28"/>
          <w:szCs w:val="28"/>
        </w:rPr>
      </w:pPr>
      <w:proofErr w:type="gramStart"/>
      <w:r>
        <w:rPr>
          <w:rFonts w:ascii="YouYuan,Bold" w:eastAsia="YouYuan,Bold" w:cs="YouYuan,Bold" w:hint="eastAsia"/>
          <w:b/>
          <w:bCs/>
          <w:color w:val="000000"/>
          <w:kern w:val="0"/>
          <w:sz w:val="28"/>
          <w:szCs w:val="28"/>
        </w:rPr>
        <w:t>尚观</w:t>
      </w:r>
      <w:proofErr w:type="gramEnd"/>
      <w:r>
        <w:rPr>
          <w:rFonts w:ascii="Arial-BoldMT" w:eastAsia="Arial-BoldMT" w:cs="Arial-BoldMT"/>
          <w:b/>
          <w:bCs/>
          <w:color w:val="000000"/>
          <w:kern w:val="0"/>
          <w:sz w:val="28"/>
          <w:szCs w:val="28"/>
        </w:rPr>
        <w:t xml:space="preserve">Linux </w:t>
      </w:r>
      <w:r>
        <w:rPr>
          <w:rFonts w:ascii="YouYuan,Bold" w:eastAsia="YouYuan,Bold" w:cs="YouYuan,Bold" w:hint="eastAsia"/>
          <w:b/>
          <w:bCs/>
          <w:color w:val="000000"/>
          <w:kern w:val="0"/>
          <w:sz w:val="28"/>
          <w:szCs w:val="28"/>
        </w:rPr>
        <w:t>研究室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YouYuan,Bold" w:eastAsia="YouYuan,Bold" w:cs="YouYuan,Bold"/>
          <w:b/>
          <w:bCs/>
          <w:color w:val="000000"/>
          <w:kern w:val="0"/>
          <w:szCs w:val="21"/>
        </w:rPr>
      </w:pP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全国免费咨询电话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 xml:space="preserve">:800-810-0056 www.uplooking.com </w:t>
      </w:r>
      <w:proofErr w:type="gramStart"/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尚观教育</w:t>
      </w:r>
      <w:proofErr w:type="gramEnd"/>
      <w:r>
        <w:rPr>
          <w:rFonts w:ascii="YouYuan,Bold" w:eastAsia="YouYuan,Bold" w:cs="YouYuan,Bold"/>
          <w:b/>
          <w:bCs/>
          <w:color w:val="000000"/>
          <w:kern w:val="0"/>
          <w:szCs w:val="21"/>
        </w:rPr>
        <w:t xml:space="preserve"> 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始于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 xml:space="preserve">2005 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年</w:t>
      </w:r>
      <w:r>
        <w:rPr>
          <w:rFonts w:ascii="YouYuan,Bold" w:eastAsia="YouYuan,Bold" w:cs="YouYuan,Bold"/>
          <w:b/>
          <w:bCs/>
          <w:color w:val="000000"/>
          <w:kern w:val="0"/>
          <w:szCs w:val="21"/>
        </w:rPr>
        <w:t xml:space="preserve"> 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版权所有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YouYuan,Bold" w:eastAsia="YouYuan,Bold" w:cs="YouYuan,Bold"/>
          <w:b/>
          <w:bCs/>
          <w:color w:val="000000"/>
          <w:kern w:val="0"/>
          <w:szCs w:val="21"/>
        </w:rPr>
      </w:pP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免长途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 xml:space="preserve">: 400-700-0056 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质量监督电话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 xml:space="preserve">:400-810-3016 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北京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上海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深圳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沈阳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成都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大连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广州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南京</w:t>
      </w:r>
      <w:r>
        <w:rPr>
          <w:rFonts w:ascii="Arial-BoldMT" w:eastAsia="Arial-BoldMT" w:cs="Arial-BoldMT"/>
          <w:b/>
          <w:bCs/>
          <w:color w:val="000000"/>
          <w:kern w:val="0"/>
          <w:szCs w:val="21"/>
        </w:rPr>
        <w:t>/</w:t>
      </w:r>
      <w:r>
        <w:rPr>
          <w:rFonts w:ascii="YouYuan,Bold" w:eastAsia="YouYuan,Bold" w:cs="YouYuan,Bold" w:hint="eastAsia"/>
          <w:b/>
          <w:bCs/>
          <w:color w:val="000000"/>
          <w:kern w:val="0"/>
          <w:szCs w:val="21"/>
        </w:rPr>
        <w:t>武汉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~]#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rpm -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qa|grep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subversion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subversion-1.6.11-2.el6_0.3.x86_64</w:t>
      </w:r>
    </w:p>
    <w:p w:rsidR="00CE1123" w:rsidRDefault="00FB4359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 w:rsidRPr="00FB4359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 w:rsidRPr="00FB4359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 w:rsidRPr="00FB4359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~]# </w:t>
      </w:r>
      <w:proofErr w:type="spellStart"/>
      <w:r w:rsidRPr="00FB4359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mkdir</w:t>
      </w:r>
      <w:proofErr w:type="spellEnd"/>
      <w:r w:rsidRPr="00FB4359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/data/repo -</w:t>
      </w:r>
      <w:proofErr w:type="spellStart"/>
      <w:r w:rsidRPr="00FB4359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vp</w:t>
      </w:r>
      <w:proofErr w:type="spellEnd"/>
      <w:r w:rsidRPr="00FB4359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 w:rsidR="00CE1123"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 w:rsidR="00CE1123">
        <w:rPr>
          <w:rFonts w:ascii="宋" w:eastAsia="宋" w:cs="宋" w:hint="eastAsia"/>
          <w:color w:val="FF0000"/>
          <w:kern w:val="0"/>
          <w:sz w:val="24"/>
          <w:szCs w:val="24"/>
        </w:rPr>
        <w:t>创建一个未来数据存放的仓库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mkdir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: created directory `/data'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mkdir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: created directory `/data/repo'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~]#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svnadmin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create /data/repo/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cms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创建一个库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cms</w:t>
      </w:r>
      <w:proofErr w:type="spellEnd"/>
      <w:r>
        <w:rPr>
          <w:rFonts w:ascii="宋" w:eastAsia="宋" w:cs="宋" w:hint="eastAsia"/>
          <w:color w:val="FF0000"/>
          <w:kern w:val="0"/>
          <w:sz w:val="24"/>
          <w:szCs w:val="24"/>
        </w:rPr>
        <w:t>，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cms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为版本库名称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~]#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cd /data/repo/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repo]#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ls ./*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db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format hooks locks README.txt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repo]#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cd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cms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/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ls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lastRenderedPageBreak/>
        <w:t>authz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passwd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svnserve.conf</w:t>
      </w:r>
      <w:proofErr w:type="spellEnd"/>
      <w:proofErr w:type="gram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]# vim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svnserve.conf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修改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svn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的服务器配置文件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]# grep "^#\|^$"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svnserve.conf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–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v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修改后的配置文件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[general]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anon-access = read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匿名用户的权限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auth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-access = write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授权用户的权限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password-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db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passwd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指定用户名和口令文件存放文件名称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authz-db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authz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指定权限配置文件名，通过该文件配置可以对各路径访问控制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sasl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]# vim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passwd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修改未来访问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svn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服务器的用户名和密码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grep "^#\|^$"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passwd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-v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[users]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zhink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=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uplooking</w:t>
      </w:r>
      <w:proofErr w:type="spell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hongyi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=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uplooking</w:t>
      </w:r>
      <w:proofErr w:type="spell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]# vim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authz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设置用户访问目录权限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grep "^#\|^$"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authz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-v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[aliases]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[groups]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[/]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根目录权限，在这里也就是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repo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这个目录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(/data/repo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路径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)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zhink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=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rw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指定用户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zhink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的权限是读写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hongyi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=r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指定用户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hongyi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的权限是只读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[repo:/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cms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proofErr w:type="gramStart"/>
      <w:r>
        <w:rPr>
          <w:rFonts w:ascii="宋" w:eastAsia="宋" w:cs="宋" w:hint="eastAsia"/>
          <w:color w:val="FF0000"/>
          <w:kern w:val="0"/>
          <w:sz w:val="24"/>
          <w:szCs w:val="24"/>
        </w:rPr>
        <w:t>设置跟</w:t>
      </w:r>
      <w:proofErr w:type="gramEnd"/>
      <w:r>
        <w:rPr>
          <w:rFonts w:ascii="宋" w:eastAsia="宋" w:cs="宋" w:hint="eastAsia"/>
          <w:color w:val="FF0000"/>
          <w:kern w:val="0"/>
          <w:sz w:val="24"/>
          <w:szCs w:val="24"/>
        </w:rPr>
        <w:t>目录下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cms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目录的权限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(/data/repo/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cms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路径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)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lastRenderedPageBreak/>
        <w:t>zhink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=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rw</w:t>
      </w:r>
      <w:proofErr w:type="spell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hongyi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=r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]#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svnserve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-d -r /data/repo/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#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启动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svn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服务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宋" w:eastAsia="宋" w:cs="宋"/>
          <w:color w:val="FF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]#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netstat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-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lanput|grep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3690 </w:t>
      </w:r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#3690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是</w:t>
      </w:r>
      <w:proofErr w:type="spellStart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>svn</w:t>
      </w:r>
      <w:proofErr w:type="spellEnd"/>
      <w:r>
        <w:rPr>
          <w:rFonts w:ascii="TimesNewRomanPSMT" w:eastAsia="TimesNewRomanPSMT" w:cs="TimesNewRomanPSMT"/>
          <w:color w:val="FF0000"/>
          <w:kern w:val="0"/>
          <w:sz w:val="24"/>
          <w:szCs w:val="24"/>
        </w:rPr>
        <w:t xml:space="preserve"> </w:t>
      </w:r>
      <w:r>
        <w:rPr>
          <w:rFonts w:ascii="宋" w:eastAsia="宋" w:cs="宋" w:hint="eastAsia"/>
          <w:color w:val="FF0000"/>
          <w:kern w:val="0"/>
          <w:sz w:val="24"/>
          <w:szCs w:val="24"/>
        </w:rPr>
        <w:t>的默认服务端口</w:t>
      </w:r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tcp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0 0 0.0.0.0:3690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0.0.0.0:*</w:t>
      </w:r>
      <w:proofErr w:type="gram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LISTEN 1196/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svnserve</w:t>
      </w:r>
      <w:proofErr w:type="spell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root@svn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conf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]#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ps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-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ef|grep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</w:t>
      </w:r>
      <w:proofErr w:type="spellEnd"/>
    </w:p>
    <w:p w:rsidR="00CE1123" w:rsidRDefault="00CE1123" w:rsidP="00CE1123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root 1196 1 0 </w:t>
      </w: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10:45 ?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00:00:00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svnserve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-d -r /data/repo/</w:t>
      </w:r>
    </w:p>
    <w:p w:rsidR="00CE1123" w:rsidRDefault="00CE1123" w:rsidP="00CE1123">
      <w:pPr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root 1204 1135 0 10:46 pts/0 00:00:00 grep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svn</w:t>
      </w:r>
      <w:proofErr w:type="spellEnd"/>
    </w:p>
    <w:p w:rsidR="00CE1123" w:rsidRDefault="00CE1123" w:rsidP="00CE1123">
      <w:pPr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</w:p>
    <w:p w:rsidR="00CE1123" w:rsidRDefault="00CE1123" w:rsidP="00CE1123">
      <w:pPr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</w:p>
    <w:p w:rsidR="00CE1123" w:rsidRDefault="00CE1123" w:rsidP="00CE1123">
      <w:pPr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然后，在windows下，使用</w:t>
      </w:r>
      <w:proofErr w:type="spellStart"/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svn</w:t>
      </w:r>
      <w:proofErr w:type="spellEnd"/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，首先，你需要安装一个软件，那就是</w:t>
      </w:r>
      <w:r w:rsidRPr="00CE1123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TortoiseSVN_1.9.3.27038_x64.1454137426</w:t>
      </w:r>
    </w:p>
    <w:p w:rsidR="00CE1123" w:rsidRDefault="00CE1123" w:rsidP="00CE1123">
      <w:pPr>
        <w:jc w:val="left"/>
      </w:pPr>
      <w:r>
        <w:rPr>
          <w:noProof/>
        </w:rPr>
        <w:drawing>
          <wp:inline distT="0" distB="0" distL="0" distR="0" wp14:anchorId="2504BD89" wp14:editId="47BCB04B">
            <wp:extent cx="48672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23" w:rsidRDefault="00CE1123" w:rsidP="00CE1123">
      <w:pPr>
        <w:jc w:val="left"/>
      </w:pPr>
      <w:r>
        <w:rPr>
          <w:rFonts w:hint="eastAsia"/>
        </w:rPr>
        <w:t>然后安装这个软件。</w:t>
      </w:r>
    </w:p>
    <w:p w:rsidR="00CE1123" w:rsidRDefault="00CE1123" w:rsidP="00CE1123">
      <w:pPr>
        <w:jc w:val="left"/>
      </w:pPr>
    </w:p>
    <w:p w:rsidR="00CE1123" w:rsidRDefault="00CE1123" w:rsidP="00CE1123">
      <w:pPr>
        <w:jc w:val="left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完那个</w:t>
      </w:r>
      <w:proofErr w:type="gramEnd"/>
      <w:r>
        <w:rPr>
          <w:rFonts w:hint="eastAsia"/>
        </w:rPr>
        <w:t>软件之后，现在我们来到一个分区下面，新建了一个名为</w:t>
      </w:r>
      <w:proofErr w:type="spellStart"/>
      <w:r>
        <w:rPr>
          <w:rFonts w:hint="eastAsia"/>
        </w:rPr>
        <w:t>alvinsvn</w:t>
      </w:r>
      <w:proofErr w:type="spellEnd"/>
      <w:r>
        <w:rPr>
          <w:rFonts w:hint="eastAsia"/>
        </w:rPr>
        <w:t>的</w:t>
      </w:r>
      <w:r>
        <w:rPr>
          <w:rFonts w:hint="eastAsia"/>
        </w:rPr>
        <w:t>folder</w:t>
      </w:r>
      <w:r>
        <w:rPr>
          <w:rFonts w:hint="eastAsia"/>
        </w:rPr>
        <w:t>。</w:t>
      </w:r>
    </w:p>
    <w:p w:rsidR="00CE1123" w:rsidRDefault="00CE1123" w:rsidP="00CE1123">
      <w:pPr>
        <w:jc w:val="left"/>
      </w:pPr>
      <w:r>
        <w:rPr>
          <w:noProof/>
        </w:rPr>
        <w:drawing>
          <wp:inline distT="0" distB="0" distL="0" distR="0" wp14:anchorId="708BF98C" wp14:editId="7923787F">
            <wp:extent cx="3657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23" w:rsidRDefault="00CE1123" w:rsidP="00CE1123">
      <w:pPr>
        <w:jc w:val="left"/>
      </w:pPr>
    </w:p>
    <w:p w:rsidR="00CE1123" w:rsidRDefault="00CE1123" w:rsidP="00CE1123">
      <w:pPr>
        <w:jc w:val="left"/>
      </w:pPr>
      <w:r>
        <w:rPr>
          <w:rFonts w:hint="eastAsia"/>
        </w:rPr>
        <w:t>然后右键点击它，会看到有一个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Check</w:t>
      </w:r>
      <w:r>
        <w:t>out</w:t>
      </w:r>
      <w:r>
        <w:rPr>
          <w:rFonts w:hint="eastAsia"/>
        </w:rPr>
        <w:t>的选项，这个时候我们就点这个选项。</w:t>
      </w:r>
    </w:p>
    <w:p w:rsidR="00CE1123" w:rsidRDefault="00CE1123" w:rsidP="00CE1123">
      <w:pPr>
        <w:jc w:val="left"/>
      </w:pPr>
      <w:r>
        <w:rPr>
          <w:noProof/>
        </w:rPr>
        <w:drawing>
          <wp:inline distT="0" distB="0" distL="0" distR="0" wp14:anchorId="67343A0E" wp14:editId="65440EEC">
            <wp:extent cx="378142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23" w:rsidRDefault="00CE1123" w:rsidP="00CE1123">
      <w:pPr>
        <w:jc w:val="left"/>
      </w:pPr>
    </w:p>
    <w:p w:rsidR="00CE1123" w:rsidRDefault="00CE1123" w:rsidP="00CE1123">
      <w:pPr>
        <w:jc w:val="left"/>
      </w:pPr>
      <w:r>
        <w:rPr>
          <w:rFonts w:hint="eastAsia"/>
        </w:rPr>
        <w:t>然后这里就输入我的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地址了。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之后，需要输入用户名和密码的，那我们就输入用户名和密码。</w:t>
      </w:r>
    </w:p>
    <w:p w:rsidR="00CE1123" w:rsidRDefault="00CE1123" w:rsidP="00CE1123">
      <w:pPr>
        <w:jc w:val="left"/>
      </w:pPr>
      <w:r>
        <w:rPr>
          <w:noProof/>
        </w:rPr>
        <w:drawing>
          <wp:inline distT="0" distB="0" distL="0" distR="0" wp14:anchorId="154B4B4E" wp14:editId="3C03F6DF">
            <wp:extent cx="42862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23" w:rsidRDefault="00CE1123" w:rsidP="00CE1123">
      <w:pPr>
        <w:jc w:val="left"/>
      </w:pPr>
    </w:p>
    <w:p w:rsidR="00CE1123" w:rsidRDefault="00CE1123" w:rsidP="00CE1123">
      <w:pPr>
        <w:jc w:val="left"/>
      </w:pPr>
      <w:r>
        <w:rPr>
          <w:rFonts w:hint="eastAsia"/>
        </w:rPr>
        <w:t>然后我们进入到这个目录里面，新建一个文件，取名叫</w:t>
      </w:r>
      <w:r>
        <w:rPr>
          <w:rFonts w:hint="eastAsia"/>
        </w:rPr>
        <w:t>zabbix</w:t>
      </w:r>
      <w:r>
        <w:t>.txt</w:t>
      </w:r>
    </w:p>
    <w:p w:rsidR="00CE1123" w:rsidRDefault="00A90E28" w:rsidP="00CE1123">
      <w:pPr>
        <w:jc w:val="left"/>
      </w:pPr>
      <w:r>
        <w:rPr>
          <w:noProof/>
        </w:rPr>
        <w:lastRenderedPageBreak/>
        <w:drawing>
          <wp:inline distT="0" distB="0" distL="0" distR="0" wp14:anchorId="4578DAC0" wp14:editId="4C99AB2C">
            <wp:extent cx="4848225" cy="247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23" w:rsidRDefault="00CE1123" w:rsidP="00CE1123">
      <w:pPr>
        <w:jc w:val="left"/>
      </w:pPr>
    </w:p>
    <w:p w:rsidR="00CE1123" w:rsidRDefault="00CE1123" w:rsidP="00CE1123">
      <w:pPr>
        <w:jc w:val="left"/>
      </w:pPr>
      <w:r>
        <w:rPr>
          <w:rFonts w:hint="eastAsia"/>
        </w:rPr>
        <w:t>文件内容呢，这个是我们随便写点，只写一个</w:t>
      </w:r>
      <w:r>
        <w:rPr>
          <w:rFonts w:hint="eastAsia"/>
        </w:rPr>
        <w:t>one</w:t>
      </w:r>
    </w:p>
    <w:p w:rsidR="00CE1123" w:rsidRDefault="00A062AA" w:rsidP="00CE1123">
      <w:pPr>
        <w:jc w:val="left"/>
      </w:pPr>
      <w:r>
        <w:rPr>
          <w:noProof/>
        </w:rPr>
        <w:drawing>
          <wp:inline distT="0" distB="0" distL="0" distR="0" wp14:anchorId="2E5C36B9" wp14:editId="22AC33F8">
            <wp:extent cx="4305300" cy="3086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28" w:rsidRDefault="00A90E28" w:rsidP="00CE1123">
      <w:pPr>
        <w:jc w:val="left"/>
      </w:pPr>
      <w:r>
        <w:rPr>
          <w:rFonts w:hint="eastAsia"/>
        </w:rPr>
        <w:t>然后，我们右键点击这个文件，选择</w:t>
      </w:r>
      <w:proofErr w:type="spellStart"/>
      <w:r w:rsidR="00F731D7">
        <w:rPr>
          <w:rFonts w:hint="eastAsia"/>
        </w:rPr>
        <w:t>TortoiseSVN</w:t>
      </w:r>
      <w:proofErr w:type="spellEnd"/>
      <w:r w:rsidR="00F731D7">
        <w:rPr>
          <w:rFonts w:hint="eastAsia"/>
        </w:rPr>
        <w:t xml:space="preserve">, </w:t>
      </w:r>
      <w:r w:rsidR="00F731D7">
        <w:rPr>
          <w:rFonts w:hint="eastAsia"/>
        </w:rPr>
        <w:t>然后选择</w:t>
      </w:r>
      <w:r w:rsidR="00F731D7">
        <w:rPr>
          <w:rFonts w:hint="eastAsia"/>
        </w:rPr>
        <w:t>Add</w:t>
      </w:r>
      <w:r w:rsidR="00F731D7">
        <w:rPr>
          <w:rFonts w:hint="eastAsia"/>
        </w:rPr>
        <w:t>。</w:t>
      </w:r>
    </w:p>
    <w:p w:rsidR="00A90E28" w:rsidRDefault="00F731D7" w:rsidP="00CE1123">
      <w:pPr>
        <w:jc w:val="left"/>
      </w:pPr>
      <w:r>
        <w:rPr>
          <w:noProof/>
        </w:rPr>
        <w:lastRenderedPageBreak/>
        <w:drawing>
          <wp:inline distT="0" distB="0" distL="0" distR="0" wp14:anchorId="6E2E38A9" wp14:editId="3848E787">
            <wp:extent cx="4943475" cy="39433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  <w:r>
        <w:rPr>
          <w:rFonts w:hint="eastAsia"/>
        </w:rPr>
        <w:t>然后右键，然后选择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Commit</w:t>
      </w:r>
    </w:p>
    <w:p w:rsidR="00F731D7" w:rsidRDefault="00F731D7" w:rsidP="00CE1123">
      <w:pPr>
        <w:jc w:val="left"/>
      </w:pPr>
    </w:p>
    <w:p w:rsidR="00F731D7" w:rsidRDefault="00F731D7" w:rsidP="00CE1123">
      <w:pPr>
        <w:jc w:val="left"/>
      </w:pPr>
      <w:r>
        <w:rPr>
          <w:noProof/>
        </w:rPr>
        <w:drawing>
          <wp:inline distT="0" distB="0" distL="0" distR="0" wp14:anchorId="1C8C72AB" wp14:editId="14924695">
            <wp:extent cx="5457825" cy="37719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</w:p>
    <w:p w:rsidR="00F731D7" w:rsidRDefault="00F731D7" w:rsidP="00CE1123">
      <w:pPr>
        <w:jc w:val="left"/>
      </w:pPr>
      <w:r>
        <w:rPr>
          <w:rFonts w:hint="eastAsia"/>
        </w:rPr>
        <w:lastRenderedPageBreak/>
        <w:t>然后会弹出如下窗口，选择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731D7" w:rsidRDefault="00F731D7" w:rsidP="00CE1123">
      <w:pPr>
        <w:jc w:val="left"/>
      </w:pPr>
      <w:r>
        <w:rPr>
          <w:noProof/>
        </w:rPr>
        <w:drawing>
          <wp:inline distT="0" distB="0" distL="0" distR="0" wp14:anchorId="7A8B944E" wp14:editId="1DD4E403">
            <wp:extent cx="5819775" cy="4800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  <w:r>
        <w:rPr>
          <w:rFonts w:hint="eastAsia"/>
        </w:rPr>
        <w:t>好了，这里给它记录了一个版本号，以为我之前也弄过点其他东西，所以现在到</w:t>
      </w:r>
      <w:r w:rsidR="00A062AA">
        <w:t>7</w:t>
      </w:r>
      <w:r>
        <w:rPr>
          <w:rFonts w:hint="eastAsia"/>
        </w:rPr>
        <w:t>了，如果是第一次弄，会是</w:t>
      </w:r>
      <w:r>
        <w:rPr>
          <w:rFonts w:hint="eastAsia"/>
        </w:rPr>
        <w:t>1.</w:t>
      </w:r>
    </w:p>
    <w:p w:rsidR="00F731D7" w:rsidRDefault="00F731D7" w:rsidP="00CE1123">
      <w:pPr>
        <w:jc w:val="left"/>
      </w:pPr>
    </w:p>
    <w:p w:rsidR="00F731D7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45AF3643" wp14:editId="36359328">
            <wp:extent cx="6229350" cy="2876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  <w:r>
        <w:rPr>
          <w:rFonts w:hint="eastAsia"/>
        </w:rPr>
        <w:t>然后我们编辑那个文件，再加一行内容</w:t>
      </w:r>
    </w:p>
    <w:p w:rsidR="00F731D7" w:rsidRDefault="00A062AA" w:rsidP="00CE1123">
      <w:pPr>
        <w:jc w:val="left"/>
      </w:pPr>
      <w:r>
        <w:rPr>
          <w:noProof/>
        </w:rPr>
        <w:drawing>
          <wp:inline distT="0" distB="0" distL="0" distR="0" wp14:anchorId="28A65273" wp14:editId="109551AB">
            <wp:extent cx="5286375" cy="34956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</w:p>
    <w:p w:rsidR="00F731D7" w:rsidRDefault="00F731D7" w:rsidP="00CE1123">
      <w:pPr>
        <w:jc w:val="left"/>
      </w:pPr>
      <w:r>
        <w:rPr>
          <w:rFonts w:hint="eastAsia"/>
        </w:rPr>
        <w:t>然后再右键点击那个文件，再给它</w:t>
      </w:r>
      <w:r w:rsidR="00A062AA">
        <w:rPr>
          <w:rFonts w:hint="eastAsia"/>
        </w:rPr>
        <w:t>提交</w:t>
      </w:r>
      <w:r>
        <w:rPr>
          <w:rFonts w:hint="eastAsia"/>
        </w:rPr>
        <w:t>一次。</w:t>
      </w:r>
    </w:p>
    <w:p w:rsidR="00F731D7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3EF000E5" wp14:editId="3DD3408D">
            <wp:extent cx="4772025" cy="4010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1B316E15" wp14:editId="3041936B">
            <wp:extent cx="5762625" cy="4791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  <w:r>
        <w:rPr>
          <w:rFonts w:hint="eastAsia"/>
        </w:rPr>
        <w:t>这下版本到</w:t>
      </w:r>
      <w:r>
        <w:rPr>
          <w:rFonts w:hint="eastAsia"/>
        </w:rPr>
        <w:t>8</w:t>
      </w:r>
      <w:r>
        <w:rPr>
          <w:rFonts w:hint="eastAsia"/>
        </w:rPr>
        <w:t>了。</w:t>
      </w:r>
    </w:p>
    <w:p w:rsidR="00A062AA" w:rsidRDefault="00A062AA" w:rsidP="00CE1123">
      <w:pPr>
        <w:jc w:val="left"/>
      </w:pPr>
      <w:r>
        <w:rPr>
          <w:noProof/>
        </w:rPr>
        <w:drawing>
          <wp:inline distT="0" distB="0" distL="0" distR="0" wp14:anchorId="5E48B2CF" wp14:editId="330347B7">
            <wp:extent cx="6257925" cy="2781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  <w:r>
        <w:rPr>
          <w:rFonts w:hint="eastAsia"/>
        </w:rPr>
        <w:t>然后写个</w:t>
      </w:r>
      <w:r w:rsidR="00A062AA">
        <w:rPr>
          <w:rFonts w:hint="eastAsia"/>
        </w:rPr>
        <w:t>3</w:t>
      </w:r>
      <w:r>
        <w:rPr>
          <w:rFonts w:hint="eastAsia"/>
        </w:rPr>
        <w:t>，再</w:t>
      </w:r>
      <w:r w:rsidR="00A062AA">
        <w:rPr>
          <w:rFonts w:hint="eastAsia"/>
        </w:rPr>
        <w:t>提交</w:t>
      </w:r>
      <w:r>
        <w:rPr>
          <w:rFonts w:hint="eastAsia"/>
        </w:rPr>
        <w:t>一次，</w:t>
      </w:r>
    </w:p>
    <w:p w:rsidR="00F731D7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6CDFD2B7" wp14:editId="26E8FC94">
            <wp:extent cx="6334125" cy="36766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</w:p>
    <w:p w:rsidR="00A062AA" w:rsidRDefault="00A062AA" w:rsidP="00CE1123">
      <w:pPr>
        <w:jc w:val="left"/>
      </w:pPr>
      <w:r>
        <w:rPr>
          <w:rFonts w:hint="eastAsia"/>
        </w:rPr>
        <w:t>Commit</w:t>
      </w:r>
      <w:r>
        <w:rPr>
          <w:rFonts w:hint="eastAsia"/>
        </w:rPr>
        <w:t>之后，现在到</w:t>
      </w:r>
      <w:r>
        <w:rPr>
          <w:rFonts w:hint="eastAsia"/>
        </w:rPr>
        <w:t>9</w:t>
      </w:r>
      <w:r>
        <w:rPr>
          <w:rFonts w:hint="eastAsia"/>
        </w:rPr>
        <w:t>了。</w:t>
      </w:r>
    </w:p>
    <w:p w:rsidR="00A062AA" w:rsidRDefault="00A062AA" w:rsidP="00CE1123">
      <w:pPr>
        <w:jc w:val="left"/>
      </w:pPr>
      <w:r>
        <w:rPr>
          <w:noProof/>
        </w:rPr>
        <w:drawing>
          <wp:inline distT="0" distB="0" distL="0" distR="0" wp14:anchorId="3EC28B4D" wp14:editId="052AE8EB">
            <wp:extent cx="6324600" cy="2905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D7" w:rsidRDefault="00F731D7" w:rsidP="00CE1123">
      <w:pPr>
        <w:jc w:val="left"/>
      </w:pPr>
    </w:p>
    <w:p w:rsidR="00A062AA" w:rsidRDefault="00A062AA" w:rsidP="00CE1123">
      <w:pPr>
        <w:jc w:val="left"/>
      </w:pPr>
    </w:p>
    <w:p w:rsidR="00A062AA" w:rsidRDefault="00A062AA" w:rsidP="00CE1123">
      <w:pPr>
        <w:jc w:val="left"/>
      </w:pPr>
      <w:r>
        <w:rPr>
          <w:rFonts w:hint="eastAsia"/>
        </w:rPr>
        <w:t>这个时候，我们选择</w:t>
      </w:r>
      <w:r>
        <w:rPr>
          <w:rFonts w:hint="eastAsia"/>
        </w:rPr>
        <w:t>Update</w:t>
      </w:r>
      <w:r>
        <w:t xml:space="preserve"> to revision</w:t>
      </w:r>
    </w:p>
    <w:p w:rsidR="00A062AA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5CD15700" wp14:editId="5EE5AFB4">
            <wp:extent cx="5848350" cy="47148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  <w:r>
        <w:rPr>
          <w:rFonts w:hint="eastAsia"/>
        </w:rPr>
        <w:t>然后这里选择一个</w:t>
      </w:r>
      <w:r>
        <w:rPr>
          <w:rFonts w:hint="eastAsia"/>
        </w:rPr>
        <w:t>7.</w:t>
      </w:r>
    </w:p>
    <w:p w:rsidR="00A062AA" w:rsidRDefault="00A062AA" w:rsidP="00CE1123">
      <w:pPr>
        <w:jc w:val="left"/>
      </w:pPr>
      <w:r>
        <w:rPr>
          <w:noProof/>
        </w:rPr>
        <w:drawing>
          <wp:inline distT="0" distB="0" distL="0" distR="0" wp14:anchorId="56E5F667" wp14:editId="3242A1F1">
            <wp:extent cx="3581400" cy="2971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ok</w:t>
      </w:r>
      <w:r>
        <w:rPr>
          <w:rFonts w:hint="eastAsia"/>
        </w:rPr>
        <w:t>之后，确定更新。</w:t>
      </w:r>
    </w:p>
    <w:p w:rsidR="00A062AA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178AA80B" wp14:editId="654EAAF4">
            <wp:extent cx="6267450" cy="27908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</w:p>
    <w:p w:rsidR="00A062AA" w:rsidRDefault="00A062AA" w:rsidP="00CE1123">
      <w:pPr>
        <w:jc w:val="left"/>
      </w:pPr>
    </w:p>
    <w:p w:rsidR="00A062AA" w:rsidRDefault="00A062AA" w:rsidP="00CE1123">
      <w:pPr>
        <w:jc w:val="left"/>
      </w:pPr>
      <w:r>
        <w:rPr>
          <w:rFonts w:hint="eastAsia"/>
        </w:rPr>
        <w:t>然后再去查看那个</w:t>
      </w:r>
      <w:r>
        <w:rPr>
          <w:rFonts w:hint="eastAsia"/>
        </w:rPr>
        <w:t>alvin</w:t>
      </w:r>
      <w:r>
        <w:t xml:space="preserve">.txt </w:t>
      </w:r>
      <w:r>
        <w:rPr>
          <w:rFonts w:hint="eastAsia"/>
        </w:rPr>
        <w:t>文件，发现内容又变成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了，也就是变成</w:t>
      </w:r>
      <w:r>
        <w:rPr>
          <w:rFonts w:hint="eastAsia"/>
        </w:rPr>
        <w:t>7</w:t>
      </w:r>
      <w:r>
        <w:rPr>
          <w:rFonts w:hint="eastAsia"/>
        </w:rPr>
        <w:t>的那个版本了。</w:t>
      </w:r>
    </w:p>
    <w:p w:rsidR="00A062AA" w:rsidRDefault="00A062AA" w:rsidP="00CE1123">
      <w:pPr>
        <w:jc w:val="left"/>
      </w:pPr>
      <w:r>
        <w:rPr>
          <w:noProof/>
        </w:rPr>
        <w:drawing>
          <wp:inline distT="0" distB="0" distL="0" distR="0" wp14:anchorId="41DC140D" wp14:editId="30321E01">
            <wp:extent cx="5191125" cy="25908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</w:p>
    <w:p w:rsidR="00F731D7" w:rsidRDefault="00A062AA" w:rsidP="00CE1123">
      <w:pPr>
        <w:jc w:val="left"/>
      </w:pPr>
      <w:r>
        <w:rPr>
          <w:rFonts w:hint="eastAsia"/>
        </w:rPr>
        <w:t>那我们再更新到</w:t>
      </w:r>
      <w:r>
        <w:rPr>
          <w:rFonts w:hint="eastAsia"/>
        </w:rPr>
        <w:t>9</w:t>
      </w:r>
      <w:r>
        <w:rPr>
          <w:rFonts w:hint="eastAsia"/>
        </w:rPr>
        <w:t>版本。</w:t>
      </w:r>
    </w:p>
    <w:p w:rsidR="00A062AA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77393BD4" wp14:editId="3924241F">
            <wp:extent cx="3524250" cy="29622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</w:p>
    <w:p w:rsidR="00A062AA" w:rsidRDefault="00A062AA" w:rsidP="00CE1123">
      <w:pPr>
        <w:jc w:val="left"/>
      </w:pPr>
      <w:r>
        <w:rPr>
          <w:rFonts w:hint="eastAsia"/>
        </w:rPr>
        <w:t>更新成功之后呢</w:t>
      </w:r>
    </w:p>
    <w:p w:rsidR="00A062AA" w:rsidRDefault="00A062AA" w:rsidP="00CE1123">
      <w:pPr>
        <w:jc w:val="left"/>
      </w:pPr>
      <w:r>
        <w:rPr>
          <w:noProof/>
        </w:rPr>
        <w:drawing>
          <wp:inline distT="0" distB="0" distL="0" distR="0" wp14:anchorId="1C51B488" wp14:editId="6B1922E0">
            <wp:extent cx="6181725" cy="28098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</w:p>
    <w:p w:rsidR="00A062AA" w:rsidRDefault="00A062AA" w:rsidP="00CE1123">
      <w:pPr>
        <w:jc w:val="left"/>
      </w:pPr>
      <w:r>
        <w:rPr>
          <w:rFonts w:hint="eastAsia"/>
        </w:rPr>
        <w:t>看看内容，又变成了</w:t>
      </w:r>
      <w:r>
        <w:rPr>
          <w:rFonts w:hint="eastAsia"/>
        </w:rPr>
        <w:t xml:space="preserve">1 2 3 </w:t>
      </w:r>
      <w:r>
        <w:rPr>
          <w:rFonts w:hint="eastAsia"/>
        </w:rPr>
        <w:t>了，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就是之前</w:t>
      </w:r>
      <w:r>
        <w:rPr>
          <w:rFonts w:hint="eastAsia"/>
        </w:rPr>
        <w:t>9</w:t>
      </w:r>
      <w:r>
        <w:rPr>
          <w:rFonts w:hint="eastAsia"/>
        </w:rPr>
        <w:t>的那个版本的内容。</w:t>
      </w:r>
    </w:p>
    <w:p w:rsidR="00A062AA" w:rsidRDefault="00A062AA" w:rsidP="00CE1123">
      <w:pPr>
        <w:jc w:val="left"/>
      </w:pPr>
      <w:r>
        <w:rPr>
          <w:noProof/>
        </w:rPr>
        <w:lastRenderedPageBreak/>
        <w:drawing>
          <wp:inline distT="0" distB="0" distL="0" distR="0" wp14:anchorId="494E46FA" wp14:editId="70E01579">
            <wp:extent cx="5248275" cy="31623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A" w:rsidRDefault="00A062AA" w:rsidP="00CE1123">
      <w:pPr>
        <w:jc w:val="left"/>
      </w:pPr>
    </w:p>
    <w:p w:rsidR="00A062AA" w:rsidRDefault="00A062AA" w:rsidP="00CE1123">
      <w:pPr>
        <w:jc w:val="left"/>
      </w:pPr>
      <w:r>
        <w:rPr>
          <w:rFonts w:hint="eastAsia"/>
        </w:rPr>
        <w:t>至此，通过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服务器，可以将不同版本里的文件内容都记录下来了</w:t>
      </w:r>
      <w:r w:rsidR="004568DB">
        <w:rPr>
          <w:rFonts w:hint="eastAsia"/>
        </w:rPr>
        <w:t>，并随意恢复。</w:t>
      </w:r>
    </w:p>
    <w:p w:rsidR="00C438C2" w:rsidRDefault="00C438C2" w:rsidP="00CE1123">
      <w:pPr>
        <w:jc w:val="left"/>
      </w:pPr>
    </w:p>
    <w:p w:rsidR="00C438C2" w:rsidRDefault="00C438C2" w:rsidP="00CE1123">
      <w:pPr>
        <w:jc w:val="left"/>
      </w:pPr>
    </w:p>
    <w:p w:rsidR="00C438C2" w:rsidRDefault="00C438C2" w:rsidP="00CE1123">
      <w:pPr>
        <w:jc w:val="left"/>
      </w:pPr>
    </w:p>
    <w:p w:rsidR="00C438C2" w:rsidRDefault="00C438C2" w:rsidP="00CE1123">
      <w:pPr>
        <w:jc w:val="left"/>
      </w:pPr>
    </w:p>
    <w:p w:rsidR="00C438C2" w:rsidRDefault="00C438C2" w:rsidP="00C438C2">
      <w:pPr>
        <w:pStyle w:val="Heading1"/>
        <w:ind w:left="210" w:right="21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</w:t>
      </w:r>
    </w:p>
    <w:p w:rsidR="00C438C2" w:rsidRPr="00C438C2" w:rsidRDefault="00C438C2" w:rsidP="00C438C2">
      <w:r w:rsidRPr="00C438C2">
        <w:t># yum install subversion -y</w:t>
      </w:r>
    </w:p>
    <w:p w:rsidR="00C438C2" w:rsidRDefault="00C438C2" w:rsidP="00C438C2">
      <w:r>
        <w:rPr>
          <w:noProof/>
        </w:rPr>
        <w:drawing>
          <wp:inline distT="0" distB="0" distL="0" distR="0" wp14:anchorId="7B4C00BF" wp14:editId="25F1DFF2">
            <wp:extent cx="433387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C2" w:rsidRDefault="00C438C2" w:rsidP="00C438C2">
      <w:r>
        <w:rPr>
          <w:noProof/>
        </w:rPr>
        <w:drawing>
          <wp:inline distT="0" distB="0" distL="0" distR="0" wp14:anchorId="59FFF6BE" wp14:editId="49F848AE">
            <wp:extent cx="44767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C2" w:rsidRDefault="00C438C2" w:rsidP="00C438C2"/>
    <w:p w:rsidR="00C438C2" w:rsidRDefault="00C438C2" w:rsidP="00C438C2"/>
    <w:p w:rsidR="00C438C2" w:rsidRDefault="00C438C2" w:rsidP="00C438C2">
      <w:r>
        <w:rPr>
          <w:noProof/>
        </w:rPr>
        <w:lastRenderedPageBreak/>
        <w:drawing>
          <wp:inline distT="0" distB="0" distL="0" distR="0" wp14:anchorId="06F578B2" wp14:editId="06713197">
            <wp:extent cx="605790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C2" w:rsidRDefault="00C438C2" w:rsidP="00C438C2"/>
    <w:p w:rsidR="00C438C2" w:rsidRDefault="00C438C2" w:rsidP="00C438C2">
      <w:r>
        <w:rPr>
          <w:noProof/>
        </w:rPr>
        <w:drawing>
          <wp:inline distT="0" distB="0" distL="0" distR="0" wp14:anchorId="6E14AAAF" wp14:editId="79ED260E">
            <wp:extent cx="45815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C2" w:rsidRDefault="00C438C2" w:rsidP="00C438C2"/>
    <w:p w:rsidR="00C438C2" w:rsidRDefault="00C438C2" w:rsidP="00C438C2">
      <w:r>
        <w:rPr>
          <w:rFonts w:hint="eastAsia"/>
        </w:rPr>
        <w:t>现在我们创建了一个名为</w:t>
      </w:r>
      <w:r>
        <w:rPr>
          <w:rFonts w:hint="eastAsia"/>
        </w:rPr>
        <w:t>he</w:t>
      </w:r>
      <w:r>
        <w:t xml:space="preserve">llo.sh </w:t>
      </w:r>
      <w:r>
        <w:rPr>
          <w:rFonts w:hint="eastAsia"/>
        </w:rPr>
        <w:t>的文件，然后将它添加到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里面。然后提交，这样，我们就又更新代码库了。</w:t>
      </w:r>
    </w:p>
    <w:p w:rsidR="00C438C2" w:rsidRDefault="00C438C2" w:rsidP="00C438C2">
      <w:r>
        <w:rPr>
          <w:noProof/>
        </w:rPr>
        <w:lastRenderedPageBreak/>
        <w:drawing>
          <wp:inline distT="0" distB="0" distL="0" distR="0" wp14:anchorId="061A3918" wp14:editId="0627ED0B">
            <wp:extent cx="516255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C2" w:rsidRDefault="00C438C2" w:rsidP="00C438C2"/>
    <w:p w:rsidR="00C438C2" w:rsidRPr="00C438C2" w:rsidRDefault="00C438C2" w:rsidP="00C438C2">
      <w:r>
        <w:rPr>
          <w:rFonts w:hint="eastAsia"/>
        </w:rPr>
        <w:t>这样，我们</w:t>
      </w:r>
      <w:bookmarkStart w:id="0" w:name="_GoBack"/>
      <w:bookmarkEnd w:id="0"/>
    </w:p>
    <w:sectPr w:rsidR="00C438C2" w:rsidRPr="00C438C2" w:rsidSect="00643922">
      <w:headerReference w:type="default" r:id="rId37"/>
      <w:footerReference w:type="default" r:id="rId38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63" w:rsidRDefault="007E5063" w:rsidP="009F5A79">
      <w:r>
        <w:separator/>
      </w:r>
    </w:p>
  </w:endnote>
  <w:endnote w:type="continuationSeparator" w:id="0">
    <w:p w:rsidR="007E5063" w:rsidRDefault="007E5063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ouYuan,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7E5063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>Shanghai Bluedot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01662">
            <w:rPr>
              <w:rFonts w:hint="eastAsia"/>
              <w:noProof/>
            </w:rPr>
            <w:t>在</w:t>
          </w:r>
          <w:r w:rsidR="00001662">
            <w:rPr>
              <w:rFonts w:hint="eastAsia"/>
              <w:noProof/>
            </w:rPr>
            <w:t xml:space="preserve">Linux </w:t>
          </w:r>
          <w:r w:rsidR="00001662">
            <w:rPr>
              <w:rFonts w:hint="eastAsia"/>
              <w:noProof/>
            </w:rPr>
            <w:t>安装</w:t>
          </w:r>
          <w:r w:rsidR="00001662">
            <w:rPr>
              <w:rFonts w:hint="eastAsia"/>
              <w:noProof/>
            </w:rPr>
            <w:t>svn</w:t>
          </w:r>
          <w:r w:rsidR="00001662">
            <w:rPr>
              <w:rFonts w:hint="eastAsia"/>
              <w:noProof/>
            </w:rPr>
            <w:t>客户端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001662" w:rsidRPr="00001662">
            <w:rPr>
              <w:noProof/>
              <w:color w:val="FFFFFF" w:themeColor="background1"/>
              <w:lang w:val="zh-CN"/>
            </w:rPr>
            <w:t>16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63" w:rsidRDefault="007E5063" w:rsidP="009F5A79">
      <w:r>
        <w:separator/>
      </w:r>
    </w:p>
  </w:footnote>
  <w:footnote w:type="continuationSeparator" w:id="0">
    <w:p w:rsidR="007E5063" w:rsidRDefault="007E5063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0C472C6F"/>
    <w:multiLevelType w:val="multilevel"/>
    <w:tmpl w:val="D78E070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464A4C"/>
    <w:multiLevelType w:val="multilevel"/>
    <w:tmpl w:val="04AC99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03C528A"/>
    <w:multiLevelType w:val="hybridMultilevel"/>
    <w:tmpl w:val="345C33BE"/>
    <w:lvl w:ilvl="0" w:tplc="5E184D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6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5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37"/>
  </w:num>
  <w:num w:numId="7">
    <w:abstractNumId w:val="15"/>
  </w:num>
  <w:num w:numId="8">
    <w:abstractNumId w:val="4"/>
  </w:num>
  <w:num w:numId="9">
    <w:abstractNumId w:val="39"/>
  </w:num>
  <w:num w:numId="10">
    <w:abstractNumId w:val="45"/>
  </w:num>
  <w:num w:numId="11">
    <w:abstractNumId w:val="5"/>
  </w:num>
  <w:num w:numId="12">
    <w:abstractNumId w:val="38"/>
  </w:num>
  <w:num w:numId="13">
    <w:abstractNumId w:val="35"/>
  </w:num>
  <w:num w:numId="14">
    <w:abstractNumId w:val="12"/>
  </w:num>
  <w:num w:numId="15">
    <w:abstractNumId w:val="32"/>
  </w:num>
  <w:num w:numId="16">
    <w:abstractNumId w:val="8"/>
  </w:num>
  <w:num w:numId="17">
    <w:abstractNumId w:val="2"/>
  </w:num>
  <w:num w:numId="18">
    <w:abstractNumId w:val="0"/>
  </w:num>
  <w:num w:numId="19">
    <w:abstractNumId w:val="36"/>
  </w:num>
  <w:num w:numId="20">
    <w:abstractNumId w:val="3"/>
  </w:num>
  <w:num w:numId="21">
    <w:abstractNumId w:val="25"/>
  </w:num>
  <w:num w:numId="22">
    <w:abstractNumId w:val="40"/>
  </w:num>
  <w:num w:numId="23">
    <w:abstractNumId w:val="24"/>
  </w:num>
  <w:num w:numId="24">
    <w:abstractNumId w:val="41"/>
  </w:num>
  <w:num w:numId="25">
    <w:abstractNumId w:val="22"/>
  </w:num>
  <w:num w:numId="26">
    <w:abstractNumId w:val="44"/>
  </w:num>
  <w:num w:numId="27">
    <w:abstractNumId w:val="34"/>
  </w:num>
  <w:num w:numId="28">
    <w:abstractNumId w:val="16"/>
  </w:num>
  <w:num w:numId="29">
    <w:abstractNumId w:val="33"/>
  </w:num>
  <w:num w:numId="30">
    <w:abstractNumId w:val="43"/>
  </w:num>
  <w:num w:numId="31">
    <w:abstractNumId w:val="23"/>
  </w:num>
  <w:num w:numId="32">
    <w:abstractNumId w:val="28"/>
  </w:num>
  <w:num w:numId="33">
    <w:abstractNumId w:val="27"/>
  </w:num>
  <w:num w:numId="34">
    <w:abstractNumId w:val="21"/>
  </w:num>
  <w:num w:numId="35">
    <w:abstractNumId w:val="18"/>
  </w:num>
  <w:num w:numId="36">
    <w:abstractNumId w:val="26"/>
  </w:num>
  <w:num w:numId="37">
    <w:abstractNumId w:val="30"/>
  </w:num>
  <w:num w:numId="38">
    <w:abstractNumId w:val="19"/>
  </w:num>
  <w:num w:numId="39">
    <w:abstractNumId w:val="10"/>
  </w:num>
  <w:num w:numId="40">
    <w:abstractNumId w:val="1"/>
  </w:num>
  <w:num w:numId="41">
    <w:abstractNumId w:val="31"/>
  </w:num>
  <w:num w:numId="42">
    <w:abstractNumId w:val="42"/>
  </w:num>
  <w:num w:numId="43">
    <w:abstractNumId w:val="29"/>
  </w:num>
  <w:num w:numId="44">
    <w:abstractNumId w:val="13"/>
  </w:num>
  <w:num w:numId="45">
    <w:abstractNumId w:val="7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1662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0476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E24B7"/>
    <w:rsid w:val="000E54CD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112F"/>
    <w:rsid w:val="00174BBE"/>
    <w:rsid w:val="0017590B"/>
    <w:rsid w:val="00180212"/>
    <w:rsid w:val="00182B3E"/>
    <w:rsid w:val="001857D0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885"/>
    <w:rsid w:val="002B6DA6"/>
    <w:rsid w:val="002C2C91"/>
    <w:rsid w:val="002C78FA"/>
    <w:rsid w:val="002D486A"/>
    <w:rsid w:val="002E5875"/>
    <w:rsid w:val="002E7D30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879C2"/>
    <w:rsid w:val="00390669"/>
    <w:rsid w:val="00395E72"/>
    <w:rsid w:val="00396A3A"/>
    <w:rsid w:val="003A0F87"/>
    <w:rsid w:val="003A396A"/>
    <w:rsid w:val="003A4481"/>
    <w:rsid w:val="003B722D"/>
    <w:rsid w:val="003D087F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07C08"/>
    <w:rsid w:val="004107A0"/>
    <w:rsid w:val="00417A7B"/>
    <w:rsid w:val="00421128"/>
    <w:rsid w:val="0042125B"/>
    <w:rsid w:val="00427CA7"/>
    <w:rsid w:val="00430B3A"/>
    <w:rsid w:val="0045238A"/>
    <w:rsid w:val="004568DB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04AB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262B4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67C6F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7367A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6F7E"/>
    <w:rsid w:val="00707CEA"/>
    <w:rsid w:val="007101D7"/>
    <w:rsid w:val="00710D13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0FF0"/>
    <w:rsid w:val="007A106E"/>
    <w:rsid w:val="007B21EB"/>
    <w:rsid w:val="007B700D"/>
    <w:rsid w:val="007C0C75"/>
    <w:rsid w:val="007D1C75"/>
    <w:rsid w:val="007D3014"/>
    <w:rsid w:val="007D3FB1"/>
    <w:rsid w:val="007D4029"/>
    <w:rsid w:val="007D4AA8"/>
    <w:rsid w:val="007E1E03"/>
    <w:rsid w:val="007E5063"/>
    <w:rsid w:val="007F20C1"/>
    <w:rsid w:val="007F28D0"/>
    <w:rsid w:val="007F560E"/>
    <w:rsid w:val="007F76F3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1880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8F5609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428BE"/>
    <w:rsid w:val="009468BF"/>
    <w:rsid w:val="00960320"/>
    <w:rsid w:val="00963D54"/>
    <w:rsid w:val="009643A9"/>
    <w:rsid w:val="009679FB"/>
    <w:rsid w:val="009709B6"/>
    <w:rsid w:val="009730ED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B6EC9"/>
    <w:rsid w:val="009C6117"/>
    <w:rsid w:val="009D5581"/>
    <w:rsid w:val="009E2D95"/>
    <w:rsid w:val="009F218B"/>
    <w:rsid w:val="009F5A79"/>
    <w:rsid w:val="009F6858"/>
    <w:rsid w:val="009F75F2"/>
    <w:rsid w:val="00A05497"/>
    <w:rsid w:val="00A062AA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01CC"/>
    <w:rsid w:val="00A61BDA"/>
    <w:rsid w:val="00A665FE"/>
    <w:rsid w:val="00A7470C"/>
    <w:rsid w:val="00A86EF7"/>
    <w:rsid w:val="00A87F1D"/>
    <w:rsid w:val="00A90631"/>
    <w:rsid w:val="00A906FF"/>
    <w:rsid w:val="00A90E28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AF6F7D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0ED"/>
    <w:rsid w:val="00B66188"/>
    <w:rsid w:val="00B72AC9"/>
    <w:rsid w:val="00B73206"/>
    <w:rsid w:val="00B735BE"/>
    <w:rsid w:val="00B737BA"/>
    <w:rsid w:val="00B75BD2"/>
    <w:rsid w:val="00B760BD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D7569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38C2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91148"/>
    <w:rsid w:val="00CA02FE"/>
    <w:rsid w:val="00CA44A6"/>
    <w:rsid w:val="00CB2589"/>
    <w:rsid w:val="00CB333B"/>
    <w:rsid w:val="00CB4D23"/>
    <w:rsid w:val="00CB5229"/>
    <w:rsid w:val="00CC02C6"/>
    <w:rsid w:val="00CC5280"/>
    <w:rsid w:val="00CC7781"/>
    <w:rsid w:val="00CD22F7"/>
    <w:rsid w:val="00CD6227"/>
    <w:rsid w:val="00CE1123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56D60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03B65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16B4"/>
    <w:rsid w:val="00E67B0A"/>
    <w:rsid w:val="00E715EA"/>
    <w:rsid w:val="00E83213"/>
    <w:rsid w:val="00E839F9"/>
    <w:rsid w:val="00E84852"/>
    <w:rsid w:val="00E85A4E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03E7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31D7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B4359"/>
    <w:rsid w:val="00FC179B"/>
    <w:rsid w:val="00FC3E70"/>
    <w:rsid w:val="00FD2F58"/>
    <w:rsid w:val="00FE2208"/>
    <w:rsid w:val="00FE23B0"/>
    <w:rsid w:val="00FF0045"/>
    <w:rsid w:val="00FF0978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F1B84"/>
  <w15:docId w15:val="{E3432DBA-CBE1-4CEE-AEC5-12E64887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DEEF4-5A21-48AF-BFAE-63BDBF72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2119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keywords/>
  <dc:description/>
  <cp:lastModifiedBy>Alvin Wan</cp:lastModifiedBy>
  <cp:revision>21</cp:revision>
  <cp:lastPrinted>2016-09-07T02:34:00Z</cp:lastPrinted>
  <dcterms:created xsi:type="dcterms:W3CDTF">2016-03-29T10:56:00Z</dcterms:created>
  <dcterms:modified xsi:type="dcterms:W3CDTF">2016-09-17T16:17:00Z</dcterms:modified>
</cp:coreProperties>
</file>