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 w:displacedByCustomXml="next"/>
    <w:bookmarkEnd w:id="0" w:displacedByCustomXml="next"/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-166469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942AD" w:rsidRDefault="00D942AD">
          <w:pPr>
            <w:pStyle w:val="TOCHeading"/>
          </w:pPr>
          <w:r>
            <w:t>Table of Contents</w:t>
          </w:r>
        </w:p>
        <w:p w:rsidR="00853E30" w:rsidRDefault="00D942AD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07553" w:history="1">
            <w:r w:rsidR="00853E30" w:rsidRPr="002A5170">
              <w:rPr>
                <w:rStyle w:val="Hyperlink"/>
                <w:noProof/>
              </w:rPr>
              <w:t>1, Upload adv_zabbix_linux_agent.3.0.4.tar.gz to server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_Toc461007553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0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4" w:history="1">
            <w:r w:rsidR="00853E30" w:rsidRPr="002A5170">
              <w:rPr>
                <w:rStyle w:val="Hyperlink"/>
                <w:noProof/>
              </w:rPr>
              <w:t>2, Confirm your directory and perform sudo su – become to root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_Toc461007554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0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5" w:history="1">
            <w:r w:rsidR="00853E30" w:rsidRPr="002A5170">
              <w:rPr>
                <w:rStyle w:val="Hyperlink"/>
                <w:noProof/>
              </w:rPr>
              <w:t>3, Uncompress adv_zabbix_linux_agent.3.0.4.tar.gz and cd enter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_Toc461007555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0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6" w:history="1">
            <w:r w:rsidR="00853E30" w:rsidRPr="002A5170">
              <w:rPr>
                <w:rStyle w:val="Hyperlink"/>
                <w:noProof/>
              </w:rPr>
              <w:t>4, Execute sh zabbix3.0.4_agent.sh to auto install zabbix agent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_Toc461007556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1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7" w:history="1">
            <w:r w:rsidR="00853E30" w:rsidRPr="002A5170">
              <w:rPr>
                <w:rStyle w:val="Hyperlink"/>
                <w:noProof/>
              </w:rPr>
              <w:t>5, Confirm zabbix agent has already running and will auto start in server restart.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_Toc461007557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1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8" w:history="1">
            <w:r w:rsidR="00853E30" w:rsidRPr="002A5170">
              <w:rPr>
                <w:rStyle w:val="Hyperlink"/>
                <w:noProof/>
              </w:rPr>
              <w:t>6, Add the host to zabbix monitoring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_Toc461007558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2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853E30" w:rsidRDefault="00A0601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61007559" w:history="1">
            <w:r w:rsidR="00853E30" w:rsidRPr="002A5170">
              <w:rPr>
                <w:rStyle w:val="Hyperlink"/>
                <w:noProof/>
              </w:rPr>
              <w:t>7, Check latest data</w:t>
            </w:r>
            <w:r w:rsidR="00853E30">
              <w:rPr>
                <w:noProof/>
                <w:webHidden/>
              </w:rPr>
              <w:tab/>
            </w:r>
            <w:r w:rsidR="00853E30">
              <w:rPr>
                <w:noProof/>
                <w:webHidden/>
              </w:rPr>
              <w:fldChar w:fldCharType="begin"/>
            </w:r>
            <w:r w:rsidR="00853E30">
              <w:rPr>
                <w:noProof/>
                <w:webHidden/>
              </w:rPr>
              <w:instrText xml:space="preserve"> PAGEREF _Toc461007559 \h </w:instrText>
            </w:r>
            <w:r w:rsidR="00853E30">
              <w:rPr>
                <w:noProof/>
                <w:webHidden/>
              </w:rPr>
            </w:r>
            <w:r w:rsidR="00853E30">
              <w:rPr>
                <w:noProof/>
                <w:webHidden/>
              </w:rPr>
              <w:fldChar w:fldCharType="separate"/>
            </w:r>
            <w:r w:rsidR="00650CD4">
              <w:rPr>
                <w:noProof/>
                <w:webHidden/>
              </w:rPr>
              <w:t>8</w:t>
            </w:r>
            <w:r w:rsidR="00853E30">
              <w:rPr>
                <w:noProof/>
                <w:webHidden/>
              </w:rPr>
              <w:fldChar w:fldCharType="end"/>
            </w:r>
          </w:hyperlink>
        </w:p>
        <w:p w:rsidR="00D942AD" w:rsidRDefault="00D942AD">
          <w:r>
            <w:rPr>
              <w:b/>
              <w:bCs/>
              <w:noProof/>
            </w:rPr>
            <w:fldChar w:fldCharType="end"/>
          </w:r>
        </w:p>
      </w:sdtContent>
    </w:sdt>
    <w:p w:rsidR="00D942AD" w:rsidRDefault="00D942AD" w:rsidP="00D942AD"/>
    <w:p w:rsidR="00D942AD" w:rsidRDefault="00D942AD" w:rsidP="00462F96">
      <w:pPr>
        <w:pStyle w:val="Heading1"/>
        <w:ind w:left="210" w:right="210"/>
      </w:pPr>
    </w:p>
    <w:p w:rsidR="003879C2" w:rsidRDefault="00462F96" w:rsidP="00462F96">
      <w:pPr>
        <w:pStyle w:val="Heading1"/>
        <w:ind w:left="210" w:right="210"/>
      </w:pPr>
      <w:bookmarkStart w:id="1" w:name="_Toc461007553"/>
      <w:r>
        <w:rPr>
          <w:rFonts w:hint="eastAsia"/>
        </w:rPr>
        <w:t>1</w:t>
      </w:r>
      <w:r w:rsidR="00D942AD">
        <w:rPr>
          <w:rFonts w:hint="eastAsia"/>
        </w:rPr>
        <w:t xml:space="preserve">, </w:t>
      </w:r>
      <w:r w:rsidR="00853E30">
        <w:t>U</w:t>
      </w:r>
      <w:r>
        <w:rPr>
          <w:rFonts w:hint="eastAsia"/>
        </w:rPr>
        <w:t>p</w:t>
      </w:r>
      <w:r>
        <w:t xml:space="preserve">load </w:t>
      </w:r>
      <w:r w:rsidRPr="00462F96">
        <w:t>adv_zabbix_linux_agent.3.0.4.tar.gz</w:t>
      </w:r>
      <w:r>
        <w:t xml:space="preserve"> to server</w:t>
      </w:r>
      <w:bookmarkEnd w:id="1"/>
    </w:p>
    <w:p w:rsidR="00462F96" w:rsidRDefault="00462F96" w:rsidP="00462F96">
      <w:r>
        <w:rPr>
          <w:noProof/>
        </w:rPr>
        <w:drawing>
          <wp:inline distT="0" distB="0" distL="0" distR="0" wp14:anchorId="6D0E689C" wp14:editId="5CD00C2D">
            <wp:extent cx="64293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6" w:rsidRDefault="00462F96" w:rsidP="00D942AD">
      <w:pPr>
        <w:pStyle w:val="Heading1"/>
        <w:ind w:left="210" w:right="210"/>
      </w:pPr>
      <w:bookmarkStart w:id="2" w:name="_Toc461007554"/>
      <w:r>
        <w:rPr>
          <w:rFonts w:hint="eastAsia"/>
        </w:rPr>
        <w:t>2,</w:t>
      </w:r>
      <w:r w:rsidR="00D942AD">
        <w:t xml:space="preserve"> </w:t>
      </w:r>
      <w:r w:rsidR="00853E30">
        <w:rPr>
          <w:rFonts w:hint="eastAsia"/>
        </w:rPr>
        <w:t>C</w:t>
      </w:r>
      <w:r w:rsidR="00D942AD">
        <w:t>onfirm your directory</w:t>
      </w:r>
      <w:r w:rsidR="00D942AD">
        <w:rPr>
          <w:rFonts w:hint="eastAsia"/>
        </w:rPr>
        <w:t xml:space="preserve"> and </w:t>
      </w:r>
      <w:r w:rsidR="00D942AD">
        <w:t xml:space="preserve">perform </w:t>
      </w:r>
      <w:proofErr w:type="spellStart"/>
      <w:r w:rsidR="00D942AD">
        <w:t>sudo</w:t>
      </w:r>
      <w:proofErr w:type="spellEnd"/>
      <w:r w:rsidR="00D942AD">
        <w:t xml:space="preserve"> </w:t>
      </w:r>
      <w:proofErr w:type="spellStart"/>
      <w:r w:rsidR="00D942AD">
        <w:t>su</w:t>
      </w:r>
      <w:proofErr w:type="spellEnd"/>
      <w:r w:rsidR="00D942AD">
        <w:t xml:space="preserve"> – </w:t>
      </w:r>
      <w:r w:rsidR="00D942AD">
        <w:rPr>
          <w:rFonts w:hint="eastAsia"/>
        </w:rPr>
        <w:t>become</w:t>
      </w:r>
      <w:r w:rsidR="00D942AD">
        <w:t xml:space="preserve"> </w:t>
      </w:r>
      <w:r w:rsidR="00D942AD">
        <w:rPr>
          <w:rFonts w:hint="eastAsia"/>
        </w:rPr>
        <w:t>to</w:t>
      </w:r>
      <w:r w:rsidR="00D942AD">
        <w:t xml:space="preserve"> root</w:t>
      </w:r>
      <w:bookmarkEnd w:id="2"/>
    </w:p>
    <w:p w:rsidR="00D942AD" w:rsidRPr="00D942AD" w:rsidRDefault="00D942AD" w:rsidP="00462F96">
      <w:r>
        <w:rPr>
          <w:noProof/>
        </w:rPr>
        <w:drawing>
          <wp:inline distT="0" distB="0" distL="0" distR="0" wp14:anchorId="346FFC94" wp14:editId="473998A0">
            <wp:extent cx="6646545" cy="17049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96" w:rsidRDefault="00D942AD" w:rsidP="00462F96">
      <w:pPr>
        <w:pStyle w:val="Heading1"/>
        <w:ind w:left="210" w:right="210"/>
      </w:pPr>
      <w:bookmarkStart w:id="3" w:name="_Toc461007555"/>
      <w:r>
        <w:t>3</w:t>
      </w:r>
      <w:r w:rsidR="00462F96">
        <w:rPr>
          <w:rFonts w:hint="eastAsia"/>
        </w:rPr>
        <w:t>,</w:t>
      </w:r>
      <w:r w:rsidR="00853E30">
        <w:t xml:space="preserve"> </w:t>
      </w:r>
      <w:proofErr w:type="spellStart"/>
      <w:r w:rsidR="00853E30">
        <w:t>U</w:t>
      </w:r>
      <w:r w:rsidR="00462F96">
        <w:t>ncompress</w:t>
      </w:r>
      <w:proofErr w:type="spellEnd"/>
      <w:r w:rsidR="00462F96">
        <w:t xml:space="preserve"> </w:t>
      </w:r>
      <w:r w:rsidR="00462F96" w:rsidRPr="00462F96">
        <w:t>adv_zabbix_linux_agent.3.0.4.tar.gz</w:t>
      </w:r>
      <w:r w:rsidR="00462F96">
        <w:t xml:space="preserve"> and </w:t>
      </w:r>
      <w:r>
        <w:t>cd enter</w:t>
      </w:r>
      <w:bookmarkEnd w:id="3"/>
    </w:p>
    <w:p w:rsidR="00D942AD" w:rsidRDefault="00D942AD" w:rsidP="00D942AD">
      <w:r>
        <w:rPr>
          <w:noProof/>
        </w:rPr>
        <w:drawing>
          <wp:inline distT="0" distB="0" distL="0" distR="0" wp14:anchorId="07A10A52" wp14:editId="4815973F">
            <wp:extent cx="593407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D" w:rsidRDefault="00D942AD" w:rsidP="00D942AD"/>
    <w:p w:rsidR="00D942AD" w:rsidRDefault="00D942AD" w:rsidP="00D942AD">
      <w:pPr>
        <w:pStyle w:val="Heading1"/>
        <w:ind w:left="210" w:right="210"/>
      </w:pPr>
      <w:bookmarkStart w:id="4" w:name="_Toc461007556"/>
      <w:r>
        <w:rPr>
          <w:rFonts w:hint="eastAsia"/>
        </w:rPr>
        <w:lastRenderedPageBreak/>
        <w:t>4,</w:t>
      </w:r>
      <w:r w:rsidR="00853E30">
        <w:t xml:space="preserve"> </w:t>
      </w:r>
      <w:r w:rsidR="00853E30">
        <w:rPr>
          <w:rFonts w:hint="eastAsia"/>
        </w:rPr>
        <w:t>E</w:t>
      </w:r>
      <w:r>
        <w:t xml:space="preserve">xecute </w:t>
      </w:r>
      <w:proofErr w:type="spellStart"/>
      <w:r>
        <w:t>sh</w:t>
      </w:r>
      <w:proofErr w:type="spellEnd"/>
      <w:r>
        <w:t xml:space="preserve"> zabbix3.0.4_agent.sh to auto install </w:t>
      </w:r>
      <w:proofErr w:type="spellStart"/>
      <w:r>
        <w:t>zabbix</w:t>
      </w:r>
      <w:proofErr w:type="spellEnd"/>
      <w:r>
        <w:t xml:space="preserve"> agent</w:t>
      </w:r>
      <w:bookmarkEnd w:id="4"/>
    </w:p>
    <w:p w:rsidR="00D942AD" w:rsidRDefault="00D942AD" w:rsidP="00D942AD">
      <w:r>
        <w:rPr>
          <w:noProof/>
        </w:rPr>
        <w:drawing>
          <wp:inline distT="0" distB="0" distL="0" distR="0" wp14:anchorId="7F583336" wp14:editId="75B18AF6">
            <wp:extent cx="43815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D" w:rsidRDefault="00D942AD" w:rsidP="00D942AD">
      <w:r>
        <w:t>A</w:t>
      </w:r>
      <w:r>
        <w:rPr>
          <w:rFonts w:hint="eastAsia"/>
        </w:rPr>
        <w:t xml:space="preserve">nd </w:t>
      </w:r>
      <w:r>
        <w:t xml:space="preserve">now, </w:t>
      </w:r>
      <w:proofErr w:type="spellStart"/>
      <w:r>
        <w:t>zabbix</w:t>
      </w:r>
      <w:proofErr w:type="spellEnd"/>
      <w:r>
        <w:t xml:space="preserve"> agent has been installed, and started.</w:t>
      </w:r>
    </w:p>
    <w:p w:rsidR="00D942AD" w:rsidRDefault="00D942AD" w:rsidP="00D942AD">
      <w:r>
        <w:rPr>
          <w:noProof/>
        </w:rPr>
        <w:drawing>
          <wp:inline distT="0" distB="0" distL="0" distR="0" wp14:anchorId="372CF262" wp14:editId="525B6C8C">
            <wp:extent cx="6646545" cy="1930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AD" w:rsidRDefault="00853E30" w:rsidP="00D942AD">
      <w:pPr>
        <w:pStyle w:val="Heading1"/>
        <w:ind w:left="210" w:right="210"/>
      </w:pPr>
      <w:bookmarkStart w:id="5" w:name="_Toc461007557"/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C</w:t>
      </w:r>
      <w:r w:rsidR="00D942AD">
        <w:rPr>
          <w:rFonts w:hint="eastAsia"/>
        </w:rPr>
        <w:t xml:space="preserve">onfirm </w:t>
      </w:r>
      <w:proofErr w:type="spellStart"/>
      <w:r w:rsidR="00D942AD">
        <w:rPr>
          <w:rFonts w:hint="eastAsia"/>
        </w:rPr>
        <w:t>zabbix</w:t>
      </w:r>
      <w:proofErr w:type="spellEnd"/>
      <w:r w:rsidR="00D942AD">
        <w:rPr>
          <w:rFonts w:hint="eastAsia"/>
        </w:rPr>
        <w:t xml:space="preserve"> ag</w:t>
      </w:r>
      <w:r w:rsidR="00D942AD">
        <w:t>ent has already running and will auto start in server restart.</w:t>
      </w:r>
      <w:bookmarkEnd w:id="5"/>
    </w:p>
    <w:p w:rsidR="00D942AD" w:rsidRPr="00D942AD" w:rsidRDefault="00D942AD" w:rsidP="00D942AD"/>
    <w:p w:rsidR="00462F96" w:rsidRDefault="00D942AD" w:rsidP="00462F96">
      <w:r>
        <w:rPr>
          <w:noProof/>
        </w:rPr>
        <w:drawing>
          <wp:inline distT="0" distB="0" distL="0" distR="0" wp14:anchorId="186013A0" wp14:editId="38DD8FA8">
            <wp:extent cx="63055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27" w:rsidRDefault="00051627" w:rsidP="00462F96">
      <w:r>
        <w:t>A</w:t>
      </w:r>
      <w:r>
        <w:rPr>
          <w:rFonts w:hint="eastAsia"/>
        </w:rPr>
        <w:t xml:space="preserve">ll </w:t>
      </w:r>
      <w:r>
        <w:t>installation has done.</w:t>
      </w:r>
    </w:p>
    <w:p w:rsidR="00051627" w:rsidRDefault="00051627" w:rsidP="00462F96"/>
    <w:p w:rsidR="00256340" w:rsidRDefault="00256340" w:rsidP="00256340">
      <w:pPr>
        <w:pStyle w:val="Heading1"/>
        <w:ind w:left="210" w:right="210"/>
      </w:pPr>
      <w:bookmarkStart w:id="6" w:name="_Toc461007558"/>
      <w:r>
        <w:rPr>
          <w:rFonts w:hint="eastAsia"/>
        </w:rPr>
        <w:lastRenderedPageBreak/>
        <w:t xml:space="preserve">6, Add </w:t>
      </w:r>
      <w:r>
        <w:t xml:space="preserve">the </w:t>
      </w:r>
      <w:r>
        <w:rPr>
          <w:rFonts w:hint="eastAsia"/>
        </w:rPr>
        <w:t xml:space="preserve">host </w:t>
      </w:r>
      <w:r>
        <w:t xml:space="preserve">to </w:t>
      </w:r>
      <w:proofErr w:type="spellStart"/>
      <w:r>
        <w:t>zabbix</w:t>
      </w:r>
      <w:proofErr w:type="spellEnd"/>
      <w:r>
        <w:t xml:space="preserve"> monitoring</w:t>
      </w:r>
      <w:bookmarkEnd w:id="6"/>
    </w:p>
    <w:p w:rsidR="00256340" w:rsidRDefault="00256340" w:rsidP="00256340">
      <w:r>
        <w:rPr>
          <w:noProof/>
        </w:rPr>
        <w:drawing>
          <wp:inline distT="0" distB="0" distL="0" distR="0" wp14:anchorId="26DCF228" wp14:editId="05429F02">
            <wp:extent cx="6646545" cy="192341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40" w:rsidRDefault="00256340" w:rsidP="00256340">
      <w:r>
        <w:rPr>
          <w:noProof/>
        </w:rPr>
        <w:drawing>
          <wp:inline distT="0" distB="0" distL="0" distR="0" wp14:anchorId="67DAC539" wp14:editId="4ECD1012">
            <wp:extent cx="6646545" cy="51904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40" w:rsidRDefault="00256340" w:rsidP="00256340">
      <w:r>
        <w:rPr>
          <w:noProof/>
        </w:rPr>
        <w:lastRenderedPageBreak/>
        <w:drawing>
          <wp:inline distT="0" distB="0" distL="0" distR="0" wp14:anchorId="2BEE5FC0" wp14:editId="72DC2116">
            <wp:extent cx="629602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40" w:rsidRDefault="00256340" w:rsidP="00256340">
      <w:r>
        <w:rPr>
          <w:noProof/>
        </w:rPr>
        <w:drawing>
          <wp:inline distT="0" distB="0" distL="0" distR="0" wp14:anchorId="01EE4F1E" wp14:editId="2E5DEAC5">
            <wp:extent cx="6646545" cy="8401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40" w:rsidRDefault="00256340" w:rsidP="00256340"/>
    <w:p w:rsidR="00256340" w:rsidRDefault="00256340" w:rsidP="00256340">
      <w:r>
        <w:rPr>
          <w:noProof/>
        </w:rPr>
        <w:lastRenderedPageBreak/>
        <w:drawing>
          <wp:inline distT="0" distB="0" distL="0" distR="0" wp14:anchorId="64045C3C" wp14:editId="16536462">
            <wp:extent cx="5181600" cy="591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F7" w:rsidRDefault="00C93CF7" w:rsidP="00256340"/>
    <w:p w:rsidR="007604EC" w:rsidRDefault="007604EC" w:rsidP="00256340">
      <w:r>
        <w:t>T</w:t>
      </w:r>
      <w:r>
        <w:rPr>
          <w:rFonts w:hint="eastAsia"/>
        </w:rPr>
        <w:t xml:space="preserve">hen, </w:t>
      </w:r>
      <w:r w:rsidR="00853E30" w:rsidRPr="00853E30">
        <w:t>Wait a few minutes.</w:t>
      </w:r>
      <w:r w:rsidR="00853E30">
        <w:t xml:space="preserve"> Less than 5 minute.</w:t>
      </w:r>
    </w:p>
    <w:p w:rsidR="00C93CF7" w:rsidRDefault="00C93CF7" w:rsidP="00256340">
      <w:r>
        <w:rPr>
          <w:noProof/>
        </w:rPr>
        <w:lastRenderedPageBreak/>
        <w:drawing>
          <wp:inline distT="0" distB="0" distL="0" distR="0" wp14:anchorId="183EBD60" wp14:editId="39F3C113">
            <wp:extent cx="6048375" cy="4086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40" w:rsidRDefault="00256340" w:rsidP="00256340"/>
    <w:p w:rsidR="00C93CF7" w:rsidRDefault="007604EC" w:rsidP="00256340">
      <w:r>
        <w:rPr>
          <w:noProof/>
        </w:rPr>
        <w:drawing>
          <wp:inline distT="0" distB="0" distL="0" distR="0" wp14:anchorId="5742CE64" wp14:editId="38F4C006">
            <wp:extent cx="6315075" cy="407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C" w:rsidRDefault="007604EC" w:rsidP="00256340">
      <w:r>
        <w:rPr>
          <w:noProof/>
        </w:rPr>
        <w:lastRenderedPageBreak/>
        <w:drawing>
          <wp:inline distT="0" distB="0" distL="0" distR="0" wp14:anchorId="20777D06" wp14:editId="230416AA">
            <wp:extent cx="6610350" cy="2400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30" w:rsidRDefault="00853E30" w:rsidP="00853E30">
      <w:r>
        <w:rPr>
          <w:noProof/>
        </w:rPr>
        <w:drawing>
          <wp:inline distT="0" distB="0" distL="0" distR="0" wp14:anchorId="6EE6362C" wp14:editId="10B91B97">
            <wp:extent cx="6646545" cy="4803140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30" w:rsidRDefault="00853E30" w:rsidP="00853E30"/>
    <w:p w:rsidR="00853E30" w:rsidRDefault="00853E30" w:rsidP="00853E30">
      <w:r>
        <w:rPr>
          <w:rFonts w:hint="eastAsia"/>
        </w:rPr>
        <w:t xml:space="preserve">Now, ZABBIX has already monitoring this server with agent </w:t>
      </w:r>
      <w:r>
        <w:t>successfully.</w:t>
      </w:r>
    </w:p>
    <w:p w:rsidR="00853E30" w:rsidRDefault="00853E30" w:rsidP="00853E30">
      <w:r>
        <w:rPr>
          <w:noProof/>
        </w:rPr>
        <w:lastRenderedPageBreak/>
        <w:drawing>
          <wp:inline distT="0" distB="0" distL="0" distR="0" wp14:anchorId="28642F06" wp14:editId="266CB161">
            <wp:extent cx="6646545" cy="4794885"/>
            <wp:effectExtent l="0" t="0" r="190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30" w:rsidRPr="00256340" w:rsidRDefault="00853E30" w:rsidP="00256340"/>
    <w:p w:rsidR="00051627" w:rsidRDefault="00853E30" w:rsidP="00853E30">
      <w:pPr>
        <w:pStyle w:val="Heading1"/>
        <w:ind w:left="210" w:right="210"/>
      </w:pPr>
      <w:bookmarkStart w:id="7" w:name="_Toc461007559"/>
      <w:r>
        <w:rPr>
          <w:rFonts w:hint="eastAsia"/>
        </w:rPr>
        <w:lastRenderedPageBreak/>
        <w:t>7, Check latest data</w:t>
      </w:r>
      <w:bookmarkEnd w:id="7"/>
    </w:p>
    <w:p w:rsidR="00853E30" w:rsidRPr="00462F96" w:rsidRDefault="00853E30" w:rsidP="00256340">
      <w:r>
        <w:rPr>
          <w:noProof/>
        </w:rPr>
        <w:drawing>
          <wp:inline distT="0" distB="0" distL="0" distR="0" wp14:anchorId="7C4D2043" wp14:editId="371025A3">
            <wp:extent cx="6646545" cy="577659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E30" w:rsidRPr="00462F96" w:rsidSect="00643922">
      <w:headerReference w:type="default" r:id="rId26"/>
      <w:footerReference w:type="default" r:id="rId27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012" w:rsidRDefault="00A06012" w:rsidP="009F5A79">
      <w:r>
        <w:separator/>
      </w:r>
    </w:p>
  </w:endnote>
  <w:endnote w:type="continuationSeparator" w:id="0">
    <w:p w:rsidR="00A06012" w:rsidRDefault="00A06012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A06012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650CD4">
              <w:rPr>
                <w:noProof/>
              </w:rPr>
              <w:t>7, Check latest data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650CD4" w:rsidRPr="00650CD4">
            <w:rPr>
              <w:noProof/>
              <w:color w:val="FFFFFF" w:themeColor="background1"/>
              <w:lang w:val="zh-CN"/>
            </w:rPr>
            <w:t>8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012" w:rsidRDefault="00A06012" w:rsidP="009F5A79">
      <w:r>
        <w:separator/>
      </w:r>
    </w:p>
  </w:footnote>
  <w:footnote w:type="continuationSeparator" w:id="0">
    <w:p w:rsidR="00A06012" w:rsidRDefault="00A06012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0C472C6F"/>
    <w:multiLevelType w:val="multilevel"/>
    <w:tmpl w:val="D78E070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464A4C"/>
    <w:multiLevelType w:val="multilevel"/>
    <w:tmpl w:val="04AC9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03C528A"/>
    <w:multiLevelType w:val="hybridMultilevel"/>
    <w:tmpl w:val="345C33BE"/>
    <w:lvl w:ilvl="0" w:tplc="5E184D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6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37"/>
  </w:num>
  <w:num w:numId="7">
    <w:abstractNumId w:val="15"/>
  </w:num>
  <w:num w:numId="8">
    <w:abstractNumId w:val="4"/>
  </w:num>
  <w:num w:numId="9">
    <w:abstractNumId w:val="39"/>
  </w:num>
  <w:num w:numId="10">
    <w:abstractNumId w:val="45"/>
  </w:num>
  <w:num w:numId="11">
    <w:abstractNumId w:val="5"/>
  </w:num>
  <w:num w:numId="12">
    <w:abstractNumId w:val="38"/>
  </w:num>
  <w:num w:numId="13">
    <w:abstractNumId w:val="35"/>
  </w:num>
  <w:num w:numId="14">
    <w:abstractNumId w:val="12"/>
  </w:num>
  <w:num w:numId="15">
    <w:abstractNumId w:val="32"/>
  </w:num>
  <w:num w:numId="16">
    <w:abstractNumId w:val="8"/>
  </w:num>
  <w:num w:numId="17">
    <w:abstractNumId w:val="2"/>
  </w:num>
  <w:num w:numId="18">
    <w:abstractNumId w:val="0"/>
  </w:num>
  <w:num w:numId="19">
    <w:abstractNumId w:val="36"/>
  </w:num>
  <w:num w:numId="20">
    <w:abstractNumId w:val="3"/>
  </w:num>
  <w:num w:numId="21">
    <w:abstractNumId w:val="25"/>
  </w:num>
  <w:num w:numId="22">
    <w:abstractNumId w:val="40"/>
  </w:num>
  <w:num w:numId="23">
    <w:abstractNumId w:val="24"/>
  </w:num>
  <w:num w:numId="24">
    <w:abstractNumId w:val="41"/>
  </w:num>
  <w:num w:numId="25">
    <w:abstractNumId w:val="22"/>
  </w:num>
  <w:num w:numId="26">
    <w:abstractNumId w:val="44"/>
  </w:num>
  <w:num w:numId="27">
    <w:abstractNumId w:val="34"/>
  </w:num>
  <w:num w:numId="28">
    <w:abstractNumId w:val="16"/>
  </w:num>
  <w:num w:numId="29">
    <w:abstractNumId w:val="33"/>
  </w:num>
  <w:num w:numId="30">
    <w:abstractNumId w:val="43"/>
  </w:num>
  <w:num w:numId="31">
    <w:abstractNumId w:val="23"/>
  </w:num>
  <w:num w:numId="32">
    <w:abstractNumId w:val="28"/>
  </w:num>
  <w:num w:numId="33">
    <w:abstractNumId w:val="27"/>
  </w:num>
  <w:num w:numId="34">
    <w:abstractNumId w:val="21"/>
  </w:num>
  <w:num w:numId="35">
    <w:abstractNumId w:val="18"/>
  </w:num>
  <w:num w:numId="36">
    <w:abstractNumId w:val="26"/>
  </w:num>
  <w:num w:numId="37">
    <w:abstractNumId w:val="30"/>
  </w:num>
  <w:num w:numId="38">
    <w:abstractNumId w:val="19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29"/>
  </w:num>
  <w:num w:numId="44">
    <w:abstractNumId w:val="13"/>
  </w:num>
  <w:num w:numId="45">
    <w:abstractNumId w:val="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0476"/>
    <w:rsid w:val="00051627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E24B7"/>
    <w:rsid w:val="000E54CD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112F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56340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885"/>
    <w:rsid w:val="002B6DA6"/>
    <w:rsid w:val="002C2C91"/>
    <w:rsid w:val="002C78FA"/>
    <w:rsid w:val="002D486A"/>
    <w:rsid w:val="002E5875"/>
    <w:rsid w:val="002E7D30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879C2"/>
    <w:rsid w:val="00390669"/>
    <w:rsid w:val="00395E72"/>
    <w:rsid w:val="00396A3A"/>
    <w:rsid w:val="003A0F87"/>
    <w:rsid w:val="003A396A"/>
    <w:rsid w:val="003A4481"/>
    <w:rsid w:val="003B722D"/>
    <w:rsid w:val="003D087F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2F96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04AB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262B4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67C6F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0CD4"/>
    <w:rsid w:val="00654709"/>
    <w:rsid w:val="00661224"/>
    <w:rsid w:val="006718E0"/>
    <w:rsid w:val="0067367A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6F7E"/>
    <w:rsid w:val="00707CEA"/>
    <w:rsid w:val="007101D7"/>
    <w:rsid w:val="00710D13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04E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0FF0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7F76F3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3E30"/>
    <w:rsid w:val="00855939"/>
    <w:rsid w:val="00860430"/>
    <w:rsid w:val="00864A11"/>
    <w:rsid w:val="00866ACE"/>
    <w:rsid w:val="008701FD"/>
    <w:rsid w:val="00871880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428BE"/>
    <w:rsid w:val="009468BF"/>
    <w:rsid w:val="00960320"/>
    <w:rsid w:val="00963D54"/>
    <w:rsid w:val="009643A9"/>
    <w:rsid w:val="009679FB"/>
    <w:rsid w:val="009709B6"/>
    <w:rsid w:val="009730ED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B6EC9"/>
    <w:rsid w:val="009C6117"/>
    <w:rsid w:val="009D5581"/>
    <w:rsid w:val="009E2D95"/>
    <w:rsid w:val="009F218B"/>
    <w:rsid w:val="009F5A79"/>
    <w:rsid w:val="009F6858"/>
    <w:rsid w:val="009F75F2"/>
    <w:rsid w:val="00A05497"/>
    <w:rsid w:val="00A06012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01CC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AF6F7D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206"/>
    <w:rsid w:val="00B735BE"/>
    <w:rsid w:val="00B737BA"/>
    <w:rsid w:val="00B75BD2"/>
    <w:rsid w:val="00B760BD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2C7"/>
    <w:rsid w:val="00BD6486"/>
    <w:rsid w:val="00BD6FB0"/>
    <w:rsid w:val="00BD7569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91148"/>
    <w:rsid w:val="00C93CF7"/>
    <w:rsid w:val="00CA02FE"/>
    <w:rsid w:val="00CA44A6"/>
    <w:rsid w:val="00CB2589"/>
    <w:rsid w:val="00CB333B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56D60"/>
    <w:rsid w:val="00D61E9C"/>
    <w:rsid w:val="00D635ED"/>
    <w:rsid w:val="00D711F3"/>
    <w:rsid w:val="00D9036B"/>
    <w:rsid w:val="00D942AD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03B65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16B4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03E7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432DBA-CBE1-4CEE-AEC5-12E6488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359721-87F7-40DE-8978-FB6EA88D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2106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keywords/>
  <dc:description/>
  <cp:lastModifiedBy>Alvin Wan</cp:lastModifiedBy>
  <cp:revision>18</cp:revision>
  <cp:lastPrinted>2016-09-07T02:33:00Z</cp:lastPrinted>
  <dcterms:created xsi:type="dcterms:W3CDTF">2016-03-29T10:56:00Z</dcterms:created>
  <dcterms:modified xsi:type="dcterms:W3CDTF">2016-09-07T02:34:00Z</dcterms:modified>
</cp:coreProperties>
</file>