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A16F8F" w:rsidRDefault="008D5817" w:rsidP="00AF353E">
      <w:pPr>
        <w:jc w:val="left"/>
        <w:rPr>
          <w:rFonts w:hint="eastAsia"/>
        </w:rPr>
      </w:pPr>
      <w:r>
        <w:t xml:space="preserve">Excute </w:t>
      </w:r>
      <w:r w:rsidRPr="008D5817">
        <w:t>dd if=/dev/zero of=1.txt bs=1G count=10</w:t>
      </w:r>
      <w:r>
        <w:rPr>
          <w:rFonts w:hint="eastAsia"/>
        </w:rPr>
        <w:t xml:space="preserve"> will be use physical memory 1G,</w:t>
      </w:r>
    </w:p>
    <w:p w:rsidR="008D5817" w:rsidRPr="005B637F" w:rsidRDefault="008D5817" w:rsidP="00AF353E">
      <w:pPr>
        <w:jc w:val="left"/>
      </w:pPr>
      <w:r>
        <w:t>B</w:t>
      </w:r>
      <w:r>
        <w:rPr>
          <w:rFonts w:hint="eastAsia"/>
        </w:rPr>
        <w:t xml:space="preserve">ut if you excute </w:t>
      </w:r>
      <w:r>
        <w:t>dd if=/dev/zero of=1.txt bs=1</w:t>
      </w:r>
      <w:r>
        <w:rPr>
          <w:rFonts w:hint="eastAsia"/>
        </w:rPr>
        <w:t>0M</w:t>
      </w:r>
      <w:r>
        <w:t xml:space="preserve"> count=1</w:t>
      </w:r>
      <w:r>
        <w:rPr>
          <w:rFonts w:hint="eastAsia"/>
        </w:rPr>
        <w:t>024 ,just will be use physical memory 10M</w:t>
      </w:r>
    </w:p>
    <w:sectPr w:rsidR="008D5817" w:rsidRPr="005B637F" w:rsidSect="008A4CC3">
      <w:headerReference w:type="default" r:id="rId9"/>
      <w:footerReference w:type="default" r:id="rId10"/>
      <w:pgSz w:w="11907" w:h="16839" w:code="9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313D" w:rsidRDefault="0032313D" w:rsidP="009F5A79">
      <w:r>
        <w:separator/>
      </w:r>
    </w:p>
  </w:endnote>
  <w:endnote w:type="continuationSeparator" w:id="1">
    <w:p w:rsidR="0032313D" w:rsidRDefault="0032313D" w:rsidP="009F5A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683"/>
      <w:gridCol w:w="854"/>
    </w:tblGrid>
    <w:tr w:rsidR="00712392">
      <w:tc>
        <w:tcPr>
          <w:tcW w:w="4500" w:type="pct"/>
          <w:tcBorders>
            <w:top w:val="single" w:sz="4" w:space="0" w:color="000000" w:themeColor="text1"/>
          </w:tcBorders>
        </w:tcPr>
        <w:p w:rsidR="00712392" w:rsidRDefault="0020192A">
          <w:pPr>
            <w:pStyle w:val="a4"/>
            <w:jc w:val="right"/>
          </w:pPr>
          <w:sdt>
            <w:sdtPr>
              <w:alias w:val="公司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712392">
                <w:rPr>
                  <w:rFonts w:hint="eastAsia"/>
                </w:rPr>
                <w:t>上海蓝道信息技术有限公司</w:t>
              </w:r>
            </w:sdtContent>
          </w:sdt>
          <w:r w:rsidR="00712392">
            <w:rPr>
              <w:lang w:val="zh-CN"/>
            </w:rPr>
            <w:t xml:space="preserve"> | </w:t>
          </w:r>
          <w:r>
            <w:fldChar w:fldCharType="begin"/>
          </w:r>
          <w:r w:rsidR="001110FD">
            <w:instrText xml:space="preserve"> STYLEREF  "1"  </w:instrText>
          </w:r>
          <w:r>
            <w:fldChar w:fldCharType="separate"/>
          </w:r>
          <w:r w:rsidR="008D5817">
            <w:rPr>
              <w:rFonts w:hint="eastAsia"/>
              <w:noProof/>
            </w:rPr>
            <w:t>3</w:t>
          </w:r>
          <w:r w:rsidR="008D5817">
            <w:rPr>
              <w:rFonts w:hint="eastAsia"/>
              <w:noProof/>
            </w:rPr>
            <w:t>，所有被监控服务器的插件添加状态</w:t>
          </w:r>
          <w:r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712392" w:rsidRDefault="0020192A">
          <w:pPr>
            <w:pStyle w:val="a3"/>
            <w:rPr>
              <w:color w:val="FFFFFF" w:themeColor="background1"/>
            </w:rPr>
          </w:pPr>
          <w:fldSimple w:instr=" PAGE   \* MERGEFORMAT ">
            <w:r w:rsidR="008D5817" w:rsidRPr="008D5817">
              <w:rPr>
                <w:noProof/>
                <w:color w:val="FFFFFF" w:themeColor="background1"/>
                <w:lang w:val="zh-CN"/>
              </w:rPr>
              <w:t>2</w:t>
            </w:r>
          </w:fldSimple>
        </w:p>
      </w:tc>
    </w:tr>
  </w:tbl>
  <w:p w:rsidR="00712392" w:rsidRDefault="0071239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313D" w:rsidRDefault="0032313D" w:rsidP="009F5A79">
      <w:r>
        <w:separator/>
      </w:r>
    </w:p>
  </w:footnote>
  <w:footnote w:type="continuationSeparator" w:id="1">
    <w:p w:rsidR="0032313D" w:rsidRDefault="0032313D" w:rsidP="009F5A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392" w:rsidRDefault="00712392">
    <w:pPr>
      <w:pStyle w:val="a3"/>
    </w:pPr>
    <w:r w:rsidRPr="00911202">
      <w:rPr>
        <w:noProof/>
        <w:lang w:val="en-GB"/>
      </w:rPr>
      <w:drawing>
        <wp:inline distT="0" distB="0" distL="0" distR="0">
          <wp:extent cx="906780" cy="263525"/>
          <wp:effectExtent l="19050" t="0" r="7620" b="0"/>
          <wp:docPr id="3" name="Picture 9" descr="BD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BD-LOGO-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263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  <w:t>Clear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324"/>
      </v:shape>
    </w:pict>
  </w:numPicBullet>
  <w:abstractNum w:abstractNumId="0">
    <w:nsid w:val="0AD12DEC"/>
    <w:multiLevelType w:val="hybridMultilevel"/>
    <w:tmpl w:val="222402F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75DC2"/>
    <w:multiLevelType w:val="hybridMultilevel"/>
    <w:tmpl w:val="9B4A0480"/>
    <w:lvl w:ilvl="0" w:tplc="B492BEDC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">
    <w:nsid w:val="14F76E24"/>
    <w:multiLevelType w:val="hybridMultilevel"/>
    <w:tmpl w:val="8B2444D6"/>
    <w:lvl w:ilvl="0" w:tplc="2FA4000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5A62C4"/>
    <w:multiLevelType w:val="hybridMultilevel"/>
    <w:tmpl w:val="175EBA6E"/>
    <w:lvl w:ilvl="0" w:tplc="B3844AA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891391"/>
    <w:multiLevelType w:val="hybridMultilevel"/>
    <w:tmpl w:val="04360E9C"/>
    <w:lvl w:ilvl="0" w:tplc="159C88F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5">
    <w:nsid w:val="20A22A52"/>
    <w:multiLevelType w:val="hybridMultilevel"/>
    <w:tmpl w:val="81ECC6E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3FD4A52"/>
    <w:multiLevelType w:val="hybridMultilevel"/>
    <w:tmpl w:val="6CF424EC"/>
    <w:lvl w:ilvl="0" w:tplc="D736D532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101566"/>
    <w:multiLevelType w:val="hybridMultilevel"/>
    <w:tmpl w:val="36966896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141AA6"/>
    <w:multiLevelType w:val="hybridMultilevel"/>
    <w:tmpl w:val="1F9E5A6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6485371"/>
    <w:multiLevelType w:val="hybridMultilevel"/>
    <w:tmpl w:val="01461ED0"/>
    <w:lvl w:ilvl="0" w:tplc="87008760">
      <w:start w:val="1"/>
      <w:numFmt w:val="decimal"/>
      <w:lvlText w:val="%1，"/>
      <w:lvlJc w:val="left"/>
      <w:pPr>
        <w:ind w:left="86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5D456DA9"/>
    <w:multiLevelType w:val="hybridMultilevel"/>
    <w:tmpl w:val="1CEAB068"/>
    <w:lvl w:ilvl="0" w:tplc="838876D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906615"/>
    <w:multiLevelType w:val="hybridMultilevel"/>
    <w:tmpl w:val="2BD61818"/>
    <w:lvl w:ilvl="0" w:tplc="AFEC5E9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2B04CC"/>
    <w:multiLevelType w:val="hybridMultilevel"/>
    <w:tmpl w:val="F3B6422E"/>
    <w:lvl w:ilvl="0" w:tplc="94ECC130">
      <w:start w:val="3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2B0CE1"/>
    <w:multiLevelType w:val="hybridMultilevel"/>
    <w:tmpl w:val="B3A661E4"/>
    <w:lvl w:ilvl="0" w:tplc="848A06E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2F050B"/>
    <w:multiLevelType w:val="hybridMultilevel"/>
    <w:tmpl w:val="EB70C60C"/>
    <w:lvl w:ilvl="0" w:tplc="7282451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11"/>
  </w:num>
  <w:num w:numId="7">
    <w:abstractNumId w:val="6"/>
  </w:num>
  <w:num w:numId="8">
    <w:abstractNumId w:val="0"/>
  </w:num>
  <w:num w:numId="9">
    <w:abstractNumId w:val="13"/>
  </w:num>
  <w:num w:numId="10">
    <w:abstractNumId w:val="14"/>
  </w:num>
  <w:num w:numId="11">
    <w:abstractNumId w:val="1"/>
  </w:num>
  <w:num w:numId="12">
    <w:abstractNumId w:val="12"/>
  </w:num>
  <w:num w:numId="13">
    <w:abstractNumId w:val="10"/>
  </w:num>
  <w:num w:numId="14">
    <w:abstractNumId w:val="4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02"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6C3F"/>
    <w:rsid w:val="00004DFE"/>
    <w:rsid w:val="0001146E"/>
    <w:rsid w:val="0002265D"/>
    <w:rsid w:val="00024266"/>
    <w:rsid w:val="00037B69"/>
    <w:rsid w:val="00042ED2"/>
    <w:rsid w:val="0005342E"/>
    <w:rsid w:val="00060569"/>
    <w:rsid w:val="00062421"/>
    <w:rsid w:val="000659F1"/>
    <w:rsid w:val="000803FF"/>
    <w:rsid w:val="0009167F"/>
    <w:rsid w:val="000A1DB9"/>
    <w:rsid w:val="000A6F4A"/>
    <w:rsid w:val="000B2543"/>
    <w:rsid w:val="000C0318"/>
    <w:rsid w:val="000F2E59"/>
    <w:rsid w:val="000F3805"/>
    <w:rsid w:val="000F575D"/>
    <w:rsid w:val="000F7DF4"/>
    <w:rsid w:val="00107A0B"/>
    <w:rsid w:val="001110FD"/>
    <w:rsid w:val="00115F4B"/>
    <w:rsid w:val="00116012"/>
    <w:rsid w:val="00120770"/>
    <w:rsid w:val="00133A63"/>
    <w:rsid w:val="00136721"/>
    <w:rsid w:val="001465B0"/>
    <w:rsid w:val="00147038"/>
    <w:rsid w:val="00147122"/>
    <w:rsid w:val="0016633B"/>
    <w:rsid w:val="00174BBE"/>
    <w:rsid w:val="00186062"/>
    <w:rsid w:val="0019642D"/>
    <w:rsid w:val="001A1A6B"/>
    <w:rsid w:val="001B748A"/>
    <w:rsid w:val="001C4A43"/>
    <w:rsid w:val="001C66EB"/>
    <w:rsid w:val="001E00E4"/>
    <w:rsid w:val="0020192A"/>
    <w:rsid w:val="00204D84"/>
    <w:rsid w:val="00214FA1"/>
    <w:rsid w:val="00230A1A"/>
    <w:rsid w:val="002375B2"/>
    <w:rsid w:val="00240606"/>
    <w:rsid w:val="0024232F"/>
    <w:rsid w:val="00251A36"/>
    <w:rsid w:val="00253B97"/>
    <w:rsid w:val="00264D9A"/>
    <w:rsid w:val="00272CB9"/>
    <w:rsid w:val="002A252F"/>
    <w:rsid w:val="002A50D9"/>
    <w:rsid w:val="002B6DA6"/>
    <w:rsid w:val="002C2C91"/>
    <w:rsid w:val="002C78FA"/>
    <w:rsid w:val="002E5875"/>
    <w:rsid w:val="002F07AD"/>
    <w:rsid w:val="003078D9"/>
    <w:rsid w:val="0032313D"/>
    <w:rsid w:val="003238D0"/>
    <w:rsid w:val="00335577"/>
    <w:rsid w:val="003525AA"/>
    <w:rsid w:val="00367FCC"/>
    <w:rsid w:val="00384937"/>
    <w:rsid w:val="00395E72"/>
    <w:rsid w:val="003A4481"/>
    <w:rsid w:val="003D2D48"/>
    <w:rsid w:val="003E161E"/>
    <w:rsid w:val="003E2A93"/>
    <w:rsid w:val="003E4228"/>
    <w:rsid w:val="003E530D"/>
    <w:rsid w:val="003E62A7"/>
    <w:rsid w:val="003F12DA"/>
    <w:rsid w:val="00421128"/>
    <w:rsid w:val="0042125B"/>
    <w:rsid w:val="0045238A"/>
    <w:rsid w:val="00456C15"/>
    <w:rsid w:val="0045710D"/>
    <w:rsid w:val="00461482"/>
    <w:rsid w:val="00470899"/>
    <w:rsid w:val="00481817"/>
    <w:rsid w:val="0048247A"/>
    <w:rsid w:val="00493ED3"/>
    <w:rsid w:val="004A1892"/>
    <w:rsid w:val="004A4DFA"/>
    <w:rsid w:val="004A543A"/>
    <w:rsid w:val="004B026C"/>
    <w:rsid w:val="004D3319"/>
    <w:rsid w:val="004D6587"/>
    <w:rsid w:val="004E0208"/>
    <w:rsid w:val="004E176E"/>
    <w:rsid w:val="004F0438"/>
    <w:rsid w:val="004F6C3F"/>
    <w:rsid w:val="0050194B"/>
    <w:rsid w:val="00507B84"/>
    <w:rsid w:val="0051401B"/>
    <w:rsid w:val="00516A1F"/>
    <w:rsid w:val="00520077"/>
    <w:rsid w:val="005402B3"/>
    <w:rsid w:val="0054373D"/>
    <w:rsid w:val="005445F0"/>
    <w:rsid w:val="0054560D"/>
    <w:rsid w:val="005563F6"/>
    <w:rsid w:val="00557AE4"/>
    <w:rsid w:val="00560BE2"/>
    <w:rsid w:val="00570B54"/>
    <w:rsid w:val="0058447B"/>
    <w:rsid w:val="005A4126"/>
    <w:rsid w:val="005A4F27"/>
    <w:rsid w:val="005B637F"/>
    <w:rsid w:val="005B63E7"/>
    <w:rsid w:val="005C4D29"/>
    <w:rsid w:val="005E2E5E"/>
    <w:rsid w:val="005E6054"/>
    <w:rsid w:val="005E6EF4"/>
    <w:rsid w:val="005F1FF6"/>
    <w:rsid w:val="005F49BA"/>
    <w:rsid w:val="00605249"/>
    <w:rsid w:val="0060767A"/>
    <w:rsid w:val="00612F5A"/>
    <w:rsid w:val="00615A59"/>
    <w:rsid w:val="00634057"/>
    <w:rsid w:val="00636101"/>
    <w:rsid w:val="00636976"/>
    <w:rsid w:val="00637450"/>
    <w:rsid w:val="006471B7"/>
    <w:rsid w:val="0065085D"/>
    <w:rsid w:val="006718E0"/>
    <w:rsid w:val="006818CA"/>
    <w:rsid w:val="00684F71"/>
    <w:rsid w:val="00691444"/>
    <w:rsid w:val="00691977"/>
    <w:rsid w:val="006D34DD"/>
    <w:rsid w:val="006D7EBD"/>
    <w:rsid w:val="006E630D"/>
    <w:rsid w:val="006F132F"/>
    <w:rsid w:val="006F5ABB"/>
    <w:rsid w:val="0070520E"/>
    <w:rsid w:val="00707CEA"/>
    <w:rsid w:val="00712392"/>
    <w:rsid w:val="00716478"/>
    <w:rsid w:val="00735961"/>
    <w:rsid w:val="007360A3"/>
    <w:rsid w:val="0075169E"/>
    <w:rsid w:val="00753E39"/>
    <w:rsid w:val="007561BC"/>
    <w:rsid w:val="007729BE"/>
    <w:rsid w:val="00786284"/>
    <w:rsid w:val="0079407A"/>
    <w:rsid w:val="00796D28"/>
    <w:rsid w:val="007A106E"/>
    <w:rsid w:val="007C0C75"/>
    <w:rsid w:val="007D3014"/>
    <w:rsid w:val="007D3FB1"/>
    <w:rsid w:val="007D4029"/>
    <w:rsid w:val="007F20C1"/>
    <w:rsid w:val="007F28D0"/>
    <w:rsid w:val="007F560E"/>
    <w:rsid w:val="00803C39"/>
    <w:rsid w:val="00813C6D"/>
    <w:rsid w:val="00827FF8"/>
    <w:rsid w:val="00835659"/>
    <w:rsid w:val="00835C6F"/>
    <w:rsid w:val="008400E4"/>
    <w:rsid w:val="00864A11"/>
    <w:rsid w:val="00866ACE"/>
    <w:rsid w:val="008701FD"/>
    <w:rsid w:val="00873C4C"/>
    <w:rsid w:val="008A0C47"/>
    <w:rsid w:val="008A4CC3"/>
    <w:rsid w:val="008A7D87"/>
    <w:rsid w:val="008D5817"/>
    <w:rsid w:val="008E6941"/>
    <w:rsid w:val="00905E36"/>
    <w:rsid w:val="009108BB"/>
    <w:rsid w:val="00911202"/>
    <w:rsid w:val="009113E2"/>
    <w:rsid w:val="00920F25"/>
    <w:rsid w:val="009218FF"/>
    <w:rsid w:val="00921C32"/>
    <w:rsid w:val="00941031"/>
    <w:rsid w:val="00960320"/>
    <w:rsid w:val="00963D54"/>
    <w:rsid w:val="009643A9"/>
    <w:rsid w:val="009820BA"/>
    <w:rsid w:val="0098514E"/>
    <w:rsid w:val="009A4ED1"/>
    <w:rsid w:val="009B645C"/>
    <w:rsid w:val="009E2D95"/>
    <w:rsid w:val="009F218B"/>
    <w:rsid w:val="009F5A79"/>
    <w:rsid w:val="009F6858"/>
    <w:rsid w:val="00A10E39"/>
    <w:rsid w:val="00A16F8F"/>
    <w:rsid w:val="00A203F7"/>
    <w:rsid w:val="00A22978"/>
    <w:rsid w:val="00A32871"/>
    <w:rsid w:val="00A61BDA"/>
    <w:rsid w:val="00A86EF7"/>
    <w:rsid w:val="00A87F1D"/>
    <w:rsid w:val="00A906FF"/>
    <w:rsid w:val="00A97772"/>
    <w:rsid w:val="00AA04A8"/>
    <w:rsid w:val="00AA386F"/>
    <w:rsid w:val="00AA48C7"/>
    <w:rsid w:val="00AA4AD2"/>
    <w:rsid w:val="00AA74F0"/>
    <w:rsid w:val="00AB2073"/>
    <w:rsid w:val="00AC3A30"/>
    <w:rsid w:val="00AD0449"/>
    <w:rsid w:val="00AF353E"/>
    <w:rsid w:val="00AF6C9F"/>
    <w:rsid w:val="00B01383"/>
    <w:rsid w:val="00B24447"/>
    <w:rsid w:val="00B407C1"/>
    <w:rsid w:val="00B41EE9"/>
    <w:rsid w:val="00B57BA9"/>
    <w:rsid w:val="00B66188"/>
    <w:rsid w:val="00B72AC9"/>
    <w:rsid w:val="00B735BE"/>
    <w:rsid w:val="00B77594"/>
    <w:rsid w:val="00B77C55"/>
    <w:rsid w:val="00B85537"/>
    <w:rsid w:val="00B87702"/>
    <w:rsid w:val="00B918F1"/>
    <w:rsid w:val="00B97ACA"/>
    <w:rsid w:val="00BA066D"/>
    <w:rsid w:val="00BA22DD"/>
    <w:rsid w:val="00BA5146"/>
    <w:rsid w:val="00BD4F0C"/>
    <w:rsid w:val="00BD6486"/>
    <w:rsid w:val="00BE5807"/>
    <w:rsid w:val="00C05E2D"/>
    <w:rsid w:val="00C225B7"/>
    <w:rsid w:val="00C2275B"/>
    <w:rsid w:val="00C22AAF"/>
    <w:rsid w:val="00C26656"/>
    <w:rsid w:val="00C277FC"/>
    <w:rsid w:val="00C34AEA"/>
    <w:rsid w:val="00C34E6B"/>
    <w:rsid w:val="00C37B86"/>
    <w:rsid w:val="00C44C62"/>
    <w:rsid w:val="00C47F9E"/>
    <w:rsid w:val="00C545B3"/>
    <w:rsid w:val="00C57D67"/>
    <w:rsid w:val="00C57DFD"/>
    <w:rsid w:val="00CA44A6"/>
    <w:rsid w:val="00CB2589"/>
    <w:rsid w:val="00CB4D23"/>
    <w:rsid w:val="00CB5229"/>
    <w:rsid w:val="00CC5280"/>
    <w:rsid w:val="00CC7781"/>
    <w:rsid w:val="00CD6227"/>
    <w:rsid w:val="00CE1CA5"/>
    <w:rsid w:val="00CE2016"/>
    <w:rsid w:val="00CE5835"/>
    <w:rsid w:val="00CF613F"/>
    <w:rsid w:val="00D24347"/>
    <w:rsid w:val="00D31256"/>
    <w:rsid w:val="00D32C97"/>
    <w:rsid w:val="00D41815"/>
    <w:rsid w:val="00D5527D"/>
    <w:rsid w:val="00D61E9C"/>
    <w:rsid w:val="00D635ED"/>
    <w:rsid w:val="00DA79A3"/>
    <w:rsid w:val="00DA7F08"/>
    <w:rsid w:val="00DB07EB"/>
    <w:rsid w:val="00DB0B44"/>
    <w:rsid w:val="00DB1E8E"/>
    <w:rsid w:val="00DB5EA7"/>
    <w:rsid w:val="00E017D1"/>
    <w:rsid w:val="00E139BA"/>
    <w:rsid w:val="00E14C9D"/>
    <w:rsid w:val="00E20ED3"/>
    <w:rsid w:val="00E526AF"/>
    <w:rsid w:val="00E67B0A"/>
    <w:rsid w:val="00E839F9"/>
    <w:rsid w:val="00E84852"/>
    <w:rsid w:val="00EB147A"/>
    <w:rsid w:val="00EC5FD0"/>
    <w:rsid w:val="00EC6ACD"/>
    <w:rsid w:val="00ED27D2"/>
    <w:rsid w:val="00EE4EAD"/>
    <w:rsid w:val="00EE60E8"/>
    <w:rsid w:val="00EF0D3F"/>
    <w:rsid w:val="00F02455"/>
    <w:rsid w:val="00F1293F"/>
    <w:rsid w:val="00F30FC5"/>
    <w:rsid w:val="00F4229E"/>
    <w:rsid w:val="00F47AEF"/>
    <w:rsid w:val="00F51B60"/>
    <w:rsid w:val="00F64011"/>
    <w:rsid w:val="00F711E2"/>
    <w:rsid w:val="00F82B6A"/>
    <w:rsid w:val="00F84416"/>
    <w:rsid w:val="00F952FE"/>
    <w:rsid w:val="00FA05E5"/>
    <w:rsid w:val="00FA6A9E"/>
    <w:rsid w:val="00FC179B"/>
    <w:rsid w:val="00FD2F58"/>
    <w:rsid w:val="00FE2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2">
      <o:colormenu v:ext="edit" fillcolor="none [321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3E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60E8"/>
    <w:pPr>
      <w:keepNext/>
      <w:keepLines/>
      <w:ind w:leftChars="100" w:left="840" w:rightChars="100" w:right="100"/>
      <w:jc w:val="left"/>
      <w:outlineLvl w:val="0"/>
    </w:pPr>
    <w:rPr>
      <w:b/>
      <w:bCs/>
      <w:color w:val="00B050"/>
      <w:kern w:val="44"/>
      <w:sz w:val="32"/>
      <w:szCs w:val="44"/>
      <w:u w:val="single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7AE4"/>
    <w:pPr>
      <w:keepNext/>
      <w:keepLines/>
      <w:outlineLvl w:val="1"/>
    </w:pPr>
    <w:rPr>
      <w:rFonts w:asciiTheme="majorHAnsi" w:hAnsiTheme="majorHAnsi" w:cstheme="majorBidi"/>
      <w:b/>
      <w:bCs/>
      <w:color w:val="548DD4" w:themeColor="text2" w:themeTint="99"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2AAF"/>
    <w:pPr>
      <w:keepNext/>
      <w:keepLines/>
      <w:outlineLvl w:val="2"/>
    </w:pPr>
    <w:rPr>
      <w:bCs/>
      <w:color w:val="E36C0A" w:themeColor="accent6" w:themeShade="BF"/>
      <w:szCs w:val="32"/>
      <w:u w:val="single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386F"/>
    <w:pPr>
      <w:keepNext/>
      <w:keepLines/>
      <w:spacing w:line="376" w:lineRule="auto"/>
      <w:ind w:leftChars="100" w:left="210" w:rightChars="100" w:right="100"/>
      <w:outlineLvl w:val="3"/>
    </w:pPr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5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5A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5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5A7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F5A7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F5A7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60E8"/>
    <w:rPr>
      <w:b/>
      <w:bCs/>
      <w:color w:val="00B050"/>
      <w:kern w:val="44"/>
      <w:sz w:val="32"/>
      <w:szCs w:val="44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711E2"/>
    <w:pPr>
      <w:widowControl/>
      <w:spacing w:before="480" w:line="276" w:lineRule="auto"/>
      <w:ind w:leftChars="0" w:left="0" w:rightChars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u w:val="none"/>
    </w:rPr>
  </w:style>
  <w:style w:type="paragraph" w:styleId="10">
    <w:name w:val="toc 1"/>
    <w:basedOn w:val="a"/>
    <w:next w:val="a"/>
    <w:autoRedefine/>
    <w:uiPriority w:val="39"/>
    <w:unhideWhenUsed/>
    <w:qFormat/>
    <w:rsid w:val="00F711E2"/>
  </w:style>
  <w:style w:type="character" w:styleId="a6">
    <w:name w:val="Hyperlink"/>
    <w:basedOn w:val="a0"/>
    <w:uiPriority w:val="99"/>
    <w:unhideWhenUsed/>
    <w:rsid w:val="00F711E2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9F218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9F218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No Spacing"/>
    <w:basedOn w:val="a"/>
    <w:link w:val="Char2"/>
    <w:uiPriority w:val="1"/>
    <w:qFormat/>
    <w:rsid w:val="00C57D67"/>
  </w:style>
  <w:style w:type="paragraph" w:styleId="a8">
    <w:name w:val="Document Map"/>
    <w:basedOn w:val="a"/>
    <w:link w:val="Char3"/>
    <w:uiPriority w:val="99"/>
    <w:semiHidden/>
    <w:unhideWhenUsed/>
    <w:rsid w:val="00C57D67"/>
    <w:rPr>
      <w:rFonts w:ascii="SimSun" w:eastAsia="SimSun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C57D67"/>
    <w:rPr>
      <w:rFonts w:ascii="SimSun" w:eastAsia="SimSu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57AE4"/>
    <w:rPr>
      <w:rFonts w:asciiTheme="majorHAnsi" w:hAnsiTheme="majorHAnsi" w:cstheme="majorBidi"/>
      <w:b/>
      <w:bCs/>
      <w:color w:val="548DD4" w:themeColor="text2" w:themeTint="99"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C22AAF"/>
    <w:rPr>
      <w:bCs/>
      <w:color w:val="E36C0A" w:themeColor="accent6" w:themeShade="BF"/>
      <w:szCs w:val="32"/>
      <w:u w:val="single"/>
    </w:rPr>
  </w:style>
  <w:style w:type="character" w:customStyle="1" w:styleId="4Char">
    <w:name w:val="标题 4 Char"/>
    <w:basedOn w:val="a0"/>
    <w:link w:val="4"/>
    <w:uiPriority w:val="9"/>
    <w:rsid w:val="00AA386F"/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paragraph" w:styleId="a9">
    <w:name w:val="Normal (Web)"/>
    <w:basedOn w:val="a"/>
    <w:uiPriority w:val="99"/>
    <w:semiHidden/>
    <w:unhideWhenUsed/>
    <w:rsid w:val="007F560E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7F560E"/>
    <w:rPr>
      <w:b/>
      <w:bCs/>
    </w:rPr>
  </w:style>
  <w:style w:type="paragraph" w:styleId="ab">
    <w:name w:val="List Paragraph"/>
    <w:basedOn w:val="a"/>
    <w:uiPriority w:val="34"/>
    <w:qFormat/>
    <w:rsid w:val="003E62A7"/>
    <w:pPr>
      <w:ind w:firstLineChars="200" w:firstLine="420"/>
    </w:pPr>
  </w:style>
  <w:style w:type="character" w:customStyle="1" w:styleId="Char2">
    <w:name w:val="无间隔 Char"/>
    <w:basedOn w:val="a0"/>
    <w:link w:val="a7"/>
    <w:uiPriority w:val="1"/>
    <w:rsid w:val="009643A9"/>
  </w:style>
  <w:style w:type="paragraph" w:styleId="ac">
    <w:name w:val="endnote text"/>
    <w:basedOn w:val="a"/>
    <w:link w:val="Char4"/>
    <w:uiPriority w:val="99"/>
    <w:semiHidden/>
    <w:unhideWhenUsed/>
    <w:rsid w:val="00395E72"/>
    <w:pPr>
      <w:snapToGrid w:val="0"/>
      <w:jc w:val="left"/>
    </w:pPr>
  </w:style>
  <w:style w:type="character" w:customStyle="1" w:styleId="Char4">
    <w:name w:val="尾注文本 Char"/>
    <w:basedOn w:val="a0"/>
    <w:link w:val="ac"/>
    <w:uiPriority w:val="99"/>
    <w:semiHidden/>
    <w:rsid w:val="00395E72"/>
  </w:style>
  <w:style w:type="character" w:styleId="ad">
    <w:name w:val="endnote reference"/>
    <w:basedOn w:val="a0"/>
    <w:uiPriority w:val="99"/>
    <w:semiHidden/>
    <w:unhideWhenUsed/>
    <w:rsid w:val="00395E7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7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2015-12-15T00:00:00</PublishDate>
  <Abstract>本篇文档完全模拟日企Advantest真实生产环境下的NIS服务环境，仅供学习参考，如有任何疑问，请联系作者Clear.</Abstract>
  <CompanyAddress>意见反馈或需要技术支持可以当面和我聊或联系邮箱105449@105449.com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CC3C39-579F-4BF6-A61E-F01B37EF9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1192</TotalTime>
  <Pages>1</Pages>
  <Words>26</Words>
  <Characters>152</Characters>
  <Application>Microsoft Office Word</Application>
  <DocSecurity>0</DocSecurity>
  <Lines>1</Lines>
  <Paragraphs>1</Paragraphs>
  <ScaleCrop>false</ScaleCrop>
  <Company>上海蓝道信息技术有限公司</Company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Advantest Nagios Monitor Upgrade Plans</dc:title>
  <dc:subject>V1.0</dc:subject>
  <dc:creator>CLEAR</dc:creator>
  <cp:lastModifiedBy>Clear Lin</cp:lastModifiedBy>
  <cp:revision>48</cp:revision>
  <cp:lastPrinted>2015-11-10T04:31:00Z</cp:lastPrinted>
  <dcterms:created xsi:type="dcterms:W3CDTF">2015-11-05T02:53:00Z</dcterms:created>
  <dcterms:modified xsi:type="dcterms:W3CDTF">2015-12-24T03:37:00Z</dcterms:modified>
</cp:coreProperties>
</file>