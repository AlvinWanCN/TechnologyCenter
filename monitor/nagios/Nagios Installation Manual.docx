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436" w:rsidRDefault="00444436" w:rsidP="00533E14"/>
    <w:p w:rsidR="00C12EA2" w:rsidRDefault="00C12EA2" w:rsidP="00533E1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436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4353F" w:rsidRDefault="0004353F">
          <w:pPr>
            <w:pStyle w:val="TOCHeading"/>
          </w:pPr>
          <w:r>
            <w:rPr>
              <w:lang w:val="zh-CN"/>
            </w:rPr>
            <w:t>目录</w:t>
          </w:r>
        </w:p>
        <w:p w:rsidR="0004353F" w:rsidRDefault="0004353F">
          <w:pPr>
            <w:pStyle w:val="TOC1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32411" w:history="1">
            <w:r w:rsidRPr="003B2545">
              <w:rPr>
                <w:rStyle w:val="Hyperlink"/>
                <w:noProof/>
              </w:rPr>
              <w:t>1</w:t>
            </w:r>
            <w:r w:rsidRPr="003B2545">
              <w:rPr>
                <w:rStyle w:val="Hyperlink"/>
                <w:rFonts w:hint="eastAsia"/>
                <w:noProof/>
              </w:rPr>
              <w:t>，</w:t>
            </w:r>
            <w:r w:rsidRPr="003B2545">
              <w:rPr>
                <w:rStyle w:val="Hyperlink"/>
                <w:noProof/>
              </w:rPr>
              <w:t>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53F" w:rsidRDefault="00706AC2">
          <w:pPr>
            <w:pStyle w:val="TOC1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9232412" w:history="1">
            <w:r w:rsidR="0004353F" w:rsidRPr="003B2545">
              <w:rPr>
                <w:rStyle w:val="Hyperlink"/>
                <w:noProof/>
              </w:rPr>
              <w:t>2</w:t>
            </w:r>
            <w:r w:rsidR="0004353F" w:rsidRPr="003B2545">
              <w:rPr>
                <w:rStyle w:val="Hyperlink"/>
                <w:rFonts w:hint="eastAsia"/>
                <w:noProof/>
              </w:rPr>
              <w:t>，</w:t>
            </w:r>
            <w:r w:rsidR="0004353F" w:rsidRPr="003B2545">
              <w:rPr>
                <w:rStyle w:val="Hyperlink"/>
                <w:noProof/>
              </w:rPr>
              <w:t>uncompress package &amp; install package</w:t>
            </w:r>
            <w:r w:rsidR="0004353F">
              <w:rPr>
                <w:noProof/>
                <w:webHidden/>
              </w:rPr>
              <w:tab/>
            </w:r>
            <w:r w:rsidR="0004353F">
              <w:rPr>
                <w:noProof/>
                <w:webHidden/>
              </w:rPr>
              <w:fldChar w:fldCharType="begin"/>
            </w:r>
            <w:r w:rsidR="0004353F">
              <w:rPr>
                <w:noProof/>
                <w:webHidden/>
              </w:rPr>
              <w:instrText xml:space="preserve"> PAGEREF _Toc439232412 \h </w:instrText>
            </w:r>
            <w:r w:rsidR="0004353F">
              <w:rPr>
                <w:noProof/>
                <w:webHidden/>
              </w:rPr>
            </w:r>
            <w:r w:rsidR="0004353F">
              <w:rPr>
                <w:noProof/>
                <w:webHidden/>
              </w:rPr>
              <w:fldChar w:fldCharType="separate"/>
            </w:r>
            <w:r w:rsidR="0004353F">
              <w:rPr>
                <w:noProof/>
                <w:webHidden/>
              </w:rPr>
              <w:t>1</w:t>
            </w:r>
            <w:r w:rsidR="0004353F">
              <w:rPr>
                <w:noProof/>
                <w:webHidden/>
              </w:rPr>
              <w:fldChar w:fldCharType="end"/>
            </w:r>
          </w:hyperlink>
        </w:p>
        <w:p w:rsidR="0004353F" w:rsidRDefault="00706AC2">
          <w:pPr>
            <w:pStyle w:val="TOC1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9232413" w:history="1">
            <w:r w:rsidR="0004353F" w:rsidRPr="003B2545">
              <w:rPr>
                <w:rStyle w:val="Hyperlink"/>
                <w:noProof/>
              </w:rPr>
              <w:t>add account and group</w:t>
            </w:r>
            <w:r w:rsidR="0004353F">
              <w:rPr>
                <w:noProof/>
                <w:webHidden/>
              </w:rPr>
              <w:tab/>
            </w:r>
            <w:r w:rsidR="0004353F">
              <w:rPr>
                <w:noProof/>
                <w:webHidden/>
              </w:rPr>
              <w:fldChar w:fldCharType="begin"/>
            </w:r>
            <w:r w:rsidR="0004353F">
              <w:rPr>
                <w:noProof/>
                <w:webHidden/>
              </w:rPr>
              <w:instrText xml:space="preserve"> PAGEREF _Toc439232413 \h </w:instrText>
            </w:r>
            <w:r w:rsidR="0004353F">
              <w:rPr>
                <w:noProof/>
                <w:webHidden/>
              </w:rPr>
            </w:r>
            <w:r w:rsidR="0004353F">
              <w:rPr>
                <w:noProof/>
                <w:webHidden/>
              </w:rPr>
              <w:fldChar w:fldCharType="separate"/>
            </w:r>
            <w:r w:rsidR="0004353F">
              <w:rPr>
                <w:noProof/>
                <w:webHidden/>
              </w:rPr>
              <w:t>1</w:t>
            </w:r>
            <w:r w:rsidR="0004353F">
              <w:rPr>
                <w:noProof/>
                <w:webHidden/>
              </w:rPr>
              <w:fldChar w:fldCharType="end"/>
            </w:r>
          </w:hyperlink>
        </w:p>
        <w:p w:rsidR="0004353F" w:rsidRDefault="00706AC2">
          <w:pPr>
            <w:pStyle w:val="TOC1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9232414" w:history="1">
            <w:r w:rsidR="0004353F" w:rsidRPr="003B2545">
              <w:rPr>
                <w:rStyle w:val="Hyperlink"/>
                <w:noProof/>
                <w:lang w:val="en-GB"/>
              </w:rPr>
              <w:t>Install nagios</w:t>
            </w:r>
            <w:r w:rsidR="0004353F">
              <w:rPr>
                <w:noProof/>
                <w:webHidden/>
              </w:rPr>
              <w:tab/>
            </w:r>
            <w:r w:rsidR="0004353F">
              <w:rPr>
                <w:noProof/>
                <w:webHidden/>
              </w:rPr>
              <w:fldChar w:fldCharType="begin"/>
            </w:r>
            <w:r w:rsidR="0004353F">
              <w:rPr>
                <w:noProof/>
                <w:webHidden/>
              </w:rPr>
              <w:instrText xml:space="preserve"> PAGEREF _Toc439232414 \h </w:instrText>
            </w:r>
            <w:r w:rsidR="0004353F">
              <w:rPr>
                <w:noProof/>
                <w:webHidden/>
              </w:rPr>
            </w:r>
            <w:r w:rsidR="0004353F">
              <w:rPr>
                <w:noProof/>
                <w:webHidden/>
              </w:rPr>
              <w:fldChar w:fldCharType="separate"/>
            </w:r>
            <w:r w:rsidR="0004353F">
              <w:rPr>
                <w:noProof/>
                <w:webHidden/>
              </w:rPr>
              <w:t>1</w:t>
            </w:r>
            <w:r w:rsidR="0004353F">
              <w:rPr>
                <w:noProof/>
                <w:webHidden/>
              </w:rPr>
              <w:fldChar w:fldCharType="end"/>
            </w:r>
          </w:hyperlink>
        </w:p>
        <w:p w:rsidR="0004353F" w:rsidRDefault="00706AC2">
          <w:pPr>
            <w:pStyle w:val="TOC1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9232415" w:history="1">
            <w:r w:rsidR="0004353F" w:rsidRPr="003B2545">
              <w:rPr>
                <w:rStyle w:val="Hyperlink"/>
                <w:noProof/>
                <w:lang w:val="en-GB"/>
              </w:rPr>
              <w:t>create web password Anthentacation</w:t>
            </w:r>
            <w:r w:rsidR="0004353F">
              <w:rPr>
                <w:noProof/>
                <w:webHidden/>
              </w:rPr>
              <w:tab/>
            </w:r>
            <w:r w:rsidR="0004353F">
              <w:rPr>
                <w:noProof/>
                <w:webHidden/>
              </w:rPr>
              <w:fldChar w:fldCharType="begin"/>
            </w:r>
            <w:r w:rsidR="0004353F">
              <w:rPr>
                <w:noProof/>
                <w:webHidden/>
              </w:rPr>
              <w:instrText xml:space="preserve"> PAGEREF _Toc439232415 \h </w:instrText>
            </w:r>
            <w:r w:rsidR="0004353F">
              <w:rPr>
                <w:noProof/>
                <w:webHidden/>
              </w:rPr>
            </w:r>
            <w:r w:rsidR="0004353F">
              <w:rPr>
                <w:noProof/>
                <w:webHidden/>
              </w:rPr>
              <w:fldChar w:fldCharType="separate"/>
            </w:r>
            <w:r w:rsidR="0004353F">
              <w:rPr>
                <w:noProof/>
                <w:webHidden/>
              </w:rPr>
              <w:t>1</w:t>
            </w:r>
            <w:r w:rsidR="0004353F">
              <w:rPr>
                <w:noProof/>
                <w:webHidden/>
              </w:rPr>
              <w:fldChar w:fldCharType="end"/>
            </w:r>
          </w:hyperlink>
        </w:p>
        <w:p w:rsidR="0004353F" w:rsidRDefault="00706AC2">
          <w:pPr>
            <w:pStyle w:val="TOC1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9232416" w:history="1">
            <w:r w:rsidR="0004353F" w:rsidRPr="003B2545">
              <w:rPr>
                <w:rStyle w:val="Hyperlink"/>
                <w:noProof/>
                <w:lang w:val="en-GB"/>
              </w:rPr>
              <w:t>start apache</w:t>
            </w:r>
            <w:r w:rsidR="0004353F">
              <w:rPr>
                <w:noProof/>
                <w:webHidden/>
              </w:rPr>
              <w:tab/>
            </w:r>
            <w:r w:rsidR="0004353F">
              <w:rPr>
                <w:noProof/>
                <w:webHidden/>
              </w:rPr>
              <w:fldChar w:fldCharType="begin"/>
            </w:r>
            <w:r w:rsidR="0004353F">
              <w:rPr>
                <w:noProof/>
                <w:webHidden/>
              </w:rPr>
              <w:instrText xml:space="preserve"> PAGEREF _Toc439232416 \h </w:instrText>
            </w:r>
            <w:r w:rsidR="0004353F">
              <w:rPr>
                <w:noProof/>
                <w:webHidden/>
              </w:rPr>
            </w:r>
            <w:r w:rsidR="0004353F">
              <w:rPr>
                <w:noProof/>
                <w:webHidden/>
              </w:rPr>
              <w:fldChar w:fldCharType="separate"/>
            </w:r>
            <w:r w:rsidR="0004353F">
              <w:rPr>
                <w:noProof/>
                <w:webHidden/>
              </w:rPr>
              <w:t>1</w:t>
            </w:r>
            <w:r w:rsidR="0004353F">
              <w:rPr>
                <w:noProof/>
                <w:webHidden/>
              </w:rPr>
              <w:fldChar w:fldCharType="end"/>
            </w:r>
          </w:hyperlink>
        </w:p>
        <w:p w:rsidR="0004353F" w:rsidRDefault="00706AC2">
          <w:pPr>
            <w:pStyle w:val="TOC1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9232417" w:history="1">
            <w:r w:rsidR="0004353F" w:rsidRPr="003B2545">
              <w:rPr>
                <w:rStyle w:val="Hyperlink"/>
                <w:noProof/>
                <w:lang w:val="en-GB"/>
              </w:rPr>
              <w:t>Install nagios-plugin</w:t>
            </w:r>
            <w:r w:rsidR="0004353F">
              <w:rPr>
                <w:noProof/>
                <w:webHidden/>
              </w:rPr>
              <w:tab/>
            </w:r>
            <w:r w:rsidR="0004353F">
              <w:rPr>
                <w:noProof/>
                <w:webHidden/>
              </w:rPr>
              <w:fldChar w:fldCharType="begin"/>
            </w:r>
            <w:r w:rsidR="0004353F">
              <w:rPr>
                <w:noProof/>
                <w:webHidden/>
              </w:rPr>
              <w:instrText xml:space="preserve"> PAGEREF _Toc439232417 \h </w:instrText>
            </w:r>
            <w:r w:rsidR="0004353F">
              <w:rPr>
                <w:noProof/>
                <w:webHidden/>
              </w:rPr>
            </w:r>
            <w:r w:rsidR="0004353F">
              <w:rPr>
                <w:noProof/>
                <w:webHidden/>
              </w:rPr>
              <w:fldChar w:fldCharType="separate"/>
            </w:r>
            <w:r w:rsidR="0004353F">
              <w:rPr>
                <w:noProof/>
                <w:webHidden/>
              </w:rPr>
              <w:t>1</w:t>
            </w:r>
            <w:r w:rsidR="0004353F">
              <w:rPr>
                <w:noProof/>
                <w:webHidden/>
              </w:rPr>
              <w:fldChar w:fldCharType="end"/>
            </w:r>
          </w:hyperlink>
        </w:p>
        <w:p w:rsidR="0004353F" w:rsidRDefault="00706AC2">
          <w:pPr>
            <w:pStyle w:val="TOC1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9232418" w:history="1">
            <w:r w:rsidR="0004353F" w:rsidRPr="003B2545">
              <w:rPr>
                <w:rStyle w:val="Hyperlink"/>
                <w:noProof/>
                <w:lang w:val="en-GB"/>
              </w:rPr>
              <w:t>Start nagios:</w:t>
            </w:r>
            <w:r w:rsidR="0004353F">
              <w:rPr>
                <w:noProof/>
                <w:webHidden/>
              </w:rPr>
              <w:tab/>
            </w:r>
            <w:r w:rsidR="0004353F">
              <w:rPr>
                <w:noProof/>
                <w:webHidden/>
              </w:rPr>
              <w:fldChar w:fldCharType="begin"/>
            </w:r>
            <w:r w:rsidR="0004353F">
              <w:rPr>
                <w:noProof/>
                <w:webHidden/>
              </w:rPr>
              <w:instrText xml:space="preserve"> PAGEREF _Toc439232418 \h </w:instrText>
            </w:r>
            <w:r w:rsidR="0004353F">
              <w:rPr>
                <w:noProof/>
                <w:webHidden/>
              </w:rPr>
            </w:r>
            <w:r w:rsidR="0004353F">
              <w:rPr>
                <w:noProof/>
                <w:webHidden/>
              </w:rPr>
              <w:fldChar w:fldCharType="separate"/>
            </w:r>
            <w:r w:rsidR="0004353F">
              <w:rPr>
                <w:noProof/>
                <w:webHidden/>
              </w:rPr>
              <w:t>1</w:t>
            </w:r>
            <w:r w:rsidR="0004353F">
              <w:rPr>
                <w:noProof/>
                <w:webHidden/>
              </w:rPr>
              <w:fldChar w:fldCharType="end"/>
            </w:r>
          </w:hyperlink>
        </w:p>
        <w:p w:rsidR="0004353F" w:rsidRDefault="00706AC2">
          <w:pPr>
            <w:pStyle w:val="TOC1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9232419" w:history="1">
            <w:r w:rsidR="0004353F" w:rsidRPr="003B2545">
              <w:rPr>
                <w:rStyle w:val="Hyperlink"/>
                <w:noProof/>
                <w:lang w:val="en-GB"/>
              </w:rPr>
              <w:t>Monitor web</w:t>
            </w:r>
            <w:r w:rsidR="0004353F">
              <w:rPr>
                <w:noProof/>
                <w:webHidden/>
              </w:rPr>
              <w:tab/>
            </w:r>
            <w:r w:rsidR="0004353F">
              <w:rPr>
                <w:noProof/>
                <w:webHidden/>
              </w:rPr>
              <w:fldChar w:fldCharType="begin"/>
            </w:r>
            <w:r w:rsidR="0004353F">
              <w:rPr>
                <w:noProof/>
                <w:webHidden/>
              </w:rPr>
              <w:instrText xml:space="preserve"> PAGEREF _Toc439232419 \h </w:instrText>
            </w:r>
            <w:r w:rsidR="0004353F">
              <w:rPr>
                <w:noProof/>
                <w:webHidden/>
              </w:rPr>
            </w:r>
            <w:r w:rsidR="0004353F">
              <w:rPr>
                <w:noProof/>
                <w:webHidden/>
              </w:rPr>
              <w:fldChar w:fldCharType="separate"/>
            </w:r>
            <w:r w:rsidR="0004353F">
              <w:rPr>
                <w:noProof/>
                <w:webHidden/>
              </w:rPr>
              <w:t>1</w:t>
            </w:r>
            <w:r w:rsidR="0004353F">
              <w:rPr>
                <w:noProof/>
                <w:webHidden/>
              </w:rPr>
              <w:fldChar w:fldCharType="end"/>
            </w:r>
          </w:hyperlink>
        </w:p>
        <w:p w:rsidR="0004353F" w:rsidRDefault="00706AC2">
          <w:pPr>
            <w:pStyle w:val="TOC1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9232420" w:history="1">
            <w:r w:rsidR="0004353F" w:rsidRPr="003B2545">
              <w:rPr>
                <w:rStyle w:val="Hyperlink"/>
                <w:noProof/>
                <w:lang w:val="en-GB"/>
              </w:rPr>
              <w:t>pnp4nagios installation</w:t>
            </w:r>
            <w:r w:rsidR="0004353F">
              <w:rPr>
                <w:noProof/>
                <w:webHidden/>
              </w:rPr>
              <w:tab/>
            </w:r>
            <w:r w:rsidR="0004353F">
              <w:rPr>
                <w:noProof/>
                <w:webHidden/>
              </w:rPr>
              <w:fldChar w:fldCharType="begin"/>
            </w:r>
            <w:r w:rsidR="0004353F">
              <w:rPr>
                <w:noProof/>
                <w:webHidden/>
              </w:rPr>
              <w:instrText xml:space="preserve"> PAGEREF _Toc439232420 \h </w:instrText>
            </w:r>
            <w:r w:rsidR="0004353F">
              <w:rPr>
                <w:noProof/>
                <w:webHidden/>
              </w:rPr>
            </w:r>
            <w:r w:rsidR="0004353F">
              <w:rPr>
                <w:noProof/>
                <w:webHidden/>
              </w:rPr>
              <w:fldChar w:fldCharType="separate"/>
            </w:r>
            <w:r w:rsidR="0004353F">
              <w:rPr>
                <w:noProof/>
                <w:webHidden/>
              </w:rPr>
              <w:t>1</w:t>
            </w:r>
            <w:r w:rsidR="0004353F">
              <w:rPr>
                <w:noProof/>
                <w:webHidden/>
              </w:rPr>
              <w:fldChar w:fldCharType="end"/>
            </w:r>
          </w:hyperlink>
        </w:p>
        <w:p w:rsidR="0004353F" w:rsidRDefault="00706AC2">
          <w:pPr>
            <w:pStyle w:val="TOC1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9232421" w:history="1">
            <w:r w:rsidR="0004353F" w:rsidRPr="003B2545">
              <w:rPr>
                <w:rStyle w:val="Hyperlink"/>
                <w:noProof/>
              </w:rPr>
              <w:t>Modify nagios.cfg</w:t>
            </w:r>
            <w:r w:rsidR="0004353F">
              <w:rPr>
                <w:noProof/>
                <w:webHidden/>
              </w:rPr>
              <w:tab/>
            </w:r>
            <w:r w:rsidR="0004353F">
              <w:rPr>
                <w:noProof/>
                <w:webHidden/>
              </w:rPr>
              <w:fldChar w:fldCharType="begin"/>
            </w:r>
            <w:r w:rsidR="0004353F">
              <w:rPr>
                <w:noProof/>
                <w:webHidden/>
              </w:rPr>
              <w:instrText xml:space="preserve"> PAGEREF _Toc439232421 \h </w:instrText>
            </w:r>
            <w:r w:rsidR="0004353F">
              <w:rPr>
                <w:noProof/>
                <w:webHidden/>
              </w:rPr>
            </w:r>
            <w:r w:rsidR="0004353F">
              <w:rPr>
                <w:noProof/>
                <w:webHidden/>
              </w:rPr>
              <w:fldChar w:fldCharType="separate"/>
            </w:r>
            <w:r w:rsidR="0004353F">
              <w:rPr>
                <w:noProof/>
                <w:webHidden/>
              </w:rPr>
              <w:t>1</w:t>
            </w:r>
            <w:r w:rsidR="0004353F">
              <w:rPr>
                <w:noProof/>
                <w:webHidden/>
              </w:rPr>
              <w:fldChar w:fldCharType="end"/>
            </w:r>
          </w:hyperlink>
        </w:p>
        <w:p w:rsidR="0004353F" w:rsidRDefault="00706AC2">
          <w:pPr>
            <w:pStyle w:val="TOC1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9232422" w:history="1">
            <w:r w:rsidR="0004353F" w:rsidRPr="003B2545">
              <w:rPr>
                <w:rStyle w:val="Hyperlink"/>
                <w:noProof/>
              </w:rPr>
              <w:t>modify commands.cfg</w:t>
            </w:r>
            <w:r w:rsidR="0004353F">
              <w:rPr>
                <w:noProof/>
                <w:webHidden/>
              </w:rPr>
              <w:tab/>
            </w:r>
            <w:r w:rsidR="0004353F">
              <w:rPr>
                <w:noProof/>
                <w:webHidden/>
              </w:rPr>
              <w:fldChar w:fldCharType="begin"/>
            </w:r>
            <w:r w:rsidR="0004353F">
              <w:rPr>
                <w:noProof/>
                <w:webHidden/>
              </w:rPr>
              <w:instrText xml:space="preserve"> PAGEREF _Toc439232422 \h </w:instrText>
            </w:r>
            <w:r w:rsidR="0004353F">
              <w:rPr>
                <w:noProof/>
                <w:webHidden/>
              </w:rPr>
            </w:r>
            <w:r w:rsidR="0004353F">
              <w:rPr>
                <w:noProof/>
                <w:webHidden/>
              </w:rPr>
              <w:fldChar w:fldCharType="separate"/>
            </w:r>
            <w:r w:rsidR="0004353F">
              <w:rPr>
                <w:noProof/>
                <w:webHidden/>
              </w:rPr>
              <w:t>2</w:t>
            </w:r>
            <w:r w:rsidR="0004353F">
              <w:rPr>
                <w:noProof/>
                <w:webHidden/>
              </w:rPr>
              <w:fldChar w:fldCharType="end"/>
            </w:r>
          </w:hyperlink>
        </w:p>
        <w:p w:rsidR="0004353F" w:rsidRDefault="00706AC2">
          <w:pPr>
            <w:pStyle w:val="TOC1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9232423" w:history="1">
            <w:r w:rsidR="0004353F" w:rsidRPr="003B2545">
              <w:rPr>
                <w:rStyle w:val="Hyperlink"/>
                <w:noProof/>
              </w:rPr>
              <w:t>Modify templates.cfg</w:t>
            </w:r>
            <w:r w:rsidR="0004353F">
              <w:rPr>
                <w:noProof/>
                <w:webHidden/>
              </w:rPr>
              <w:tab/>
            </w:r>
            <w:r w:rsidR="0004353F">
              <w:rPr>
                <w:noProof/>
                <w:webHidden/>
              </w:rPr>
              <w:fldChar w:fldCharType="begin"/>
            </w:r>
            <w:r w:rsidR="0004353F">
              <w:rPr>
                <w:noProof/>
                <w:webHidden/>
              </w:rPr>
              <w:instrText xml:space="preserve"> PAGEREF _Toc439232423 \h </w:instrText>
            </w:r>
            <w:r w:rsidR="0004353F">
              <w:rPr>
                <w:noProof/>
                <w:webHidden/>
              </w:rPr>
            </w:r>
            <w:r w:rsidR="0004353F">
              <w:rPr>
                <w:noProof/>
                <w:webHidden/>
              </w:rPr>
              <w:fldChar w:fldCharType="separate"/>
            </w:r>
            <w:r w:rsidR="0004353F">
              <w:rPr>
                <w:noProof/>
                <w:webHidden/>
              </w:rPr>
              <w:t>2</w:t>
            </w:r>
            <w:r w:rsidR="0004353F">
              <w:rPr>
                <w:noProof/>
                <w:webHidden/>
              </w:rPr>
              <w:fldChar w:fldCharType="end"/>
            </w:r>
          </w:hyperlink>
        </w:p>
        <w:p w:rsidR="0004353F" w:rsidRDefault="00706AC2">
          <w:pPr>
            <w:pStyle w:val="TOC1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9232424" w:history="1">
            <w:r w:rsidR="0004353F" w:rsidRPr="003B2545">
              <w:rPr>
                <w:rStyle w:val="Hyperlink"/>
                <w:noProof/>
              </w:rPr>
              <w:t>Use module</w:t>
            </w:r>
            <w:r w:rsidR="0004353F">
              <w:rPr>
                <w:noProof/>
                <w:webHidden/>
              </w:rPr>
              <w:tab/>
            </w:r>
            <w:r w:rsidR="0004353F">
              <w:rPr>
                <w:noProof/>
                <w:webHidden/>
              </w:rPr>
              <w:fldChar w:fldCharType="begin"/>
            </w:r>
            <w:r w:rsidR="0004353F">
              <w:rPr>
                <w:noProof/>
                <w:webHidden/>
              </w:rPr>
              <w:instrText xml:space="preserve"> PAGEREF _Toc439232424 \h </w:instrText>
            </w:r>
            <w:r w:rsidR="0004353F">
              <w:rPr>
                <w:noProof/>
                <w:webHidden/>
              </w:rPr>
            </w:r>
            <w:r w:rsidR="0004353F">
              <w:rPr>
                <w:noProof/>
                <w:webHidden/>
              </w:rPr>
              <w:fldChar w:fldCharType="separate"/>
            </w:r>
            <w:r w:rsidR="0004353F">
              <w:rPr>
                <w:noProof/>
                <w:webHidden/>
              </w:rPr>
              <w:t>2</w:t>
            </w:r>
            <w:r w:rsidR="0004353F">
              <w:rPr>
                <w:noProof/>
                <w:webHidden/>
              </w:rPr>
              <w:fldChar w:fldCharType="end"/>
            </w:r>
          </w:hyperlink>
        </w:p>
        <w:p w:rsidR="0004353F" w:rsidRDefault="00706AC2">
          <w:pPr>
            <w:pStyle w:val="TOC1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9232425" w:history="1">
            <w:r w:rsidR="0004353F" w:rsidRPr="003B2545">
              <w:rPr>
                <w:rStyle w:val="Hyperlink"/>
                <w:noProof/>
              </w:rPr>
              <w:t>delete install.pnp</w:t>
            </w:r>
            <w:r w:rsidR="0004353F">
              <w:rPr>
                <w:noProof/>
                <w:webHidden/>
              </w:rPr>
              <w:tab/>
            </w:r>
            <w:r w:rsidR="0004353F">
              <w:rPr>
                <w:noProof/>
                <w:webHidden/>
              </w:rPr>
              <w:fldChar w:fldCharType="begin"/>
            </w:r>
            <w:r w:rsidR="0004353F">
              <w:rPr>
                <w:noProof/>
                <w:webHidden/>
              </w:rPr>
              <w:instrText xml:space="preserve"> PAGEREF _Toc439232425 \h </w:instrText>
            </w:r>
            <w:r w:rsidR="0004353F">
              <w:rPr>
                <w:noProof/>
                <w:webHidden/>
              </w:rPr>
            </w:r>
            <w:r w:rsidR="0004353F">
              <w:rPr>
                <w:noProof/>
                <w:webHidden/>
              </w:rPr>
              <w:fldChar w:fldCharType="separate"/>
            </w:r>
            <w:r w:rsidR="0004353F">
              <w:rPr>
                <w:noProof/>
                <w:webHidden/>
              </w:rPr>
              <w:t>2</w:t>
            </w:r>
            <w:r w:rsidR="0004353F">
              <w:rPr>
                <w:noProof/>
                <w:webHidden/>
              </w:rPr>
              <w:fldChar w:fldCharType="end"/>
            </w:r>
          </w:hyperlink>
        </w:p>
        <w:p w:rsidR="0004353F" w:rsidRDefault="00706AC2">
          <w:pPr>
            <w:pStyle w:val="TOC1"/>
            <w:tabs>
              <w:tab w:val="right" w:leader="dot" w:pos="12230"/>
            </w:tabs>
            <w:rPr>
              <w:noProof/>
              <w:kern w:val="0"/>
              <w:sz w:val="22"/>
              <w:lang w:val="en-GB"/>
            </w:rPr>
          </w:pPr>
          <w:hyperlink w:anchor="_Toc439232426" w:history="1">
            <w:r w:rsidR="0004353F" w:rsidRPr="003B2545">
              <w:rPr>
                <w:rStyle w:val="Hyperlink"/>
                <w:noProof/>
              </w:rPr>
              <w:t>restart nagios &amp; httpd</w:t>
            </w:r>
            <w:r w:rsidR="0004353F">
              <w:rPr>
                <w:noProof/>
                <w:webHidden/>
              </w:rPr>
              <w:tab/>
            </w:r>
            <w:r w:rsidR="0004353F">
              <w:rPr>
                <w:noProof/>
                <w:webHidden/>
              </w:rPr>
              <w:fldChar w:fldCharType="begin"/>
            </w:r>
            <w:r w:rsidR="0004353F">
              <w:rPr>
                <w:noProof/>
                <w:webHidden/>
              </w:rPr>
              <w:instrText xml:space="preserve"> PAGEREF _Toc439232426 \h </w:instrText>
            </w:r>
            <w:r w:rsidR="0004353F">
              <w:rPr>
                <w:noProof/>
                <w:webHidden/>
              </w:rPr>
            </w:r>
            <w:r w:rsidR="0004353F">
              <w:rPr>
                <w:noProof/>
                <w:webHidden/>
              </w:rPr>
              <w:fldChar w:fldCharType="separate"/>
            </w:r>
            <w:r w:rsidR="0004353F">
              <w:rPr>
                <w:noProof/>
                <w:webHidden/>
              </w:rPr>
              <w:t>2</w:t>
            </w:r>
            <w:r w:rsidR="0004353F">
              <w:rPr>
                <w:noProof/>
                <w:webHidden/>
              </w:rPr>
              <w:fldChar w:fldCharType="end"/>
            </w:r>
          </w:hyperlink>
        </w:p>
        <w:p w:rsidR="0004353F" w:rsidRDefault="0004353F">
          <w:r>
            <w:fldChar w:fldCharType="end"/>
          </w:r>
        </w:p>
      </w:sdtContent>
    </w:sdt>
    <w:p w:rsidR="0004353F" w:rsidRDefault="0004353F" w:rsidP="00C12EA2">
      <w:pPr>
        <w:pStyle w:val="Heading1"/>
        <w:ind w:left="210" w:right="210"/>
      </w:pPr>
    </w:p>
    <w:p w:rsidR="00C12EA2" w:rsidRDefault="00C12EA2" w:rsidP="00C12EA2">
      <w:pPr>
        <w:pStyle w:val="Heading1"/>
        <w:ind w:left="210" w:right="210"/>
      </w:pPr>
      <w:bookmarkStart w:id="0" w:name="_Toc439232411"/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Material</w:t>
      </w:r>
      <w:bookmarkEnd w:id="0"/>
    </w:p>
    <w:p w:rsidR="00C12EA2" w:rsidRDefault="00C12EA2" w:rsidP="00C12EA2">
      <w:pPr>
        <w:pStyle w:val="ListParagraph"/>
        <w:ind w:left="720" w:firstLineChars="0" w:firstLine="0"/>
      </w:pPr>
      <w:r w:rsidRPr="00C12EA2">
        <w:t>nagios-4.1.1.tar.gz</w:t>
      </w:r>
    </w:p>
    <w:p w:rsidR="00C12EA2" w:rsidRDefault="00C12EA2" w:rsidP="00C12EA2">
      <w:pPr>
        <w:pStyle w:val="ListParagraph"/>
        <w:ind w:left="720" w:firstLineChars="0" w:firstLine="0"/>
      </w:pPr>
      <w:r w:rsidRPr="00C12EA2">
        <w:t>nagios-plugins-2.1.1.tar.gz</w:t>
      </w:r>
    </w:p>
    <w:p w:rsidR="00C12EA2" w:rsidRDefault="00C12EA2" w:rsidP="00C12EA2">
      <w:pPr>
        <w:pStyle w:val="ListParagraph"/>
        <w:ind w:left="720" w:firstLineChars="0" w:firstLine="0"/>
      </w:pPr>
      <w:r w:rsidRPr="00C12EA2">
        <w:t>pnp4nagios-0.6.25.tar.gz</w:t>
      </w:r>
    </w:p>
    <w:p w:rsidR="00C12EA2" w:rsidRDefault="00C12EA2" w:rsidP="00C12EA2">
      <w:pPr>
        <w:pStyle w:val="ListParagraph"/>
        <w:ind w:left="720" w:firstLineChars="0" w:firstLine="0"/>
      </w:pPr>
      <w:r w:rsidRPr="00C12EA2">
        <w:t>nrpe-2.12.tar.gz</w:t>
      </w:r>
    </w:p>
    <w:p w:rsidR="00C12EA2" w:rsidRDefault="00C12EA2" w:rsidP="00C12EA2">
      <w:pPr>
        <w:pStyle w:val="ListParagraph"/>
        <w:ind w:left="720" w:firstLineChars="0" w:firstLine="0"/>
      </w:pPr>
      <w:r w:rsidRPr="00C12EA2">
        <w:t>gd-devel-2.0.35-11.el6.x86_64.rp</w:t>
      </w:r>
    </w:p>
    <w:p w:rsidR="00C12EA2" w:rsidRDefault="00C12EA2" w:rsidP="00C12EA2">
      <w:pPr>
        <w:pStyle w:val="ListParagraph"/>
        <w:ind w:left="720" w:firstLineChars="0" w:firstLine="0"/>
      </w:pPr>
      <w:r>
        <w:rPr>
          <w:rFonts w:hint="eastAsia"/>
        </w:rPr>
        <w:t>one normal rhel6.4 yum configure and normal srouce</w:t>
      </w:r>
    </w:p>
    <w:p w:rsidR="00C12EA2" w:rsidRDefault="00C12EA2" w:rsidP="00C12EA2">
      <w:pPr>
        <w:pStyle w:val="Heading1"/>
        <w:ind w:left="210" w:right="210"/>
      </w:pPr>
      <w:bookmarkStart w:id="1" w:name="_Toc439232412"/>
      <w:r>
        <w:rPr>
          <w:rFonts w:hint="eastAsia"/>
        </w:rPr>
        <w:t>2</w:t>
      </w:r>
      <w:r>
        <w:rPr>
          <w:rFonts w:hint="eastAsia"/>
        </w:rPr>
        <w:t>，</w:t>
      </w:r>
      <w:r w:rsidRPr="00C12EA2">
        <w:t>uncompress</w:t>
      </w:r>
      <w:r>
        <w:rPr>
          <w:rFonts w:hint="eastAsia"/>
        </w:rPr>
        <w:t xml:space="preserve"> package &amp; install package</w:t>
      </w:r>
      <w:bookmarkEnd w:id="1"/>
    </w:p>
    <w:p w:rsidR="00F0054B" w:rsidRDefault="00F0054B" w:rsidP="00F0054B">
      <w:r>
        <w:rPr>
          <w:rFonts w:hint="eastAsia"/>
        </w:rPr>
        <w:t>yum install</w:t>
      </w:r>
      <w:r w:rsidRPr="00C12EA2">
        <w:t xml:space="preserve"> gd-devel-2.0.35-11.el6.x86_64.rpm</w:t>
      </w:r>
    </w:p>
    <w:p w:rsidR="00F0054B" w:rsidRPr="00F0054B" w:rsidRDefault="00F0054B" w:rsidP="00F0054B"/>
    <w:p w:rsidR="00C12EA2" w:rsidRDefault="00C12EA2" w:rsidP="00C12EA2">
      <w:bookmarkStart w:id="2" w:name="OLE_LINK1"/>
      <w:bookmarkStart w:id="3" w:name="OLE_LINK2"/>
      <w:bookmarkStart w:id="4" w:name="OLE_LINK3"/>
      <w:r w:rsidRPr="00C12EA2">
        <w:t>yum install httpd php gcc glibc glibc-common gd gd-devel make net-snmp</w:t>
      </w:r>
      <w:r w:rsidR="00A27A0F">
        <w:t xml:space="preserve"> unzip</w:t>
      </w:r>
      <w:r w:rsidRPr="00C12EA2">
        <w:t xml:space="preserve"> </w:t>
      </w:r>
      <w:r w:rsidR="00565F38">
        <w:t>openssl</w:t>
      </w:r>
      <w:bookmarkStart w:id="5" w:name="_GoBack"/>
      <w:bookmarkEnd w:id="5"/>
      <w:r w:rsidR="00565F38">
        <w:t xml:space="preserve">-devel </w:t>
      </w:r>
      <w:r>
        <w:t>–</w:t>
      </w:r>
      <w:r w:rsidRPr="00C12EA2">
        <w:t>y</w:t>
      </w:r>
    </w:p>
    <w:bookmarkEnd w:id="2"/>
    <w:bookmarkEnd w:id="3"/>
    <w:bookmarkEnd w:id="4"/>
    <w:p w:rsidR="00C12EA2" w:rsidRDefault="00C12EA2" w:rsidP="00C12EA2"/>
    <w:p w:rsidR="00C12EA2" w:rsidRDefault="00C12EA2" w:rsidP="00C12EA2">
      <w:pPr>
        <w:pStyle w:val="Heading1"/>
        <w:ind w:left="210" w:right="210"/>
      </w:pPr>
      <w:bookmarkStart w:id="6" w:name="_Toc439232413"/>
      <w:r>
        <w:rPr>
          <w:rFonts w:hint="eastAsia"/>
        </w:rPr>
        <w:t>add account and group</w:t>
      </w:r>
      <w:bookmarkEnd w:id="6"/>
    </w:p>
    <w:p w:rsidR="00C12EA2" w:rsidRDefault="00C12EA2" w:rsidP="00C12EA2">
      <w:bookmarkStart w:id="7" w:name="OLE_LINK4"/>
      <w:r w:rsidRPr="00C12EA2">
        <w:t>useradd nagios &amp;&amp; groupadd nagcmd &amp;&amp; usermod -G nagcmd nagios &amp;&amp; usermod -G nagcmd apache</w:t>
      </w:r>
    </w:p>
    <w:bookmarkEnd w:id="7"/>
    <w:p w:rsidR="00C12EA2" w:rsidRDefault="00C12EA2" w:rsidP="00C12EA2">
      <w:pPr>
        <w:rPr>
          <w:lang w:val="en-GB"/>
        </w:rPr>
      </w:pPr>
    </w:p>
    <w:p w:rsidR="0092516D" w:rsidRPr="0092516D" w:rsidRDefault="0092516D" w:rsidP="0092516D">
      <w:pPr>
        <w:pStyle w:val="Heading1"/>
        <w:ind w:left="210" w:right="210"/>
        <w:rPr>
          <w:lang w:val="en-GB"/>
        </w:rPr>
      </w:pPr>
      <w:bookmarkStart w:id="8" w:name="_Toc439232414"/>
      <w:r>
        <w:rPr>
          <w:rFonts w:hint="eastAsia"/>
          <w:lang w:val="en-GB"/>
        </w:rPr>
        <w:t xml:space="preserve">Install </w:t>
      </w:r>
      <w:r w:rsidRPr="0092516D">
        <w:rPr>
          <w:rFonts w:hint="eastAsia"/>
          <w:lang w:val="en-GB"/>
        </w:rPr>
        <w:t>nagios</w:t>
      </w:r>
      <w:bookmarkEnd w:id="8"/>
    </w:p>
    <w:p w:rsidR="0092516D" w:rsidRPr="0092516D" w:rsidRDefault="0092516D" w:rsidP="0092516D">
      <w:pPr>
        <w:rPr>
          <w:lang w:val="en-GB"/>
        </w:rPr>
      </w:pPr>
      <w:r w:rsidRPr="0092516D">
        <w:rPr>
          <w:lang w:val="en-GB"/>
        </w:rPr>
        <w:t xml:space="preserve">    # tar xvzf nagios-4.0.8.tar.gz</w:t>
      </w:r>
    </w:p>
    <w:p w:rsidR="0092516D" w:rsidRPr="0092516D" w:rsidRDefault="0092516D" w:rsidP="0092516D">
      <w:pPr>
        <w:rPr>
          <w:lang w:val="en-GB"/>
        </w:rPr>
      </w:pPr>
      <w:r w:rsidRPr="0092516D">
        <w:rPr>
          <w:lang w:val="en-GB"/>
        </w:rPr>
        <w:t xml:space="preserve">    # cd nagios-4.0.8</w:t>
      </w:r>
    </w:p>
    <w:p w:rsidR="0092516D" w:rsidRDefault="0092516D" w:rsidP="0092516D">
      <w:pPr>
        <w:rPr>
          <w:lang w:val="en-GB"/>
        </w:rPr>
      </w:pPr>
      <w:r w:rsidRPr="0092516D">
        <w:rPr>
          <w:lang w:val="en-GB"/>
        </w:rPr>
        <w:t xml:space="preserve">    # ./configure --with-nagios-group=nagcmd &amp;&amp; </w:t>
      </w:r>
      <w:bookmarkStart w:id="9" w:name="OLE_LINK5"/>
      <w:bookmarkStart w:id="10" w:name="OLE_LINK6"/>
      <w:r w:rsidRPr="0092516D">
        <w:rPr>
          <w:lang w:val="en-GB"/>
        </w:rPr>
        <w:t>make all &amp;&amp; make install &amp;&amp; make install-init &amp;&amp; make install-commandmode &amp;&amp; make install-config &amp;&amp; make install-webconf</w:t>
      </w:r>
    </w:p>
    <w:p w:rsidR="00740A41" w:rsidRDefault="00740A41" w:rsidP="00740A41">
      <w:pPr>
        <w:pStyle w:val="Heading1"/>
        <w:ind w:left="210" w:right="210"/>
        <w:rPr>
          <w:lang w:val="en-GB"/>
        </w:rPr>
      </w:pPr>
      <w:bookmarkStart w:id="11" w:name="_Toc439232415"/>
      <w:bookmarkEnd w:id="9"/>
      <w:bookmarkEnd w:id="10"/>
      <w:r>
        <w:rPr>
          <w:rFonts w:hint="eastAsia"/>
          <w:lang w:val="en-GB"/>
        </w:rPr>
        <w:t>create web password Anthentacation</w:t>
      </w:r>
      <w:bookmarkEnd w:id="11"/>
    </w:p>
    <w:p w:rsidR="0092516D" w:rsidRDefault="0092516D" w:rsidP="0092516D">
      <w:pPr>
        <w:rPr>
          <w:lang w:val="en-GB"/>
        </w:rPr>
      </w:pPr>
      <w:r w:rsidRPr="0092516D">
        <w:rPr>
          <w:lang w:val="en-GB"/>
        </w:rPr>
        <w:t>htpasswd -c /usr/local/nagios/etc/htpasswd.users nagiosadmin</w:t>
      </w:r>
    </w:p>
    <w:p w:rsidR="0092516D" w:rsidRDefault="0092516D" w:rsidP="0092516D">
      <w:pPr>
        <w:rPr>
          <w:lang w:val="en-GB"/>
        </w:rPr>
      </w:pPr>
    </w:p>
    <w:p w:rsidR="0092516D" w:rsidRDefault="0092516D" w:rsidP="0092516D">
      <w:pPr>
        <w:pStyle w:val="Heading1"/>
        <w:ind w:left="210" w:right="210"/>
        <w:rPr>
          <w:lang w:val="en-GB"/>
        </w:rPr>
      </w:pPr>
      <w:bookmarkStart w:id="12" w:name="_Toc439232416"/>
      <w:r>
        <w:rPr>
          <w:rFonts w:hint="eastAsia"/>
          <w:lang w:val="en-GB"/>
        </w:rPr>
        <w:t>start apache</w:t>
      </w:r>
      <w:bookmarkEnd w:id="12"/>
    </w:p>
    <w:p w:rsidR="0092516D" w:rsidRPr="0092516D" w:rsidRDefault="0092516D" w:rsidP="0092516D">
      <w:pPr>
        <w:rPr>
          <w:lang w:val="en-GB"/>
        </w:rPr>
      </w:pPr>
      <w:r w:rsidRPr="00A27A0F">
        <w:rPr>
          <w:highlight w:val="yellow"/>
          <w:lang w:val="en-GB"/>
        </w:rPr>
        <w:t>/etc/init.d/httpd start</w:t>
      </w:r>
    </w:p>
    <w:p w:rsidR="00740A41" w:rsidRDefault="00740A41" w:rsidP="00C12EA2">
      <w:pPr>
        <w:rPr>
          <w:lang w:val="en-GB"/>
        </w:rPr>
      </w:pPr>
    </w:p>
    <w:p w:rsidR="0092516D" w:rsidRDefault="0092516D" w:rsidP="0092516D">
      <w:pPr>
        <w:pStyle w:val="Heading1"/>
        <w:ind w:left="210" w:right="210"/>
        <w:rPr>
          <w:lang w:val="en-GB"/>
        </w:rPr>
      </w:pPr>
      <w:bookmarkStart w:id="13" w:name="_Toc439232417"/>
      <w:r>
        <w:rPr>
          <w:lang w:val="en-GB"/>
        </w:rPr>
        <w:t>I</w:t>
      </w:r>
      <w:r>
        <w:rPr>
          <w:rFonts w:hint="eastAsia"/>
          <w:lang w:val="en-GB"/>
        </w:rPr>
        <w:t>nstall nagios-plugin</w:t>
      </w:r>
      <w:bookmarkEnd w:id="13"/>
    </w:p>
    <w:p w:rsidR="0092516D" w:rsidRPr="0092516D" w:rsidRDefault="0092516D" w:rsidP="0092516D">
      <w:pPr>
        <w:rPr>
          <w:lang w:val="en-GB"/>
        </w:rPr>
      </w:pPr>
      <w:r w:rsidRPr="0092516D">
        <w:rPr>
          <w:lang w:val="en-GB"/>
        </w:rPr>
        <w:t xml:space="preserve">    # tar xvzf nagios-plugins-2.0.3.tar.gz</w:t>
      </w:r>
    </w:p>
    <w:p w:rsidR="0092516D" w:rsidRDefault="0092516D" w:rsidP="00AB6295">
      <w:pPr>
        <w:ind w:firstLine="420"/>
        <w:rPr>
          <w:lang w:val="en-GB"/>
        </w:rPr>
      </w:pPr>
      <w:r w:rsidRPr="0092516D">
        <w:rPr>
          <w:lang w:val="en-GB"/>
        </w:rPr>
        <w:t># ./configure --with-nagios-user=nagios --with-nagios-group=nagios &amp;&amp; make &amp;&amp; make install</w:t>
      </w:r>
      <w:r>
        <w:rPr>
          <w:rFonts w:hint="eastAsia"/>
          <w:lang w:val="en-GB"/>
        </w:rPr>
        <w:tab/>
      </w:r>
    </w:p>
    <w:p w:rsidR="00AB6295" w:rsidRPr="00AB6295" w:rsidRDefault="00C11EA7" w:rsidP="00AB6295">
      <w:pPr>
        <w:pStyle w:val="Heading1"/>
        <w:ind w:left="210" w:right="210"/>
        <w:rPr>
          <w:lang w:val="en-GB"/>
        </w:rPr>
      </w:pPr>
      <w:bookmarkStart w:id="14" w:name="_Toc439232418"/>
      <w:r>
        <w:rPr>
          <w:lang w:val="en-GB"/>
        </w:rPr>
        <w:t>S</w:t>
      </w:r>
      <w:r w:rsidR="00AB6295">
        <w:rPr>
          <w:rFonts w:hint="eastAsia"/>
          <w:lang w:val="en-GB"/>
        </w:rPr>
        <w:t>tart</w:t>
      </w:r>
      <w:r>
        <w:rPr>
          <w:rFonts w:hint="eastAsia"/>
          <w:lang w:val="en-GB"/>
        </w:rPr>
        <w:t xml:space="preserve"> </w:t>
      </w:r>
      <w:r w:rsidR="00AB6295" w:rsidRPr="00AB6295">
        <w:rPr>
          <w:rFonts w:hint="eastAsia"/>
          <w:lang w:val="en-GB"/>
        </w:rPr>
        <w:t>nagios:</w:t>
      </w:r>
      <w:bookmarkEnd w:id="14"/>
    </w:p>
    <w:p w:rsidR="00AB6295" w:rsidRDefault="00AB6295" w:rsidP="00AB6295">
      <w:pPr>
        <w:ind w:firstLine="420"/>
        <w:rPr>
          <w:lang w:val="en-GB"/>
        </w:rPr>
      </w:pPr>
      <w:r w:rsidRPr="00AB6295">
        <w:rPr>
          <w:lang w:val="en-GB"/>
        </w:rPr>
        <w:t xml:space="preserve">    # /etc/init.d/nagios start</w:t>
      </w:r>
    </w:p>
    <w:p w:rsidR="00AB6295" w:rsidRDefault="00AB6295" w:rsidP="00AB6295">
      <w:pPr>
        <w:pStyle w:val="Heading1"/>
        <w:ind w:left="210" w:right="210"/>
        <w:rPr>
          <w:lang w:val="en-GB"/>
        </w:rPr>
      </w:pPr>
      <w:bookmarkStart w:id="15" w:name="_Toc439232419"/>
      <w:r>
        <w:rPr>
          <w:lang w:val="en-GB"/>
        </w:rPr>
        <w:t>M</w:t>
      </w:r>
      <w:r>
        <w:rPr>
          <w:rFonts w:hint="eastAsia"/>
          <w:lang w:val="en-GB"/>
        </w:rPr>
        <w:t>onitor web</w:t>
      </w:r>
      <w:bookmarkEnd w:id="15"/>
    </w:p>
    <w:p w:rsidR="00AB6295" w:rsidRDefault="00706AC2" w:rsidP="00AB6295">
      <w:pPr>
        <w:rPr>
          <w:lang w:val="en-GB"/>
        </w:rPr>
      </w:pPr>
      <w:hyperlink r:id="rId9" w:history="1">
        <w:r w:rsidR="00AB6295" w:rsidRPr="00CA2248">
          <w:rPr>
            <w:rStyle w:val="Hyperlink"/>
            <w:lang w:val="en-GB"/>
          </w:rPr>
          <w:t>http://192.168.1.250/nagios/</w:t>
        </w:r>
      </w:hyperlink>
    </w:p>
    <w:p w:rsidR="00AB6295" w:rsidRDefault="00AB6295" w:rsidP="00AB6295">
      <w:pPr>
        <w:rPr>
          <w:lang w:val="en-GB"/>
        </w:rPr>
      </w:pPr>
    </w:p>
    <w:p w:rsidR="00AB6295" w:rsidRDefault="00AB6295" w:rsidP="00F8229D">
      <w:pPr>
        <w:pStyle w:val="Heading1"/>
        <w:ind w:left="210" w:right="210"/>
        <w:rPr>
          <w:lang w:val="en-GB"/>
        </w:rPr>
      </w:pPr>
      <w:bookmarkStart w:id="16" w:name="_Toc439232420"/>
      <w:r>
        <w:rPr>
          <w:rFonts w:hint="eastAsia"/>
          <w:lang w:val="en-GB"/>
        </w:rPr>
        <w:lastRenderedPageBreak/>
        <w:t>pnp4nagios installation</w:t>
      </w:r>
      <w:bookmarkEnd w:id="16"/>
    </w:p>
    <w:p w:rsidR="00AB6295" w:rsidRDefault="00AB6295" w:rsidP="00AB6295">
      <w:pPr>
        <w:rPr>
          <w:lang w:val="en-GB"/>
        </w:rPr>
      </w:pPr>
    </w:p>
    <w:p w:rsidR="00AB6295" w:rsidRDefault="00A27A0F" w:rsidP="00AB6295">
      <w:r>
        <w:t>yum install rrdtool perl-Time</w:t>
      </w:r>
      <w:r w:rsidR="00AB6295">
        <w:t xml:space="preserve"> -y</w:t>
      </w:r>
    </w:p>
    <w:p w:rsidR="00AB6295" w:rsidRDefault="00AB6295" w:rsidP="00AB6295">
      <w:r>
        <w:t>yum install php-gd</w:t>
      </w:r>
    </w:p>
    <w:p w:rsidR="00A27A0F" w:rsidRDefault="00A27A0F" w:rsidP="00AB6295">
      <w:r w:rsidRPr="00A27A0F">
        <w:t>yum install perl-Time-HiRes perl-Time-Piece perl-TimeDate -y</w:t>
      </w:r>
    </w:p>
    <w:p w:rsidR="00AB6295" w:rsidRDefault="00AB6295" w:rsidP="00AB6295">
      <w:r w:rsidRPr="00AB6295">
        <w:t>tar xvf pnp4nagios-0.6.25</w:t>
      </w:r>
    </w:p>
    <w:p w:rsidR="00AB6295" w:rsidRDefault="00AB6295" w:rsidP="00AB6295">
      <w:r w:rsidRPr="00AB6295">
        <w:t>cd pnp4nagios-0.6.2</w:t>
      </w:r>
    </w:p>
    <w:p w:rsidR="00AB6295" w:rsidRDefault="00AB6295" w:rsidP="00AB6295">
      <w:pPr>
        <w:jc w:val="left"/>
      </w:pPr>
      <w:r>
        <w:t xml:space="preserve"> ./configure --prefix=/usr/local/pnp4nagios --with-nagios-user=nagios --with-nagios-group=nagios</w:t>
      </w:r>
    </w:p>
    <w:p w:rsidR="00F8229D" w:rsidRDefault="00F8229D" w:rsidP="00AB6295">
      <w:pPr>
        <w:jc w:val="left"/>
      </w:pPr>
    </w:p>
    <w:p w:rsidR="00AB6295" w:rsidRDefault="00F8229D" w:rsidP="00F8229D">
      <w:r>
        <w:rPr>
          <w:rFonts w:hint="eastAsia"/>
        </w:rPr>
        <w:t>make all &amp;&amp; make install &amp;&amp; make install-webconf &amp;&amp; make install-config &amp;&amp; make install-init &amp;&amp; make fullinstall</w:t>
      </w:r>
    </w:p>
    <w:p w:rsidR="00F8229D" w:rsidRDefault="00F8229D" w:rsidP="00F8229D">
      <w:r>
        <w:t>cd /usr/local/pnp4nagios/etc</w:t>
      </w:r>
    </w:p>
    <w:p w:rsidR="00F8229D" w:rsidRDefault="00F8229D" w:rsidP="00F8229D">
      <w:r>
        <w:t>mv</w:t>
      </w:r>
      <w:r>
        <w:rPr>
          <w:rFonts w:hint="eastAsia"/>
        </w:rPr>
        <w:t xml:space="preserve"> </w:t>
      </w:r>
      <w:r>
        <w:t>misccommands.cfg-sample</w:t>
      </w:r>
      <w:r>
        <w:rPr>
          <w:rFonts w:hint="eastAsia"/>
        </w:rPr>
        <w:t xml:space="preserve"> </w:t>
      </w:r>
      <w:r>
        <w:t>misccommands.cfg</w:t>
      </w:r>
    </w:p>
    <w:p w:rsidR="00F8229D" w:rsidRDefault="00F8229D" w:rsidP="00F8229D">
      <w:r>
        <w:t>mv</w:t>
      </w:r>
      <w:r>
        <w:rPr>
          <w:rFonts w:hint="eastAsia"/>
        </w:rPr>
        <w:t xml:space="preserve"> </w:t>
      </w:r>
      <w:r>
        <w:t>nagios.cfg-sample nagios.cfg</w:t>
      </w:r>
    </w:p>
    <w:p w:rsidR="00F8229D" w:rsidRDefault="00F8229D" w:rsidP="00F8229D">
      <w:r>
        <w:t>mv rra.cfg-sample rra.cfg</w:t>
      </w:r>
    </w:p>
    <w:p w:rsidR="00F8229D" w:rsidRDefault="00F8229D" w:rsidP="00F8229D">
      <w:r>
        <w:t>cd pages</w:t>
      </w:r>
    </w:p>
    <w:p w:rsidR="00F8229D" w:rsidRDefault="006811C0" w:rsidP="00F8229D">
      <w:r>
        <w:t xml:space="preserve">mv </w:t>
      </w:r>
      <w:r>
        <w:rPr>
          <w:rFonts w:hint="eastAsia"/>
        </w:rPr>
        <w:t xml:space="preserve"> </w:t>
      </w:r>
      <w:r w:rsidR="00F8229D">
        <w:t>web_traffic.cfg-sample</w:t>
      </w:r>
      <w:r>
        <w:rPr>
          <w:rFonts w:hint="eastAsia"/>
        </w:rPr>
        <w:t xml:space="preserve"> </w:t>
      </w:r>
      <w:r w:rsidR="00F8229D">
        <w:t>web_traffic.cfg</w:t>
      </w:r>
    </w:p>
    <w:p w:rsidR="00F8229D" w:rsidRDefault="00F8229D" w:rsidP="00F8229D">
      <w:bookmarkStart w:id="17" w:name="OLE_LINK7"/>
      <w:bookmarkStart w:id="18" w:name="OLE_LINK8"/>
      <w:r>
        <w:t>cd ../check_commands</w:t>
      </w:r>
    </w:p>
    <w:p w:rsidR="00F8229D" w:rsidRDefault="00F8229D" w:rsidP="00F8229D">
      <w:r>
        <w:t>mv   check_all_local_disks.cfg-sample check_all_local_disks.cfg</w:t>
      </w:r>
    </w:p>
    <w:bookmarkEnd w:id="17"/>
    <w:bookmarkEnd w:id="18"/>
    <w:p w:rsidR="00F8229D" w:rsidRDefault="00F8229D" w:rsidP="00F8229D">
      <w:r>
        <w:t>mv check_nrpe.cfg-sample check_nrpe.cfg</w:t>
      </w:r>
    </w:p>
    <w:p w:rsidR="00F8229D" w:rsidRDefault="00F8229D" w:rsidP="00F8229D">
      <w:pPr>
        <w:pStyle w:val="Heading1"/>
        <w:ind w:left="210" w:right="210"/>
      </w:pPr>
      <w:bookmarkStart w:id="19" w:name="_Toc439232421"/>
      <w:r>
        <w:rPr>
          <w:rFonts w:hint="eastAsia"/>
        </w:rPr>
        <w:t>Modify nagios.cfg</w:t>
      </w:r>
      <w:bookmarkEnd w:id="19"/>
    </w:p>
    <w:p w:rsidR="00F8229D" w:rsidRDefault="00F8229D" w:rsidP="00F8229D">
      <w:r>
        <w:t>vim /usr/local/nagios/etc/nagios.cfg</w:t>
      </w:r>
    </w:p>
    <w:p w:rsidR="00F8229D" w:rsidRDefault="00F8229D" w:rsidP="00F8229D">
      <w:r>
        <w:t>enable_environment_macros=1</w:t>
      </w:r>
    </w:p>
    <w:p w:rsidR="00F8229D" w:rsidRDefault="00F8229D" w:rsidP="00F8229D">
      <w:r>
        <w:t xml:space="preserve">process_performance_data=1 </w:t>
      </w:r>
    </w:p>
    <w:p w:rsidR="00F8229D" w:rsidRDefault="00F8229D" w:rsidP="00F8229D">
      <w:r>
        <w:t>host_perfdata_command=process-host-perfdata</w:t>
      </w:r>
    </w:p>
    <w:p w:rsidR="00F8229D" w:rsidRDefault="00F8229D" w:rsidP="00F8229D"/>
    <w:p w:rsidR="00F8229D" w:rsidRDefault="00F8229D" w:rsidP="00F8229D">
      <w:r>
        <w:t>service_perfdata_command=process-service-perfdata</w:t>
      </w:r>
    </w:p>
    <w:p w:rsidR="00F8229D" w:rsidRDefault="00F8229D" w:rsidP="00F8229D"/>
    <w:p w:rsidR="00F8229D" w:rsidRDefault="00F8229D" w:rsidP="00F8229D">
      <w:r>
        <w:t># service performance data</w:t>
      </w:r>
    </w:p>
    <w:p w:rsidR="00F8229D" w:rsidRDefault="00F8229D" w:rsidP="00F8229D">
      <w:r>
        <w:t xml:space="preserve"> </w:t>
      </w:r>
    </w:p>
    <w:p w:rsidR="00F8229D" w:rsidRDefault="00F8229D" w:rsidP="00F8229D">
      <w:r>
        <w:t>service_perfdata_file=/usr/local/pnp4nagios/var/service-perfdata</w:t>
      </w:r>
    </w:p>
    <w:p w:rsidR="00F8229D" w:rsidRDefault="00F8229D" w:rsidP="00F8229D">
      <w:r>
        <w:t>service_perfdata_file_template=DATATYPE::SERVICEPERFDATA\tTIMET::$TIMET$\tHOSTNAME::$HOSTNAME$\tSERVICEDESC::$SERVICEDESC$\tSERVICEPERFDATA::$SERVICEPERFDATA$\tSERVICECHECKCOMMAND::$SERVICECHECKCOMMAND$\tHOSTSTATE::$HOSTSTATE$\tHOSTSTATETYPE::$HOSTSTATETYPE$\tSERVICESTATE::$SERVICESTATE$\tSERVICESTATETYPE::$SERVICESTATETYPE$</w:t>
      </w:r>
    </w:p>
    <w:p w:rsidR="00F8229D" w:rsidRDefault="00F8229D" w:rsidP="00F8229D">
      <w:r>
        <w:t>service_perfdata_file_mode=a</w:t>
      </w:r>
    </w:p>
    <w:p w:rsidR="00F8229D" w:rsidRDefault="00F8229D" w:rsidP="00F8229D">
      <w:r>
        <w:t>service_perfdata_file_processing_interval=15</w:t>
      </w:r>
    </w:p>
    <w:p w:rsidR="00F8229D" w:rsidRDefault="00F8229D" w:rsidP="00F8229D">
      <w:r>
        <w:t>service_perfdata_file_processing_command=process-service-perfdata-file</w:t>
      </w:r>
    </w:p>
    <w:p w:rsidR="00F8229D" w:rsidRDefault="00F8229D" w:rsidP="00F8229D">
      <w:r>
        <w:t xml:space="preserve"> </w:t>
      </w:r>
    </w:p>
    <w:p w:rsidR="00F8229D" w:rsidRDefault="00F8229D" w:rsidP="00F8229D">
      <w:r>
        <w:t># host performance data starting with Nagios 3.0</w:t>
      </w:r>
    </w:p>
    <w:p w:rsidR="00F8229D" w:rsidRDefault="00F8229D" w:rsidP="00F8229D">
      <w:r>
        <w:t xml:space="preserve"> </w:t>
      </w:r>
    </w:p>
    <w:p w:rsidR="00F8229D" w:rsidRDefault="00F8229D" w:rsidP="00F8229D">
      <w:r>
        <w:t>host_perfdata_file=/usr/local/pnp4nagios/var/host-perfdata</w:t>
      </w:r>
    </w:p>
    <w:p w:rsidR="00F8229D" w:rsidRDefault="00F8229D" w:rsidP="00F8229D">
      <w:r>
        <w:t>host_perfdata_file_template=DATATYPE::HOSTPERFDATA\tTIMET::$TIMET$\tHOSTNAME::$HOSTNAME$\tHOSTPERFDATA::$HOSTPERFDATA$\tHOSTCHECKCOMMAND::$HOSTCHECKCOMMAND$\tHOSTSTATE::$HOSTSTATE$\tHOSTSTATETYPE::$HOSTSTATETYPE$</w:t>
      </w:r>
    </w:p>
    <w:p w:rsidR="00F8229D" w:rsidRDefault="00F8229D" w:rsidP="00F8229D">
      <w:r>
        <w:t>host_perfdata_file_mode=a</w:t>
      </w:r>
    </w:p>
    <w:p w:rsidR="00F8229D" w:rsidRDefault="00F8229D" w:rsidP="00F8229D">
      <w:r>
        <w:t>host_perfdata_file_processing_interval=15</w:t>
      </w:r>
    </w:p>
    <w:p w:rsidR="00F8229D" w:rsidRDefault="00F8229D" w:rsidP="00F8229D">
      <w:r>
        <w:t>host_perfdata_file_processing_command=process-host-perfdata-file</w:t>
      </w:r>
    </w:p>
    <w:p w:rsidR="00F8229D" w:rsidRDefault="00F8229D" w:rsidP="00F8229D">
      <w:pPr>
        <w:pStyle w:val="Heading1"/>
        <w:ind w:left="210" w:right="210"/>
      </w:pPr>
      <w:bookmarkStart w:id="20" w:name="_Toc439232422"/>
      <w:r>
        <w:rPr>
          <w:rFonts w:hint="eastAsia"/>
        </w:rPr>
        <w:t>modify commands.cfg</w:t>
      </w:r>
      <w:bookmarkEnd w:id="20"/>
    </w:p>
    <w:p w:rsidR="00F8229D" w:rsidRDefault="00F8229D" w:rsidP="00F8229D">
      <w:r>
        <w:t>vim  /usr/local/nagios/etc/objects/commands.cfg</w:t>
      </w:r>
    </w:p>
    <w:p w:rsidR="00F8229D" w:rsidRDefault="00F8229D" w:rsidP="00F8229D">
      <w:r>
        <w:t>define command{</w:t>
      </w:r>
    </w:p>
    <w:p w:rsidR="00F8229D" w:rsidRDefault="00F8229D" w:rsidP="00F8229D">
      <w:r>
        <w:t xml:space="preserve">       command_name    process-service-perfdata-file</w:t>
      </w:r>
    </w:p>
    <w:p w:rsidR="00F8229D" w:rsidRDefault="00F8229D" w:rsidP="00F8229D">
      <w:r>
        <w:t xml:space="preserve">       command_line    /usr/local/pnp4nagios/libexec/process_perfdata.pl --bulk=/usr/local/pnp4nagios/var/service-perfdata</w:t>
      </w:r>
    </w:p>
    <w:p w:rsidR="00F8229D" w:rsidRDefault="00F8229D" w:rsidP="00F8229D">
      <w:r>
        <w:t>}</w:t>
      </w:r>
    </w:p>
    <w:p w:rsidR="00F8229D" w:rsidRDefault="00F8229D" w:rsidP="00F8229D">
      <w:r>
        <w:t xml:space="preserve"> </w:t>
      </w:r>
    </w:p>
    <w:p w:rsidR="00F8229D" w:rsidRDefault="00F8229D" w:rsidP="00F8229D">
      <w:r>
        <w:t>define command{</w:t>
      </w:r>
    </w:p>
    <w:p w:rsidR="00F8229D" w:rsidRDefault="00F8229D" w:rsidP="00F8229D">
      <w:r>
        <w:t xml:space="preserve">       command_name    process-host-perfdata-file</w:t>
      </w:r>
    </w:p>
    <w:p w:rsidR="00F8229D" w:rsidRDefault="00F8229D" w:rsidP="00F8229D">
      <w:r>
        <w:t xml:space="preserve">       command_line    /usr/local/pnp4nagios/libexec/process_perfdata.pl --bulk=/usr/local/pnp4nagios/var/host-perfdata</w:t>
      </w:r>
    </w:p>
    <w:p w:rsidR="00F8229D" w:rsidRDefault="00F8229D" w:rsidP="00F8229D">
      <w:r>
        <w:t>}</w:t>
      </w:r>
    </w:p>
    <w:p w:rsidR="00F8229D" w:rsidRDefault="00F8229D" w:rsidP="00F8229D">
      <w:pPr>
        <w:pStyle w:val="Heading1"/>
        <w:ind w:left="210" w:right="210"/>
      </w:pPr>
      <w:bookmarkStart w:id="21" w:name="_Toc439232423"/>
      <w:r>
        <w:t>M</w:t>
      </w:r>
      <w:r>
        <w:rPr>
          <w:rFonts w:hint="eastAsia"/>
        </w:rPr>
        <w:t xml:space="preserve">odify </w:t>
      </w:r>
      <w:r>
        <w:t>templates.cfg</w:t>
      </w:r>
      <w:bookmarkEnd w:id="21"/>
    </w:p>
    <w:p w:rsidR="00F8229D" w:rsidRDefault="00F8229D" w:rsidP="00F8229D">
      <w:r>
        <w:t>vim /usr/local/nagios/etc/objects/templates.cfg</w:t>
      </w:r>
    </w:p>
    <w:p w:rsidR="00F8229D" w:rsidRDefault="00F8229D" w:rsidP="00F8229D">
      <w:r>
        <w:t>define host {</w:t>
      </w:r>
    </w:p>
    <w:p w:rsidR="00F8229D" w:rsidRDefault="00F8229D" w:rsidP="00F8229D">
      <w:r>
        <w:t xml:space="preserve">  name       host-pnp</w:t>
      </w:r>
    </w:p>
    <w:p w:rsidR="00F8229D" w:rsidRDefault="00F8229D" w:rsidP="00F8229D">
      <w:r>
        <w:t xml:space="preserve">  action_url /pnp4nagios/index.php/graph?host=$HOSTNAME$&amp;srv=_HOST_</w:t>
      </w:r>
    </w:p>
    <w:p w:rsidR="00F8229D" w:rsidRDefault="00F8229D" w:rsidP="00F8229D">
      <w:r>
        <w:t xml:space="preserve">  register  0</w:t>
      </w:r>
    </w:p>
    <w:p w:rsidR="00F8229D" w:rsidRDefault="00F8229D" w:rsidP="00F8229D">
      <w:r>
        <w:t>}</w:t>
      </w:r>
    </w:p>
    <w:p w:rsidR="00F8229D" w:rsidRDefault="00F8229D" w:rsidP="00F8229D">
      <w:r>
        <w:t>define service {</w:t>
      </w:r>
    </w:p>
    <w:p w:rsidR="00F8229D" w:rsidRDefault="00F8229D" w:rsidP="00F8229D">
      <w:r>
        <w:lastRenderedPageBreak/>
        <w:t xml:space="preserve">  name       service-pnp</w:t>
      </w:r>
    </w:p>
    <w:p w:rsidR="00F8229D" w:rsidRDefault="00F8229D" w:rsidP="00F8229D">
      <w:r>
        <w:t xml:space="preserve">  action_url /pnp4nagios/index.php/graph?host=$HOSTNAME$&amp;srv=$SERVICEDESC$</w:t>
      </w:r>
    </w:p>
    <w:p w:rsidR="00F8229D" w:rsidRDefault="00F8229D" w:rsidP="00F8229D">
      <w:r>
        <w:t xml:space="preserve">  register  0</w:t>
      </w:r>
    </w:p>
    <w:p w:rsidR="00F8229D" w:rsidRDefault="00F8229D" w:rsidP="00F8229D">
      <w:r>
        <w:t>}</w:t>
      </w:r>
    </w:p>
    <w:p w:rsidR="00F8229D" w:rsidRDefault="00F8229D" w:rsidP="00F8229D">
      <w:pPr>
        <w:pStyle w:val="Heading1"/>
        <w:ind w:left="210" w:right="210"/>
      </w:pPr>
      <w:bookmarkStart w:id="22" w:name="_Toc439232424"/>
      <w:r>
        <w:t>U</w:t>
      </w:r>
      <w:r>
        <w:rPr>
          <w:rFonts w:hint="eastAsia"/>
        </w:rPr>
        <w:t>se module</w:t>
      </w:r>
      <w:bookmarkEnd w:id="22"/>
    </w:p>
    <w:p w:rsidR="00F8229D" w:rsidRDefault="00F8229D" w:rsidP="00F8229D">
      <w:r>
        <w:t xml:space="preserve">vim </w:t>
      </w:r>
      <w:r w:rsidR="00897089">
        <w:t>/usr/local/nagios/etc/objects/</w:t>
      </w:r>
      <w:r>
        <w:t xml:space="preserve">localhost.cfg </w:t>
      </w:r>
    </w:p>
    <w:p w:rsidR="00F8229D" w:rsidRDefault="00F8229D" w:rsidP="00F8229D">
      <w:r>
        <w:t>define host{</w:t>
      </w:r>
    </w:p>
    <w:p w:rsidR="00F8229D" w:rsidRDefault="00F8229D" w:rsidP="00F8229D">
      <w:r>
        <w:t xml:space="preserve">        use         </w:t>
      </w:r>
      <w:r w:rsidR="00897089">
        <w:t xml:space="preserve">            linux-server,host-pn</w:t>
      </w:r>
      <w:r>
        <w:t xml:space="preserve">p </w:t>
      </w:r>
    </w:p>
    <w:p w:rsidR="00C11EA7" w:rsidRDefault="00C11EA7" w:rsidP="00C11EA7">
      <w:pPr>
        <w:pStyle w:val="Heading1"/>
        <w:ind w:left="210" w:right="210"/>
      </w:pPr>
      <w:bookmarkStart w:id="23" w:name="_Toc439232425"/>
      <w:r>
        <w:rPr>
          <w:rFonts w:hint="eastAsia"/>
        </w:rPr>
        <w:t>delete install.pnp</w:t>
      </w:r>
      <w:bookmarkEnd w:id="23"/>
    </w:p>
    <w:p w:rsidR="00C11EA7" w:rsidRDefault="00C11EA7" w:rsidP="00C11EA7">
      <w:r>
        <w:t>cd /usr/local/pnp4nagios/share/</w:t>
      </w:r>
    </w:p>
    <w:p w:rsidR="00F8229D" w:rsidRDefault="00C11EA7" w:rsidP="00C11EA7">
      <w:r>
        <w:t>mv install.php bak.install.php</w:t>
      </w:r>
    </w:p>
    <w:p w:rsidR="00C11EA7" w:rsidRDefault="00C11EA7" w:rsidP="00C11EA7">
      <w:pPr>
        <w:pStyle w:val="Heading1"/>
        <w:ind w:left="210" w:right="210"/>
      </w:pPr>
      <w:bookmarkStart w:id="24" w:name="_Toc439232426"/>
      <w:r>
        <w:rPr>
          <w:rFonts w:hint="eastAsia"/>
        </w:rPr>
        <w:t>restart nagios &amp; httpd</w:t>
      </w:r>
      <w:bookmarkEnd w:id="24"/>
    </w:p>
    <w:p w:rsidR="00C11EA7" w:rsidRDefault="00C11EA7" w:rsidP="00C11EA7">
      <w:r>
        <w:t xml:space="preserve"> /etc/init.d/httpd reload</w:t>
      </w:r>
    </w:p>
    <w:p w:rsidR="00C11EA7" w:rsidRDefault="00C11EA7" w:rsidP="00C11EA7">
      <w:r>
        <w:rPr>
          <w:rFonts w:hint="eastAsia"/>
        </w:rPr>
        <w:t>/etc/ini.d/nagios reload</w:t>
      </w:r>
    </w:p>
    <w:p w:rsidR="0004353F" w:rsidRDefault="0004353F" w:rsidP="0004353F">
      <w:pPr>
        <w:pStyle w:val="Heading1"/>
        <w:ind w:left="210" w:right="210"/>
      </w:pPr>
      <w:r>
        <w:rPr>
          <w:rFonts w:hint="eastAsia"/>
        </w:rPr>
        <w:t>3,remote server nagios plugins installation</w:t>
      </w:r>
    </w:p>
    <w:p w:rsidR="00565F38" w:rsidRDefault="00565F38" w:rsidP="00565F38"/>
    <w:p w:rsidR="00565F38" w:rsidRPr="00565F38" w:rsidRDefault="00565F38" w:rsidP="00565F38">
      <w:pPr>
        <w:rPr>
          <w:rFonts w:hint="eastAsia"/>
        </w:rPr>
      </w:pPr>
    </w:p>
    <w:p w:rsidR="0004353F" w:rsidRDefault="0004353F" w:rsidP="0004353F">
      <w:r>
        <w:rPr>
          <w:rFonts w:hint="eastAsia"/>
        </w:rPr>
        <w:t>）如何在被监控服务器上安装</w:t>
      </w:r>
      <w:r>
        <w:rPr>
          <w:rFonts w:hint="eastAsia"/>
        </w:rPr>
        <w:t>NRPE</w:t>
      </w:r>
      <w:r>
        <w:rPr>
          <w:rFonts w:hint="eastAsia"/>
        </w:rPr>
        <w:t>。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rPr>
          <w:rFonts w:hint="eastAsia"/>
        </w:rPr>
        <w:t xml:space="preserve">      </w:t>
      </w:r>
      <w:r>
        <w:rPr>
          <w:rFonts w:hint="eastAsia"/>
        </w:rPr>
        <w:t>首先，需要准备的包有两个：</w:t>
      </w:r>
      <w:r>
        <w:rPr>
          <w:rFonts w:hint="eastAsia"/>
        </w:rPr>
        <w:t>NRPE</w:t>
      </w:r>
      <w:r>
        <w:rPr>
          <w:rFonts w:hint="eastAsia"/>
        </w:rPr>
        <w:t>和</w:t>
      </w:r>
      <w:r>
        <w:rPr>
          <w:rFonts w:hint="eastAsia"/>
        </w:rPr>
        <w:t>nagios-plugin</w:t>
      </w:r>
      <w:r>
        <w:rPr>
          <w:rFonts w:hint="eastAsia"/>
        </w:rPr>
        <w:t>。首先安装插件：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/usr/sbin/useradd nagios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passwd nagios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tar xzf nagios-plugins-1.4.9.tar.gz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cd nagios-plugins-1.4.9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./configure --prefix=/usr/local/nagios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make &amp;&amp; make install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chown nagios.nagios /usr/local/nagios/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chown -R nagios.nagios /usr/local/nagios/libexec/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rPr>
          <w:rFonts w:hint="eastAsia"/>
        </w:rPr>
        <w:t xml:space="preserve">      </w:t>
      </w:r>
      <w:r>
        <w:rPr>
          <w:rFonts w:hint="eastAsia"/>
        </w:rPr>
        <w:t>然后安装</w:t>
      </w:r>
      <w:r>
        <w:rPr>
          <w:rFonts w:hint="eastAsia"/>
        </w:rPr>
        <w:t>NRPE</w:t>
      </w:r>
      <w:r>
        <w:rPr>
          <w:rFonts w:hint="eastAsia"/>
        </w:rPr>
        <w:t>：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tar xzf nrpe-2.8.1.tar.gz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cd nrpe-2.8.1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./configure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make all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make install-plugin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make install-daemon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make install-daemon-config</w:t>
      </w:r>
    </w:p>
    <w:p w:rsidR="0004353F" w:rsidRDefault="0004353F" w:rsidP="0004353F">
      <w:r>
        <w:t xml:space="preserve">      </w:t>
      </w:r>
    </w:p>
    <w:p w:rsidR="0004353F" w:rsidRDefault="0004353F" w:rsidP="0004353F">
      <w:r>
        <w:t xml:space="preserve">      make install-xinetd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rPr>
          <w:rFonts w:hint="eastAsia"/>
        </w:rPr>
        <w:t xml:space="preserve">      </w:t>
      </w:r>
      <w:r>
        <w:rPr>
          <w:rFonts w:hint="eastAsia"/>
        </w:rPr>
        <w:t>安装好了，可以到</w:t>
      </w:r>
      <w:r>
        <w:rPr>
          <w:rFonts w:hint="eastAsia"/>
        </w:rPr>
        <w:t>/usr/local/nagios/</w:t>
      </w:r>
      <w:r>
        <w:rPr>
          <w:rFonts w:hint="eastAsia"/>
        </w:rPr>
        <w:t>下面检查一下，应该生成了</w:t>
      </w:r>
      <w:r>
        <w:rPr>
          <w:rFonts w:hint="eastAsia"/>
        </w:rPr>
        <w:t>4</w:t>
      </w:r>
      <w:r>
        <w:rPr>
          <w:rFonts w:hint="eastAsia"/>
        </w:rPr>
        <w:t>个目录</w:t>
      </w:r>
      <w:r>
        <w:rPr>
          <w:rFonts w:hint="eastAsia"/>
        </w:rPr>
        <w:t>:bin</w:t>
      </w:r>
      <w:r>
        <w:rPr>
          <w:rFonts w:hint="eastAsia"/>
        </w:rPr>
        <w:t>、</w:t>
      </w:r>
      <w:r>
        <w:rPr>
          <w:rFonts w:hint="eastAsia"/>
        </w:rPr>
        <w:t>etc</w:t>
      </w:r>
      <w:r>
        <w:rPr>
          <w:rFonts w:hint="eastAsia"/>
        </w:rPr>
        <w:t>、</w:t>
      </w:r>
      <w:r>
        <w:rPr>
          <w:rFonts w:hint="eastAsia"/>
        </w:rPr>
        <w:t>libexec</w:t>
      </w:r>
      <w:r>
        <w:rPr>
          <w:rFonts w:hint="eastAsia"/>
        </w:rPr>
        <w:t>、</w:t>
      </w:r>
      <w:r>
        <w:rPr>
          <w:rFonts w:hint="eastAsia"/>
        </w:rPr>
        <w:t>share</w:t>
      </w:r>
      <w:r>
        <w:rPr>
          <w:rFonts w:hint="eastAsia"/>
        </w:rPr>
        <w:t>。之后我们要配置</w:t>
      </w:r>
      <w:r>
        <w:rPr>
          <w:rFonts w:hint="eastAsia"/>
        </w:rPr>
        <w:t xml:space="preserve"> </w:t>
      </w:r>
      <w:r>
        <w:rPr>
          <w:rFonts w:hint="eastAsia"/>
        </w:rPr>
        <w:t>一下，目的是让</w:t>
      </w:r>
      <w:r>
        <w:rPr>
          <w:rFonts w:hint="eastAsia"/>
        </w:rPr>
        <w:t>NRPE</w:t>
      </w:r>
      <w:r>
        <w:rPr>
          <w:rFonts w:hint="eastAsia"/>
        </w:rPr>
        <w:t>可以以守护进程的形式监听</w:t>
      </w:r>
      <w:r>
        <w:rPr>
          <w:rFonts w:hint="eastAsia"/>
        </w:rPr>
        <w:t>5666</w:t>
      </w:r>
      <w:r>
        <w:rPr>
          <w:rFonts w:hint="eastAsia"/>
        </w:rPr>
        <w:t>端口，为特定地址的</w:t>
      </w:r>
      <w:r>
        <w:rPr>
          <w:rFonts w:hint="eastAsia"/>
        </w:rPr>
        <w:t>nagios</w:t>
      </w:r>
      <w:r>
        <w:rPr>
          <w:rFonts w:hint="eastAsia"/>
        </w:rPr>
        <w:t>平台提供服务。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rPr>
          <w:rFonts w:hint="eastAsia"/>
        </w:rPr>
        <w:t xml:space="preserve">      </w:t>
      </w:r>
      <w:r>
        <w:rPr>
          <w:rFonts w:hint="eastAsia"/>
        </w:rPr>
        <w:t>首先，需要修改</w:t>
      </w:r>
      <w:r>
        <w:rPr>
          <w:rFonts w:hint="eastAsia"/>
        </w:rPr>
        <w:t>/usr/local/nagios/etc/nrpe.cfg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rPr>
          <w:rFonts w:hint="eastAsia"/>
        </w:rPr>
        <w:t xml:space="preserve">      </w:t>
      </w:r>
      <w:r>
        <w:rPr>
          <w:rFonts w:hint="eastAsia"/>
        </w:rPr>
        <w:t>找到“</w:t>
      </w:r>
      <w:r>
        <w:rPr>
          <w:rFonts w:hint="eastAsia"/>
        </w:rPr>
        <w:t>allowed_hosts=127.0.0.1</w:t>
      </w:r>
      <w:r>
        <w:rPr>
          <w:rFonts w:hint="eastAsia"/>
        </w:rPr>
        <w:t>”将其改为：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rPr>
          <w:rFonts w:hint="eastAsia"/>
        </w:rPr>
        <w:lastRenderedPageBreak/>
        <w:t xml:space="preserve">      allowed_hosts=127.0.0.1,$Nagios</w:t>
      </w:r>
      <w:r>
        <w:rPr>
          <w:rFonts w:hint="eastAsia"/>
        </w:rPr>
        <w:t>监控平台的地址或域名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        </w:t>
      </w:r>
    </w:p>
    <w:p w:rsidR="0004353F" w:rsidRDefault="0004353F" w:rsidP="0004353F">
      <w:r>
        <w:rPr>
          <w:rFonts w:hint="eastAsia"/>
        </w:rPr>
        <w:t xml:space="preserve">     3)</w:t>
      </w:r>
      <w:r>
        <w:rPr>
          <w:rFonts w:hint="eastAsia"/>
        </w:rPr>
        <w:t>启动</w:t>
      </w:r>
      <w:r>
        <w:rPr>
          <w:rFonts w:hint="eastAsia"/>
        </w:rPr>
        <w:t>NRPE</w:t>
      </w:r>
      <w:r>
        <w:rPr>
          <w:rFonts w:hint="eastAsia"/>
        </w:rPr>
        <w:t>守护进程：（可以将此命令加入</w:t>
      </w:r>
      <w:r>
        <w:rPr>
          <w:rFonts w:hint="eastAsia"/>
        </w:rPr>
        <w:t>/etc/rc.local</w:t>
      </w:r>
      <w:r>
        <w:rPr>
          <w:rFonts w:hint="eastAsia"/>
        </w:rPr>
        <w:t>，以便开机自动启动）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        </w:t>
      </w:r>
    </w:p>
    <w:p w:rsidR="0004353F" w:rsidRDefault="0004353F" w:rsidP="0004353F">
      <w:r>
        <w:t xml:space="preserve">      /usr/local/nagios/bin/nrpe -c /usr/local/nagios/etc/nrpe.cfg -d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rPr>
          <w:rFonts w:hint="eastAsia"/>
        </w:rPr>
        <w:t xml:space="preserve">      </w:t>
      </w:r>
      <w:r>
        <w:rPr>
          <w:rFonts w:hint="eastAsia"/>
        </w:rPr>
        <w:t>此命令生成的日志会在系统的日志（</w:t>
      </w:r>
      <w:r>
        <w:rPr>
          <w:rFonts w:hint="eastAsia"/>
        </w:rPr>
        <w:t>/var/log/message</w:t>
      </w:r>
      <w:r>
        <w:rPr>
          <w:rFonts w:hint="eastAsia"/>
        </w:rPr>
        <w:t>）中。如果没有出错，就基本搞定了。我们来验收一下，在本机上：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/usr/local/nagios/libexec/check_nrpe -H 127.0.0.1</w:t>
      </w:r>
    </w:p>
    <w:p w:rsidR="0004353F" w:rsidRDefault="0004353F" w:rsidP="0004353F">
      <w:r>
        <w:t xml:space="preserve">                     </w:t>
      </w:r>
    </w:p>
    <w:p w:rsidR="0004353F" w:rsidRDefault="0004353F" w:rsidP="0004353F">
      <w:r>
        <w:rPr>
          <w:rFonts w:hint="eastAsia"/>
        </w:rPr>
        <w:t xml:space="preserve">      </w:t>
      </w:r>
      <w:r>
        <w:rPr>
          <w:rFonts w:hint="eastAsia"/>
        </w:rPr>
        <w:t>或者在</w:t>
      </w:r>
      <w:r>
        <w:rPr>
          <w:rFonts w:hint="eastAsia"/>
        </w:rPr>
        <w:t>nagios</w:t>
      </w:r>
      <w:r>
        <w:rPr>
          <w:rFonts w:hint="eastAsia"/>
        </w:rPr>
        <w:t>监控平台服务器上：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rPr>
          <w:rFonts w:hint="eastAsia"/>
        </w:rPr>
        <w:t xml:space="preserve">      /usr/local/nagios/libexec/check_nrpe -H $</w:t>
      </w:r>
      <w:r>
        <w:rPr>
          <w:rFonts w:hint="eastAsia"/>
        </w:rPr>
        <w:t>目标主机地址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rPr>
          <w:rFonts w:hint="eastAsia"/>
        </w:rPr>
        <w:t xml:space="preserve">      </w:t>
      </w:r>
      <w:r>
        <w:rPr>
          <w:rFonts w:hint="eastAsia"/>
        </w:rPr>
        <w:t>正常的返回值为被监控服务器上安装的</w:t>
      </w:r>
      <w:r>
        <w:rPr>
          <w:rFonts w:hint="eastAsia"/>
        </w:rPr>
        <w:t>NRPE</w:t>
      </w:r>
      <w:r>
        <w:rPr>
          <w:rFonts w:hint="eastAsia"/>
        </w:rPr>
        <w:t>的版本信息：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NRPE v2.8.1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rPr>
          <w:rFonts w:hint="eastAsia"/>
        </w:rPr>
        <w:t xml:space="preserve">      </w:t>
      </w:r>
      <w:r>
        <w:rPr>
          <w:rFonts w:hint="eastAsia"/>
        </w:rPr>
        <w:t>如果看到这些，恭喜你，你的</w:t>
      </w:r>
      <w:r>
        <w:rPr>
          <w:rFonts w:hint="eastAsia"/>
        </w:rPr>
        <w:t>NRPE</w:t>
      </w:r>
      <w:r>
        <w:rPr>
          <w:rFonts w:hint="eastAsia"/>
        </w:rPr>
        <w:t>安装成功了。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rPr>
          <w:rFonts w:hint="eastAsia"/>
        </w:rPr>
        <w:t xml:space="preserve">      </w:t>
      </w:r>
      <w:r>
        <w:rPr>
          <w:rFonts w:hint="eastAsia"/>
        </w:rPr>
        <w:t>那么，通过</w:t>
      </w:r>
      <w:r>
        <w:rPr>
          <w:rFonts w:hint="eastAsia"/>
        </w:rPr>
        <w:t>NRPE</w:t>
      </w:r>
      <w:r>
        <w:rPr>
          <w:rFonts w:hint="eastAsia"/>
        </w:rPr>
        <w:t>，可以监控到哪些信息呢？</w:t>
      </w:r>
      <w:r>
        <w:rPr>
          <w:rFonts w:hint="eastAsia"/>
        </w:rPr>
        <w:t xml:space="preserve"> </w:t>
      </w:r>
      <w:r>
        <w:rPr>
          <w:rFonts w:hint="eastAsia"/>
        </w:rPr>
        <w:t>只要在被监控服务器上有的插件（</w:t>
      </w:r>
      <w:r>
        <w:rPr>
          <w:rFonts w:hint="eastAsia"/>
        </w:rPr>
        <w:t>/usr/local/nagios/libexec</w:t>
      </w:r>
      <w:r>
        <w:rPr>
          <w:rFonts w:hint="eastAsia"/>
        </w:rPr>
        <w:t>中的所有插件），都可以使用。也就是说，你想监控什么，只要有对应的插件，就可以实现。</w:t>
      </w:r>
    </w:p>
    <w:p w:rsidR="0004353F" w:rsidRDefault="0004353F" w:rsidP="0004353F">
      <w:r>
        <w:t xml:space="preserve">              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rPr>
          <w:rFonts w:hint="eastAsia"/>
        </w:rPr>
        <w:t xml:space="preserve">      </w:t>
      </w:r>
      <w:r>
        <w:rPr>
          <w:rFonts w:hint="eastAsia"/>
        </w:rPr>
        <w:t>在被监控端的</w:t>
      </w:r>
      <w:r>
        <w:rPr>
          <w:rFonts w:hint="eastAsia"/>
        </w:rPr>
        <w:t xml:space="preserve"> nrpe.cfg </w:t>
      </w:r>
      <w:r>
        <w:rPr>
          <w:rFonts w:hint="eastAsia"/>
        </w:rPr>
        <w:t>文件中，可以看到这样的配置：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command[check_load]=/usr/local/nagios/libexec/check_load -w 15,10,5 -c 30,25,20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rPr>
          <w:rFonts w:hint="eastAsia"/>
        </w:rPr>
        <w:t xml:space="preserve">      </w:t>
      </w:r>
      <w:r>
        <w:rPr>
          <w:rFonts w:hint="eastAsia"/>
        </w:rPr>
        <w:t>这是用来检查</w:t>
      </w:r>
      <w:r>
        <w:rPr>
          <w:rFonts w:hint="eastAsia"/>
        </w:rPr>
        <w:t xml:space="preserve"> CPU </w:t>
      </w:r>
      <w:r>
        <w:rPr>
          <w:rFonts w:hint="eastAsia"/>
        </w:rPr>
        <w:t>负载的。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rPr>
          <w:rFonts w:hint="eastAsia"/>
        </w:rPr>
        <w:t xml:space="preserve">      </w:t>
      </w:r>
      <w:r>
        <w:rPr>
          <w:rFonts w:hint="eastAsia"/>
        </w:rPr>
        <w:t>这样，就可以在监控平台上定义如下服务来监控被监控端的</w:t>
      </w:r>
      <w:r>
        <w:rPr>
          <w:rFonts w:hint="eastAsia"/>
        </w:rPr>
        <w:t xml:space="preserve"> CPU </w:t>
      </w:r>
      <w:r>
        <w:rPr>
          <w:rFonts w:hint="eastAsia"/>
        </w:rPr>
        <w:t>负载了：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define service{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host_name remotehost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service_description check_load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...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check_command check_nrpe!check_load }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rPr>
          <w:rFonts w:hint="eastAsia"/>
        </w:rPr>
        <w:t xml:space="preserve">      </w:t>
      </w:r>
      <w:r>
        <w:rPr>
          <w:rFonts w:hint="eastAsia"/>
        </w:rPr>
        <w:t>～～～～～～～～～～～～～～～～～～～～～～～～～～～～～～～～～～～～～～～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rPr>
          <w:rFonts w:hint="eastAsia"/>
        </w:rPr>
        <w:t xml:space="preserve">      vim /usr/local/nagios/etcnagios.cfg   (</w:t>
      </w:r>
      <w:r>
        <w:rPr>
          <w:rFonts w:hint="eastAsia"/>
        </w:rPr>
        <w:t>监控端</w:t>
      </w:r>
      <w:r>
        <w:rPr>
          <w:rFonts w:hint="eastAsia"/>
        </w:rPr>
        <w:t xml:space="preserve">)  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35 # Definitions for monitoring the local (Linux) host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  36 cfg_file=/usr/local/nagios/etc/objects/localhost.cfg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  37 cfg_file=/usr/local/nagios/etc/objects/253.cfg</w:t>
      </w:r>
    </w:p>
    <w:p w:rsidR="0004353F" w:rsidRDefault="0004353F" w:rsidP="0004353F"/>
    <w:p w:rsidR="0004353F" w:rsidRDefault="0004353F" w:rsidP="0004353F">
      <w:r>
        <w:rPr>
          <w:rFonts w:hint="eastAsia"/>
        </w:rPr>
        <w:t>然后去</w:t>
      </w:r>
      <w:r>
        <w:rPr>
          <w:rFonts w:hint="eastAsia"/>
        </w:rPr>
        <w:t>/usr/local/nagios/etc/objects</w:t>
      </w:r>
      <w:r>
        <w:rPr>
          <w:rFonts w:hint="eastAsia"/>
        </w:rPr>
        <w:t>编辑</w:t>
      </w:r>
      <w:r>
        <w:rPr>
          <w:rFonts w:hint="eastAsia"/>
        </w:rPr>
        <w:t xml:space="preserve">      </w:t>
      </w:r>
    </w:p>
    <w:p w:rsidR="0004353F" w:rsidRDefault="0004353F" w:rsidP="0004353F">
      <w:r>
        <w:rPr>
          <w:rFonts w:hint="eastAsia"/>
        </w:rPr>
        <w:t>上一步被定义的文件名</w:t>
      </w:r>
    </w:p>
    <w:p w:rsidR="0004353F" w:rsidRDefault="0004353F" w:rsidP="0004353F">
      <w:r>
        <w:t>vim 253.cfg</w:t>
      </w:r>
    </w:p>
    <w:p w:rsidR="0004353F" w:rsidRDefault="0004353F" w:rsidP="0004353F">
      <w:r>
        <w:t>define host{</w:t>
      </w:r>
    </w:p>
    <w:p w:rsidR="0004353F" w:rsidRDefault="0004353F" w:rsidP="0004353F">
      <w:r>
        <w:t xml:space="preserve">    use linux-server</w:t>
      </w:r>
    </w:p>
    <w:p w:rsidR="0004353F" w:rsidRDefault="0004353F" w:rsidP="0004353F">
      <w:r>
        <w:rPr>
          <w:rFonts w:hint="eastAsia"/>
        </w:rPr>
        <w:t xml:space="preserve">    host_name www.up.com    </w:t>
      </w:r>
      <w:r>
        <w:rPr>
          <w:rFonts w:hint="eastAsia"/>
        </w:rPr>
        <w:t>被监控的主机名</w:t>
      </w:r>
    </w:p>
    <w:p w:rsidR="0004353F" w:rsidRDefault="0004353F" w:rsidP="0004353F">
      <w:r>
        <w:t xml:space="preserve">    alias ma</w:t>
      </w:r>
    </w:p>
    <w:p w:rsidR="0004353F" w:rsidRDefault="0004353F" w:rsidP="0004353F">
      <w:r>
        <w:t xml:space="preserve">    address 192.168.1.117</w:t>
      </w:r>
    </w:p>
    <w:p w:rsidR="0004353F" w:rsidRDefault="0004353F" w:rsidP="0004353F">
      <w:r>
        <w:t>}</w:t>
      </w:r>
    </w:p>
    <w:p w:rsidR="0004353F" w:rsidRDefault="0004353F" w:rsidP="0004353F">
      <w:r>
        <w:t>define hostgroup{</w:t>
      </w:r>
    </w:p>
    <w:p w:rsidR="0004353F" w:rsidRDefault="0004353F" w:rsidP="0004353F">
      <w:r>
        <w:t xml:space="preserve">    hostgroup_name linux-ser</w:t>
      </w:r>
    </w:p>
    <w:p w:rsidR="0004353F" w:rsidRDefault="0004353F" w:rsidP="0004353F">
      <w:r>
        <w:t xml:space="preserve">    alias linux ser </w:t>
      </w:r>
    </w:p>
    <w:p w:rsidR="0004353F" w:rsidRDefault="0004353F" w:rsidP="0004353F">
      <w:r>
        <w:lastRenderedPageBreak/>
        <w:t xml:space="preserve">    members www.up.com</w:t>
      </w:r>
    </w:p>
    <w:p w:rsidR="0004353F" w:rsidRDefault="0004353F" w:rsidP="0004353F">
      <w:r>
        <w:t>}</w:t>
      </w:r>
    </w:p>
    <w:p w:rsidR="0004353F" w:rsidRDefault="0004353F" w:rsidP="0004353F">
      <w:r>
        <w:t>define service{</w:t>
      </w:r>
    </w:p>
    <w:p w:rsidR="0004353F" w:rsidRDefault="0004353F" w:rsidP="0004353F">
      <w:r>
        <w:t xml:space="preserve">    use local-service</w:t>
      </w:r>
    </w:p>
    <w:p w:rsidR="0004353F" w:rsidRDefault="0004353F" w:rsidP="0004353F">
      <w:r>
        <w:t xml:space="preserve">    host_name www.up.com</w:t>
      </w:r>
    </w:p>
    <w:p w:rsidR="0004353F" w:rsidRDefault="0004353F" w:rsidP="0004353F">
      <w:r>
        <w:t xml:space="preserve">    service_description dd</w:t>
      </w:r>
    </w:p>
    <w:p w:rsidR="0004353F" w:rsidRDefault="0004353F" w:rsidP="0004353F">
      <w:r>
        <w:t xml:space="preserve">    check_command check_nrpe!check_vda2</w:t>
      </w:r>
    </w:p>
    <w:p w:rsidR="0004353F" w:rsidRDefault="0004353F" w:rsidP="0004353F">
      <w:r>
        <w:t>}</w:t>
      </w:r>
    </w:p>
    <w:p w:rsidR="0004353F" w:rsidRDefault="0004353F" w:rsidP="0004353F">
      <w:r>
        <w:t>define service{</w:t>
      </w:r>
    </w:p>
    <w:p w:rsidR="0004353F" w:rsidRDefault="0004353F" w:rsidP="0004353F">
      <w:r>
        <w:t xml:space="preserve">    use local-service</w:t>
      </w:r>
    </w:p>
    <w:p w:rsidR="0004353F" w:rsidRDefault="0004353F" w:rsidP="0004353F">
      <w:r>
        <w:t xml:space="preserve">    host_name www.up.com</w:t>
      </w:r>
    </w:p>
    <w:p w:rsidR="0004353F" w:rsidRDefault="0004353F" w:rsidP="0004353F">
      <w:r>
        <w:t xml:space="preserve">    service_description root</w:t>
      </w:r>
    </w:p>
    <w:p w:rsidR="0004353F" w:rsidRDefault="0004353F" w:rsidP="0004353F">
      <w:r>
        <w:rPr>
          <w:rFonts w:hint="eastAsia"/>
        </w:rPr>
        <w:t xml:space="preserve">    check_command check_nrpe!check_vda2      </w:t>
      </w:r>
      <w:r>
        <w:rPr>
          <w:rFonts w:hint="eastAsia"/>
        </w:rPr>
        <w:t>被监控端的服务名</w:t>
      </w:r>
    </w:p>
    <w:p w:rsidR="0004353F" w:rsidRDefault="0004353F" w:rsidP="0004353F">
      <w:r>
        <w:t>}</w:t>
      </w:r>
    </w:p>
    <w:p w:rsidR="0004353F" w:rsidRDefault="0004353F" w:rsidP="0004353F"/>
    <w:p w:rsidR="0004353F" w:rsidRDefault="0004353F" w:rsidP="0004353F">
      <w:r>
        <w:rPr>
          <w:rFonts w:hint="eastAsia"/>
        </w:rPr>
        <w:t>被监控端的</w:t>
      </w:r>
      <w:r>
        <w:rPr>
          <w:rFonts w:hint="eastAsia"/>
        </w:rPr>
        <w:t xml:space="preserve">/usr/local/nagios/etc/nrpe.cfg </w:t>
      </w:r>
      <w:r>
        <w:rPr>
          <w:rFonts w:hint="eastAsia"/>
        </w:rPr>
        <w:t>里面有定义好的服务名</w:t>
      </w:r>
      <w:r>
        <w:rPr>
          <w:rFonts w:hint="eastAsia"/>
        </w:rPr>
        <w:t xml:space="preserve"> </w:t>
      </w:r>
      <w:r>
        <w:rPr>
          <w:rFonts w:hint="eastAsia"/>
        </w:rPr>
        <w:t>按要求来使用</w:t>
      </w:r>
      <w:r>
        <w:rPr>
          <w:rFonts w:hint="eastAsia"/>
        </w:rPr>
        <w:t xml:space="preserve">        </w:t>
      </w:r>
    </w:p>
    <w:p w:rsidR="0004353F" w:rsidRDefault="0004353F" w:rsidP="0004353F">
      <w:r>
        <w:t xml:space="preserve">      command[check_users]=/usr/local/nagios/libexec/check_users -w 3 -c 4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command[check_load]=/usr/local/nagios/libexec/check_load -w 15,10,5 -c 30,25,20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command[check_sda2]=/usr/local/nagios/libexec/check_disk -w 20% -c 60% -p /dev/sda2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command[check_zombie_procs]=/usr/local/nagios/libexec/check_procs -w 5 -c 10 -s Z</w:t>
      </w:r>
    </w:p>
    <w:p w:rsidR="0004353F" w:rsidRDefault="0004353F" w:rsidP="0004353F">
      <w:r>
        <w:t xml:space="preserve">       </w:t>
      </w:r>
    </w:p>
    <w:p w:rsidR="0004353F" w:rsidRDefault="0004353F" w:rsidP="0004353F">
      <w:r>
        <w:t xml:space="preserve">      command[check_total_procs]=/usr/local/nagios/libexec/check_procs -w 80 -c 100 </w:t>
      </w:r>
    </w:p>
    <w:p w:rsidR="0004353F" w:rsidRPr="00C11EA7" w:rsidRDefault="0004353F" w:rsidP="0004353F">
      <w:r>
        <w:t xml:space="preserve">          </w:t>
      </w:r>
    </w:p>
    <w:sectPr w:rsidR="0004353F" w:rsidRPr="00C11EA7" w:rsidSect="00F8229D">
      <w:headerReference w:type="default" r:id="rId10"/>
      <w:footerReference w:type="default" r:id="rId11"/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AC2" w:rsidRDefault="00706AC2" w:rsidP="009F5A79">
      <w:r>
        <w:separator/>
      </w:r>
    </w:p>
  </w:endnote>
  <w:endnote w:type="continuationSeparator" w:id="0">
    <w:p w:rsidR="00706AC2" w:rsidRDefault="00706AC2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223"/>
      <w:gridCol w:w="1247"/>
    </w:tblGrid>
    <w:tr w:rsidR="0024232F">
      <w:tc>
        <w:tcPr>
          <w:tcW w:w="4500" w:type="pct"/>
          <w:tcBorders>
            <w:top w:val="single" w:sz="4" w:space="0" w:color="000000" w:themeColor="text1"/>
          </w:tcBorders>
        </w:tcPr>
        <w:p w:rsidR="0024232F" w:rsidRDefault="00706AC2">
          <w:pPr>
            <w:pStyle w:val="Footer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4232F">
                <w:rPr>
                  <w:rFonts w:hint="eastAsia"/>
                </w:rPr>
                <w:t>上海蓝道信息技术有限公司</w:t>
              </w:r>
            </w:sdtContent>
          </w:sdt>
          <w:r w:rsidR="0024232F">
            <w:rPr>
              <w:lang w:val="zh-CN"/>
            </w:rPr>
            <w:t xml:space="preserve"> | </w:t>
          </w:r>
          <w:r w:rsidR="00925A81">
            <w:fldChar w:fldCharType="begin"/>
          </w:r>
          <w:r w:rsidR="006E1CA3">
            <w:instrText xml:space="preserve"> STYLEREF  "1"  </w:instrText>
          </w:r>
          <w:r w:rsidR="00EB5E4E">
            <w:fldChar w:fldCharType="separate"/>
          </w:r>
          <w:r w:rsidR="00EB5E4E">
            <w:rPr>
              <w:noProof/>
            </w:rPr>
            <w:t>Use module</w:t>
          </w:r>
          <w:r w:rsidR="00925A81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4232F" w:rsidRDefault="008B579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B5E4E" w:rsidRPr="00EB5E4E">
            <w:rPr>
              <w:noProof/>
              <w:color w:val="FFFFFF" w:themeColor="background1"/>
              <w:lang w:val="zh-CN"/>
            </w:rPr>
            <w:t>3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560BE2" w:rsidRDefault="00560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AC2" w:rsidRDefault="00706AC2" w:rsidP="009F5A79">
      <w:r>
        <w:separator/>
      </w:r>
    </w:p>
  </w:footnote>
  <w:footnote w:type="continuationSeparator" w:id="0">
    <w:p w:rsidR="00706AC2" w:rsidRDefault="00706AC2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5B7" w:rsidRDefault="00C225B7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36721">
      <w:rPr>
        <w:rFonts w:hint="eastAsia"/>
      </w:rPr>
      <w:tab/>
    </w:r>
    <w:r w:rsidR="0024232F">
      <w:rPr>
        <w:rFonts w:hint="eastAsia"/>
      </w:rPr>
      <w:t>Clear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6324"/>
      </v:shape>
    </w:pict>
  </w:numPicBullet>
  <w:abstractNum w:abstractNumId="0" w15:restartNumberingAfterBreak="0">
    <w:nsid w:val="20A22A52"/>
    <w:multiLevelType w:val="hybridMultilevel"/>
    <w:tmpl w:val="6C126B0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723476"/>
    <w:multiLevelType w:val="hybridMultilevel"/>
    <w:tmpl w:val="E22ADF24"/>
    <w:lvl w:ilvl="0" w:tplc="90BC01A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6C3F"/>
    <w:rsid w:val="00004DFE"/>
    <w:rsid w:val="0001146E"/>
    <w:rsid w:val="00037B69"/>
    <w:rsid w:val="00042ED2"/>
    <w:rsid w:val="0004353F"/>
    <w:rsid w:val="000659F1"/>
    <w:rsid w:val="000803FF"/>
    <w:rsid w:val="0009167F"/>
    <w:rsid w:val="000A1DB9"/>
    <w:rsid w:val="000C0318"/>
    <w:rsid w:val="000F2E59"/>
    <w:rsid w:val="000F3805"/>
    <w:rsid w:val="000F575D"/>
    <w:rsid w:val="000F7DF4"/>
    <w:rsid w:val="00107A0B"/>
    <w:rsid w:val="00133A63"/>
    <w:rsid w:val="00136721"/>
    <w:rsid w:val="001465B0"/>
    <w:rsid w:val="00147122"/>
    <w:rsid w:val="0016633B"/>
    <w:rsid w:val="00174BBE"/>
    <w:rsid w:val="0019642D"/>
    <w:rsid w:val="001B748A"/>
    <w:rsid w:val="00204D84"/>
    <w:rsid w:val="002375B2"/>
    <w:rsid w:val="00240606"/>
    <w:rsid w:val="0024232F"/>
    <w:rsid w:val="00253B97"/>
    <w:rsid w:val="00264D9A"/>
    <w:rsid w:val="00272CB9"/>
    <w:rsid w:val="002A252F"/>
    <w:rsid w:val="002A50D9"/>
    <w:rsid w:val="002C2C91"/>
    <w:rsid w:val="002E5875"/>
    <w:rsid w:val="002F07AD"/>
    <w:rsid w:val="00304537"/>
    <w:rsid w:val="003078D9"/>
    <w:rsid w:val="003238D0"/>
    <w:rsid w:val="00335577"/>
    <w:rsid w:val="003517EA"/>
    <w:rsid w:val="00367FCC"/>
    <w:rsid w:val="00370C4B"/>
    <w:rsid w:val="00384937"/>
    <w:rsid w:val="00395E72"/>
    <w:rsid w:val="003A4481"/>
    <w:rsid w:val="003D2D48"/>
    <w:rsid w:val="003E161E"/>
    <w:rsid w:val="003E2A93"/>
    <w:rsid w:val="003E530D"/>
    <w:rsid w:val="003E62A7"/>
    <w:rsid w:val="00421128"/>
    <w:rsid w:val="004278EF"/>
    <w:rsid w:val="00444436"/>
    <w:rsid w:val="00450514"/>
    <w:rsid w:val="00456C15"/>
    <w:rsid w:val="0045710D"/>
    <w:rsid w:val="00461482"/>
    <w:rsid w:val="00481817"/>
    <w:rsid w:val="00493ED3"/>
    <w:rsid w:val="004A1892"/>
    <w:rsid w:val="004A4DFA"/>
    <w:rsid w:val="004A543A"/>
    <w:rsid w:val="004D6587"/>
    <w:rsid w:val="004E0208"/>
    <w:rsid w:val="004F6C3F"/>
    <w:rsid w:val="0051401B"/>
    <w:rsid w:val="00515C7B"/>
    <w:rsid w:val="00516A1F"/>
    <w:rsid w:val="00520077"/>
    <w:rsid w:val="00533E14"/>
    <w:rsid w:val="005402B3"/>
    <w:rsid w:val="0054373D"/>
    <w:rsid w:val="0054560D"/>
    <w:rsid w:val="00557AE4"/>
    <w:rsid w:val="00560BE2"/>
    <w:rsid w:val="005628CE"/>
    <w:rsid w:val="00565F38"/>
    <w:rsid w:val="00570B54"/>
    <w:rsid w:val="0058447B"/>
    <w:rsid w:val="005B63E7"/>
    <w:rsid w:val="005E2E5E"/>
    <w:rsid w:val="005F1FF6"/>
    <w:rsid w:val="005F49BA"/>
    <w:rsid w:val="00605249"/>
    <w:rsid w:val="00610935"/>
    <w:rsid w:val="00612F5A"/>
    <w:rsid w:val="00615A59"/>
    <w:rsid w:val="00634057"/>
    <w:rsid w:val="00636976"/>
    <w:rsid w:val="00637450"/>
    <w:rsid w:val="006471B7"/>
    <w:rsid w:val="0065085D"/>
    <w:rsid w:val="006811C0"/>
    <w:rsid w:val="006818CA"/>
    <w:rsid w:val="00684F71"/>
    <w:rsid w:val="006D7EBD"/>
    <w:rsid w:val="006E1CA3"/>
    <w:rsid w:val="006E630D"/>
    <w:rsid w:val="006F5ABB"/>
    <w:rsid w:val="00706AC2"/>
    <w:rsid w:val="00707CEA"/>
    <w:rsid w:val="00716478"/>
    <w:rsid w:val="00735961"/>
    <w:rsid w:val="00740A41"/>
    <w:rsid w:val="0075169E"/>
    <w:rsid w:val="007561BC"/>
    <w:rsid w:val="00786284"/>
    <w:rsid w:val="00793447"/>
    <w:rsid w:val="0079407A"/>
    <w:rsid w:val="00796D28"/>
    <w:rsid w:val="007A106E"/>
    <w:rsid w:val="007D4029"/>
    <w:rsid w:val="007E1AAF"/>
    <w:rsid w:val="007F20C1"/>
    <w:rsid w:val="007F28D0"/>
    <w:rsid w:val="007F560E"/>
    <w:rsid w:val="00827FF8"/>
    <w:rsid w:val="00835659"/>
    <w:rsid w:val="00866ACE"/>
    <w:rsid w:val="008701FD"/>
    <w:rsid w:val="00897089"/>
    <w:rsid w:val="008B5796"/>
    <w:rsid w:val="008E6941"/>
    <w:rsid w:val="00905E36"/>
    <w:rsid w:val="009108BB"/>
    <w:rsid w:val="00911202"/>
    <w:rsid w:val="00921C32"/>
    <w:rsid w:val="0092516D"/>
    <w:rsid w:val="00925A81"/>
    <w:rsid w:val="00941031"/>
    <w:rsid w:val="009643A9"/>
    <w:rsid w:val="0098514E"/>
    <w:rsid w:val="009E2D95"/>
    <w:rsid w:val="009F218B"/>
    <w:rsid w:val="009F5A79"/>
    <w:rsid w:val="009F6858"/>
    <w:rsid w:val="00A203F7"/>
    <w:rsid w:val="00A27A0F"/>
    <w:rsid w:val="00A32871"/>
    <w:rsid w:val="00A61BDA"/>
    <w:rsid w:val="00A657EE"/>
    <w:rsid w:val="00A87F1D"/>
    <w:rsid w:val="00A903B8"/>
    <w:rsid w:val="00A97772"/>
    <w:rsid w:val="00AA386F"/>
    <w:rsid w:val="00AA48C7"/>
    <w:rsid w:val="00AA4AD2"/>
    <w:rsid w:val="00AA74F0"/>
    <w:rsid w:val="00AB2073"/>
    <w:rsid w:val="00AB6295"/>
    <w:rsid w:val="00AD0449"/>
    <w:rsid w:val="00AF6C9F"/>
    <w:rsid w:val="00B01383"/>
    <w:rsid w:val="00B24447"/>
    <w:rsid w:val="00B407C1"/>
    <w:rsid w:val="00B41EE9"/>
    <w:rsid w:val="00B57BA9"/>
    <w:rsid w:val="00B616DC"/>
    <w:rsid w:val="00B66188"/>
    <w:rsid w:val="00B72AC9"/>
    <w:rsid w:val="00B77594"/>
    <w:rsid w:val="00B77C55"/>
    <w:rsid w:val="00B87702"/>
    <w:rsid w:val="00B918F1"/>
    <w:rsid w:val="00B97ACA"/>
    <w:rsid w:val="00BA066D"/>
    <w:rsid w:val="00BA22DD"/>
    <w:rsid w:val="00BA5146"/>
    <w:rsid w:val="00BD4F0C"/>
    <w:rsid w:val="00C05E2D"/>
    <w:rsid w:val="00C11EA7"/>
    <w:rsid w:val="00C12EA2"/>
    <w:rsid w:val="00C225B7"/>
    <w:rsid w:val="00C2275B"/>
    <w:rsid w:val="00C22AAF"/>
    <w:rsid w:val="00C26656"/>
    <w:rsid w:val="00C34AEA"/>
    <w:rsid w:val="00C37B86"/>
    <w:rsid w:val="00C44C62"/>
    <w:rsid w:val="00C47F9E"/>
    <w:rsid w:val="00C545B3"/>
    <w:rsid w:val="00C57D67"/>
    <w:rsid w:val="00C57DFD"/>
    <w:rsid w:val="00C97C23"/>
    <w:rsid w:val="00CA44A6"/>
    <w:rsid w:val="00CB4D23"/>
    <w:rsid w:val="00CB5229"/>
    <w:rsid w:val="00CC5280"/>
    <w:rsid w:val="00CC7781"/>
    <w:rsid w:val="00CD6227"/>
    <w:rsid w:val="00CE1CA5"/>
    <w:rsid w:val="00CE5835"/>
    <w:rsid w:val="00CF613F"/>
    <w:rsid w:val="00D41815"/>
    <w:rsid w:val="00D5527D"/>
    <w:rsid w:val="00D61E9C"/>
    <w:rsid w:val="00D635ED"/>
    <w:rsid w:val="00DA7F08"/>
    <w:rsid w:val="00DB07EB"/>
    <w:rsid w:val="00DB0B44"/>
    <w:rsid w:val="00DB1E8E"/>
    <w:rsid w:val="00DB4C25"/>
    <w:rsid w:val="00DB5EA7"/>
    <w:rsid w:val="00E017D1"/>
    <w:rsid w:val="00E139BA"/>
    <w:rsid w:val="00E14C9D"/>
    <w:rsid w:val="00E20ED3"/>
    <w:rsid w:val="00E67B0A"/>
    <w:rsid w:val="00EB147A"/>
    <w:rsid w:val="00EB5E4E"/>
    <w:rsid w:val="00ED27D2"/>
    <w:rsid w:val="00EE60E8"/>
    <w:rsid w:val="00EF0D3F"/>
    <w:rsid w:val="00F0054B"/>
    <w:rsid w:val="00F1293F"/>
    <w:rsid w:val="00F30FC5"/>
    <w:rsid w:val="00F4229E"/>
    <w:rsid w:val="00F51B60"/>
    <w:rsid w:val="00F64011"/>
    <w:rsid w:val="00F711E2"/>
    <w:rsid w:val="00F8229D"/>
    <w:rsid w:val="00F82B6A"/>
    <w:rsid w:val="00FA05E5"/>
    <w:rsid w:val="00FA6A9E"/>
    <w:rsid w:val="00FC179B"/>
    <w:rsid w:val="00FD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7C586"/>
  <w15:docId w15:val="{0B12C75B-14C2-4E59-8510-E5433724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12F5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C57D67"/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9643A9"/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192.168.1.250/nagio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5EFE71-7A71-48C6-B36D-BFCA4F25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1682</TotalTime>
  <Pages>1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上海蓝道信息技术有限公司</Company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Alvin Wan</cp:lastModifiedBy>
  <cp:revision>28</cp:revision>
  <cp:lastPrinted>2015-03-31T06:19:00Z</cp:lastPrinted>
  <dcterms:created xsi:type="dcterms:W3CDTF">2015-11-05T02:53:00Z</dcterms:created>
  <dcterms:modified xsi:type="dcterms:W3CDTF">2016-04-19T08:20:00Z</dcterms:modified>
</cp:coreProperties>
</file>