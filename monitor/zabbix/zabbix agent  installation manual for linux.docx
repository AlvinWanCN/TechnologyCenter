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B3061" w:rsidRDefault="006B3061" w:rsidP="006B3061">
      <w:pPr>
        <w:rPr>
          <w:rFonts w:hint="eastAsia"/>
          <w:color w:val="FF0000"/>
        </w:rPr>
      </w:pPr>
      <w:r>
        <w:rPr>
          <w:rFonts w:hint="eastAsia"/>
          <w:color w:val="FF0000"/>
        </w:rPr>
        <w:t>这里我们</w:t>
      </w:r>
      <w:r>
        <w:rPr>
          <w:rFonts w:hint="eastAsia"/>
          <w:color w:val="FF0000"/>
        </w:rPr>
        <w:t>zabbix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服务器的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地址是</w:t>
      </w:r>
      <w:r>
        <w:rPr>
          <w:rFonts w:hint="eastAsia"/>
          <w:color w:val="FF0000"/>
        </w:rPr>
        <w:t>10.150.10.232</w:t>
      </w:r>
      <w:bookmarkStart w:id="0" w:name="_GoBack"/>
      <w:bookmarkEnd w:id="0"/>
    </w:p>
    <w:p w:rsidR="006B3061" w:rsidRDefault="006B3061" w:rsidP="006B3061">
      <w:pPr>
        <w:rPr>
          <w:color w:val="FF0000"/>
        </w:rPr>
      </w:pPr>
    </w:p>
    <w:p w:rsidR="006B3061" w:rsidRPr="006B3061" w:rsidRDefault="006B3061" w:rsidP="006B3061">
      <w:pPr>
        <w:rPr>
          <w:color w:val="FF0000"/>
        </w:rPr>
      </w:pPr>
      <w:r w:rsidRPr="006B3061">
        <w:rPr>
          <w:color w:val="FF0000"/>
        </w:rPr>
        <w:t>useradd -M zabbix</w:t>
      </w:r>
    </w:p>
    <w:p w:rsidR="006B3061" w:rsidRPr="006B3061" w:rsidRDefault="006B3061" w:rsidP="006B3061">
      <w:pPr>
        <w:rPr>
          <w:color w:val="FF0000"/>
        </w:rPr>
      </w:pPr>
      <w:r w:rsidRPr="006B3061">
        <w:rPr>
          <w:color w:val="FF0000"/>
        </w:rPr>
        <w:t>tar xf zabbix-3.0.4.tar.gz</w:t>
      </w:r>
    </w:p>
    <w:p w:rsidR="006B3061" w:rsidRPr="006B3061" w:rsidRDefault="006B3061" w:rsidP="006B3061">
      <w:pPr>
        <w:rPr>
          <w:color w:val="FF0000"/>
        </w:rPr>
      </w:pPr>
      <w:r w:rsidRPr="006B3061">
        <w:rPr>
          <w:color w:val="FF0000"/>
        </w:rPr>
        <w:t>cd zabbix-3.0.4</w:t>
      </w:r>
    </w:p>
    <w:p w:rsidR="006B3061" w:rsidRPr="006B3061" w:rsidRDefault="006B3061" w:rsidP="006B3061">
      <w:pPr>
        <w:rPr>
          <w:color w:val="FF0000"/>
        </w:rPr>
      </w:pPr>
      <w:r w:rsidRPr="006B3061">
        <w:rPr>
          <w:color w:val="FF0000"/>
        </w:rPr>
        <w:t>./configure --prefix=/usr/local/zabbix --enable-agent</w:t>
      </w:r>
    </w:p>
    <w:p w:rsidR="006B3061" w:rsidRPr="006B3061" w:rsidRDefault="006B3061" w:rsidP="006B3061">
      <w:pPr>
        <w:rPr>
          <w:color w:val="FF0000"/>
        </w:rPr>
      </w:pPr>
      <w:r w:rsidRPr="006B3061">
        <w:rPr>
          <w:color w:val="FF0000"/>
        </w:rPr>
        <w:t>make &amp;&amp; make install</w:t>
      </w:r>
    </w:p>
    <w:p w:rsidR="006B3061" w:rsidRPr="006B3061" w:rsidRDefault="006B3061" w:rsidP="006B3061">
      <w:pPr>
        <w:rPr>
          <w:color w:val="FF0000"/>
        </w:rPr>
      </w:pPr>
      <w:r w:rsidRPr="006B3061">
        <w:rPr>
          <w:color w:val="FF0000"/>
        </w:rPr>
        <w:t>cp misc/init.d/fedora/core/zabbix_agentd /etc/init.d/</w:t>
      </w:r>
    </w:p>
    <w:p w:rsidR="006B3061" w:rsidRPr="006B3061" w:rsidRDefault="006B3061" w:rsidP="006B3061">
      <w:pPr>
        <w:rPr>
          <w:color w:val="FF0000"/>
        </w:rPr>
      </w:pPr>
      <w:r w:rsidRPr="006B3061">
        <w:rPr>
          <w:color w:val="FF0000"/>
        </w:rPr>
        <w:t>cp /usr/local/zabbix/sbin/zabbix_agentd /usr/local/sbin/</w:t>
      </w:r>
    </w:p>
    <w:p w:rsidR="006B3061" w:rsidRPr="006B3061" w:rsidRDefault="006B3061" w:rsidP="006B3061">
      <w:pPr>
        <w:rPr>
          <w:color w:val="FF0000"/>
        </w:rPr>
      </w:pPr>
      <w:r w:rsidRPr="006B3061">
        <w:rPr>
          <w:color w:val="FF0000"/>
        </w:rPr>
        <w:t>sed -i 's/^Server=.*/Server=10.150.10.232/'  /usr/local/zabbix/etc/zabbix_agentd.conf</w:t>
      </w:r>
    </w:p>
    <w:p w:rsidR="006B3061" w:rsidRPr="006B3061" w:rsidRDefault="006B3061" w:rsidP="006B3061">
      <w:pPr>
        <w:rPr>
          <w:color w:val="FF0000"/>
        </w:rPr>
      </w:pPr>
      <w:r w:rsidRPr="006B3061">
        <w:rPr>
          <w:color w:val="FF0000"/>
        </w:rPr>
        <w:t>sed -i "s/^Hostname=.*/Hostname=$(hostname)/"  /usr/local/zabbix/etc/zabbix_agentd.conf</w:t>
      </w:r>
    </w:p>
    <w:p w:rsidR="006B3061" w:rsidRPr="006B3061" w:rsidRDefault="006B3061" w:rsidP="006B3061">
      <w:pPr>
        <w:rPr>
          <w:color w:val="FF0000"/>
        </w:rPr>
      </w:pPr>
      <w:r w:rsidRPr="006B3061">
        <w:rPr>
          <w:color w:val="FF0000"/>
        </w:rPr>
        <w:t>/etc/init.d/zabbix_agentd start</w:t>
      </w:r>
    </w:p>
    <w:p w:rsidR="006B3061" w:rsidRPr="006B3061" w:rsidRDefault="006B3061" w:rsidP="006B3061">
      <w:pPr>
        <w:rPr>
          <w:color w:val="FF0000"/>
        </w:rPr>
      </w:pPr>
      <w:r w:rsidRPr="006B3061">
        <w:rPr>
          <w:color w:val="FF0000"/>
        </w:rPr>
        <w:t>chkconfig zabbix_agentd on</w:t>
      </w:r>
    </w:p>
    <w:p w:rsidR="006B3061" w:rsidRPr="006B3061" w:rsidRDefault="006B3061" w:rsidP="006B3061">
      <w:pPr>
        <w:rPr>
          <w:color w:val="FF0000"/>
        </w:rPr>
      </w:pPr>
    </w:p>
    <w:p w:rsidR="00D61600" w:rsidRPr="00336007" w:rsidRDefault="00D61600" w:rsidP="00D61600">
      <w:pPr>
        <w:rPr>
          <w:color w:val="FF0000"/>
        </w:rPr>
      </w:pPr>
    </w:p>
    <w:sectPr w:rsidR="00D61600" w:rsidRPr="00336007" w:rsidSect="0059713A">
      <w:headerReference w:type="default" r:id="rId9"/>
      <w:footerReference w:type="default" r:id="rId10"/>
      <w:pgSz w:w="11907" w:h="16839" w:code="9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11D" w:rsidRDefault="00B9411D" w:rsidP="009F5A79">
      <w:r>
        <w:separator/>
      </w:r>
    </w:p>
  </w:endnote>
  <w:endnote w:type="continuationSeparator" w:id="0">
    <w:p w:rsidR="00B9411D" w:rsidRDefault="00B9411D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712392">
      <w:tc>
        <w:tcPr>
          <w:tcW w:w="4500" w:type="pct"/>
          <w:tcBorders>
            <w:top w:val="single" w:sz="4" w:space="0" w:color="000000" w:themeColor="text1"/>
          </w:tcBorders>
        </w:tcPr>
        <w:p w:rsidR="00712392" w:rsidRDefault="00B9411D">
          <w:pPr>
            <w:pStyle w:val="Footer"/>
            <w:jc w:val="right"/>
          </w:pPr>
          <w:sdt>
            <w:sdt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12392">
                <w:rPr>
                  <w:rFonts w:hint="eastAsia"/>
                </w:rPr>
                <w:t>上海蓝道信息技术有限公司</w:t>
              </w:r>
            </w:sdtContent>
          </w:sdt>
          <w:r w:rsidR="00712392">
            <w:rPr>
              <w:lang w:val="zh-CN"/>
            </w:rPr>
            <w:t xml:space="preserve"> | </w:t>
          </w:r>
          <w:r w:rsidR="006152D8">
            <w:fldChar w:fldCharType="begin"/>
          </w:r>
          <w:r w:rsidR="001110FD">
            <w:instrText xml:space="preserve"> STYLEREF  "1"  </w:instrText>
          </w:r>
          <w:r w:rsidR="006152D8">
            <w:fldChar w:fldCharType="separate"/>
          </w:r>
          <w:r w:rsidR="006B3061">
            <w:rPr>
              <w:noProof/>
            </w:rPr>
            <w:t>3,install mysql-5.7.11</w:t>
          </w:r>
          <w:r w:rsidR="006152D8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12392" w:rsidRDefault="00F212F0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B3061" w:rsidRPr="006B3061">
            <w:rPr>
              <w:noProof/>
              <w:color w:val="FFFFFF" w:themeColor="background1"/>
              <w:lang w:val="zh-CN"/>
            </w:rPr>
            <w:t>2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712392" w:rsidRDefault="00712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11D" w:rsidRDefault="00B9411D" w:rsidP="009F5A79">
      <w:r>
        <w:separator/>
      </w:r>
    </w:p>
  </w:footnote>
  <w:footnote w:type="continuationSeparator" w:id="0">
    <w:p w:rsidR="00B9411D" w:rsidRDefault="00B9411D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392" w:rsidRDefault="00712392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 w:rsidR="00540115">
      <w:rPr>
        <w:rFonts w:hint="eastAsia"/>
      </w:rPr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6227697"/>
    <w:multiLevelType w:val="multilevel"/>
    <w:tmpl w:val="86BA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5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4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2"/>
  </w:num>
  <w:num w:numId="5">
    <w:abstractNumId w:val="8"/>
  </w:num>
  <w:num w:numId="6">
    <w:abstractNumId w:val="19"/>
  </w:num>
  <w:num w:numId="7">
    <w:abstractNumId w:val="11"/>
  </w:num>
  <w:num w:numId="8">
    <w:abstractNumId w:val="4"/>
  </w:num>
  <w:num w:numId="9">
    <w:abstractNumId w:val="21"/>
  </w:num>
  <w:num w:numId="10">
    <w:abstractNumId w:val="24"/>
  </w:num>
  <w:num w:numId="11">
    <w:abstractNumId w:val="5"/>
  </w:num>
  <w:num w:numId="12">
    <w:abstractNumId w:val="20"/>
  </w:num>
  <w:num w:numId="13">
    <w:abstractNumId w:val="17"/>
  </w:num>
  <w:num w:numId="14">
    <w:abstractNumId w:val="9"/>
  </w:num>
  <w:num w:numId="15">
    <w:abstractNumId w:val="16"/>
  </w:num>
  <w:num w:numId="16">
    <w:abstractNumId w:val="6"/>
  </w:num>
  <w:num w:numId="17">
    <w:abstractNumId w:val="2"/>
  </w:num>
  <w:num w:numId="18">
    <w:abstractNumId w:val="0"/>
  </w:num>
  <w:num w:numId="19">
    <w:abstractNumId w:val="18"/>
  </w:num>
  <w:num w:numId="20">
    <w:abstractNumId w:val="3"/>
  </w:num>
  <w:num w:numId="21">
    <w:abstractNumId w:val="15"/>
  </w:num>
  <w:num w:numId="22">
    <w:abstractNumId w:val="22"/>
  </w:num>
  <w:num w:numId="23">
    <w:abstractNumId w:val="14"/>
  </w:num>
  <w:num w:numId="24">
    <w:abstractNumId w:val="2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6D86"/>
    <w:rsid w:val="0001146E"/>
    <w:rsid w:val="0002265D"/>
    <w:rsid w:val="00024266"/>
    <w:rsid w:val="00037B69"/>
    <w:rsid w:val="00037FFE"/>
    <w:rsid w:val="00042ED2"/>
    <w:rsid w:val="000474A6"/>
    <w:rsid w:val="0005342E"/>
    <w:rsid w:val="00056F27"/>
    <w:rsid w:val="00060569"/>
    <w:rsid w:val="00062421"/>
    <w:rsid w:val="000659F1"/>
    <w:rsid w:val="000671A2"/>
    <w:rsid w:val="000803FF"/>
    <w:rsid w:val="0009167F"/>
    <w:rsid w:val="000A1DB9"/>
    <w:rsid w:val="000A6F4A"/>
    <w:rsid w:val="000B2543"/>
    <w:rsid w:val="000C0318"/>
    <w:rsid w:val="000C1E66"/>
    <w:rsid w:val="000C4159"/>
    <w:rsid w:val="000C6566"/>
    <w:rsid w:val="000D2055"/>
    <w:rsid w:val="000D5D5F"/>
    <w:rsid w:val="000D69D6"/>
    <w:rsid w:val="000E0B9D"/>
    <w:rsid w:val="000F2E59"/>
    <w:rsid w:val="000F3805"/>
    <w:rsid w:val="000F4E04"/>
    <w:rsid w:val="000F575D"/>
    <w:rsid w:val="000F7DF4"/>
    <w:rsid w:val="00107A0B"/>
    <w:rsid w:val="001110FD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122"/>
    <w:rsid w:val="00165D70"/>
    <w:rsid w:val="0016633B"/>
    <w:rsid w:val="00174BBE"/>
    <w:rsid w:val="0017590B"/>
    <w:rsid w:val="0018375F"/>
    <w:rsid w:val="00186062"/>
    <w:rsid w:val="00191864"/>
    <w:rsid w:val="0019642D"/>
    <w:rsid w:val="001A02D5"/>
    <w:rsid w:val="001A1A6B"/>
    <w:rsid w:val="001B748A"/>
    <w:rsid w:val="001C1BAE"/>
    <w:rsid w:val="001C4A43"/>
    <w:rsid w:val="001C5CC0"/>
    <w:rsid w:val="001C66EB"/>
    <w:rsid w:val="001E00E4"/>
    <w:rsid w:val="00204D84"/>
    <w:rsid w:val="00213011"/>
    <w:rsid w:val="00214FA1"/>
    <w:rsid w:val="00230A1A"/>
    <w:rsid w:val="002375B2"/>
    <w:rsid w:val="00240606"/>
    <w:rsid w:val="0024232F"/>
    <w:rsid w:val="0025110A"/>
    <w:rsid w:val="00251A36"/>
    <w:rsid w:val="00253B97"/>
    <w:rsid w:val="00256110"/>
    <w:rsid w:val="00264D9A"/>
    <w:rsid w:val="00266927"/>
    <w:rsid w:val="0026754B"/>
    <w:rsid w:val="00272CB9"/>
    <w:rsid w:val="00273DF1"/>
    <w:rsid w:val="002A252F"/>
    <w:rsid w:val="002A50D9"/>
    <w:rsid w:val="002B6DA6"/>
    <w:rsid w:val="002C2C91"/>
    <w:rsid w:val="002C78FA"/>
    <w:rsid w:val="002E5875"/>
    <w:rsid w:val="002F07AD"/>
    <w:rsid w:val="003015DD"/>
    <w:rsid w:val="003078D9"/>
    <w:rsid w:val="003123D4"/>
    <w:rsid w:val="003238D0"/>
    <w:rsid w:val="00335577"/>
    <w:rsid w:val="00336007"/>
    <w:rsid w:val="003525AA"/>
    <w:rsid w:val="00357DB6"/>
    <w:rsid w:val="00367FCC"/>
    <w:rsid w:val="0037268A"/>
    <w:rsid w:val="00384937"/>
    <w:rsid w:val="00395E72"/>
    <w:rsid w:val="00396A3A"/>
    <w:rsid w:val="003A4481"/>
    <w:rsid w:val="003B722D"/>
    <w:rsid w:val="003D2D48"/>
    <w:rsid w:val="003E161E"/>
    <w:rsid w:val="003E2A93"/>
    <w:rsid w:val="003E4228"/>
    <w:rsid w:val="003E530D"/>
    <w:rsid w:val="003E62A7"/>
    <w:rsid w:val="003E6D14"/>
    <w:rsid w:val="003F12DA"/>
    <w:rsid w:val="004107A0"/>
    <w:rsid w:val="00417A7B"/>
    <w:rsid w:val="00421128"/>
    <w:rsid w:val="0042125B"/>
    <w:rsid w:val="0043350D"/>
    <w:rsid w:val="0045238A"/>
    <w:rsid w:val="00456C15"/>
    <w:rsid w:val="0045710D"/>
    <w:rsid w:val="00461482"/>
    <w:rsid w:val="00463D21"/>
    <w:rsid w:val="00470899"/>
    <w:rsid w:val="004722CA"/>
    <w:rsid w:val="00481817"/>
    <w:rsid w:val="0048247A"/>
    <w:rsid w:val="00493CD4"/>
    <w:rsid w:val="00493ED3"/>
    <w:rsid w:val="004A03AA"/>
    <w:rsid w:val="004A1892"/>
    <w:rsid w:val="004A4DFA"/>
    <w:rsid w:val="004A543A"/>
    <w:rsid w:val="004A6568"/>
    <w:rsid w:val="004A7D75"/>
    <w:rsid w:val="004B026C"/>
    <w:rsid w:val="004B2C47"/>
    <w:rsid w:val="004B4988"/>
    <w:rsid w:val="004B5EC3"/>
    <w:rsid w:val="004C3264"/>
    <w:rsid w:val="004D3319"/>
    <w:rsid w:val="004D4460"/>
    <w:rsid w:val="004D6587"/>
    <w:rsid w:val="004E0208"/>
    <w:rsid w:val="004E176E"/>
    <w:rsid w:val="004E46B4"/>
    <w:rsid w:val="004F0438"/>
    <w:rsid w:val="004F0B4B"/>
    <w:rsid w:val="004F38C9"/>
    <w:rsid w:val="004F6C3F"/>
    <w:rsid w:val="0050194B"/>
    <w:rsid w:val="00504FA7"/>
    <w:rsid w:val="00507B84"/>
    <w:rsid w:val="0051401B"/>
    <w:rsid w:val="00516A1F"/>
    <w:rsid w:val="00520077"/>
    <w:rsid w:val="00540115"/>
    <w:rsid w:val="005402B3"/>
    <w:rsid w:val="0054096E"/>
    <w:rsid w:val="0054373D"/>
    <w:rsid w:val="005445F0"/>
    <w:rsid w:val="0054560D"/>
    <w:rsid w:val="005563F6"/>
    <w:rsid w:val="00557AE4"/>
    <w:rsid w:val="00560BE2"/>
    <w:rsid w:val="00562FC8"/>
    <w:rsid w:val="005639A6"/>
    <w:rsid w:val="00570B54"/>
    <w:rsid w:val="005777D7"/>
    <w:rsid w:val="00580385"/>
    <w:rsid w:val="0058447B"/>
    <w:rsid w:val="00586797"/>
    <w:rsid w:val="00596504"/>
    <w:rsid w:val="0059713A"/>
    <w:rsid w:val="005A208C"/>
    <w:rsid w:val="005A4126"/>
    <w:rsid w:val="005A4F27"/>
    <w:rsid w:val="005A5E9F"/>
    <w:rsid w:val="005B637F"/>
    <w:rsid w:val="005B63E7"/>
    <w:rsid w:val="005C4D29"/>
    <w:rsid w:val="005D6D1E"/>
    <w:rsid w:val="005E0C40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128AD"/>
    <w:rsid w:val="00612F5A"/>
    <w:rsid w:val="006131EA"/>
    <w:rsid w:val="006152D8"/>
    <w:rsid w:val="00615A59"/>
    <w:rsid w:val="006211FF"/>
    <w:rsid w:val="006268D0"/>
    <w:rsid w:val="0063355B"/>
    <w:rsid w:val="00634057"/>
    <w:rsid w:val="00636101"/>
    <w:rsid w:val="00636976"/>
    <w:rsid w:val="00637450"/>
    <w:rsid w:val="006471B7"/>
    <w:rsid w:val="0065085D"/>
    <w:rsid w:val="00654709"/>
    <w:rsid w:val="006718E0"/>
    <w:rsid w:val="006818CA"/>
    <w:rsid w:val="00683010"/>
    <w:rsid w:val="00684F71"/>
    <w:rsid w:val="00691444"/>
    <w:rsid w:val="00691977"/>
    <w:rsid w:val="006A6CB3"/>
    <w:rsid w:val="006B3061"/>
    <w:rsid w:val="006C74B2"/>
    <w:rsid w:val="006D34DD"/>
    <w:rsid w:val="006D6476"/>
    <w:rsid w:val="006D7EBD"/>
    <w:rsid w:val="006E045F"/>
    <w:rsid w:val="006E46CF"/>
    <w:rsid w:val="006E630D"/>
    <w:rsid w:val="006F132F"/>
    <w:rsid w:val="006F337F"/>
    <w:rsid w:val="006F5ABB"/>
    <w:rsid w:val="006F7909"/>
    <w:rsid w:val="006F7C4B"/>
    <w:rsid w:val="007014EC"/>
    <w:rsid w:val="0070520E"/>
    <w:rsid w:val="00707CEA"/>
    <w:rsid w:val="00712392"/>
    <w:rsid w:val="00713455"/>
    <w:rsid w:val="00716478"/>
    <w:rsid w:val="0071756A"/>
    <w:rsid w:val="007331D5"/>
    <w:rsid w:val="00733D8C"/>
    <w:rsid w:val="00735961"/>
    <w:rsid w:val="007360A3"/>
    <w:rsid w:val="0075169E"/>
    <w:rsid w:val="00753E39"/>
    <w:rsid w:val="00753EAB"/>
    <w:rsid w:val="007561BC"/>
    <w:rsid w:val="007729BE"/>
    <w:rsid w:val="00774167"/>
    <w:rsid w:val="007770F0"/>
    <w:rsid w:val="00782DF3"/>
    <w:rsid w:val="00786284"/>
    <w:rsid w:val="0079407A"/>
    <w:rsid w:val="00794D9D"/>
    <w:rsid w:val="00794F4B"/>
    <w:rsid w:val="00796D28"/>
    <w:rsid w:val="00797B33"/>
    <w:rsid w:val="007A106E"/>
    <w:rsid w:val="007B21EB"/>
    <w:rsid w:val="007B3BDF"/>
    <w:rsid w:val="007C0C75"/>
    <w:rsid w:val="007D3014"/>
    <w:rsid w:val="007D3FB1"/>
    <w:rsid w:val="007D4029"/>
    <w:rsid w:val="007F20C1"/>
    <w:rsid w:val="007F28D0"/>
    <w:rsid w:val="007F560E"/>
    <w:rsid w:val="00803C39"/>
    <w:rsid w:val="008041A2"/>
    <w:rsid w:val="00813C6D"/>
    <w:rsid w:val="0082056B"/>
    <w:rsid w:val="008207F0"/>
    <w:rsid w:val="0082780F"/>
    <w:rsid w:val="00827FF8"/>
    <w:rsid w:val="00835659"/>
    <w:rsid w:val="00835C6F"/>
    <w:rsid w:val="008400E4"/>
    <w:rsid w:val="00864A11"/>
    <w:rsid w:val="00866ACE"/>
    <w:rsid w:val="008701FD"/>
    <w:rsid w:val="00873C4C"/>
    <w:rsid w:val="00892ACA"/>
    <w:rsid w:val="008938A3"/>
    <w:rsid w:val="00897463"/>
    <w:rsid w:val="008A0C47"/>
    <w:rsid w:val="008A4CC3"/>
    <w:rsid w:val="008A7D87"/>
    <w:rsid w:val="008B5388"/>
    <w:rsid w:val="008B7625"/>
    <w:rsid w:val="008C4918"/>
    <w:rsid w:val="008C6D4A"/>
    <w:rsid w:val="008E6941"/>
    <w:rsid w:val="009004D7"/>
    <w:rsid w:val="00905E36"/>
    <w:rsid w:val="00910859"/>
    <w:rsid w:val="009108BB"/>
    <w:rsid w:val="00911202"/>
    <w:rsid w:val="009113E2"/>
    <w:rsid w:val="009122DD"/>
    <w:rsid w:val="00917718"/>
    <w:rsid w:val="00920F25"/>
    <w:rsid w:val="009218FF"/>
    <w:rsid w:val="00921C32"/>
    <w:rsid w:val="009237AF"/>
    <w:rsid w:val="009342DC"/>
    <w:rsid w:val="00940734"/>
    <w:rsid w:val="00941031"/>
    <w:rsid w:val="00960320"/>
    <w:rsid w:val="00963D54"/>
    <w:rsid w:val="009643A9"/>
    <w:rsid w:val="009709B6"/>
    <w:rsid w:val="009746A6"/>
    <w:rsid w:val="00981DEE"/>
    <w:rsid w:val="009820BA"/>
    <w:rsid w:val="00982662"/>
    <w:rsid w:val="0098514E"/>
    <w:rsid w:val="00996AD2"/>
    <w:rsid w:val="009A4ED1"/>
    <w:rsid w:val="009A6A0E"/>
    <w:rsid w:val="009B1C17"/>
    <w:rsid w:val="009B645C"/>
    <w:rsid w:val="009C1730"/>
    <w:rsid w:val="009C6117"/>
    <w:rsid w:val="009E25F9"/>
    <w:rsid w:val="009E2D95"/>
    <w:rsid w:val="009F218B"/>
    <w:rsid w:val="009F5A79"/>
    <w:rsid w:val="009F6858"/>
    <w:rsid w:val="00A10E39"/>
    <w:rsid w:val="00A1140C"/>
    <w:rsid w:val="00A16F8F"/>
    <w:rsid w:val="00A203F7"/>
    <w:rsid w:val="00A22978"/>
    <w:rsid w:val="00A2443E"/>
    <w:rsid w:val="00A275E5"/>
    <w:rsid w:val="00A30E4C"/>
    <w:rsid w:val="00A32871"/>
    <w:rsid w:val="00A61BDA"/>
    <w:rsid w:val="00A7470C"/>
    <w:rsid w:val="00A86EF7"/>
    <w:rsid w:val="00A87F1D"/>
    <w:rsid w:val="00A906FF"/>
    <w:rsid w:val="00A97772"/>
    <w:rsid w:val="00AA04A8"/>
    <w:rsid w:val="00AA386F"/>
    <w:rsid w:val="00AA48C7"/>
    <w:rsid w:val="00AA4AD2"/>
    <w:rsid w:val="00AA74F0"/>
    <w:rsid w:val="00AB2073"/>
    <w:rsid w:val="00AC3A30"/>
    <w:rsid w:val="00AC51C8"/>
    <w:rsid w:val="00AD0449"/>
    <w:rsid w:val="00AD3D02"/>
    <w:rsid w:val="00AE747D"/>
    <w:rsid w:val="00AF353E"/>
    <w:rsid w:val="00AF6C9F"/>
    <w:rsid w:val="00B008E9"/>
    <w:rsid w:val="00B012FE"/>
    <w:rsid w:val="00B01383"/>
    <w:rsid w:val="00B04A1E"/>
    <w:rsid w:val="00B05286"/>
    <w:rsid w:val="00B156CA"/>
    <w:rsid w:val="00B22E61"/>
    <w:rsid w:val="00B24447"/>
    <w:rsid w:val="00B3294B"/>
    <w:rsid w:val="00B360EF"/>
    <w:rsid w:val="00B407C1"/>
    <w:rsid w:val="00B41EE9"/>
    <w:rsid w:val="00B57BA9"/>
    <w:rsid w:val="00B66188"/>
    <w:rsid w:val="00B72AC9"/>
    <w:rsid w:val="00B735BE"/>
    <w:rsid w:val="00B77594"/>
    <w:rsid w:val="00B77C55"/>
    <w:rsid w:val="00B8163F"/>
    <w:rsid w:val="00B85537"/>
    <w:rsid w:val="00B87702"/>
    <w:rsid w:val="00B918F1"/>
    <w:rsid w:val="00B9411D"/>
    <w:rsid w:val="00B97ACA"/>
    <w:rsid w:val="00BA066D"/>
    <w:rsid w:val="00BA22DD"/>
    <w:rsid w:val="00BA29E4"/>
    <w:rsid w:val="00BA5146"/>
    <w:rsid w:val="00BD4F0C"/>
    <w:rsid w:val="00BD601B"/>
    <w:rsid w:val="00BD6486"/>
    <w:rsid w:val="00BE5807"/>
    <w:rsid w:val="00BF007D"/>
    <w:rsid w:val="00BF7AFC"/>
    <w:rsid w:val="00C05E2D"/>
    <w:rsid w:val="00C105A1"/>
    <w:rsid w:val="00C225B7"/>
    <w:rsid w:val="00C2275B"/>
    <w:rsid w:val="00C22AAF"/>
    <w:rsid w:val="00C26656"/>
    <w:rsid w:val="00C277FC"/>
    <w:rsid w:val="00C34AEA"/>
    <w:rsid w:val="00C34E6B"/>
    <w:rsid w:val="00C37B86"/>
    <w:rsid w:val="00C41FAE"/>
    <w:rsid w:val="00C44C62"/>
    <w:rsid w:val="00C47B82"/>
    <w:rsid w:val="00C47F9E"/>
    <w:rsid w:val="00C50B14"/>
    <w:rsid w:val="00C545B3"/>
    <w:rsid w:val="00C57D67"/>
    <w:rsid w:val="00C57DFD"/>
    <w:rsid w:val="00C61DB6"/>
    <w:rsid w:val="00C7271B"/>
    <w:rsid w:val="00C90F3C"/>
    <w:rsid w:val="00CA44A6"/>
    <w:rsid w:val="00CB2589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28A2"/>
    <w:rsid w:val="00CE5835"/>
    <w:rsid w:val="00CE5C08"/>
    <w:rsid w:val="00CF613F"/>
    <w:rsid w:val="00CF7F96"/>
    <w:rsid w:val="00D200A3"/>
    <w:rsid w:val="00D24347"/>
    <w:rsid w:val="00D31256"/>
    <w:rsid w:val="00D3273E"/>
    <w:rsid w:val="00D32C97"/>
    <w:rsid w:val="00D41815"/>
    <w:rsid w:val="00D50722"/>
    <w:rsid w:val="00D5527D"/>
    <w:rsid w:val="00D61600"/>
    <w:rsid w:val="00D61E9C"/>
    <w:rsid w:val="00D635ED"/>
    <w:rsid w:val="00DA79A3"/>
    <w:rsid w:val="00DA7F08"/>
    <w:rsid w:val="00DB07EB"/>
    <w:rsid w:val="00DB0B44"/>
    <w:rsid w:val="00DB1E8E"/>
    <w:rsid w:val="00DB5EA7"/>
    <w:rsid w:val="00DD5BF4"/>
    <w:rsid w:val="00E017D1"/>
    <w:rsid w:val="00E139BA"/>
    <w:rsid w:val="00E14C9D"/>
    <w:rsid w:val="00E20ED3"/>
    <w:rsid w:val="00E22771"/>
    <w:rsid w:val="00E42D14"/>
    <w:rsid w:val="00E42E27"/>
    <w:rsid w:val="00E50677"/>
    <w:rsid w:val="00E526AF"/>
    <w:rsid w:val="00E57091"/>
    <w:rsid w:val="00E67B0A"/>
    <w:rsid w:val="00E83213"/>
    <w:rsid w:val="00E839F9"/>
    <w:rsid w:val="00E84852"/>
    <w:rsid w:val="00EA29FB"/>
    <w:rsid w:val="00EB0B15"/>
    <w:rsid w:val="00EB147A"/>
    <w:rsid w:val="00EB614A"/>
    <w:rsid w:val="00EC5FD0"/>
    <w:rsid w:val="00EC6ACD"/>
    <w:rsid w:val="00ED27D2"/>
    <w:rsid w:val="00EE4EAD"/>
    <w:rsid w:val="00EE60E8"/>
    <w:rsid w:val="00EF0D3F"/>
    <w:rsid w:val="00EF531C"/>
    <w:rsid w:val="00F02455"/>
    <w:rsid w:val="00F105D3"/>
    <w:rsid w:val="00F12295"/>
    <w:rsid w:val="00F1293F"/>
    <w:rsid w:val="00F212F0"/>
    <w:rsid w:val="00F30FC5"/>
    <w:rsid w:val="00F4229E"/>
    <w:rsid w:val="00F47AEF"/>
    <w:rsid w:val="00F51B60"/>
    <w:rsid w:val="00F547CA"/>
    <w:rsid w:val="00F549A1"/>
    <w:rsid w:val="00F63982"/>
    <w:rsid w:val="00F64011"/>
    <w:rsid w:val="00F711E2"/>
    <w:rsid w:val="00F77AE4"/>
    <w:rsid w:val="00F82B6A"/>
    <w:rsid w:val="00F84416"/>
    <w:rsid w:val="00F8476B"/>
    <w:rsid w:val="00F850B9"/>
    <w:rsid w:val="00F952FE"/>
    <w:rsid w:val="00FA058B"/>
    <w:rsid w:val="00FA05E5"/>
    <w:rsid w:val="00FA222A"/>
    <w:rsid w:val="00FA6A9E"/>
    <w:rsid w:val="00FB135B"/>
    <w:rsid w:val="00FB567C"/>
    <w:rsid w:val="00FC179B"/>
    <w:rsid w:val="00FC1CD1"/>
    <w:rsid w:val="00FC3E70"/>
    <w:rsid w:val="00FD2F58"/>
    <w:rsid w:val="00FE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8FD81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13E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60E8"/>
    <w:pPr>
      <w:keepNext/>
      <w:keepLines/>
      <w:ind w:leftChars="100" w:left="840" w:rightChars="100" w:right="100"/>
      <w:jc w:val="left"/>
      <w:outlineLvl w:val="0"/>
    </w:pPr>
    <w:rPr>
      <w:b/>
      <w:bCs/>
      <w:color w:val="00B05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AE4"/>
    <w:pPr>
      <w:keepNext/>
      <w:keepLines/>
      <w:outlineLvl w:val="1"/>
    </w:pPr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60E8"/>
    <w:rPr>
      <w:b/>
      <w:bCs/>
      <w:color w:val="00B05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C57D67"/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57AE4"/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9643A9"/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  <w:style w:type="character" w:customStyle="1" w:styleId="apple-converted-space">
    <w:name w:val="apple-converted-space"/>
    <w:rsid w:val="006268D0"/>
  </w:style>
  <w:style w:type="character" w:customStyle="1" w:styleId="hljs-keyword">
    <w:name w:val="hljs-keyword"/>
    <w:rsid w:val="00626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2015-12-15T00:00:00</PublishDate>
  <Abstract>本篇文档完全模拟日企Advantest真实生产环境下的NIS服务环境，仅供学习参考，如有任何疑问，请联系作者Clear.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E8E665-5AE7-426E-904E-E2295A8DF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225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Advantest Nagios Monitor Upgrade Plans</vt:lpstr>
    </vt:vector>
  </TitlesOfParts>
  <Company>上海蓝道信息技术有限公司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Advantest Nagios Monitor Upgrade Plans</dc:title>
  <dc:subject>V1.0</dc:subject>
  <dc:creator>CLEAR</dc:creator>
  <cp:lastModifiedBy>Alvin Wan</cp:lastModifiedBy>
  <cp:revision>18</cp:revision>
  <cp:lastPrinted>2015-11-10T04:31:00Z</cp:lastPrinted>
  <dcterms:created xsi:type="dcterms:W3CDTF">2016-08-31T06:07:00Z</dcterms:created>
  <dcterms:modified xsi:type="dcterms:W3CDTF">2016-09-02T04:54:00Z</dcterms:modified>
</cp:coreProperties>
</file>