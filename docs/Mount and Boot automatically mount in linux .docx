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bookmarkStart w:id="0" w:name="OLE_LINK2" w:displacedByCustomXml="next"/>
    <w:bookmarkStart w:id="1" w:name="OLE_LINK1" w:displacedByCustomXml="next"/>
    <w:sdt>
      <w:sdtPr>
        <w:id w:val="19673966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sdtEndPr>
      <w:sdtContent>
        <w:p w:rsidR="003D45CC" w:rsidRDefault="003D45CC">
          <w:pPr>
            <w:pStyle w:val="TOCHeading"/>
          </w:pPr>
          <w:r>
            <w:t>Table of Contents</w:t>
          </w:r>
          <w:bookmarkStart w:id="2" w:name="_GoBack"/>
          <w:bookmarkEnd w:id="2"/>
        </w:p>
        <w:p w:rsidR="003D45CC" w:rsidRDefault="003D45CC">
          <w:pPr>
            <w:pStyle w:val="TOC1"/>
            <w:tabs>
              <w:tab w:val="right" w:leader="dot" w:pos="1045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846021" w:history="1">
            <w:r w:rsidRPr="00D16FE7">
              <w:rPr>
                <w:rStyle w:val="Hyperlink"/>
                <w:noProof/>
              </w:rPr>
              <w:t>1</w:t>
            </w:r>
            <w:r w:rsidRPr="00D16FE7">
              <w:rPr>
                <w:rStyle w:val="Hyperlink"/>
                <w:noProof/>
              </w:rPr>
              <w:t>，</w:t>
            </w:r>
            <w:r w:rsidRPr="00D16FE7">
              <w:rPr>
                <w:rStyle w:val="Hyperlink"/>
                <w:noProof/>
              </w:rPr>
              <w:t>Mount NFS file system.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5CC" w:rsidRDefault="003D45CC">
          <w:pPr>
            <w:pStyle w:val="TOC2"/>
            <w:tabs>
              <w:tab w:val="right" w:leader="dot" w:pos="10457"/>
            </w:tabs>
            <w:rPr>
              <w:noProof/>
              <w:kern w:val="2"/>
              <w:sz w:val="21"/>
            </w:rPr>
          </w:pPr>
          <w:hyperlink w:anchor="_Toc448846022" w:history="1">
            <w:r w:rsidRPr="00D16FE7">
              <w:rPr>
                <w:rStyle w:val="Hyperlink"/>
                <w:noProof/>
              </w:rPr>
              <w:t>1.1,The information of NFS Server share.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5CC" w:rsidRDefault="003D45CC">
          <w:pPr>
            <w:pStyle w:val="TOC2"/>
            <w:tabs>
              <w:tab w:val="right" w:leader="dot" w:pos="10457"/>
            </w:tabs>
            <w:rPr>
              <w:noProof/>
              <w:kern w:val="2"/>
              <w:sz w:val="21"/>
            </w:rPr>
          </w:pPr>
          <w:hyperlink w:anchor="_Toc448846023" w:history="1">
            <w:r w:rsidRPr="00D16FE7">
              <w:rPr>
                <w:rStyle w:val="Hyperlink"/>
                <w:noProof/>
              </w:rPr>
              <w:t>1.2,Client Server 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5CC" w:rsidRDefault="003D45CC">
          <w:pPr>
            <w:pStyle w:val="TOC2"/>
            <w:tabs>
              <w:tab w:val="right" w:leader="dot" w:pos="10457"/>
            </w:tabs>
            <w:rPr>
              <w:noProof/>
              <w:kern w:val="2"/>
              <w:sz w:val="21"/>
            </w:rPr>
          </w:pPr>
          <w:hyperlink w:anchor="_Toc448846024" w:history="1">
            <w:r w:rsidRPr="00D16FE7">
              <w:rPr>
                <w:rStyle w:val="Hyperlink"/>
                <w:noProof/>
              </w:rPr>
              <w:t>1.3,Client Server set boot automatically 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5CC" w:rsidRDefault="003D45CC">
          <w:pPr>
            <w:pStyle w:val="TOC1"/>
            <w:tabs>
              <w:tab w:val="right" w:leader="dot" w:pos="10457"/>
            </w:tabs>
            <w:rPr>
              <w:noProof/>
            </w:rPr>
          </w:pPr>
          <w:hyperlink w:anchor="_Toc448846025" w:history="1">
            <w:r w:rsidRPr="00D16FE7">
              <w:rPr>
                <w:rStyle w:val="Hyperlink"/>
                <w:noProof/>
              </w:rPr>
              <w:t>2</w:t>
            </w:r>
            <w:r w:rsidRPr="00D16FE7">
              <w:rPr>
                <w:rStyle w:val="Hyperlink"/>
                <w:noProof/>
              </w:rPr>
              <w:t>，</w:t>
            </w:r>
            <w:r w:rsidRPr="00D16FE7">
              <w:rPr>
                <w:rStyle w:val="Hyperlink"/>
                <w:noProof/>
              </w:rPr>
              <w:t>Mount samba file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5CC" w:rsidRDefault="003D45CC">
          <w:pPr>
            <w:pStyle w:val="TOC2"/>
            <w:tabs>
              <w:tab w:val="right" w:leader="dot" w:pos="10457"/>
            </w:tabs>
            <w:rPr>
              <w:noProof/>
              <w:kern w:val="2"/>
              <w:sz w:val="21"/>
            </w:rPr>
          </w:pPr>
          <w:hyperlink w:anchor="_Toc448846026" w:history="1">
            <w:r w:rsidRPr="00D16FE7">
              <w:rPr>
                <w:rStyle w:val="Hyperlink"/>
                <w:noProof/>
              </w:rPr>
              <w:t>2.1,The information of SAMBA Server share.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5CC" w:rsidRDefault="003D45CC">
          <w:pPr>
            <w:pStyle w:val="TOC2"/>
            <w:tabs>
              <w:tab w:val="right" w:leader="dot" w:pos="10457"/>
            </w:tabs>
            <w:rPr>
              <w:noProof/>
              <w:kern w:val="2"/>
              <w:sz w:val="21"/>
            </w:rPr>
          </w:pPr>
          <w:hyperlink w:anchor="_Toc448846027" w:history="1">
            <w:r w:rsidRPr="00D16FE7">
              <w:rPr>
                <w:rStyle w:val="Hyperlink"/>
                <w:noProof/>
              </w:rPr>
              <w:t>2.2,Client Server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5CC" w:rsidRDefault="003D45CC">
          <w:pPr>
            <w:pStyle w:val="TOC2"/>
            <w:tabs>
              <w:tab w:val="right" w:leader="dot" w:pos="10457"/>
            </w:tabs>
            <w:rPr>
              <w:noProof/>
              <w:kern w:val="2"/>
              <w:sz w:val="21"/>
            </w:rPr>
          </w:pPr>
          <w:hyperlink w:anchor="_Toc448846028" w:history="1">
            <w:r w:rsidRPr="00D16FE7">
              <w:rPr>
                <w:rStyle w:val="Hyperlink"/>
                <w:noProof/>
              </w:rPr>
              <w:t>2.3,Client Server 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5CC" w:rsidRDefault="003D45CC">
          <w:pPr>
            <w:pStyle w:val="TOC2"/>
            <w:tabs>
              <w:tab w:val="right" w:leader="dot" w:pos="10457"/>
            </w:tabs>
            <w:rPr>
              <w:noProof/>
              <w:kern w:val="2"/>
              <w:sz w:val="21"/>
            </w:rPr>
          </w:pPr>
          <w:hyperlink w:anchor="_Toc448846029" w:history="1">
            <w:r w:rsidRPr="00D16FE7">
              <w:rPr>
                <w:rStyle w:val="Hyperlink"/>
                <w:noProof/>
              </w:rPr>
              <w:t>2.4,Client Server set boot automatically 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5CC" w:rsidRDefault="003D45CC">
          <w:pPr>
            <w:pStyle w:val="TOC1"/>
            <w:tabs>
              <w:tab w:val="right" w:leader="dot" w:pos="10457"/>
            </w:tabs>
            <w:rPr>
              <w:noProof/>
            </w:rPr>
          </w:pPr>
          <w:hyperlink w:anchor="_Toc448846030" w:history="1">
            <w:r w:rsidRPr="00D16FE7">
              <w:rPr>
                <w:rStyle w:val="Hyperlink"/>
                <w:noProof/>
              </w:rPr>
              <w:t>3</w:t>
            </w:r>
            <w:r w:rsidRPr="00D16FE7">
              <w:rPr>
                <w:rStyle w:val="Hyperlink"/>
                <w:noProof/>
              </w:rPr>
              <w:t>，</w:t>
            </w:r>
            <w:r w:rsidRPr="00D16FE7">
              <w:rPr>
                <w:rStyle w:val="Hyperlink"/>
                <w:noProof/>
              </w:rPr>
              <w:t>Mount windows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5CC" w:rsidRDefault="003D45CC">
          <w:pPr>
            <w:pStyle w:val="TOC2"/>
            <w:tabs>
              <w:tab w:val="right" w:leader="dot" w:pos="10457"/>
            </w:tabs>
            <w:rPr>
              <w:noProof/>
              <w:kern w:val="2"/>
              <w:sz w:val="21"/>
            </w:rPr>
          </w:pPr>
          <w:hyperlink w:anchor="_Toc448846031" w:history="1">
            <w:r w:rsidRPr="00D16FE7">
              <w:rPr>
                <w:rStyle w:val="Hyperlink"/>
                <w:noProof/>
              </w:rPr>
              <w:t>3.1,Windows Share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5CC" w:rsidRDefault="003D45CC">
          <w:pPr>
            <w:pStyle w:val="TOC2"/>
            <w:tabs>
              <w:tab w:val="right" w:leader="dot" w:pos="10457"/>
            </w:tabs>
            <w:rPr>
              <w:noProof/>
              <w:kern w:val="2"/>
              <w:sz w:val="21"/>
            </w:rPr>
          </w:pPr>
          <w:hyperlink w:anchor="_Toc448846032" w:history="1">
            <w:r w:rsidRPr="00D16FE7">
              <w:rPr>
                <w:rStyle w:val="Hyperlink"/>
                <w:noProof/>
              </w:rPr>
              <w:t>3.2,mount windwos share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5CC" w:rsidRDefault="003D45CC">
          <w:pPr>
            <w:pStyle w:val="TOC2"/>
            <w:tabs>
              <w:tab w:val="right" w:leader="dot" w:pos="10457"/>
            </w:tabs>
            <w:rPr>
              <w:noProof/>
              <w:kern w:val="2"/>
              <w:sz w:val="21"/>
            </w:rPr>
          </w:pPr>
          <w:hyperlink w:anchor="_Toc448846033" w:history="1">
            <w:r w:rsidRPr="00D16FE7">
              <w:rPr>
                <w:rStyle w:val="Hyperlink"/>
                <w:noProof/>
              </w:rPr>
              <w:t>3.3,Client Server set boot automatically 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_Toc448846033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5CC" w:rsidRDefault="003D45CC">
          <w:r>
            <w:rPr>
              <w:b/>
              <w:bCs/>
              <w:noProof/>
            </w:rPr>
            <w:fldChar w:fldCharType="end"/>
          </w:r>
        </w:p>
      </w:sdtContent>
    </w:sdt>
    <w:p w:rsidR="003D45CC" w:rsidRDefault="003D45CC" w:rsidP="003D45CC"/>
    <w:p w:rsidR="006F7C4B" w:rsidRDefault="003D45CC" w:rsidP="003D45CC">
      <w:pPr>
        <w:pStyle w:val="Heading1"/>
        <w:ind w:leftChars="0" w:left="210" w:right="210"/>
      </w:pPr>
      <w:bookmarkStart w:id="3" w:name="_Toc448846021"/>
      <w:r>
        <w:t>1</w:t>
      </w:r>
      <w:r>
        <w:rPr>
          <w:rFonts w:hint="eastAsia"/>
        </w:rPr>
        <w:t>，</w:t>
      </w:r>
      <w:r w:rsidR="007159ED">
        <w:rPr>
          <w:rFonts w:hint="eastAsia"/>
        </w:rPr>
        <w:t>Mount</w:t>
      </w:r>
      <w:r w:rsidR="007159ED">
        <w:t xml:space="preserve"> NFS file system.</w:t>
      </w:r>
      <w:bookmarkEnd w:id="3"/>
    </w:p>
    <w:p w:rsidR="007159ED" w:rsidRPr="007159ED" w:rsidRDefault="007159ED" w:rsidP="007159ED">
      <w:pPr>
        <w:pStyle w:val="Heading2"/>
        <w:rPr>
          <w:rFonts w:hint="eastAsia"/>
        </w:rPr>
      </w:pPr>
      <w:bookmarkStart w:id="4" w:name="_Toc448846022"/>
      <w:proofErr w:type="gramStart"/>
      <w:r>
        <w:rPr>
          <w:rFonts w:hint="eastAsia"/>
        </w:rPr>
        <w:t>1.1,The</w:t>
      </w:r>
      <w:proofErr w:type="gramEnd"/>
      <w:r>
        <w:t xml:space="preserve"> </w:t>
      </w:r>
      <w:r w:rsidR="007C25FA">
        <w:t>information</w:t>
      </w:r>
      <w:r>
        <w:t xml:space="preserve"> of NFS Server share.</w:t>
      </w:r>
      <w:bookmarkEnd w:id="4"/>
    </w:p>
    <w:p w:rsidR="007159ED" w:rsidRDefault="007159ED" w:rsidP="007159ED">
      <w:pPr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192.168.105.4</w:t>
      </w:r>
    </w:p>
    <w:p w:rsidR="007159ED" w:rsidRDefault="007159ED" w:rsidP="007159ED">
      <w:r>
        <w:t>S</w:t>
      </w:r>
      <w:r>
        <w:rPr>
          <w:rFonts w:hint="eastAsia"/>
        </w:rPr>
        <w:t xml:space="preserve">hare </w:t>
      </w:r>
      <w:r>
        <w:t>directory:/</w:t>
      </w:r>
      <w:proofErr w:type="spellStart"/>
      <w:r>
        <w:t>fileshare</w:t>
      </w:r>
      <w:proofErr w:type="spellEnd"/>
    </w:p>
    <w:p w:rsidR="007159ED" w:rsidRDefault="007159ED" w:rsidP="007159ED">
      <w:pPr>
        <w:rPr>
          <w:rFonts w:hint="eastAsia"/>
        </w:rPr>
      </w:pPr>
    </w:p>
    <w:p w:rsidR="007159ED" w:rsidRDefault="007159ED" w:rsidP="007159ED">
      <w:pPr>
        <w:pStyle w:val="Heading2"/>
      </w:pPr>
      <w:bookmarkStart w:id="5" w:name="_Toc448846023"/>
      <w:proofErr w:type="gramStart"/>
      <w:r>
        <w:t>1.2,Client</w:t>
      </w:r>
      <w:proofErr w:type="gramEnd"/>
      <w:r>
        <w:t xml:space="preserve"> Server mount</w:t>
      </w:r>
      <w:bookmarkEnd w:id="5"/>
      <w:r>
        <w:t xml:space="preserve"> </w:t>
      </w:r>
    </w:p>
    <w:p w:rsidR="007C25FA" w:rsidRPr="007C25FA" w:rsidRDefault="007C25FA" w:rsidP="007C25FA">
      <w:pPr>
        <w:rPr>
          <w:rFonts w:hint="eastAsia"/>
        </w:rPr>
      </w:pPr>
    </w:p>
    <w:p w:rsidR="007159ED" w:rsidRDefault="009C0AFB" w:rsidP="007159ED">
      <w:r>
        <w:t>You need to</w:t>
      </w:r>
      <w:r w:rsidR="007159ED" w:rsidRPr="007159ED">
        <w:t xml:space="preserve"> install the software first </w:t>
      </w:r>
      <w:proofErr w:type="spellStart"/>
      <w:r w:rsidR="007159ED" w:rsidRPr="007C25FA">
        <w:rPr>
          <w:color w:val="00B050"/>
        </w:rPr>
        <w:t>nfs-utils</w:t>
      </w:r>
      <w:proofErr w:type="spellEnd"/>
      <w:r w:rsidR="007159ED" w:rsidRPr="007159ED">
        <w:t>.</w:t>
      </w:r>
    </w:p>
    <w:p w:rsidR="007C25FA" w:rsidRPr="009C0AFB" w:rsidRDefault="007C25FA" w:rsidP="007159ED"/>
    <w:p w:rsidR="007159ED" w:rsidRDefault="007159ED" w:rsidP="007159ED">
      <w:r>
        <w:t>Mount into /</w:t>
      </w:r>
      <w:proofErr w:type="spellStart"/>
      <w:proofErr w:type="gramStart"/>
      <w:r>
        <w:t>opt</w:t>
      </w:r>
      <w:r w:rsidR="007C25FA">
        <w:t>,execute</w:t>
      </w:r>
      <w:proofErr w:type="spellEnd"/>
      <w:proofErr w:type="gramEnd"/>
      <w:r w:rsidR="007C25FA">
        <w:t xml:space="preserve"> the following command:</w:t>
      </w:r>
    </w:p>
    <w:p w:rsidR="007159ED" w:rsidRDefault="007159ED" w:rsidP="007159ED">
      <w:r w:rsidRPr="007159ED">
        <w:rPr>
          <w:color w:val="00B050"/>
        </w:rPr>
        <w:t>mount 192.168.105.4:/</w:t>
      </w:r>
      <w:proofErr w:type="spellStart"/>
      <w:r w:rsidRPr="007159ED">
        <w:rPr>
          <w:color w:val="00B050"/>
        </w:rPr>
        <w:t>fileshare</w:t>
      </w:r>
      <w:proofErr w:type="spellEnd"/>
      <w:r w:rsidRPr="007159ED">
        <w:rPr>
          <w:color w:val="00B050"/>
        </w:rPr>
        <w:t xml:space="preserve"> /opt/</w:t>
      </w:r>
    </w:p>
    <w:p w:rsidR="007159ED" w:rsidRDefault="007159ED" w:rsidP="007159ED"/>
    <w:p w:rsidR="007159ED" w:rsidRPr="007159ED" w:rsidRDefault="007159ED" w:rsidP="007159ED">
      <w:pPr>
        <w:rPr>
          <w:rFonts w:hint="eastAsia"/>
        </w:rPr>
      </w:pPr>
      <w:r>
        <w:t>or</w:t>
      </w:r>
      <w:r w:rsidR="007C25FA">
        <w:rPr>
          <w:rFonts w:hint="eastAsia"/>
        </w:rPr>
        <w:t xml:space="preserve"> execute the following command:</w:t>
      </w:r>
    </w:p>
    <w:p w:rsidR="007159ED" w:rsidRDefault="007159ED" w:rsidP="007159ED">
      <w:pPr>
        <w:rPr>
          <w:color w:val="00B050"/>
        </w:rPr>
      </w:pPr>
      <w:r w:rsidRPr="007159ED">
        <w:rPr>
          <w:color w:val="00B050"/>
        </w:rPr>
        <w:t xml:space="preserve">mount -t </w:t>
      </w:r>
      <w:proofErr w:type="spellStart"/>
      <w:r w:rsidRPr="007159ED">
        <w:rPr>
          <w:color w:val="00B050"/>
        </w:rPr>
        <w:t>nfs</w:t>
      </w:r>
      <w:proofErr w:type="spellEnd"/>
      <w:r w:rsidRPr="007159ED">
        <w:rPr>
          <w:color w:val="00B050"/>
        </w:rPr>
        <w:t xml:space="preserve"> 192.168.105.4:/</w:t>
      </w:r>
      <w:proofErr w:type="spellStart"/>
      <w:r w:rsidRPr="007159ED">
        <w:rPr>
          <w:color w:val="00B050"/>
        </w:rPr>
        <w:t>fileshare</w:t>
      </w:r>
      <w:proofErr w:type="spellEnd"/>
      <w:r w:rsidRPr="007159ED">
        <w:rPr>
          <w:color w:val="00B050"/>
        </w:rPr>
        <w:t xml:space="preserve"> /opt</w:t>
      </w:r>
    </w:p>
    <w:p w:rsidR="007159ED" w:rsidRDefault="007159ED" w:rsidP="007159ED">
      <w:pPr>
        <w:pStyle w:val="Heading2"/>
      </w:pPr>
      <w:bookmarkStart w:id="6" w:name="_Toc448846024"/>
      <w:proofErr w:type="gramStart"/>
      <w:r>
        <w:t>1.3,Client</w:t>
      </w:r>
      <w:proofErr w:type="gramEnd"/>
      <w:r>
        <w:t xml:space="preserve"> Server set boot automatically mount</w:t>
      </w:r>
      <w:bookmarkEnd w:id="6"/>
    </w:p>
    <w:p w:rsidR="007159ED" w:rsidRDefault="007C25FA" w:rsidP="007159ED">
      <w:r>
        <w:t>v</w:t>
      </w:r>
      <w:r>
        <w:rPr>
          <w:rFonts w:hint="eastAsia"/>
        </w:rPr>
        <w:t xml:space="preserve">im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:rsidR="007C25FA" w:rsidRDefault="007C25FA" w:rsidP="007159ED">
      <w:r w:rsidRPr="007C25FA">
        <w:rPr>
          <w:highlight w:val="yellow"/>
        </w:rPr>
        <w:t>192.168.105.4:/</w:t>
      </w:r>
      <w:proofErr w:type="spellStart"/>
      <w:r w:rsidRPr="007C25FA">
        <w:rPr>
          <w:highlight w:val="yellow"/>
        </w:rPr>
        <w:t>fileshare</w:t>
      </w:r>
      <w:proofErr w:type="spellEnd"/>
      <w:r w:rsidRPr="007C25FA">
        <w:rPr>
          <w:highlight w:val="yellow"/>
        </w:rPr>
        <w:t xml:space="preserve"> /opt/ </w:t>
      </w:r>
      <w:proofErr w:type="spellStart"/>
      <w:r w:rsidRPr="007C25FA">
        <w:rPr>
          <w:highlight w:val="yellow"/>
        </w:rPr>
        <w:t>nfs</w:t>
      </w:r>
      <w:proofErr w:type="spellEnd"/>
      <w:r w:rsidRPr="007C25FA">
        <w:rPr>
          <w:highlight w:val="yellow"/>
        </w:rPr>
        <w:t xml:space="preserve"> defaults 0 0</w:t>
      </w:r>
      <w:r>
        <w:t xml:space="preserve"> </w:t>
      </w:r>
    </w:p>
    <w:p w:rsidR="007C25FA" w:rsidRDefault="007C25FA" w:rsidP="007C25FA">
      <w:pPr>
        <w:pStyle w:val="Heading1"/>
        <w:ind w:left="210" w:right="210"/>
      </w:pPr>
      <w:bookmarkStart w:id="7" w:name="_Toc448846025"/>
      <w:r>
        <w:t>2</w:t>
      </w:r>
      <w:r>
        <w:rPr>
          <w:rFonts w:hint="eastAsia"/>
        </w:rPr>
        <w:t>，</w:t>
      </w:r>
      <w:r>
        <w:t>M</w:t>
      </w:r>
      <w:r>
        <w:rPr>
          <w:rFonts w:hint="eastAsia"/>
        </w:rPr>
        <w:t>ount</w:t>
      </w:r>
      <w:r>
        <w:t xml:space="preserve"> samba file system</w:t>
      </w:r>
      <w:bookmarkEnd w:id="7"/>
    </w:p>
    <w:p w:rsidR="007C25FA" w:rsidRDefault="007C25FA" w:rsidP="007C25FA">
      <w:pPr>
        <w:pStyle w:val="Heading2"/>
        <w:rPr>
          <w:rFonts w:hint="eastAsia"/>
        </w:rPr>
      </w:pPr>
      <w:bookmarkStart w:id="8" w:name="_Toc448846026"/>
      <w:proofErr w:type="gramStart"/>
      <w:r>
        <w:rPr>
          <w:rFonts w:hint="eastAsia"/>
        </w:rPr>
        <w:t>2.1,The</w:t>
      </w:r>
      <w:proofErr w:type="gramEnd"/>
      <w:r>
        <w:rPr>
          <w:rFonts w:hint="eastAsia"/>
        </w:rPr>
        <w:t xml:space="preserve"> information of SAMBA Server share.</w:t>
      </w:r>
      <w:bookmarkEnd w:id="8"/>
    </w:p>
    <w:p w:rsidR="007C25FA" w:rsidRDefault="007C25FA" w:rsidP="007C25FA">
      <w:pPr>
        <w:rPr>
          <w:rFonts w:hint="eastAsia"/>
        </w:rPr>
      </w:pPr>
      <w:r>
        <w:rPr>
          <w:rFonts w:hint="eastAsia"/>
        </w:rPr>
        <w:t>IP:192.168.105.4</w:t>
      </w:r>
    </w:p>
    <w:p w:rsidR="007C25FA" w:rsidRDefault="007C25FA" w:rsidP="007C25FA">
      <w:r>
        <w:t xml:space="preserve">Share </w:t>
      </w:r>
      <w:proofErr w:type="spellStart"/>
      <w:proofErr w:type="gramStart"/>
      <w:r>
        <w:t>name:fileshare</w:t>
      </w:r>
      <w:proofErr w:type="spellEnd"/>
      <w:proofErr w:type="gramEnd"/>
    </w:p>
    <w:p w:rsidR="007C25FA" w:rsidRDefault="007C25FA" w:rsidP="007C25FA">
      <w:pPr>
        <w:pStyle w:val="Heading2"/>
      </w:pPr>
      <w:bookmarkStart w:id="9" w:name="_Toc448846027"/>
      <w:proofErr w:type="gramStart"/>
      <w:r>
        <w:t>2.2,Client</w:t>
      </w:r>
      <w:proofErr w:type="gramEnd"/>
      <w:r>
        <w:t xml:space="preserve"> Server visit</w:t>
      </w:r>
      <w:bookmarkEnd w:id="9"/>
    </w:p>
    <w:p w:rsidR="00131D1E" w:rsidRDefault="007C25FA" w:rsidP="007C25FA">
      <w:pPr>
        <w:rPr>
          <w:color w:val="00B050"/>
        </w:rPr>
      </w:pPr>
      <w:r>
        <w:t xml:space="preserve">You need to install the software first </w:t>
      </w:r>
      <w:r w:rsidRPr="007C25FA">
        <w:rPr>
          <w:color w:val="00B050"/>
        </w:rPr>
        <w:t>samba-client</w:t>
      </w:r>
    </w:p>
    <w:p w:rsidR="00131D1E" w:rsidRDefault="00131D1E" w:rsidP="00131D1E">
      <w:r>
        <w:t xml:space="preserve">If the samba setting is anonymity user </w:t>
      </w:r>
      <w:proofErr w:type="spellStart"/>
      <w:proofErr w:type="gramStart"/>
      <w:r>
        <w:t>visit,then</w:t>
      </w:r>
      <w:proofErr w:type="spellEnd"/>
      <w:proofErr w:type="gramEnd"/>
      <w:r>
        <w:t xml:space="preserve"> execute following command:</w:t>
      </w:r>
    </w:p>
    <w:p w:rsidR="007C25FA" w:rsidRPr="00131D1E" w:rsidRDefault="00131D1E" w:rsidP="007C25FA">
      <w:pPr>
        <w:rPr>
          <w:color w:val="00B050"/>
        </w:rPr>
      </w:pPr>
      <w:proofErr w:type="spellStart"/>
      <w:r w:rsidRPr="00131D1E">
        <w:rPr>
          <w:color w:val="00B050"/>
        </w:rPr>
        <w:lastRenderedPageBreak/>
        <w:t>smbclient</w:t>
      </w:r>
      <w:proofErr w:type="spellEnd"/>
      <w:r w:rsidRPr="00131D1E">
        <w:rPr>
          <w:color w:val="00B050"/>
        </w:rPr>
        <w:t xml:space="preserve"> //192.168.105.109/</w:t>
      </w:r>
      <w:proofErr w:type="spellStart"/>
      <w:r w:rsidRPr="00131D1E">
        <w:rPr>
          <w:color w:val="00B050"/>
        </w:rPr>
        <w:t>pubdir</w:t>
      </w:r>
      <w:proofErr w:type="spellEnd"/>
      <w:r w:rsidR="007C25FA" w:rsidRPr="00131D1E">
        <w:rPr>
          <w:color w:val="00B050"/>
        </w:rPr>
        <w:t xml:space="preserve"> </w:t>
      </w:r>
    </w:p>
    <w:p w:rsidR="007C25FA" w:rsidRDefault="00131D1E" w:rsidP="00131D1E">
      <w:r>
        <w:t>If the samba user is alvin,</w:t>
      </w:r>
      <w:r>
        <w:rPr>
          <w:rFonts w:hint="eastAsia"/>
        </w:rPr>
        <w:t xml:space="preserve"> </w:t>
      </w:r>
      <w:r>
        <w:t>then execute following command:</w:t>
      </w:r>
    </w:p>
    <w:p w:rsidR="00131D1E" w:rsidRDefault="00131D1E" w:rsidP="007C25FA">
      <w:pPr>
        <w:rPr>
          <w:color w:val="00B050"/>
        </w:rPr>
      </w:pPr>
      <w:proofErr w:type="spellStart"/>
      <w:r w:rsidRPr="00131D1E">
        <w:rPr>
          <w:color w:val="00B050"/>
        </w:rPr>
        <w:t>smbclient</w:t>
      </w:r>
      <w:proofErr w:type="spellEnd"/>
      <w:r w:rsidRPr="00131D1E">
        <w:rPr>
          <w:color w:val="00B050"/>
        </w:rPr>
        <w:t xml:space="preserve"> //192.168.105.109/</w:t>
      </w:r>
      <w:proofErr w:type="spellStart"/>
      <w:r w:rsidRPr="00131D1E">
        <w:rPr>
          <w:color w:val="00B050"/>
        </w:rPr>
        <w:t>pubdir</w:t>
      </w:r>
      <w:proofErr w:type="spellEnd"/>
      <w:r w:rsidRPr="00131D1E">
        <w:rPr>
          <w:color w:val="00B050"/>
        </w:rPr>
        <w:t xml:space="preserve"> -U alvin</w:t>
      </w:r>
    </w:p>
    <w:p w:rsidR="00131D1E" w:rsidRDefault="00131D1E" w:rsidP="00131D1E">
      <w:pPr>
        <w:pStyle w:val="Heading2"/>
      </w:pPr>
      <w:bookmarkStart w:id="10" w:name="_Toc448846028"/>
      <w:proofErr w:type="gramStart"/>
      <w:r>
        <w:t>2.3,Client</w:t>
      </w:r>
      <w:proofErr w:type="gramEnd"/>
      <w:r>
        <w:t xml:space="preserve"> Server mount</w:t>
      </w:r>
      <w:bookmarkEnd w:id="10"/>
    </w:p>
    <w:p w:rsidR="00131D1E" w:rsidRPr="00131D1E" w:rsidRDefault="00131D1E" w:rsidP="00131D1E">
      <w:pPr>
        <w:rPr>
          <w:rFonts w:hint="eastAsia"/>
        </w:rPr>
      </w:pPr>
    </w:p>
    <w:p w:rsidR="00131D1E" w:rsidRDefault="00131D1E" w:rsidP="00131D1E">
      <w:r w:rsidRPr="00131D1E">
        <w:t xml:space="preserve">mount -t </w:t>
      </w:r>
      <w:proofErr w:type="spellStart"/>
      <w:r w:rsidRPr="00131D1E">
        <w:t>cifs</w:t>
      </w:r>
      <w:proofErr w:type="spellEnd"/>
      <w:r w:rsidRPr="00131D1E">
        <w:t xml:space="preserve"> //192.168.105.109/</w:t>
      </w:r>
      <w:proofErr w:type="spellStart"/>
      <w:r w:rsidRPr="00131D1E">
        <w:t>pubdir</w:t>
      </w:r>
      <w:proofErr w:type="spellEnd"/>
      <w:r w:rsidRPr="00131D1E">
        <w:t xml:space="preserve"> /opt</w:t>
      </w:r>
    </w:p>
    <w:p w:rsidR="00131D1E" w:rsidRDefault="00131D1E" w:rsidP="00131D1E">
      <w:r>
        <w:t>or</w:t>
      </w:r>
    </w:p>
    <w:p w:rsidR="00131D1E" w:rsidRDefault="00131D1E" w:rsidP="00131D1E">
      <w:r w:rsidRPr="00131D1E">
        <w:t>mount //192.168.105.109/</w:t>
      </w:r>
      <w:proofErr w:type="spellStart"/>
      <w:r w:rsidRPr="00131D1E">
        <w:t>pubdir</w:t>
      </w:r>
      <w:proofErr w:type="spellEnd"/>
      <w:r w:rsidRPr="00131D1E">
        <w:t xml:space="preserve"> /opt</w:t>
      </w:r>
    </w:p>
    <w:p w:rsidR="00131D1E" w:rsidRDefault="00131D1E" w:rsidP="00CB7882">
      <w:pPr>
        <w:pStyle w:val="Heading2"/>
      </w:pPr>
      <w:bookmarkStart w:id="11" w:name="_Toc448846029"/>
      <w:proofErr w:type="gramStart"/>
      <w:r>
        <w:t>2.4,Client</w:t>
      </w:r>
      <w:proofErr w:type="gramEnd"/>
      <w:r>
        <w:t xml:space="preserve"> </w:t>
      </w:r>
      <w:r w:rsidR="00CB7882">
        <w:t>Server set boot automatically mount</w:t>
      </w:r>
      <w:bookmarkEnd w:id="11"/>
    </w:p>
    <w:p w:rsidR="00CB7882" w:rsidRDefault="00CB7882" w:rsidP="00CB7882">
      <w:r>
        <w:rPr>
          <w:rFonts w:hint="eastAsia"/>
        </w:rPr>
        <w:t xml:space="preserve">If the samba setting is </w:t>
      </w:r>
      <w:proofErr w:type="spellStart"/>
      <w:proofErr w:type="gramStart"/>
      <w:r>
        <w:rPr>
          <w:rFonts w:hint="eastAsia"/>
        </w:rPr>
        <w:t>anonymous,then</w:t>
      </w:r>
      <w:proofErr w:type="spellEnd"/>
      <w:proofErr w:type="gramEnd"/>
      <w:r>
        <w:rPr>
          <w:rFonts w:hint="eastAsia"/>
        </w:rPr>
        <w:t xml:space="preserve"> execute following command:</w:t>
      </w:r>
    </w:p>
    <w:p w:rsidR="00CB7882" w:rsidRDefault="00CB7882" w:rsidP="00CB7882">
      <w:r>
        <w:t>V</w:t>
      </w:r>
      <w:r>
        <w:rPr>
          <w:rFonts w:hint="eastAsia"/>
        </w:rPr>
        <w:t xml:space="preserve">im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CB7882" w:rsidRDefault="00CB7882" w:rsidP="00CB7882">
      <w:r w:rsidRPr="00CB7882">
        <w:t>//192.168.105.109/</w:t>
      </w:r>
      <w:proofErr w:type="spellStart"/>
      <w:r w:rsidRPr="00CB7882">
        <w:t>pubdir</w:t>
      </w:r>
      <w:proofErr w:type="spellEnd"/>
      <w:r w:rsidRPr="00CB7882">
        <w:t xml:space="preserve">        /opt    </w:t>
      </w:r>
      <w:proofErr w:type="spellStart"/>
      <w:r w:rsidRPr="00CB7882">
        <w:t>cifs</w:t>
      </w:r>
      <w:proofErr w:type="spellEnd"/>
      <w:r w:rsidRPr="00CB7882">
        <w:t xml:space="preserve">    </w:t>
      </w:r>
      <w:proofErr w:type="spellStart"/>
      <w:proofErr w:type="gramStart"/>
      <w:r w:rsidRPr="00CB7882">
        <w:t>defaults,passwd</w:t>
      </w:r>
      <w:proofErr w:type="spellEnd"/>
      <w:proofErr w:type="gramEnd"/>
      <w:r w:rsidRPr="00CB7882">
        <w:t>= 0 0</w:t>
      </w:r>
    </w:p>
    <w:p w:rsidR="00CB7882" w:rsidRDefault="00CB7882" w:rsidP="00CB7882"/>
    <w:p w:rsidR="00CB7882" w:rsidRDefault="00CB7882" w:rsidP="00CB7882">
      <w:r>
        <w:t>I</w:t>
      </w:r>
      <w:r>
        <w:rPr>
          <w:rFonts w:hint="eastAsia"/>
        </w:rPr>
        <w:t xml:space="preserve">f </w:t>
      </w:r>
      <w:r>
        <w:t xml:space="preserve">the samba user is </w:t>
      </w:r>
      <w:proofErr w:type="spellStart"/>
      <w:proofErr w:type="gramStart"/>
      <w:r>
        <w:t>alvin,and</w:t>
      </w:r>
      <w:proofErr w:type="spellEnd"/>
      <w:proofErr w:type="gramEnd"/>
      <w:r>
        <w:t xml:space="preserve"> alvin password is </w:t>
      </w:r>
      <w:proofErr w:type="spellStart"/>
      <w:r>
        <w:t>apple,then</w:t>
      </w:r>
      <w:proofErr w:type="spellEnd"/>
      <w:r>
        <w:t xml:space="preserve"> execute following command:</w:t>
      </w:r>
    </w:p>
    <w:p w:rsidR="00CB7882" w:rsidRDefault="00CB7882" w:rsidP="00CB7882">
      <w:r>
        <w:t>//192.168.105.109/</w:t>
      </w:r>
      <w:proofErr w:type="spellStart"/>
      <w:r>
        <w:t>pubdir</w:t>
      </w:r>
      <w:proofErr w:type="spellEnd"/>
      <w:r>
        <w:tab/>
        <w:t xml:space="preserve">/opt </w:t>
      </w:r>
      <w:proofErr w:type="spellStart"/>
      <w:r>
        <w:t>cifs</w:t>
      </w:r>
      <w:proofErr w:type="spellEnd"/>
      <w:r>
        <w:t xml:space="preserve"> </w:t>
      </w:r>
      <w:proofErr w:type="spellStart"/>
      <w:proofErr w:type="gramStart"/>
      <w:r>
        <w:t>defaults,user</w:t>
      </w:r>
      <w:proofErr w:type="spellEnd"/>
      <w:proofErr w:type="gramEnd"/>
      <w:r>
        <w:t>=</w:t>
      </w:r>
      <w:proofErr w:type="spellStart"/>
      <w:r>
        <w:t>alvin,pass</w:t>
      </w:r>
      <w:r w:rsidR="00B43A1F">
        <w:t>word</w:t>
      </w:r>
      <w:proofErr w:type="spellEnd"/>
      <w:r w:rsidR="00B43A1F">
        <w:rPr>
          <w:rFonts w:hint="eastAsia"/>
        </w:rPr>
        <w:t>=apple</w:t>
      </w:r>
      <w:r w:rsidR="00B43A1F">
        <w:t xml:space="preserve"> 0 0 </w:t>
      </w:r>
    </w:p>
    <w:p w:rsidR="00B43A1F" w:rsidRDefault="00B43A1F" w:rsidP="00B43A1F">
      <w:pPr>
        <w:pStyle w:val="Heading1"/>
        <w:ind w:leftChars="0" w:left="210" w:right="210"/>
      </w:pPr>
      <w:bookmarkStart w:id="12" w:name="_Toc448846030"/>
      <w:r>
        <w:t>3</w:t>
      </w:r>
      <w:r>
        <w:rPr>
          <w:rFonts w:hint="eastAsia"/>
        </w:rPr>
        <w:t>，</w:t>
      </w:r>
      <w:r>
        <w:t>M</w:t>
      </w:r>
      <w:r>
        <w:rPr>
          <w:rFonts w:hint="eastAsia"/>
        </w:rPr>
        <w:t>ount</w:t>
      </w:r>
      <w:r>
        <w:t xml:space="preserve"> windows folder</w:t>
      </w:r>
      <w:bookmarkEnd w:id="12"/>
    </w:p>
    <w:p w:rsidR="00B43A1F" w:rsidRDefault="00B43A1F" w:rsidP="00B43A1F">
      <w:pPr>
        <w:pStyle w:val="Heading2"/>
      </w:pPr>
      <w:bookmarkStart w:id="13" w:name="_Toc448846031"/>
      <w:proofErr w:type="gramStart"/>
      <w:r>
        <w:rPr>
          <w:rFonts w:hint="eastAsia"/>
        </w:rPr>
        <w:t>3.1,Windows</w:t>
      </w:r>
      <w:proofErr w:type="gramEnd"/>
      <w:r>
        <w:rPr>
          <w:rFonts w:hint="eastAsia"/>
        </w:rPr>
        <w:t xml:space="preserve"> Share setting</w:t>
      </w:r>
      <w:bookmarkEnd w:id="13"/>
    </w:p>
    <w:p w:rsidR="00B43A1F" w:rsidRDefault="00B43A1F" w:rsidP="00B43A1F">
      <w:r>
        <w:t>IP:192.168.105.38</w:t>
      </w:r>
    </w:p>
    <w:p w:rsidR="00B43A1F" w:rsidRDefault="00B43A1F" w:rsidP="00B43A1F">
      <w:r>
        <w:rPr>
          <w:rFonts w:hint="eastAsia"/>
        </w:rPr>
        <w:t xml:space="preserve">Folder </w:t>
      </w:r>
      <w:proofErr w:type="spellStart"/>
      <w:proofErr w:type="gramStart"/>
      <w:r>
        <w:rPr>
          <w:rFonts w:hint="eastAsia"/>
        </w:rPr>
        <w:t>name</w:t>
      </w:r>
      <w:r>
        <w:t>:Packages</w:t>
      </w:r>
      <w:proofErr w:type="spellEnd"/>
      <w:proofErr w:type="gramEnd"/>
    </w:p>
    <w:p w:rsidR="00B43A1F" w:rsidRDefault="00B43A1F" w:rsidP="00B43A1F">
      <w:pPr>
        <w:pStyle w:val="Heading2"/>
      </w:pPr>
      <w:bookmarkStart w:id="14" w:name="_Toc448846032"/>
      <w:proofErr w:type="gramStart"/>
      <w:r>
        <w:t>3.2,mount</w:t>
      </w:r>
      <w:proofErr w:type="gramEnd"/>
      <w:r>
        <w:t xml:space="preserve"> </w:t>
      </w:r>
      <w:proofErr w:type="spellStart"/>
      <w:r>
        <w:t>windwos</w:t>
      </w:r>
      <w:proofErr w:type="spellEnd"/>
      <w:r>
        <w:t xml:space="preserve"> share folder</w:t>
      </w:r>
      <w:bookmarkEnd w:id="14"/>
    </w:p>
    <w:p w:rsidR="00B43A1F" w:rsidRPr="00B43A1F" w:rsidRDefault="00B43A1F" w:rsidP="00B43A1F">
      <w:pPr>
        <w:rPr>
          <w:rFonts w:hint="eastAsia"/>
        </w:rPr>
      </w:pPr>
      <w:r>
        <w:rPr>
          <w:rFonts w:hint="eastAsia"/>
        </w:rPr>
        <w:t xml:space="preserve">If the user of windows share is </w:t>
      </w:r>
      <w:proofErr w:type="spellStart"/>
      <w:r>
        <w:rPr>
          <w:rFonts w:hint="eastAsia"/>
        </w:rPr>
        <w:t>alvin.and</w:t>
      </w:r>
      <w:proofErr w:type="spellEnd"/>
      <w:r>
        <w:rPr>
          <w:rFonts w:hint="eastAsia"/>
        </w:rPr>
        <w:t xml:space="preserve"> password of alvin is </w:t>
      </w:r>
      <w:proofErr w:type="gramStart"/>
      <w:r>
        <w:rPr>
          <w:rFonts w:hint="eastAsia"/>
        </w:rPr>
        <w:t>123456</w:t>
      </w:r>
      <w:r>
        <w:t>,then</w:t>
      </w:r>
      <w:proofErr w:type="gramEnd"/>
      <w:r>
        <w:t xml:space="preserve"> execute following command to be mount.</w:t>
      </w:r>
    </w:p>
    <w:p w:rsidR="00B43A1F" w:rsidRDefault="00B43A1F" w:rsidP="00B43A1F">
      <w:proofErr w:type="spellStart"/>
      <w:proofErr w:type="gramStart"/>
      <w:r w:rsidRPr="00B43A1F">
        <w:t>mount.cifs</w:t>
      </w:r>
      <w:proofErr w:type="spellEnd"/>
      <w:proofErr w:type="gramEnd"/>
      <w:r w:rsidRPr="00B43A1F">
        <w:t xml:space="preserve"> //192.168.105.38/Packages /opt/ -o user=</w:t>
      </w:r>
      <w:proofErr w:type="spellStart"/>
      <w:r>
        <w:t>alvin</w:t>
      </w:r>
      <w:r w:rsidRPr="00B43A1F">
        <w:t>,password</w:t>
      </w:r>
      <w:proofErr w:type="spellEnd"/>
      <w:r w:rsidRPr="00B43A1F">
        <w:t>=</w:t>
      </w:r>
      <w:r>
        <w:t>123456</w:t>
      </w:r>
    </w:p>
    <w:p w:rsidR="00B43A1F" w:rsidRDefault="00B43A1F" w:rsidP="00B43A1F">
      <w:r>
        <w:t>or</w:t>
      </w:r>
    </w:p>
    <w:p w:rsidR="00B43A1F" w:rsidRPr="00B43A1F" w:rsidRDefault="00B43A1F" w:rsidP="00B43A1F">
      <w:pPr>
        <w:rPr>
          <w:rFonts w:hint="eastAsia"/>
        </w:rPr>
      </w:pPr>
      <w:r>
        <w:t xml:space="preserve">mount -t </w:t>
      </w:r>
      <w:proofErr w:type="spellStart"/>
      <w:proofErr w:type="gramStart"/>
      <w:r>
        <w:t>cifs</w:t>
      </w:r>
      <w:proofErr w:type="spellEnd"/>
      <w:r>
        <w:t xml:space="preserve"> </w:t>
      </w:r>
      <w:r w:rsidRPr="00B43A1F">
        <w:t xml:space="preserve"> //192.168.105.38/Packages</w:t>
      </w:r>
      <w:proofErr w:type="gramEnd"/>
      <w:r w:rsidRPr="00B43A1F">
        <w:t xml:space="preserve"> /opt/ -o user=</w:t>
      </w:r>
      <w:proofErr w:type="spellStart"/>
      <w:r>
        <w:t>alvin</w:t>
      </w:r>
      <w:r w:rsidRPr="00B43A1F">
        <w:t>,password</w:t>
      </w:r>
      <w:proofErr w:type="spellEnd"/>
      <w:r w:rsidRPr="00B43A1F">
        <w:t>=</w:t>
      </w:r>
      <w:r>
        <w:t>123456</w:t>
      </w:r>
    </w:p>
    <w:p w:rsidR="00B43A1F" w:rsidRDefault="00B43A1F" w:rsidP="00B43A1F">
      <w:pPr>
        <w:pStyle w:val="Heading2"/>
      </w:pPr>
      <w:bookmarkStart w:id="15" w:name="_Toc448846033"/>
      <w:proofErr w:type="gramStart"/>
      <w:r>
        <w:t>3.3,Client</w:t>
      </w:r>
      <w:proofErr w:type="gramEnd"/>
      <w:r>
        <w:t xml:space="preserve"> Server set boot automatically mount</w:t>
      </w:r>
      <w:bookmarkEnd w:id="15"/>
    </w:p>
    <w:p w:rsidR="003D45CC" w:rsidRPr="003D45CC" w:rsidRDefault="003D45CC" w:rsidP="003D45CC">
      <w:pPr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w:r>
        <w:t xml:space="preserve">the windows server share username is </w:t>
      </w:r>
      <w:proofErr w:type="spellStart"/>
      <w:proofErr w:type="gramStart"/>
      <w:r>
        <w:t>alvin,password</w:t>
      </w:r>
      <w:proofErr w:type="spellEnd"/>
      <w:proofErr w:type="gramEnd"/>
      <w:r>
        <w:t xml:space="preserve"> is </w:t>
      </w:r>
      <w:proofErr w:type="spellStart"/>
      <w:r>
        <w:t>alvinpassword,then</w:t>
      </w:r>
      <w:proofErr w:type="spellEnd"/>
      <w:r>
        <w:t xml:space="preserve"> execute following command.</w:t>
      </w:r>
    </w:p>
    <w:p w:rsidR="00B43A1F" w:rsidRDefault="00B43A1F" w:rsidP="00B43A1F"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B43A1F" w:rsidRPr="00B43A1F" w:rsidRDefault="00B43A1F" w:rsidP="00B43A1F">
      <w:pPr>
        <w:rPr>
          <w:rFonts w:hint="eastAsia"/>
        </w:rPr>
      </w:pPr>
      <w:r w:rsidRPr="00B43A1F">
        <w:t xml:space="preserve">//192.168.105.38/Packages       /opt    </w:t>
      </w:r>
      <w:proofErr w:type="spellStart"/>
      <w:r w:rsidRPr="00B43A1F">
        <w:t>cifs</w:t>
      </w:r>
      <w:proofErr w:type="spellEnd"/>
      <w:r w:rsidRPr="00B43A1F">
        <w:t xml:space="preserve">    </w:t>
      </w:r>
      <w:proofErr w:type="spellStart"/>
      <w:proofErr w:type="gramStart"/>
      <w:r w:rsidRPr="00B43A1F">
        <w:t>defaults,user</w:t>
      </w:r>
      <w:proofErr w:type="spellEnd"/>
      <w:proofErr w:type="gramEnd"/>
      <w:r w:rsidRPr="00B43A1F">
        <w:t>=</w:t>
      </w:r>
      <w:proofErr w:type="spellStart"/>
      <w:r w:rsidR="003D45CC">
        <w:t>alvin</w:t>
      </w:r>
      <w:r w:rsidRPr="00B43A1F">
        <w:t>,password</w:t>
      </w:r>
      <w:proofErr w:type="spellEnd"/>
      <w:r w:rsidRPr="00B43A1F">
        <w:t>=</w:t>
      </w:r>
      <w:proofErr w:type="spellStart"/>
      <w:r w:rsidR="003D45CC">
        <w:t>alvinpassword</w:t>
      </w:r>
      <w:proofErr w:type="spellEnd"/>
      <w:r w:rsidRPr="00B43A1F">
        <w:t xml:space="preserve"> 0 0</w:t>
      </w:r>
      <w:bookmarkEnd w:id="1"/>
      <w:bookmarkEnd w:id="0"/>
    </w:p>
    <w:sectPr w:rsidR="00B43A1F" w:rsidRPr="00B43A1F" w:rsidSect="0059713A">
      <w:headerReference w:type="default" r:id="rId9"/>
      <w:footerReference w:type="default" r:id="rId10"/>
      <w:pgSz w:w="11907" w:h="16839" w:code="9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662" w:rsidRDefault="00D22662" w:rsidP="009F5A79">
      <w:r>
        <w:separator/>
      </w:r>
    </w:p>
  </w:endnote>
  <w:endnote w:type="continuationSeparator" w:id="0">
    <w:p w:rsidR="00D22662" w:rsidRDefault="00D22662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712392">
      <w:tc>
        <w:tcPr>
          <w:tcW w:w="4500" w:type="pct"/>
          <w:tcBorders>
            <w:top w:val="single" w:sz="4" w:space="0" w:color="000000" w:themeColor="text1"/>
          </w:tcBorders>
        </w:tcPr>
        <w:p w:rsidR="00712392" w:rsidRDefault="00D22662">
          <w:pPr>
            <w:pStyle w:val="Footer"/>
            <w:jc w:val="right"/>
          </w:pPr>
          <w:sdt>
            <w:sdt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12392">
                <w:rPr>
                  <w:rFonts w:hint="eastAsia"/>
                </w:rPr>
                <w:t>上海蓝道信息技术有限公司</w:t>
              </w:r>
            </w:sdtContent>
          </w:sdt>
          <w:r w:rsidR="00712392">
            <w:rPr>
              <w:lang w:val="zh-CN"/>
            </w:rPr>
            <w:t xml:space="preserve"> | </w:t>
          </w:r>
          <w:r w:rsidR="006152D8">
            <w:fldChar w:fldCharType="begin"/>
          </w:r>
          <w:r w:rsidR="001110FD">
            <w:instrText xml:space="preserve"> STYLEREF  "1"  </w:instrText>
          </w:r>
          <w:r w:rsidR="006152D8">
            <w:fldChar w:fldCharType="separate"/>
          </w:r>
          <w:r w:rsidR="00F96392">
            <w:rPr>
              <w:rFonts w:hint="eastAsia"/>
              <w:noProof/>
            </w:rPr>
            <w:t>3</w:t>
          </w:r>
          <w:r w:rsidR="00F96392">
            <w:rPr>
              <w:rFonts w:hint="eastAsia"/>
              <w:noProof/>
            </w:rPr>
            <w:t>，</w:t>
          </w:r>
          <w:r w:rsidR="00F96392">
            <w:rPr>
              <w:rFonts w:hint="eastAsia"/>
              <w:noProof/>
            </w:rPr>
            <w:t>Mount windows folder</w:t>
          </w:r>
          <w:r w:rsidR="006152D8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12392" w:rsidRDefault="00F212F0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96392" w:rsidRPr="00F96392">
            <w:rPr>
              <w:noProof/>
              <w:color w:val="FFFFFF" w:themeColor="background1"/>
              <w:lang w:val="zh-CN"/>
            </w:rPr>
            <w:t>2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712392" w:rsidRDefault="00712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662" w:rsidRDefault="00D22662" w:rsidP="009F5A79">
      <w:r>
        <w:separator/>
      </w:r>
    </w:p>
  </w:footnote>
  <w:footnote w:type="continuationSeparator" w:id="0">
    <w:p w:rsidR="00D22662" w:rsidRDefault="00D22662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392" w:rsidRDefault="00712392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 w:rsidR="00540115">
      <w:rPr>
        <w:rFonts w:hint="eastAsia"/>
      </w:rPr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2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5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6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7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9" w15:restartNumberingAfterBreak="0">
    <w:nsid w:val="73B5341B"/>
    <w:multiLevelType w:val="hybridMultilevel"/>
    <w:tmpl w:val="A2F6561E"/>
    <w:lvl w:ilvl="0" w:tplc="34DA0D1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0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12"/>
  </w:num>
  <w:num w:numId="5">
    <w:abstractNumId w:val="7"/>
  </w:num>
  <w:num w:numId="6">
    <w:abstractNumId w:val="22"/>
  </w:num>
  <w:num w:numId="7">
    <w:abstractNumId w:val="10"/>
  </w:num>
  <w:num w:numId="8">
    <w:abstractNumId w:val="3"/>
  </w:num>
  <w:num w:numId="9">
    <w:abstractNumId w:val="24"/>
  </w:num>
  <w:num w:numId="10">
    <w:abstractNumId w:val="30"/>
  </w:num>
  <w:num w:numId="11">
    <w:abstractNumId w:val="4"/>
  </w:num>
  <w:num w:numId="12">
    <w:abstractNumId w:val="23"/>
  </w:num>
  <w:num w:numId="13">
    <w:abstractNumId w:val="20"/>
  </w:num>
  <w:num w:numId="14">
    <w:abstractNumId w:val="8"/>
  </w:num>
  <w:num w:numId="15">
    <w:abstractNumId w:val="17"/>
  </w:num>
  <w:num w:numId="16">
    <w:abstractNumId w:val="5"/>
  </w:num>
  <w:num w:numId="17">
    <w:abstractNumId w:val="1"/>
  </w:num>
  <w:num w:numId="18">
    <w:abstractNumId w:val="0"/>
  </w:num>
  <w:num w:numId="19">
    <w:abstractNumId w:val="21"/>
  </w:num>
  <w:num w:numId="20">
    <w:abstractNumId w:val="2"/>
  </w:num>
  <w:num w:numId="21">
    <w:abstractNumId w:val="16"/>
  </w:num>
  <w:num w:numId="22">
    <w:abstractNumId w:val="25"/>
  </w:num>
  <w:num w:numId="23">
    <w:abstractNumId w:val="15"/>
  </w:num>
  <w:num w:numId="24">
    <w:abstractNumId w:val="26"/>
  </w:num>
  <w:num w:numId="25">
    <w:abstractNumId w:val="14"/>
  </w:num>
  <w:num w:numId="26">
    <w:abstractNumId w:val="28"/>
  </w:num>
  <w:num w:numId="27">
    <w:abstractNumId w:val="19"/>
  </w:num>
  <w:num w:numId="28">
    <w:abstractNumId w:val="11"/>
  </w:num>
  <w:num w:numId="29">
    <w:abstractNumId w:val="18"/>
  </w:num>
  <w:num w:numId="30">
    <w:abstractNumId w:val="27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6D86"/>
    <w:rsid w:val="0001146E"/>
    <w:rsid w:val="0002265D"/>
    <w:rsid w:val="00024266"/>
    <w:rsid w:val="0002501A"/>
    <w:rsid w:val="00037B69"/>
    <w:rsid w:val="00037FFE"/>
    <w:rsid w:val="00042ED2"/>
    <w:rsid w:val="0005342E"/>
    <w:rsid w:val="00056F27"/>
    <w:rsid w:val="00060569"/>
    <w:rsid w:val="00062421"/>
    <w:rsid w:val="000659F1"/>
    <w:rsid w:val="00075D60"/>
    <w:rsid w:val="000803FF"/>
    <w:rsid w:val="0009167F"/>
    <w:rsid w:val="00092306"/>
    <w:rsid w:val="000A1DB9"/>
    <w:rsid w:val="000A5387"/>
    <w:rsid w:val="000A6F4A"/>
    <w:rsid w:val="000B2543"/>
    <w:rsid w:val="000B7575"/>
    <w:rsid w:val="000C0318"/>
    <w:rsid w:val="000C1E66"/>
    <w:rsid w:val="000C4159"/>
    <w:rsid w:val="000C6566"/>
    <w:rsid w:val="000D69D6"/>
    <w:rsid w:val="000E0FCE"/>
    <w:rsid w:val="000F2E59"/>
    <w:rsid w:val="000F3805"/>
    <w:rsid w:val="000F4E04"/>
    <w:rsid w:val="000F575D"/>
    <w:rsid w:val="000F7DF4"/>
    <w:rsid w:val="00100F3A"/>
    <w:rsid w:val="00107A0B"/>
    <w:rsid w:val="001110FD"/>
    <w:rsid w:val="001131BC"/>
    <w:rsid w:val="00115F4B"/>
    <w:rsid w:val="00116012"/>
    <w:rsid w:val="00120770"/>
    <w:rsid w:val="00120F25"/>
    <w:rsid w:val="00131D1E"/>
    <w:rsid w:val="00133A63"/>
    <w:rsid w:val="00136721"/>
    <w:rsid w:val="001374DB"/>
    <w:rsid w:val="00141BB6"/>
    <w:rsid w:val="001465B0"/>
    <w:rsid w:val="00147038"/>
    <w:rsid w:val="0014709C"/>
    <w:rsid w:val="00147122"/>
    <w:rsid w:val="00147478"/>
    <w:rsid w:val="00165D70"/>
    <w:rsid w:val="0016633B"/>
    <w:rsid w:val="00174BBE"/>
    <w:rsid w:val="0017590B"/>
    <w:rsid w:val="00180212"/>
    <w:rsid w:val="00186062"/>
    <w:rsid w:val="00191864"/>
    <w:rsid w:val="0019642D"/>
    <w:rsid w:val="001A1A6B"/>
    <w:rsid w:val="001B748A"/>
    <w:rsid w:val="001C1BAE"/>
    <w:rsid w:val="001C4A43"/>
    <w:rsid w:val="001C5CC0"/>
    <w:rsid w:val="001C66EB"/>
    <w:rsid w:val="001E00E4"/>
    <w:rsid w:val="00204D84"/>
    <w:rsid w:val="0020770F"/>
    <w:rsid w:val="00213011"/>
    <w:rsid w:val="00214FA1"/>
    <w:rsid w:val="00225156"/>
    <w:rsid w:val="002304B5"/>
    <w:rsid w:val="00230A1A"/>
    <w:rsid w:val="002375B2"/>
    <w:rsid w:val="00240606"/>
    <w:rsid w:val="0024232F"/>
    <w:rsid w:val="0025110A"/>
    <w:rsid w:val="00251A36"/>
    <w:rsid w:val="00253B97"/>
    <w:rsid w:val="00264D9A"/>
    <w:rsid w:val="00266927"/>
    <w:rsid w:val="00272CB9"/>
    <w:rsid w:val="002A0501"/>
    <w:rsid w:val="002A252F"/>
    <w:rsid w:val="002A50D9"/>
    <w:rsid w:val="002B6DA6"/>
    <w:rsid w:val="002C2C91"/>
    <w:rsid w:val="002C78FA"/>
    <w:rsid w:val="002E5875"/>
    <w:rsid w:val="002F07AD"/>
    <w:rsid w:val="003015DD"/>
    <w:rsid w:val="003078D9"/>
    <w:rsid w:val="003123D4"/>
    <w:rsid w:val="00312EF8"/>
    <w:rsid w:val="003238D0"/>
    <w:rsid w:val="003243F3"/>
    <w:rsid w:val="00335577"/>
    <w:rsid w:val="00340590"/>
    <w:rsid w:val="003525AA"/>
    <w:rsid w:val="00357DB6"/>
    <w:rsid w:val="00362B62"/>
    <w:rsid w:val="00364792"/>
    <w:rsid w:val="00366FA8"/>
    <w:rsid w:val="00367FCC"/>
    <w:rsid w:val="0037268A"/>
    <w:rsid w:val="00384937"/>
    <w:rsid w:val="0038682A"/>
    <w:rsid w:val="00395E72"/>
    <w:rsid w:val="00396A3A"/>
    <w:rsid w:val="003A0F87"/>
    <w:rsid w:val="003A4481"/>
    <w:rsid w:val="003B722D"/>
    <w:rsid w:val="003D2D48"/>
    <w:rsid w:val="003D45CC"/>
    <w:rsid w:val="003E161E"/>
    <w:rsid w:val="003E2A93"/>
    <w:rsid w:val="003E4228"/>
    <w:rsid w:val="003E530D"/>
    <w:rsid w:val="003E62A7"/>
    <w:rsid w:val="003E6D14"/>
    <w:rsid w:val="003F12DA"/>
    <w:rsid w:val="004053BC"/>
    <w:rsid w:val="004107A0"/>
    <w:rsid w:val="00417A7B"/>
    <w:rsid w:val="00421128"/>
    <w:rsid w:val="0042125B"/>
    <w:rsid w:val="00427CA7"/>
    <w:rsid w:val="00430B3A"/>
    <w:rsid w:val="0045238A"/>
    <w:rsid w:val="00456C15"/>
    <w:rsid w:val="0045710D"/>
    <w:rsid w:val="00460525"/>
    <w:rsid w:val="00461482"/>
    <w:rsid w:val="00463D21"/>
    <w:rsid w:val="0046544E"/>
    <w:rsid w:val="00470899"/>
    <w:rsid w:val="00481817"/>
    <w:rsid w:val="0048247A"/>
    <w:rsid w:val="00493ED3"/>
    <w:rsid w:val="004A03AA"/>
    <w:rsid w:val="004A1892"/>
    <w:rsid w:val="004A4DFA"/>
    <w:rsid w:val="004A543A"/>
    <w:rsid w:val="004A7D75"/>
    <w:rsid w:val="004B026C"/>
    <w:rsid w:val="004B4988"/>
    <w:rsid w:val="004B5EC3"/>
    <w:rsid w:val="004C3264"/>
    <w:rsid w:val="004D1BC5"/>
    <w:rsid w:val="004D3319"/>
    <w:rsid w:val="004D6587"/>
    <w:rsid w:val="004E0208"/>
    <w:rsid w:val="004E176E"/>
    <w:rsid w:val="004E46B4"/>
    <w:rsid w:val="004F0438"/>
    <w:rsid w:val="004F0B4B"/>
    <w:rsid w:val="004F38C9"/>
    <w:rsid w:val="004F6C3F"/>
    <w:rsid w:val="0050194B"/>
    <w:rsid w:val="00504FA7"/>
    <w:rsid w:val="00507B84"/>
    <w:rsid w:val="0051401B"/>
    <w:rsid w:val="00516A1F"/>
    <w:rsid w:val="00520077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BE2"/>
    <w:rsid w:val="005639A6"/>
    <w:rsid w:val="00570B54"/>
    <w:rsid w:val="005777D7"/>
    <w:rsid w:val="0058447B"/>
    <w:rsid w:val="00586797"/>
    <w:rsid w:val="00595940"/>
    <w:rsid w:val="00596504"/>
    <w:rsid w:val="0059713A"/>
    <w:rsid w:val="005A4126"/>
    <w:rsid w:val="005A4F27"/>
    <w:rsid w:val="005B637F"/>
    <w:rsid w:val="005B63E7"/>
    <w:rsid w:val="005C1EF7"/>
    <w:rsid w:val="005C4D29"/>
    <w:rsid w:val="005C74B8"/>
    <w:rsid w:val="005D256A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0782B"/>
    <w:rsid w:val="006128AD"/>
    <w:rsid w:val="00612F5A"/>
    <w:rsid w:val="00614F60"/>
    <w:rsid w:val="006152D8"/>
    <w:rsid w:val="00615A59"/>
    <w:rsid w:val="006324E4"/>
    <w:rsid w:val="00634057"/>
    <w:rsid w:val="00634A60"/>
    <w:rsid w:val="00636101"/>
    <w:rsid w:val="00636976"/>
    <w:rsid w:val="00637450"/>
    <w:rsid w:val="0064038E"/>
    <w:rsid w:val="006471B7"/>
    <w:rsid w:val="0065085D"/>
    <w:rsid w:val="00654709"/>
    <w:rsid w:val="006718E0"/>
    <w:rsid w:val="006818CA"/>
    <w:rsid w:val="00684F71"/>
    <w:rsid w:val="00691444"/>
    <w:rsid w:val="00691977"/>
    <w:rsid w:val="0069591E"/>
    <w:rsid w:val="006A6CB3"/>
    <w:rsid w:val="006C0DDC"/>
    <w:rsid w:val="006C74B2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520E"/>
    <w:rsid w:val="00707CEA"/>
    <w:rsid w:val="00712392"/>
    <w:rsid w:val="00713455"/>
    <w:rsid w:val="007159ED"/>
    <w:rsid w:val="00716478"/>
    <w:rsid w:val="0071756A"/>
    <w:rsid w:val="00726A01"/>
    <w:rsid w:val="0073015B"/>
    <w:rsid w:val="007331D5"/>
    <w:rsid w:val="00733D8C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729BE"/>
    <w:rsid w:val="007770F0"/>
    <w:rsid w:val="00782DF3"/>
    <w:rsid w:val="00786284"/>
    <w:rsid w:val="0079407A"/>
    <w:rsid w:val="00794D9D"/>
    <w:rsid w:val="00794F4B"/>
    <w:rsid w:val="00796D28"/>
    <w:rsid w:val="00797B33"/>
    <w:rsid w:val="007A106E"/>
    <w:rsid w:val="007B21EB"/>
    <w:rsid w:val="007C0C75"/>
    <w:rsid w:val="007C25FA"/>
    <w:rsid w:val="007D3014"/>
    <w:rsid w:val="007D3FB1"/>
    <w:rsid w:val="007D4029"/>
    <w:rsid w:val="007E1E03"/>
    <w:rsid w:val="007F20C1"/>
    <w:rsid w:val="007F28D0"/>
    <w:rsid w:val="007F560E"/>
    <w:rsid w:val="00803C39"/>
    <w:rsid w:val="008041A2"/>
    <w:rsid w:val="00813C6D"/>
    <w:rsid w:val="0082056B"/>
    <w:rsid w:val="0082780F"/>
    <w:rsid w:val="00827FF8"/>
    <w:rsid w:val="008350F1"/>
    <w:rsid w:val="00835659"/>
    <w:rsid w:val="00835C6F"/>
    <w:rsid w:val="0083618F"/>
    <w:rsid w:val="00836481"/>
    <w:rsid w:val="008400E4"/>
    <w:rsid w:val="00855939"/>
    <w:rsid w:val="00860430"/>
    <w:rsid w:val="00864A11"/>
    <w:rsid w:val="00866ACE"/>
    <w:rsid w:val="008701FD"/>
    <w:rsid w:val="00873C4C"/>
    <w:rsid w:val="00892ACA"/>
    <w:rsid w:val="00893733"/>
    <w:rsid w:val="008938A3"/>
    <w:rsid w:val="008A0C47"/>
    <w:rsid w:val="008A385F"/>
    <w:rsid w:val="008A4CC3"/>
    <w:rsid w:val="008A5FD1"/>
    <w:rsid w:val="008A7D87"/>
    <w:rsid w:val="008B5388"/>
    <w:rsid w:val="008C1049"/>
    <w:rsid w:val="008C4918"/>
    <w:rsid w:val="008C6A32"/>
    <w:rsid w:val="008E6941"/>
    <w:rsid w:val="00905E36"/>
    <w:rsid w:val="00910859"/>
    <w:rsid w:val="009108BB"/>
    <w:rsid w:val="00911202"/>
    <w:rsid w:val="00911245"/>
    <w:rsid w:val="009113E2"/>
    <w:rsid w:val="009122DD"/>
    <w:rsid w:val="009173BD"/>
    <w:rsid w:val="00920F25"/>
    <w:rsid w:val="009218FF"/>
    <w:rsid w:val="00921C32"/>
    <w:rsid w:val="009237AF"/>
    <w:rsid w:val="009342DC"/>
    <w:rsid w:val="00941031"/>
    <w:rsid w:val="00960320"/>
    <w:rsid w:val="00963D54"/>
    <w:rsid w:val="009643A9"/>
    <w:rsid w:val="009709B6"/>
    <w:rsid w:val="009746A6"/>
    <w:rsid w:val="009820BA"/>
    <w:rsid w:val="00982662"/>
    <w:rsid w:val="0098514E"/>
    <w:rsid w:val="00996AD2"/>
    <w:rsid w:val="009A4ED1"/>
    <w:rsid w:val="009A6A0E"/>
    <w:rsid w:val="009B1C17"/>
    <w:rsid w:val="009B645C"/>
    <w:rsid w:val="009C0AFB"/>
    <w:rsid w:val="009C6117"/>
    <w:rsid w:val="009E2D95"/>
    <w:rsid w:val="009F218B"/>
    <w:rsid w:val="009F5A79"/>
    <w:rsid w:val="009F6858"/>
    <w:rsid w:val="009F75F2"/>
    <w:rsid w:val="00A05497"/>
    <w:rsid w:val="00A10E39"/>
    <w:rsid w:val="00A16F8F"/>
    <w:rsid w:val="00A203F7"/>
    <w:rsid w:val="00A22978"/>
    <w:rsid w:val="00A2443E"/>
    <w:rsid w:val="00A275E5"/>
    <w:rsid w:val="00A32871"/>
    <w:rsid w:val="00A61BDA"/>
    <w:rsid w:val="00A665FE"/>
    <w:rsid w:val="00A7470C"/>
    <w:rsid w:val="00A86EF7"/>
    <w:rsid w:val="00A87F1D"/>
    <w:rsid w:val="00A90631"/>
    <w:rsid w:val="00A906FF"/>
    <w:rsid w:val="00A912C8"/>
    <w:rsid w:val="00A91A58"/>
    <w:rsid w:val="00A97772"/>
    <w:rsid w:val="00AA04A8"/>
    <w:rsid w:val="00AA386F"/>
    <w:rsid w:val="00AA48C7"/>
    <w:rsid w:val="00AA4AD2"/>
    <w:rsid w:val="00AA74F0"/>
    <w:rsid w:val="00AB2073"/>
    <w:rsid w:val="00AC3A30"/>
    <w:rsid w:val="00AC51C8"/>
    <w:rsid w:val="00AD0449"/>
    <w:rsid w:val="00AE602B"/>
    <w:rsid w:val="00AE63FB"/>
    <w:rsid w:val="00AE747D"/>
    <w:rsid w:val="00AF353E"/>
    <w:rsid w:val="00AF37D1"/>
    <w:rsid w:val="00AF6C9F"/>
    <w:rsid w:val="00B008E9"/>
    <w:rsid w:val="00B01383"/>
    <w:rsid w:val="00B04A1E"/>
    <w:rsid w:val="00B05286"/>
    <w:rsid w:val="00B24447"/>
    <w:rsid w:val="00B27799"/>
    <w:rsid w:val="00B3294B"/>
    <w:rsid w:val="00B33869"/>
    <w:rsid w:val="00B360EF"/>
    <w:rsid w:val="00B407C1"/>
    <w:rsid w:val="00B41EE9"/>
    <w:rsid w:val="00B43A1F"/>
    <w:rsid w:val="00B55046"/>
    <w:rsid w:val="00B57BA9"/>
    <w:rsid w:val="00B66188"/>
    <w:rsid w:val="00B72AC9"/>
    <w:rsid w:val="00B735BE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C1C76"/>
    <w:rsid w:val="00BD4F0C"/>
    <w:rsid w:val="00BD601B"/>
    <w:rsid w:val="00BD6486"/>
    <w:rsid w:val="00BE5807"/>
    <w:rsid w:val="00BF007D"/>
    <w:rsid w:val="00C02299"/>
    <w:rsid w:val="00C05E2D"/>
    <w:rsid w:val="00C225B7"/>
    <w:rsid w:val="00C2275B"/>
    <w:rsid w:val="00C22AAF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90F3C"/>
    <w:rsid w:val="00CA02FE"/>
    <w:rsid w:val="00CA44A6"/>
    <w:rsid w:val="00CB2589"/>
    <w:rsid w:val="00CB4D23"/>
    <w:rsid w:val="00CB5229"/>
    <w:rsid w:val="00CB7882"/>
    <w:rsid w:val="00CC02C6"/>
    <w:rsid w:val="00CC5280"/>
    <w:rsid w:val="00CC7781"/>
    <w:rsid w:val="00CD22F7"/>
    <w:rsid w:val="00CD6227"/>
    <w:rsid w:val="00CE1CA5"/>
    <w:rsid w:val="00CE2016"/>
    <w:rsid w:val="00CE5835"/>
    <w:rsid w:val="00CF613F"/>
    <w:rsid w:val="00CF7F96"/>
    <w:rsid w:val="00D13849"/>
    <w:rsid w:val="00D200A3"/>
    <w:rsid w:val="00D22249"/>
    <w:rsid w:val="00D22662"/>
    <w:rsid w:val="00D24347"/>
    <w:rsid w:val="00D244B9"/>
    <w:rsid w:val="00D31256"/>
    <w:rsid w:val="00D32C97"/>
    <w:rsid w:val="00D36B26"/>
    <w:rsid w:val="00D41815"/>
    <w:rsid w:val="00D5527D"/>
    <w:rsid w:val="00D61E9C"/>
    <w:rsid w:val="00D635ED"/>
    <w:rsid w:val="00D9036B"/>
    <w:rsid w:val="00DA4470"/>
    <w:rsid w:val="00DA79A3"/>
    <w:rsid w:val="00DA7F08"/>
    <w:rsid w:val="00DB07EB"/>
    <w:rsid w:val="00DB0B44"/>
    <w:rsid w:val="00DB1E8E"/>
    <w:rsid w:val="00DB5EA7"/>
    <w:rsid w:val="00DC2E58"/>
    <w:rsid w:val="00DC3EE4"/>
    <w:rsid w:val="00DD5BF4"/>
    <w:rsid w:val="00E017D1"/>
    <w:rsid w:val="00E139BA"/>
    <w:rsid w:val="00E14C9D"/>
    <w:rsid w:val="00E20ED3"/>
    <w:rsid w:val="00E22771"/>
    <w:rsid w:val="00E24351"/>
    <w:rsid w:val="00E33007"/>
    <w:rsid w:val="00E42D14"/>
    <w:rsid w:val="00E50677"/>
    <w:rsid w:val="00E526AF"/>
    <w:rsid w:val="00E57091"/>
    <w:rsid w:val="00E67B0A"/>
    <w:rsid w:val="00E83213"/>
    <w:rsid w:val="00E839F9"/>
    <w:rsid w:val="00E84852"/>
    <w:rsid w:val="00EA29FB"/>
    <w:rsid w:val="00EB0B15"/>
    <w:rsid w:val="00EB147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F02455"/>
    <w:rsid w:val="00F105D3"/>
    <w:rsid w:val="00F12295"/>
    <w:rsid w:val="00F1293F"/>
    <w:rsid w:val="00F17F46"/>
    <w:rsid w:val="00F212F0"/>
    <w:rsid w:val="00F24C49"/>
    <w:rsid w:val="00F30FC5"/>
    <w:rsid w:val="00F4229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F98"/>
    <w:rsid w:val="00F952FE"/>
    <w:rsid w:val="00F96392"/>
    <w:rsid w:val="00FA05E5"/>
    <w:rsid w:val="00FA6A9E"/>
    <w:rsid w:val="00FB135B"/>
    <w:rsid w:val="00FC179B"/>
    <w:rsid w:val="00FC3E70"/>
    <w:rsid w:val="00FD2F58"/>
    <w:rsid w:val="00FE2208"/>
    <w:rsid w:val="00FE23B0"/>
    <w:rsid w:val="00FF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29978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113E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60E8"/>
    <w:pPr>
      <w:keepNext/>
      <w:keepLines/>
      <w:ind w:leftChars="100" w:left="840" w:rightChars="100" w:right="100"/>
      <w:jc w:val="left"/>
      <w:outlineLvl w:val="0"/>
    </w:pPr>
    <w:rPr>
      <w:b/>
      <w:bCs/>
      <w:color w:val="00B05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AE4"/>
    <w:pPr>
      <w:keepNext/>
      <w:keepLines/>
      <w:outlineLvl w:val="1"/>
    </w:pPr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60E8"/>
    <w:rPr>
      <w:b/>
      <w:bCs/>
      <w:color w:val="00B05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C57D67"/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57AE4"/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9643A9"/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2015-12-15T00:00:00</PublishDate>
  <Abstract>本篇文档完全模拟日企Advantest真实生产环境下的NIS服务环境，仅供学习参考，如有任何疑问，请联系作者Clear.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81B0B8-0F6A-49B4-AA6A-C63FEC37B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292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Advantest Nagios Monitor Upgrade Plans</vt:lpstr>
    </vt:vector>
  </TitlesOfParts>
  <Company>上海蓝道信息技术有限公司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Advantest Nagios Monitor Upgrade Plans</dc:title>
  <dc:subject>V1.0</dc:subject>
  <dc:creator>CLEAR</dc:creator>
  <cp:lastModifiedBy>Alvin Wan</cp:lastModifiedBy>
  <cp:revision>17</cp:revision>
  <cp:lastPrinted>2015-11-10T04:31:00Z</cp:lastPrinted>
  <dcterms:created xsi:type="dcterms:W3CDTF">2016-03-29T10:56:00Z</dcterms:created>
  <dcterms:modified xsi:type="dcterms:W3CDTF">2016-04-19T08:19:00Z</dcterms:modified>
</cp:coreProperties>
</file>