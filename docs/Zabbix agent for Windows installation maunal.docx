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asciiTheme="minorHAnsi" w:eastAsia="Microsoft YaHei UI" w:hAnsiTheme="minorHAnsi" w:cstheme="minorBidi"/>
          <w:b w:val="0"/>
          <w:bCs w:val="0"/>
          <w:color w:val="002060"/>
          <w:kern w:val="2"/>
          <w:sz w:val="21"/>
          <w:szCs w:val="22"/>
        </w:rPr>
        <w:id w:val="765192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7D30" w:rsidRDefault="002E7D30">
          <w:pPr>
            <w:pStyle w:val="TOCHeading"/>
          </w:pPr>
          <w:r>
            <w:t>Table of Contents</w:t>
          </w:r>
        </w:p>
        <w:p w:rsidR="00B660ED" w:rsidRDefault="002E7D30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07718" w:history="1">
            <w:r w:rsidR="00B660ED" w:rsidRPr="00C008AC">
              <w:rPr>
                <w:rStyle w:val="Hyperlink"/>
                <w:noProof/>
              </w:rPr>
              <w:t>1, Download zabbix_agents_3.0.0.win.zip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_Toc461007718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0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719" w:history="1">
            <w:r w:rsidR="00B660ED" w:rsidRPr="00C008AC">
              <w:rPr>
                <w:rStyle w:val="Hyperlink"/>
                <w:noProof/>
              </w:rPr>
              <w:t>2, Uncompress ZABBIX zip file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_Toc461007719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0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720" w:history="1">
            <w:r w:rsidR="00B660ED" w:rsidRPr="00C008AC">
              <w:rPr>
                <w:rStyle w:val="Hyperlink"/>
                <w:noProof/>
              </w:rPr>
              <w:t>3, Enter in zabbix folder and Create a new file named zabbix_agentd.log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_Toc461007720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0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721" w:history="1">
            <w:r w:rsidR="00B660ED" w:rsidRPr="00C008AC">
              <w:rPr>
                <w:rStyle w:val="Hyperlink"/>
                <w:noProof/>
              </w:rPr>
              <w:t>4, Enter in conf folder and edit zabbix_agentd.win.conf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_Toc461007721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0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722" w:history="1">
            <w:r w:rsidR="00B660ED" w:rsidRPr="00C008AC">
              <w:rPr>
                <w:rStyle w:val="Hyperlink"/>
                <w:noProof/>
              </w:rPr>
              <w:t>5, copy the zabbix folder to c:\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_Toc461007722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2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723" w:history="1">
            <w:r w:rsidR="00B660ED" w:rsidRPr="00C008AC">
              <w:rPr>
                <w:rStyle w:val="Hyperlink"/>
                <w:noProof/>
              </w:rPr>
              <w:t>6, Install zabbix agent use cmd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_Toc461007723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3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724" w:history="1">
            <w:r w:rsidR="00B660ED" w:rsidRPr="00C008AC">
              <w:rPr>
                <w:rStyle w:val="Hyperlink"/>
                <w:noProof/>
              </w:rPr>
              <w:t>7, Confirm zabbix agent has already been running.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_Toc461007724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5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725" w:history="1">
            <w:r w:rsidR="00B660ED" w:rsidRPr="00C008AC">
              <w:rPr>
                <w:rStyle w:val="Hyperlink"/>
                <w:noProof/>
              </w:rPr>
              <w:t>8, Add the windows agent into zabbix monitoring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_Toc461007725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6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61007726" w:history="1">
            <w:r w:rsidR="00B660ED" w:rsidRPr="00C008AC">
              <w:rPr>
                <w:rStyle w:val="Hyperlink"/>
                <w:noProof/>
              </w:rPr>
              <w:t>8.1, Setup the host name and visible name and IP.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_Toc461007726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7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61007727" w:history="1">
            <w:r w:rsidR="00B660ED" w:rsidRPr="00C008AC">
              <w:rPr>
                <w:rStyle w:val="Hyperlink"/>
                <w:noProof/>
              </w:rPr>
              <w:t>8.2, select monitor template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_Toc461007727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8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B660ED" w:rsidRDefault="008F560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728" w:history="1">
            <w:r w:rsidR="00B660ED" w:rsidRPr="00C008AC">
              <w:rPr>
                <w:rStyle w:val="Hyperlink"/>
                <w:noProof/>
              </w:rPr>
              <w:t>9, Check the latest data.</w:t>
            </w:r>
            <w:r w:rsidR="00B660ED">
              <w:rPr>
                <w:noProof/>
                <w:webHidden/>
              </w:rPr>
              <w:tab/>
            </w:r>
            <w:r w:rsidR="00B660ED">
              <w:rPr>
                <w:noProof/>
                <w:webHidden/>
              </w:rPr>
              <w:fldChar w:fldCharType="begin"/>
            </w:r>
            <w:r w:rsidR="00B660ED">
              <w:rPr>
                <w:noProof/>
                <w:webHidden/>
              </w:rPr>
              <w:instrText xml:space="preserve"> PAGEREF _Toc461007728 \h </w:instrText>
            </w:r>
            <w:r w:rsidR="00B660ED">
              <w:rPr>
                <w:noProof/>
                <w:webHidden/>
              </w:rPr>
            </w:r>
            <w:r w:rsidR="00B660ED">
              <w:rPr>
                <w:noProof/>
                <w:webHidden/>
              </w:rPr>
              <w:fldChar w:fldCharType="separate"/>
            </w:r>
            <w:r w:rsidR="001857D0">
              <w:rPr>
                <w:noProof/>
                <w:webHidden/>
              </w:rPr>
              <w:t>11</w:t>
            </w:r>
            <w:r w:rsidR="00B660ED">
              <w:rPr>
                <w:noProof/>
                <w:webHidden/>
              </w:rPr>
              <w:fldChar w:fldCharType="end"/>
            </w:r>
          </w:hyperlink>
        </w:p>
        <w:p w:rsidR="002E7D30" w:rsidRDefault="002E7D30">
          <w:r>
            <w:rPr>
              <w:b/>
              <w:bCs/>
              <w:noProof/>
            </w:rPr>
            <w:fldChar w:fldCharType="end"/>
          </w:r>
        </w:p>
      </w:sdtContent>
    </w:sdt>
    <w:p w:rsidR="002E7D30" w:rsidRDefault="002E7D30" w:rsidP="002E7D30"/>
    <w:p w:rsidR="009B6EC9" w:rsidRDefault="004C04AB" w:rsidP="004C04AB">
      <w:pPr>
        <w:pStyle w:val="Heading1"/>
        <w:ind w:left="210" w:right="210"/>
      </w:pPr>
      <w:bookmarkStart w:id="1" w:name="_Toc461007718"/>
      <w:r>
        <w:rPr>
          <w:rFonts w:hint="eastAsia"/>
        </w:rPr>
        <w:t>1</w:t>
      </w:r>
      <w:r w:rsidR="002E7D30">
        <w:rPr>
          <w:rFonts w:hint="eastAsia"/>
        </w:rPr>
        <w:t xml:space="preserve">, </w:t>
      </w:r>
      <w:r>
        <w:rPr>
          <w:rFonts w:hint="eastAsia"/>
        </w:rPr>
        <w:t>Download</w:t>
      </w:r>
      <w:r>
        <w:t xml:space="preserve"> </w:t>
      </w:r>
      <w:r w:rsidRPr="004C04AB">
        <w:t>zabbix_agents_3.0.0.win.zip</w:t>
      </w:r>
      <w:bookmarkEnd w:id="1"/>
    </w:p>
    <w:p w:rsidR="004C04AB" w:rsidRDefault="004C04AB" w:rsidP="00050476"/>
    <w:p w:rsidR="004C04AB" w:rsidRDefault="004C04AB" w:rsidP="00050476">
      <w:r>
        <w:rPr>
          <w:rFonts w:hint="eastAsia"/>
        </w:rPr>
        <w:t>Download</w:t>
      </w:r>
      <w:r>
        <w:t xml:space="preserve"> </w:t>
      </w:r>
      <w:proofErr w:type="gramStart"/>
      <w:r>
        <w:t>URL :</w:t>
      </w:r>
      <w:proofErr w:type="gramEnd"/>
      <w:r>
        <w:t xml:space="preserve">  </w:t>
      </w:r>
      <w:hyperlink r:id="rId9" w:history="1">
        <w:r w:rsidRPr="00BA5293">
          <w:rPr>
            <w:rStyle w:val="Hyperlink"/>
          </w:rPr>
          <w:t>http://www.zabbix.com/downloads/3.0.0/zabbix_agents_3.0.0.win.zip</w:t>
        </w:r>
      </w:hyperlink>
    </w:p>
    <w:p w:rsidR="004C04AB" w:rsidRDefault="004C04AB" w:rsidP="00050476"/>
    <w:p w:rsidR="004C04AB" w:rsidRDefault="004C04AB" w:rsidP="00050476">
      <w:r>
        <w:rPr>
          <w:noProof/>
        </w:rPr>
        <w:drawing>
          <wp:inline distT="0" distB="0" distL="0" distR="0" wp14:anchorId="1769716B" wp14:editId="4330DD21">
            <wp:extent cx="6646545" cy="20066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AB" w:rsidRDefault="004C04AB" w:rsidP="004C04AB">
      <w:pPr>
        <w:pStyle w:val="Heading1"/>
        <w:ind w:left="210" w:right="210"/>
      </w:pPr>
      <w:bookmarkStart w:id="2" w:name="_Toc461007719"/>
      <w:r>
        <w:rPr>
          <w:rFonts w:hint="eastAsia"/>
        </w:rPr>
        <w:t>2,</w:t>
      </w:r>
      <w:r w:rsidR="00B660ED">
        <w:t xml:space="preserve"> </w:t>
      </w:r>
      <w:proofErr w:type="spellStart"/>
      <w:r w:rsidR="00B660ED">
        <w:rPr>
          <w:rFonts w:hint="eastAsia"/>
        </w:rPr>
        <w:t>U</w:t>
      </w:r>
      <w:r w:rsidRPr="004C04AB">
        <w:t>ncompress</w:t>
      </w:r>
      <w:proofErr w:type="spellEnd"/>
      <w:r w:rsidR="00B660ED">
        <w:t xml:space="preserve"> </w:t>
      </w:r>
      <w:r w:rsidR="00B660ED">
        <w:rPr>
          <w:rFonts w:hint="eastAsia"/>
        </w:rPr>
        <w:t>ZABBIX</w:t>
      </w:r>
      <w:r>
        <w:t xml:space="preserve"> zip file</w:t>
      </w:r>
      <w:bookmarkEnd w:id="2"/>
    </w:p>
    <w:p w:rsidR="004C04AB" w:rsidRDefault="004C04AB" w:rsidP="004C04AB">
      <w:r>
        <w:rPr>
          <w:noProof/>
        </w:rPr>
        <w:drawing>
          <wp:inline distT="0" distB="0" distL="0" distR="0" wp14:anchorId="44A00ADD" wp14:editId="4ACD8BE3">
            <wp:extent cx="405765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AB" w:rsidRDefault="004C04AB" w:rsidP="004C04AB">
      <w:pPr>
        <w:pStyle w:val="Heading1"/>
        <w:ind w:left="210" w:right="210"/>
      </w:pPr>
      <w:bookmarkStart w:id="3" w:name="_Toc461007720"/>
      <w:r>
        <w:rPr>
          <w:rFonts w:hint="eastAsia"/>
        </w:rPr>
        <w:t>3,</w:t>
      </w:r>
      <w:r w:rsidR="00B660ED">
        <w:t xml:space="preserve"> </w:t>
      </w:r>
      <w:r w:rsidR="00B660ED">
        <w:rPr>
          <w:rFonts w:hint="eastAsia"/>
        </w:rPr>
        <w:t>E</w:t>
      </w:r>
      <w:r>
        <w:t xml:space="preserve">nter in </w:t>
      </w:r>
      <w:proofErr w:type="spellStart"/>
      <w:r>
        <w:t>zabbix</w:t>
      </w:r>
      <w:proofErr w:type="spellEnd"/>
      <w:r>
        <w:t xml:space="preserve"> folder and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</w:t>
      </w:r>
      <w:r>
        <w:t xml:space="preserve"> new file named zabbix_agentd.log</w:t>
      </w:r>
      <w:bookmarkEnd w:id="3"/>
    </w:p>
    <w:p w:rsidR="004C04AB" w:rsidRPr="004C04AB" w:rsidRDefault="004C04AB" w:rsidP="004C04AB"/>
    <w:p w:rsidR="004C04AB" w:rsidRDefault="004C04AB" w:rsidP="004C04AB">
      <w:r>
        <w:rPr>
          <w:noProof/>
        </w:rPr>
        <w:drawing>
          <wp:inline distT="0" distB="0" distL="0" distR="0" wp14:anchorId="4A7C67DE" wp14:editId="21A998C6">
            <wp:extent cx="4924425" cy="1895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AB" w:rsidRDefault="004C04AB" w:rsidP="004C04AB">
      <w:pPr>
        <w:pStyle w:val="Heading1"/>
        <w:ind w:left="210" w:right="210"/>
      </w:pPr>
      <w:bookmarkStart w:id="4" w:name="_Toc461007721"/>
      <w:r>
        <w:rPr>
          <w:rFonts w:hint="eastAsia"/>
        </w:rPr>
        <w:t>4,</w:t>
      </w:r>
      <w:r w:rsidR="00B660ED">
        <w:t xml:space="preserve"> E</w:t>
      </w:r>
      <w:r>
        <w:t xml:space="preserve">nter in </w:t>
      </w:r>
      <w:proofErr w:type="spellStart"/>
      <w:r>
        <w:t>conf</w:t>
      </w:r>
      <w:proofErr w:type="spellEnd"/>
      <w:r>
        <w:t xml:space="preserve"> folder and edit </w:t>
      </w:r>
      <w:proofErr w:type="spellStart"/>
      <w:proofErr w:type="gramStart"/>
      <w:r>
        <w:t>zabbix_agentd.win.conf</w:t>
      </w:r>
      <w:bookmarkEnd w:id="4"/>
      <w:proofErr w:type="spellEnd"/>
      <w:proofErr w:type="gramEnd"/>
    </w:p>
    <w:p w:rsidR="004C04AB" w:rsidRDefault="004C04AB" w:rsidP="004C04AB"/>
    <w:p w:rsidR="004C04AB" w:rsidRDefault="004C04AB" w:rsidP="004C04AB">
      <w:r>
        <w:rPr>
          <w:noProof/>
        </w:rPr>
        <w:lastRenderedPageBreak/>
        <w:drawing>
          <wp:inline distT="0" distB="0" distL="0" distR="0" wp14:anchorId="0256B7B4" wp14:editId="53D22AB6">
            <wp:extent cx="4972050" cy="1762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AB" w:rsidRDefault="004C04AB" w:rsidP="004C04AB">
      <w:r>
        <w:t>Y</w:t>
      </w:r>
      <w:r>
        <w:rPr>
          <w:rFonts w:hint="eastAsia"/>
        </w:rPr>
        <w:t xml:space="preserve">ou can open </w:t>
      </w:r>
      <w:proofErr w:type="spellStart"/>
      <w:proofErr w:type="gramStart"/>
      <w:r>
        <w:rPr>
          <w:rFonts w:hint="eastAsia"/>
        </w:rPr>
        <w:t>zabbix_agentd.win.conf</w:t>
      </w:r>
      <w:proofErr w:type="spellEnd"/>
      <w:proofErr w:type="gramEnd"/>
      <w:r>
        <w:rPr>
          <w:rFonts w:hint="eastAsia"/>
        </w:rPr>
        <w:t xml:space="preserve"> with word</w:t>
      </w:r>
      <w:r>
        <w:t>,</w:t>
      </w:r>
    </w:p>
    <w:p w:rsidR="004C04AB" w:rsidRDefault="004C04AB" w:rsidP="004C04AB">
      <w:r>
        <w:t>Then,</w:t>
      </w:r>
      <w:r w:rsidR="003D087F">
        <w:t xml:space="preserve"> modify the IP address in Server</w:t>
      </w:r>
      <w:proofErr w:type="gramStart"/>
      <w:r w:rsidR="003D087F">
        <w:t>= ,</w:t>
      </w:r>
      <w:r w:rsidR="00706F7E">
        <w:rPr>
          <w:rFonts w:hint="eastAsia"/>
        </w:rPr>
        <w:t>modify</w:t>
      </w:r>
      <w:proofErr w:type="gramEnd"/>
      <w:r w:rsidR="00706F7E">
        <w:t xml:space="preserve"> 127.0.0.1 become your </w:t>
      </w:r>
      <w:proofErr w:type="spellStart"/>
      <w:r w:rsidR="00706F7E">
        <w:t>zabbix</w:t>
      </w:r>
      <w:proofErr w:type="spellEnd"/>
      <w:r w:rsidR="00706F7E">
        <w:t xml:space="preserve"> server IP.</w:t>
      </w:r>
    </w:p>
    <w:p w:rsidR="004C04AB" w:rsidRDefault="004C04AB" w:rsidP="004C04AB">
      <w:r>
        <w:rPr>
          <w:noProof/>
        </w:rPr>
        <w:drawing>
          <wp:inline distT="0" distB="0" distL="0" distR="0" wp14:anchorId="40BD7C69" wp14:editId="405A8F07">
            <wp:extent cx="6296025" cy="5648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7E" w:rsidRDefault="00706F7E" w:rsidP="004C04AB">
      <w:r>
        <w:rPr>
          <w:noProof/>
        </w:rPr>
        <w:lastRenderedPageBreak/>
        <w:drawing>
          <wp:inline distT="0" distB="0" distL="0" distR="0" wp14:anchorId="6D2DD2F0" wp14:editId="12022166">
            <wp:extent cx="4600575" cy="5219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4" w:rsidRDefault="005262B4" w:rsidP="004C04AB">
      <w:r>
        <w:t xml:space="preserve">Then, save the </w:t>
      </w:r>
      <w:proofErr w:type="spellStart"/>
      <w:r>
        <w:t>ducoment</w:t>
      </w:r>
      <w:proofErr w:type="spellEnd"/>
      <w:r>
        <w:t>.</w:t>
      </w:r>
    </w:p>
    <w:p w:rsidR="005262B4" w:rsidRDefault="005262B4" w:rsidP="005262B4">
      <w:pPr>
        <w:pStyle w:val="Heading1"/>
        <w:ind w:left="210" w:right="210"/>
      </w:pPr>
      <w:bookmarkStart w:id="5" w:name="_Toc461007722"/>
      <w:r>
        <w:t xml:space="preserve">5, copy the </w:t>
      </w:r>
      <w:proofErr w:type="spellStart"/>
      <w:r>
        <w:t>zabbix</w:t>
      </w:r>
      <w:proofErr w:type="spellEnd"/>
      <w:r>
        <w:t xml:space="preserve"> folder to c:\</w:t>
      </w:r>
      <w:bookmarkEnd w:id="5"/>
    </w:p>
    <w:p w:rsidR="005262B4" w:rsidRDefault="005262B4" w:rsidP="004C04AB">
      <w:r>
        <w:rPr>
          <w:noProof/>
        </w:rPr>
        <w:drawing>
          <wp:inline distT="0" distB="0" distL="0" distR="0" wp14:anchorId="76C80238" wp14:editId="720A1913">
            <wp:extent cx="2809875" cy="933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4" w:rsidRDefault="005262B4" w:rsidP="004C04AB">
      <w:r>
        <w:rPr>
          <w:noProof/>
        </w:rPr>
        <w:lastRenderedPageBreak/>
        <w:drawing>
          <wp:inline distT="0" distB="0" distL="0" distR="0" wp14:anchorId="0870DC20" wp14:editId="6CB97297">
            <wp:extent cx="3733800" cy="3571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4" w:rsidRDefault="005262B4" w:rsidP="004C04AB">
      <w:r>
        <w:t>T</w:t>
      </w:r>
      <w:r>
        <w:rPr>
          <w:rFonts w:hint="eastAsia"/>
        </w:rPr>
        <w:t xml:space="preserve">hen </w:t>
      </w:r>
      <w:r>
        <w:t xml:space="preserve">rename this folder to </w:t>
      </w:r>
      <w:proofErr w:type="spellStart"/>
      <w:r>
        <w:t>zabbix</w:t>
      </w:r>
      <w:proofErr w:type="spellEnd"/>
    </w:p>
    <w:p w:rsidR="005262B4" w:rsidRDefault="005262B4" w:rsidP="004C04AB">
      <w:r>
        <w:rPr>
          <w:noProof/>
        </w:rPr>
        <w:drawing>
          <wp:inline distT="0" distB="0" distL="0" distR="0" wp14:anchorId="216E0930" wp14:editId="15633382">
            <wp:extent cx="4524375" cy="3571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4" w:rsidRDefault="005262B4" w:rsidP="005262B4">
      <w:pPr>
        <w:pStyle w:val="Heading1"/>
        <w:ind w:left="210" w:right="210"/>
      </w:pPr>
      <w:bookmarkStart w:id="6" w:name="_Toc461007723"/>
      <w:r>
        <w:rPr>
          <w:rFonts w:hint="eastAsia"/>
        </w:rPr>
        <w:t>6,</w:t>
      </w:r>
      <w:r w:rsidR="00B660ED">
        <w:t xml:space="preserve"> 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agent use </w:t>
      </w:r>
      <w:proofErr w:type="spellStart"/>
      <w:r>
        <w:rPr>
          <w:rFonts w:hint="eastAsia"/>
        </w:rPr>
        <w:t>cmd</w:t>
      </w:r>
      <w:bookmarkEnd w:id="6"/>
      <w:proofErr w:type="spellEnd"/>
    </w:p>
    <w:p w:rsidR="005262B4" w:rsidRDefault="005262B4" w:rsidP="005262B4"/>
    <w:p w:rsidR="005262B4" w:rsidRPr="005262B4" w:rsidRDefault="005262B4" w:rsidP="005262B4">
      <w:r>
        <w:t xml:space="preserve">Open </w:t>
      </w:r>
      <w:proofErr w:type="spellStart"/>
      <w:r>
        <w:t>cmd</w:t>
      </w:r>
      <w:proofErr w:type="spellEnd"/>
      <w:r>
        <w:t xml:space="preserve"> terminal with administrator </w:t>
      </w:r>
      <w:proofErr w:type="spellStart"/>
      <w:r>
        <w:t>permision</w:t>
      </w:r>
      <w:proofErr w:type="spellEnd"/>
    </w:p>
    <w:p w:rsidR="005262B4" w:rsidRDefault="005262B4" w:rsidP="005262B4">
      <w:r>
        <w:rPr>
          <w:noProof/>
        </w:rPr>
        <w:lastRenderedPageBreak/>
        <w:drawing>
          <wp:inline distT="0" distB="0" distL="0" distR="0" wp14:anchorId="19BBB721" wp14:editId="516D299B">
            <wp:extent cx="3562350" cy="2695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4" w:rsidRDefault="005262B4" w:rsidP="005262B4"/>
    <w:p w:rsidR="005262B4" w:rsidRDefault="005262B4" w:rsidP="005262B4">
      <w:r>
        <w:t>A</w:t>
      </w:r>
      <w:r>
        <w:rPr>
          <w:rFonts w:hint="eastAsia"/>
        </w:rPr>
        <w:t xml:space="preserve">nd </w:t>
      </w:r>
      <w:r>
        <w:t>running below commands:</w:t>
      </w:r>
    </w:p>
    <w:p w:rsidR="005262B4" w:rsidRDefault="005262B4" w:rsidP="005262B4"/>
    <w:p w:rsidR="005262B4" w:rsidRDefault="005262B4" w:rsidP="005262B4">
      <w:r>
        <w:t>cd c:\</w:t>
      </w:r>
    </w:p>
    <w:p w:rsidR="005262B4" w:rsidRDefault="005262B4" w:rsidP="005262B4">
      <w:r>
        <w:t>C:\zabbix\bin\win32\zabbix_agentd.exe -c C:\zabbix\conf\zabbix_agentd.win.conf -</w:t>
      </w:r>
      <w:proofErr w:type="spellStart"/>
      <w:r>
        <w:t>i</w:t>
      </w:r>
      <w:proofErr w:type="spellEnd"/>
    </w:p>
    <w:p w:rsidR="005262B4" w:rsidRDefault="005262B4" w:rsidP="005262B4">
      <w:r>
        <w:t>C:\zabbix\bin\win32\zabbix_agentd.exe -c C:\zabbix\conf\zabbix_agentd.win.conf -s</w:t>
      </w:r>
    </w:p>
    <w:p w:rsidR="005262B4" w:rsidRDefault="005262B4" w:rsidP="005262B4"/>
    <w:p w:rsidR="005262B4" w:rsidRDefault="005262B4" w:rsidP="005262B4">
      <w:r>
        <w:t>Image as follows</w:t>
      </w:r>
      <w:r w:rsidR="00A601CC">
        <w:t xml:space="preserve">, </w:t>
      </w:r>
      <w:proofErr w:type="gramStart"/>
      <w:r w:rsidR="00A601CC">
        <w:t>now ,</w:t>
      </w:r>
      <w:proofErr w:type="spellStart"/>
      <w:r w:rsidR="00A601CC">
        <w:t>zabbix</w:t>
      </w:r>
      <w:proofErr w:type="spellEnd"/>
      <w:proofErr w:type="gramEnd"/>
      <w:r w:rsidR="00A601CC">
        <w:t xml:space="preserve"> agent has been installed successfully, and started successfully.</w:t>
      </w:r>
    </w:p>
    <w:p w:rsidR="005262B4" w:rsidRDefault="005262B4" w:rsidP="005262B4">
      <w:r>
        <w:rPr>
          <w:noProof/>
        </w:rPr>
        <w:drawing>
          <wp:inline distT="0" distB="0" distL="0" distR="0" wp14:anchorId="63E1F71F" wp14:editId="6ED25BF7">
            <wp:extent cx="6646545" cy="1805305"/>
            <wp:effectExtent l="0" t="0" r="190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5262B4"/>
    <w:p w:rsidR="00A601CC" w:rsidRDefault="00A601CC" w:rsidP="005262B4"/>
    <w:p w:rsidR="00A601CC" w:rsidRDefault="00A601CC" w:rsidP="005262B4">
      <w:r>
        <w:t>A</w:t>
      </w:r>
      <w:r>
        <w:rPr>
          <w:rFonts w:hint="eastAsia"/>
        </w:rPr>
        <w:t xml:space="preserve">nd </w:t>
      </w:r>
      <w:r>
        <w:t>also, you can use -h parameter to get help. As follows.</w:t>
      </w:r>
    </w:p>
    <w:p w:rsidR="00A601CC" w:rsidRDefault="00A601CC" w:rsidP="005262B4">
      <w:r>
        <w:rPr>
          <w:noProof/>
        </w:rPr>
        <w:lastRenderedPageBreak/>
        <w:drawing>
          <wp:inline distT="0" distB="0" distL="0" distR="0" wp14:anchorId="171F0EAA" wp14:editId="1D825405">
            <wp:extent cx="6646545" cy="5177790"/>
            <wp:effectExtent l="0" t="0" r="190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>
      <w:pPr>
        <w:pStyle w:val="Heading1"/>
        <w:ind w:left="210" w:right="210"/>
      </w:pPr>
      <w:bookmarkStart w:id="7" w:name="_Toc461007724"/>
      <w:r>
        <w:rPr>
          <w:rFonts w:hint="eastAsia"/>
        </w:rPr>
        <w:t>7,</w:t>
      </w:r>
      <w:r w:rsidR="00B660ED">
        <w:t xml:space="preserve"> </w:t>
      </w:r>
      <w:r w:rsidR="00B660ED">
        <w:rPr>
          <w:rFonts w:hint="eastAsia"/>
        </w:rPr>
        <w:t>C</w:t>
      </w:r>
      <w:r>
        <w:rPr>
          <w:rFonts w:hint="eastAsia"/>
        </w:rPr>
        <w:t>onfirm</w:t>
      </w:r>
      <w:r>
        <w:t xml:space="preserve"> </w:t>
      </w:r>
      <w:proofErr w:type="spellStart"/>
      <w:r>
        <w:t>zabbix</w:t>
      </w:r>
      <w:proofErr w:type="spellEnd"/>
      <w:r>
        <w:t xml:space="preserve"> agent has already been running.</w:t>
      </w:r>
      <w:bookmarkEnd w:id="7"/>
    </w:p>
    <w:p w:rsidR="00A601CC" w:rsidRPr="00A601CC" w:rsidRDefault="00A601CC" w:rsidP="00A601CC">
      <w:r>
        <w:t xml:space="preserve">Run </w:t>
      </w:r>
      <w:proofErr w:type="spellStart"/>
      <w:r>
        <w:t>services.msc</w:t>
      </w:r>
      <w:proofErr w:type="spellEnd"/>
    </w:p>
    <w:p w:rsidR="00A601CC" w:rsidRDefault="00A601CC" w:rsidP="00A601CC">
      <w:r>
        <w:rPr>
          <w:noProof/>
        </w:rPr>
        <w:drawing>
          <wp:inline distT="0" distB="0" distL="0" distR="0" wp14:anchorId="2BDE0980" wp14:editId="001F4A7F">
            <wp:extent cx="3895725" cy="2047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>
      <w:r>
        <w:t>T</w:t>
      </w:r>
      <w:r>
        <w:rPr>
          <w:rFonts w:hint="eastAsia"/>
        </w:rPr>
        <w:t xml:space="preserve">hen </w:t>
      </w:r>
      <w:r>
        <w:t xml:space="preserve">check the </w:t>
      </w:r>
      <w:proofErr w:type="spellStart"/>
      <w:r>
        <w:t>zabbix</w:t>
      </w:r>
      <w:proofErr w:type="spellEnd"/>
      <w:r>
        <w:t xml:space="preserve"> agent</w:t>
      </w:r>
    </w:p>
    <w:p w:rsidR="00A601CC" w:rsidRDefault="00A601CC" w:rsidP="00A601CC">
      <w:r>
        <w:rPr>
          <w:noProof/>
        </w:rPr>
        <w:lastRenderedPageBreak/>
        <w:drawing>
          <wp:inline distT="0" distB="0" distL="0" distR="0" wp14:anchorId="4B799931" wp14:editId="12F6C957">
            <wp:extent cx="6646545" cy="70548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/>
    <w:p w:rsidR="00A601CC" w:rsidRDefault="00A601CC" w:rsidP="00A601CC">
      <w:pPr>
        <w:pStyle w:val="Heading1"/>
        <w:ind w:left="210" w:right="210"/>
      </w:pPr>
      <w:bookmarkStart w:id="8" w:name="_Toc461007725"/>
      <w:r>
        <w:rPr>
          <w:rFonts w:hint="eastAsia"/>
        </w:rPr>
        <w:t>8,</w:t>
      </w:r>
      <w:r>
        <w:t xml:space="preserve"> Add the windows agent into </w:t>
      </w:r>
      <w:proofErr w:type="spellStart"/>
      <w:r>
        <w:t>zabbix</w:t>
      </w:r>
      <w:proofErr w:type="spellEnd"/>
      <w:r>
        <w:t xml:space="preserve"> monitoring</w:t>
      </w:r>
      <w:bookmarkEnd w:id="8"/>
    </w:p>
    <w:p w:rsidR="00A601CC" w:rsidRDefault="00A601CC" w:rsidP="00A601CC">
      <w:r>
        <w:rPr>
          <w:noProof/>
        </w:rPr>
        <w:drawing>
          <wp:inline distT="0" distB="0" distL="0" distR="0" wp14:anchorId="2096DCFC" wp14:editId="56A862DF">
            <wp:extent cx="6646545" cy="2384425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>
      <w:pPr>
        <w:pStyle w:val="Heading2"/>
      </w:pPr>
      <w:bookmarkStart w:id="9" w:name="_Toc461007726"/>
      <w:r>
        <w:lastRenderedPageBreak/>
        <w:t>8.1,</w:t>
      </w:r>
      <w:r w:rsidR="00B660ED">
        <w:t xml:space="preserve"> </w:t>
      </w:r>
      <w:r>
        <w:t>S</w:t>
      </w:r>
      <w:r>
        <w:rPr>
          <w:rFonts w:hint="eastAsia"/>
        </w:rPr>
        <w:t>etup the host name and visible name and IP.</w:t>
      </w:r>
      <w:bookmarkEnd w:id="9"/>
    </w:p>
    <w:p w:rsidR="00A601CC" w:rsidRDefault="00A601CC" w:rsidP="00A601CC">
      <w:r>
        <w:rPr>
          <w:noProof/>
        </w:rPr>
        <w:drawing>
          <wp:inline distT="0" distB="0" distL="0" distR="0" wp14:anchorId="14E5EF1D" wp14:editId="5412E6CD">
            <wp:extent cx="6646545" cy="503237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>
      <w:pPr>
        <w:pStyle w:val="Heading2"/>
      </w:pPr>
      <w:bookmarkStart w:id="10" w:name="_Toc461007727"/>
      <w:r>
        <w:rPr>
          <w:rFonts w:hint="eastAsia"/>
        </w:rPr>
        <w:lastRenderedPageBreak/>
        <w:t>8.2, select monitor template</w:t>
      </w:r>
      <w:bookmarkEnd w:id="10"/>
    </w:p>
    <w:p w:rsidR="00A601CC" w:rsidRPr="00A601CC" w:rsidRDefault="00A601CC" w:rsidP="00A601CC">
      <w:r>
        <w:rPr>
          <w:noProof/>
        </w:rPr>
        <w:drawing>
          <wp:inline distT="0" distB="0" distL="0" distR="0" wp14:anchorId="742D3A4F" wp14:editId="0622E1DD">
            <wp:extent cx="6638925" cy="3829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/>
    <w:p w:rsidR="00A601CC" w:rsidRDefault="00A601CC" w:rsidP="00A601CC">
      <w:r>
        <w:rPr>
          <w:noProof/>
        </w:rPr>
        <w:drawing>
          <wp:inline distT="0" distB="0" distL="0" distR="0" wp14:anchorId="033F83D3" wp14:editId="36B0F365">
            <wp:extent cx="6638925" cy="38290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/>
    <w:p w:rsidR="00A601CC" w:rsidRDefault="00A601CC" w:rsidP="00A601CC">
      <w:r>
        <w:t>S</w:t>
      </w:r>
      <w:r>
        <w:rPr>
          <w:rFonts w:hint="eastAsia"/>
        </w:rPr>
        <w:t xml:space="preserve">elect </w:t>
      </w:r>
      <w:r>
        <w:t xml:space="preserve">Templates </w:t>
      </w:r>
      <w:r>
        <w:rPr>
          <w:rFonts w:hint="eastAsia"/>
        </w:rPr>
        <w:t>group</w:t>
      </w:r>
    </w:p>
    <w:p w:rsidR="00A601CC" w:rsidRDefault="00A601CC" w:rsidP="00A601CC">
      <w:r>
        <w:rPr>
          <w:noProof/>
        </w:rPr>
        <w:lastRenderedPageBreak/>
        <w:drawing>
          <wp:inline distT="0" distB="0" distL="0" distR="0" wp14:anchorId="3D7636F2" wp14:editId="7B26B6CE">
            <wp:extent cx="6646545" cy="2113915"/>
            <wp:effectExtent l="0" t="0" r="190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/>
    <w:p w:rsidR="00A601CC" w:rsidRDefault="00A601CC" w:rsidP="00A601CC">
      <w:r>
        <w:t>S</w:t>
      </w:r>
      <w:r>
        <w:rPr>
          <w:rFonts w:hint="eastAsia"/>
        </w:rPr>
        <w:t xml:space="preserve">elect </w:t>
      </w:r>
      <w:r>
        <w:t>Template OS Windows</w:t>
      </w:r>
    </w:p>
    <w:p w:rsidR="00A601CC" w:rsidRDefault="00A601CC" w:rsidP="00A601CC">
      <w:r>
        <w:rPr>
          <w:noProof/>
        </w:rPr>
        <w:drawing>
          <wp:inline distT="0" distB="0" distL="0" distR="0" wp14:anchorId="173FF553" wp14:editId="0BB327A1">
            <wp:extent cx="6276975" cy="41529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>
      <w:r>
        <w:t>A</w:t>
      </w:r>
      <w:r>
        <w:rPr>
          <w:rFonts w:hint="eastAsia"/>
        </w:rPr>
        <w:t xml:space="preserve">nd </w:t>
      </w:r>
      <w:r>
        <w:t>Add,</w:t>
      </w:r>
    </w:p>
    <w:p w:rsidR="00A601CC" w:rsidRDefault="00A601CC" w:rsidP="00A601CC">
      <w:r>
        <w:rPr>
          <w:noProof/>
        </w:rPr>
        <w:lastRenderedPageBreak/>
        <w:drawing>
          <wp:inline distT="0" distB="0" distL="0" distR="0" wp14:anchorId="730400FC" wp14:editId="7BA6B7E8">
            <wp:extent cx="6019800" cy="4048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C" w:rsidRDefault="00A601CC" w:rsidP="00A601CC">
      <w:r>
        <w:t>A</w:t>
      </w:r>
      <w:r>
        <w:rPr>
          <w:rFonts w:hint="eastAsia"/>
        </w:rPr>
        <w:t xml:space="preserve">nd </w:t>
      </w:r>
      <w:r>
        <w:t>Add</w:t>
      </w:r>
    </w:p>
    <w:p w:rsidR="00A601CC" w:rsidRDefault="00A601CC" w:rsidP="00A601CC">
      <w:r>
        <w:rPr>
          <w:noProof/>
        </w:rPr>
        <w:drawing>
          <wp:inline distT="0" distB="0" distL="0" distR="0" wp14:anchorId="45EA42EE" wp14:editId="471683D8">
            <wp:extent cx="6646545" cy="4133215"/>
            <wp:effectExtent l="0" t="0" r="190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B4" w:rsidRDefault="00E616B4" w:rsidP="00A601CC"/>
    <w:p w:rsidR="00E616B4" w:rsidRDefault="00E616B4" w:rsidP="00A601CC">
      <w:r>
        <w:lastRenderedPageBreak/>
        <w:t>A</w:t>
      </w:r>
      <w:r>
        <w:rPr>
          <w:rFonts w:hint="eastAsia"/>
        </w:rPr>
        <w:t xml:space="preserve">nd </w:t>
      </w:r>
      <w:proofErr w:type="gramStart"/>
      <w:r>
        <w:t>now ,wait</w:t>
      </w:r>
      <w:proofErr w:type="gramEnd"/>
      <w:r>
        <w:t xml:space="preserve"> for monitoring. And, if your windows have setup firewall rule, then you need open the port 10050. </w:t>
      </w:r>
      <w:proofErr w:type="spellStart"/>
      <w:r>
        <w:t>Zabbix</w:t>
      </w:r>
      <w:proofErr w:type="spellEnd"/>
      <w:r>
        <w:t xml:space="preserve"> need to visit this port.</w:t>
      </w:r>
    </w:p>
    <w:p w:rsidR="00E616B4" w:rsidRDefault="00E616B4" w:rsidP="00A601CC"/>
    <w:p w:rsidR="00E616B4" w:rsidRDefault="00E616B4" w:rsidP="00A601CC">
      <w:r>
        <w:rPr>
          <w:noProof/>
        </w:rPr>
        <w:drawing>
          <wp:inline distT="0" distB="0" distL="0" distR="0" wp14:anchorId="45CCD813" wp14:editId="5E8A2C3D">
            <wp:extent cx="6646545" cy="3980180"/>
            <wp:effectExtent l="0" t="0" r="190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C2" w:rsidRDefault="003879C2" w:rsidP="00A601CC"/>
    <w:p w:rsidR="00A601CC" w:rsidRDefault="003879C2" w:rsidP="00A601CC">
      <w:proofErr w:type="gramStart"/>
      <w:r>
        <w:t>A</w:t>
      </w:r>
      <w:r>
        <w:rPr>
          <w:rFonts w:hint="eastAsia"/>
        </w:rPr>
        <w:t xml:space="preserve">nd </w:t>
      </w:r>
      <w:r>
        <w:t>,</w:t>
      </w:r>
      <w:proofErr w:type="gramEnd"/>
      <w:r>
        <w:t xml:space="preserve"> when waited </w:t>
      </w:r>
      <w:r>
        <w:rPr>
          <w:rFonts w:hint="eastAsia"/>
        </w:rPr>
        <w:t>a few</w:t>
      </w:r>
      <w:r>
        <w:t xml:space="preserve"> minute</w:t>
      </w:r>
      <w:r w:rsidR="00567C6F">
        <w:t>, less</w:t>
      </w:r>
      <w:r>
        <w:t xml:space="preserve"> than 5 minute, you will se</w:t>
      </w:r>
      <w:r w:rsidR="00567C6F">
        <w:t>e</w:t>
      </w:r>
      <w:r>
        <w:t xml:space="preserve"> the ZBX has change</w:t>
      </w:r>
      <w:r w:rsidR="00567C6F">
        <w:t>d</w:t>
      </w:r>
      <w:r>
        <w:t xml:space="preserve"> be Green.</w:t>
      </w:r>
    </w:p>
    <w:p w:rsidR="003879C2" w:rsidRDefault="003879C2" w:rsidP="00A601CC">
      <w:r>
        <w:rPr>
          <w:noProof/>
        </w:rPr>
        <w:drawing>
          <wp:inline distT="0" distB="0" distL="0" distR="0" wp14:anchorId="75D00A1B" wp14:editId="4920A7DE">
            <wp:extent cx="6646545" cy="2212975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C2" w:rsidRDefault="003879C2" w:rsidP="002E7D30">
      <w:pPr>
        <w:pStyle w:val="Heading1"/>
        <w:ind w:left="210" w:right="210"/>
      </w:pPr>
      <w:bookmarkStart w:id="11" w:name="_Toc461007728"/>
      <w:r>
        <w:rPr>
          <w:rFonts w:hint="eastAsia"/>
        </w:rPr>
        <w:t>9,</w:t>
      </w:r>
      <w:r w:rsidR="00B660ED">
        <w:t xml:space="preserve"> C</w:t>
      </w:r>
      <w:r>
        <w:rPr>
          <w:rFonts w:hint="eastAsia"/>
        </w:rPr>
        <w:t>heck the latest data.</w:t>
      </w:r>
      <w:bookmarkEnd w:id="11"/>
    </w:p>
    <w:p w:rsidR="003879C2" w:rsidRDefault="003879C2" w:rsidP="00A601CC"/>
    <w:p w:rsidR="003879C2" w:rsidRPr="00A601CC" w:rsidRDefault="003879C2" w:rsidP="002E7D30">
      <w:pPr>
        <w:jc w:val="left"/>
      </w:pPr>
      <w:r>
        <w:t xml:space="preserve">Example as follows. Some auto discovery rule will execution </w:t>
      </w:r>
      <w:r w:rsidR="002E7D30">
        <w:t>within an hour</w:t>
      </w:r>
      <w:r w:rsidR="002E7D30">
        <w:rPr>
          <w:noProof/>
        </w:rPr>
        <w:t>.</w:t>
      </w:r>
      <w:r>
        <w:rPr>
          <w:noProof/>
        </w:rPr>
        <w:lastRenderedPageBreak/>
        <w:drawing>
          <wp:inline distT="0" distB="0" distL="0" distR="0" wp14:anchorId="33978C92" wp14:editId="72D4A360">
            <wp:extent cx="6646545" cy="6646545"/>
            <wp:effectExtent l="0" t="0" r="1905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9C2" w:rsidRPr="00A601CC" w:rsidSect="00643922">
      <w:headerReference w:type="default" r:id="rId34"/>
      <w:footerReference w:type="default" r:id="rId35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609" w:rsidRDefault="008F5609" w:rsidP="009F5A79">
      <w:r>
        <w:separator/>
      </w:r>
    </w:p>
  </w:endnote>
  <w:endnote w:type="continuationSeparator" w:id="0">
    <w:p w:rsidR="008F5609" w:rsidRDefault="008F5609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8F5609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>Shanghai Bluedot Information Technology., Ltd.</w:t>
              </w:r>
            </w:sdtContent>
          </w:sdt>
          <w:r w:rsidR="008C2A74"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1857D0">
            <w:rPr>
              <w:noProof/>
            </w:rPr>
            <w:t>9, Check the latest data.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1857D0" w:rsidRPr="001857D0">
            <w:rPr>
              <w:noProof/>
              <w:color w:val="FFFFFF" w:themeColor="background1"/>
              <w:lang w:val="zh-CN"/>
            </w:rPr>
            <w:t>12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609" w:rsidRDefault="008F5609" w:rsidP="009F5A79">
      <w:r>
        <w:separator/>
      </w:r>
    </w:p>
  </w:footnote>
  <w:footnote w:type="continuationSeparator" w:id="0">
    <w:p w:rsidR="008F5609" w:rsidRDefault="008F5609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0C472C6F"/>
    <w:multiLevelType w:val="multilevel"/>
    <w:tmpl w:val="D78E070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464A4C"/>
    <w:multiLevelType w:val="multilevel"/>
    <w:tmpl w:val="04AC99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203C528A"/>
    <w:multiLevelType w:val="hybridMultilevel"/>
    <w:tmpl w:val="345C33BE"/>
    <w:lvl w:ilvl="0" w:tplc="5E184D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6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2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5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37"/>
  </w:num>
  <w:num w:numId="7">
    <w:abstractNumId w:val="15"/>
  </w:num>
  <w:num w:numId="8">
    <w:abstractNumId w:val="4"/>
  </w:num>
  <w:num w:numId="9">
    <w:abstractNumId w:val="39"/>
  </w:num>
  <w:num w:numId="10">
    <w:abstractNumId w:val="45"/>
  </w:num>
  <w:num w:numId="11">
    <w:abstractNumId w:val="5"/>
  </w:num>
  <w:num w:numId="12">
    <w:abstractNumId w:val="38"/>
  </w:num>
  <w:num w:numId="13">
    <w:abstractNumId w:val="35"/>
  </w:num>
  <w:num w:numId="14">
    <w:abstractNumId w:val="12"/>
  </w:num>
  <w:num w:numId="15">
    <w:abstractNumId w:val="32"/>
  </w:num>
  <w:num w:numId="16">
    <w:abstractNumId w:val="8"/>
  </w:num>
  <w:num w:numId="17">
    <w:abstractNumId w:val="2"/>
  </w:num>
  <w:num w:numId="18">
    <w:abstractNumId w:val="0"/>
  </w:num>
  <w:num w:numId="19">
    <w:abstractNumId w:val="36"/>
  </w:num>
  <w:num w:numId="20">
    <w:abstractNumId w:val="3"/>
  </w:num>
  <w:num w:numId="21">
    <w:abstractNumId w:val="25"/>
  </w:num>
  <w:num w:numId="22">
    <w:abstractNumId w:val="40"/>
  </w:num>
  <w:num w:numId="23">
    <w:abstractNumId w:val="24"/>
  </w:num>
  <w:num w:numId="24">
    <w:abstractNumId w:val="41"/>
  </w:num>
  <w:num w:numId="25">
    <w:abstractNumId w:val="22"/>
  </w:num>
  <w:num w:numId="26">
    <w:abstractNumId w:val="44"/>
  </w:num>
  <w:num w:numId="27">
    <w:abstractNumId w:val="34"/>
  </w:num>
  <w:num w:numId="28">
    <w:abstractNumId w:val="16"/>
  </w:num>
  <w:num w:numId="29">
    <w:abstractNumId w:val="33"/>
  </w:num>
  <w:num w:numId="30">
    <w:abstractNumId w:val="43"/>
  </w:num>
  <w:num w:numId="31">
    <w:abstractNumId w:val="23"/>
  </w:num>
  <w:num w:numId="32">
    <w:abstractNumId w:val="28"/>
  </w:num>
  <w:num w:numId="33">
    <w:abstractNumId w:val="27"/>
  </w:num>
  <w:num w:numId="34">
    <w:abstractNumId w:val="21"/>
  </w:num>
  <w:num w:numId="35">
    <w:abstractNumId w:val="18"/>
  </w:num>
  <w:num w:numId="36">
    <w:abstractNumId w:val="26"/>
  </w:num>
  <w:num w:numId="37">
    <w:abstractNumId w:val="30"/>
  </w:num>
  <w:num w:numId="38">
    <w:abstractNumId w:val="19"/>
  </w:num>
  <w:num w:numId="39">
    <w:abstractNumId w:val="10"/>
  </w:num>
  <w:num w:numId="40">
    <w:abstractNumId w:val="1"/>
  </w:num>
  <w:num w:numId="41">
    <w:abstractNumId w:val="31"/>
  </w:num>
  <w:num w:numId="42">
    <w:abstractNumId w:val="42"/>
  </w:num>
  <w:num w:numId="43">
    <w:abstractNumId w:val="29"/>
  </w:num>
  <w:num w:numId="44">
    <w:abstractNumId w:val="13"/>
  </w:num>
  <w:num w:numId="45">
    <w:abstractNumId w:val="7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0476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E24B7"/>
    <w:rsid w:val="000E54CD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112F"/>
    <w:rsid w:val="00174BBE"/>
    <w:rsid w:val="0017590B"/>
    <w:rsid w:val="00180212"/>
    <w:rsid w:val="00182B3E"/>
    <w:rsid w:val="001857D0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885"/>
    <w:rsid w:val="002B6DA6"/>
    <w:rsid w:val="002C2C91"/>
    <w:rsid w:val="002C78FA"/>
    <w:rsid w:val="002D486A"/>
    <w:rsid w:val="002E5875"/>
    <w:rsid w:val="002E7D30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879C2"/>
    <w:rsid w:val="00390669"/>
    <w:rsid w:val="00395E72"/>
    <w:rsid w:val="00396A3A"/>
    <w:rsid w:val="003A0F87"/>
    <w:rsid w:val="003A396A"/>
    <w:rsid w:val="003A4481"/>
    <w:rsid w:val="003B722D"/>
    <w:rsid w:val="003D087F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04AB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262B4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67C6F"/>
    <w:rsid w:val="00570B54"/>
    <w:rsid w:val="005777D7"/>
    <w:rsid w:val="005813E0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7367A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6F7E"/>
    <w:rsid w:val="00707CEA"/>
    <w:rsid w:val="007101D7"/>
    <w:rsid w:val="00710D13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0FF0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7F76F3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1880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D6D2D"/>
    <w:rsid w:val="008E6941"/>
    <w:rsid w:val="008F5609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428BE"/>
    <w:rsid w:val="009468BF"/>
    <w:rsid w:val="00960320"/>
    <w:rsid w:val="00963D54"/>
    <w:rsid w:val="009643A9"/>
    <w:rsid w:val="009679FB"/>
    <w:rsid w:val="009709B6"/>
    <w:rsid w:val="009730ED"/>
    <w:rsid w:val="009746A6"/>
    <w:rsid w:val="009820BA"/>
    <w:rsid w:val="00982662"/>
    <w:rsid w:val="00983C0B"/>
    <w:rsid w:val="0098514E"/>
    <w:rsid w:val="00996AD2"/>
    <w:rsid w:val="009A4ED1"/>
    <w:rsid w:val="009A6A0E"/>
    <w:rsid w:val="009B1C17"/>
    <w:rsid w:val="009B645C"/>
    <w:rsid w:val="009B6EC9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01CC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AF6F7D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0ED"/>
    <w:rsid w:val="00B66188"/>
    <w:rsid w:val="00B72AC9"/>
    <w:rsid w:val="00B73206"/>
    <w:rsid w:val="00B735BE"/>
    <w:rsid w:val="00B737BA"/>
    <w:rsid w:val="00B75BD2"/>
    <w:rsid w:val="00B760BD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D7569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91148"/>
    <w:rsid w:val="00CA02FE"/>
    <w:rsid w:val="00CA44A6"/>
    <w:rsid w:val="00CB2589"/>
    <w:rsid w:val="00CB333B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56D60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03B65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16B4"/>
    <w:rsid w:val="00E67B0A"/>
    <w:rsid w:val="00E715EA"/>
    <w:rsid w:val="00E83213"/>
    <w:rsid w:val="00E839F9"/>
    <w:rsid w:val="00E84852"/>
    <w:rsid w:val="00E85A4E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03E7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432DBA-CBE1-4CEE-AEC5-12E64887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hyperlink" Target="http://www.zabbix.com/downloads/3.0.0/zabbix_agents_3.0.0.win.zi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CF4BFB-9D8F-4BCC-A441-6902F970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2047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keywords/>
  <dc:description/>
  <cp:lastModifiedBy>Alvin Wan</cp:lastModifiedBy>
  <cp:revision>15</cp:revision>
  <cp:lastPrinted>2016-09-07T02:34:00Z</cp:lastPrinted>
  <dcterms:created xsi:type="dcterms:W3CDTF">2016-03-29T10:56:00Z</dcterms:created>
  <dcterms:modified xsi:type="dcterms:W3CDTF">2016-09-07T02:34:00Z</dcterms:modified>
</cp:coreProperties>
</file>