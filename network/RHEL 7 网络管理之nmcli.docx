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-1238712336"/>
        <w:docPartObj>
          <w:docPartGallery w:val="Table of Contents"/>
          <w:docPartUnique/>
        </w:docPartObj>
      </w:sdtPr>
      <w:sdtEndPr>
        <w:rPr>
          <w:rFonts w:asciiTheme="minorHAnsi" w:eastAsia="Microsoft YaHei UI" w:hAnsiTheme="minorHAnsi" w:cstheme="minorBidi"/>
          <w:noProof/>
          <w:color w:val="002060"/>
          <w:kern w:val="2"/>
          <w:sz w:val="21"/>
          <w:szCs w:val="22"/>
        </w:rPr>
      </w:sdtEndPr>
      <w:sdtContent>
        <w:p w:rsidR="00AA5F62" w:rsidRDefault="00AA5F62">
          <w:pPr>
            <w:pStyle w:val="TOCHeading"/>
          </w:pPr>
          <w:r>
            <w:t>Table of Contents</w:t>
          </w:r>
        </w:p>
        <w:p w:rsidR="00AA5F62" w:rsidRDefault="00AA5F62">
          <w:pPr>
            <w:pStyle w:val="TOC1"/>
            <w:tabs>
              <w:tab w:val="left" w:pos="63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993116" w:history="1">
            <w:r w:rsidRPr="003B03CB">
              <w:rPr>
                <w:rStyle w:val="Hyperlink"/>
                <w:noProof/>
              </w:rPr>
              <w:t>1</w:t>
            </w:r>
            <w:r w:rsidRPr="003B03CB">
              <w:rPr>
                <w:rStyle w:val="Hyperlink"/>
                <w:noProof/>
              </w:rPr>
              <w:t>，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3B03CB">
              <w:rPr>
                <w:rStyle w:val="Hyperlink"/>
                <w:noProof/>
              </w:rPr>
              <w:t>得到系统中所有接口的地址信息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F62" w:rsidRDefault="00AA5F6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993117" w:history="1">
            <w:r w:rsidRPr="003B03CB">
              <w:rPr>
                <w:rStyle w:val="Hyperlink"/>
                <w:noProof/>
              </w:rPr>
              <w:t>2,</w:t>
            </w:r>
            <w:r w:rsidRPr="003B03CB">
              <w:rPr>
                <w:rStyle w:val="Hyperlink"/>
                <w:noProof/>
              </w:rPr>
              <w:t>检索与已连接的接口相关数据包统计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F62" w:rsidRDefault="00AA5F6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993118" w:history="1">
            <w:r w:rsidRPr="003B03CB">
              <w:rPr>
                <w:rStyle w:val="Hyperlink"/>
                <w:noProof/>
              </w:rPr>
              <w:t>3</w:t>
            </w:r>
            <w:r w:rsidRPr="003B03CB">
              <w:rPr>
                <w:rStyle w:val="Hyperlink"/>
                <w:noProof/>
              </w:rPr>
              <w:t>，查看路由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F62" w:rsidRDefault="00AA5F6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993119" w:history="1">
            <w:r w:rsidRPr="003B03CB">
              <w:rPr>
                <w:rStyle w:val="Hyperlink"/>
                <w:noProof/>
              </w:rPr>
              <w:t>4,</w:t>
            </w:r>
            <w:r w:rsidRPr="003B03CB">
              <w:rPr>
                <w:rStyle w:val="Hyperlink"/>
                <w:noProof/>
              </w:rPr>
              <w:t>找出有多少连接服务于多少设备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F62" w:rsidRDefault="00AA5F6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993120" w:history="1">
            <w:r w:rsidRPr="003B03CB">
              <w:rPr>
                <w:rStyle w:val="Hyperlink"/>
                <w:noProof/>
              </w:rPr>
              <w:t>5</w:t>
            </w:r>
            <w:r w:rsidRPr="003B03CB">
              <w:rPr>
                <w:rStyle w:val="Hyperlink"/>
                <w:noProof/>
              </w:rPr>
              <w:t>，查看特定的连接详情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F62" w:rsidRDefault="00AA5F6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993121" w:history="1">
            <w:r w:rsidRPr="003B03CB">
              <w:rPr>
                <w:rStyle w:val="Hyperlink"/>
                <w:noProof/>
              </w:rPr>
              <w:t>6</w:t>
            </w:r>
            <w:r w:rsidRPr="003B03CB">
              <w:rPr>
                <w:rStyle w:val="Hyperlink"/>
                <w:noProof/>
              </w:rPr>
              <w:t>，查看网络设备状态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F62" w:rsidRDefault="00AA5F6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993122" w:history="1">
            <w:r w:rsidRPr="003B03CB">
              <w:rPr>
                <w:rStyle w:val="Hyperlink"/>
                <w:noProof/>
              </w:rPr>
              <w:t>7</w:t>
            </w:r>
            <w:r w:rsidRPr="003B03CB">
              <w:rPr>
                <w:rStyle w:val="Hyperlink"/>
                <w:noProof/>
              </w:rPr>
              <w:t>，使用</w:t>
            </w:r>
            <w:r w:rsidRPr="003B03CB">
              <w:rPr>
                <w:rStyle w:val="Hyperlink"/>
                <w:noProof/>
              </w:rPr>
              <w:t>“dhcp”</w:t>
            </w:r>
            <w:r w:rsidRPr="003B03CB">
              <w:rPr>
                <w:rStyle w:val="Hyperlink"/>
                <w:noProof/>
              </w:rPr>
              <w:t>创建新的连接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F62" w:rsidRDefault="00AA5F62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5993123" w:history="1">
            <w:r w:rsidRPr="003B03CB">
              <w:rPr>
                <w:rStyle w:val="Hyperlink"/>
                <w:noProof/>
              </w:rPr>
              <w:t>8</w:t>
            </w:r>
            <w:r w:rsidRPr="003B03CB">
              <w:rPr>
                <w:rStyle w:val="Hyperlink"/>
                <w:noProof/>
              </w:rPr>
              <w:t>，不使用</w:t>
            </w:r>
            <w:r w:rsidRPr="003B03CB">
              <w:rPr>
                <w:rStyle w:val="Hyperlink"/>
                <w:noProof/>
              </w:rPr>
              <w:t>dhcp</w:t>
            </w:r>
            <w:r w:rsidRPr="003B03CB">
              <w:rPr>
                <w:rStyle w:val="Hyperlink"/>
                <w:noProof/>
              </w:rPr>
              <w:t>分配</w:t>
            </w:r>
            <w:r w:rsidRPr="003B03CB">
              <w:rPr>
                <w:rStyle w:val="Hyperlink"/>
                <w:noProof/>
              </w:rPr>
              <w:t>I</w:t>
            </w:r>
            <w:r w:rsidRPr="003B03CB">
              <w:rPr>
                <w:rStyle w:val="Hyperlink"/>
                <w:noProof/>
              </w:rPr>
              <w:t>P</w:t>
            </w:r>
            <w:r w:rsidRPr="003B03CB">
              <w:rPr>
                <w:rStyle w:val="Hyperlink"/>
                <w:noProof/>
              </w:rPr>
              <w:t>，使用</w:t>
            </w:r>
            <w:r w:rsidRPr="003B03CB">
              <w:rPr>
                <w:rStyle w:val="Hyperlink"/>
                <w:noProof/>
              </w:rPr>
              <w:t>“static”</w:t>
            </w:r>
            <w:r w:rsidRPr="003B03CB">
              <w:rPr>
                <w:rStyle w:val="Hyperlink"/>
                <w:noProof/>
              </w:rPr>
              <w:t>添加地址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F62" w:rsidRDefault="00AA5F62">
          <w:r>
            <w:rPr>
              <w:b/>
              <w:bCs/>
              <w:noProof/>
            </w:rPr>
            <w:fldChar w:fldCharType="end"/>
          </w:r>
        </w:p>
      </w:sdtContent>
    </w:sdt>
    <w:p w:rsidR="00AA5F62" w:rsidRDefault="00AA5F62" w:rsidP="007E1AE9">
      <w:pPr>
        <w:widowControl/>
        <w:spacing w:line="384" w:lineRule="atLeast"/>
        <w:rPr>
          <w:rFonts w:ascii="Verdana" w:eastAsia="宋体" w:hAnsi="Verdana" w:cs="宋体"/>
          <w:color w:val="444444"/>
          <w:kern w:val="0"/>
          <w:szCs w:val="21"/>
        </w:rPr>
      </w:pPr>
    </w:p>
    <w:p w:rsidR="00AA5F62" w:rsidRDefault="00AA5F62" w:rsidP="007E1AE9">
      <w:pPr>
        <w:widowControl/>
        <w:spacing w:line="384" w:lineRule="atLeast"/>
        <w:rPr>
          <w:rFonts w:ascii="Verdana" w:eastAsia="宋体" w:hAnsi="Verdana" w:cs="宋体"/>
          <w:color w:val="444444"/>
          <w:kern w:val="0"/>
          <w:szCs w:val="21"/>
        </w:rPr>
      </w:pPr>
    </w:p>
    <w:p w:rsidR="007E1AE9" w:rsidRPr="007E1AE9" w:rsidRDefault="007E1AE9" w:rsidP="007E1AE9">
      <w:pPr>
        <w:widowControl/>
        <w:spacing w:line="384" w:lineRule="atLeast"/>
        <w:rPr>
          <w:rFonts w:ascii="Verdana" w:eastAsia="宋体" w:hAnsi="Verdana" w:cs="宋体"/>
          <w:color w:val="444444"/>
          <w:kern w:val="0"/>
          <w:szCs w:val="21"/>
        </w:rPr>
      </w:pPr>
      <w:r w:rsidRPr="007E1AE9">
        <w:rPr>
          <w:rFonts w:ascii="Verdana" w:eastAsia="宋体" w:hAnsi="Verdana" w:cs="宋体"/>
          <w:color w:val="444444"/>
          <w:kern w:val="0"/>
          <w:szCs w:val="21"/>
        </w:rPr>
        <w:t>在</w:t>
      </w:r>
      <w:r w:rsidRPr="007E1AE9">
        <w:rPr>
          <w:rFonts w:ascii="Verdana" w:eastAsia="宋体" w:hAnsi="Verdana" w:cs="宋体"/>
          <w:color w:val="444444"/>
          <w:kern w:val="0"/>
          <w:szCs w:val="21"/>
        </w:rPr>
        <w:t>RHEL7</w:t>
      </w:r>
      <w:r w:rsidRPr="007E1AE9">
        <w:rPr>
          <w:rFonts w:ascii="Verdana" w:eastAsia="宋体" w:hAnsi="Verdana" w:cs="宋体"/>
          <w:color w:val="444444"/>
          <w:kern w:val="0"/>
          <w:szCs w:val="21"/>
        </w:rPr>
        <w:t>中默认使用</w:t>
      </w:r>
      <w:proofErr w:type="spellStart"/>
      <w:r w:rsidRPr="007E1AE9">
        <w:rPr>
          <w:rFonts w:ascii="Verdana" w:eastAsia="宋体" w:hAnsi="Verdana" w:cs="宋体"/>
          <w:color w:val="444444"/>
          <w:kern w:val="0"/>
          <w:szCs w:val="21"/>
        </w:rPr>
        <w:t>NetworkManager</w:t>
      </w:r>
      <w:proofErr w:type="spellEnd"/>
      <w:r w:rsidRPr="007E1AE9">
        <w:rPr>
          <w:rFonts w:ascii="Verdana" w:eastAsia="宋体" w:hAnsi="Verdana" w:cs="宋体"/>
          <w:color w:val="444444"/>
          <w:kern w:val="0"/>
          <w:szCs w:val="21"/>
        </w:rPr>
        <w:t xml:space="preserve"> </w:t>
      </w:r>
      <w:r w:rsidRPr="007E1AE9">
        <w:rPr>
          <w:rFonts w:ascii="Verdana" w:eastAsia="宋体" w:hAnsi="Verdana" w:cs="宋体"/>
          <w:color w:val="444444"/>
          <w:kern w:val="0"/>
          <w:szCs w:val="21"/>
        </w:rPr>
        <w:t>守护进程来监控和管理网络设置。</w:t>
      </w:r>
      <w:proofErr w:type="spellStart"/>
      <w:r w:rsidRPr="007E1AE9">
        <w:rPr>
          <w:rFonts w:ascii="Verdana" w:eastAsia="宋体" w:hAnsi="Verdana" w:cs="宋体"/>
          <w:color w:val="444444"/>
          <w:kern w:val="0"/>
          <w:szCs w:val="21"/>
        </w:rPr>
        <w:t>nmcli</w:t>
      </w:r>
      <w:proofErr w:type="spellEnd"/>
      <w:r w:rsidRPr="007E1AE9">
        <w:rPr>
          <w:rFonts w:ascii="Verdana" w:eastAsia="宋体" w:hAnsi="Verdana" w:cs="宋体"/>
          <w:color w:val="444444"/>
          <w:kern w:val="0"/>
          <w:szCs w:val="21"/>
        </w:rPr>
        <w:t>是命令行的管理</w:t>
      </w:r>
      <w:proofErr w:type="spellStart"/>
      <w:r w:rsidRPr="007E1AE9">
        <w:rPr>
          <w:rFonts w:ascii="Verdana" w:eastAsia="宋体" w:hAnsi="Verdana" w:cs="宋体"/>
          <w:color w:val="444444"/>
          <w:kern w:val="0"/>
          <w:szCs w:val="21"/>
        </w:rPr>
        <w:t>NetworkManager</w:t>
      </w:r>
      <w:proofErr w:type="spellEnd"/>
      <w:r w:rsidRPr="007E1AE9">
        <w:rPr>
          <w:rFonts w:ascii="Verdana" w:eastAsia="宋体" w:hAnsi="Verdana" w:cs="宋体"/>
          <w:color w:val="444444"/>
          <w:kern w:val="0"/>
          <w:szCs w:val="21"/>
        </w:rPr>
        <w:t>的工具，会自动把配置写到</w:t>
      </w:r>
      <w:r w:rsidRPr="007E1AE9">
        <w:rPr>
          <w:rFonts w:ascii="Verdana" w:eastAsia="宋体" w:hAnsi="Verdana" w:cs="宋体"/>
          <w:color w:val="444444"/>
          <w:kern w:val="0"/>
          <w:szCs w:val="21"/>
        </w:rPr>
        <w:t>/</w:t>
      </w:r>
      <w:proofErr w:type="spellStart"/>
      <w:r w:rsidRPr="007E1AE9">
        <w:rPr>
          <w:rFonts w:ascii="Verdana" w:eastAsia="宋体" w:hAnsi="Verdana" w:cs="宋体"/>
          <w:color w:val="444444"/>
          <w:kern w:val="0"/>
          <w:szCs w:val="21"/>
        </w:rPr>
        <w:t>etc</w:t>
      </w:r>
      <w:proofErr w:type="spellEnd"/>
      <w:r w:rsidRPr="007E1AE9">
        <w:rPr>
          <w:rFonts w:ascii="Verdana" w:eastAsia="宋体" w:hAnsi="Verdana" w:cs="宋体"/>
          <w:color w:val="444444"/>
          <w:kern w:val="0"/>
          <w:szCs w:val="21"/>
        </w:rPr>
        <w:t>/</w:t>
      </w:r>
      <w:proofErr w:type="spellStart"/>
      <w:r w:rsidRPr="007E1AE9">
        <w:rPr>
          <w:rFonts w:ascii="Verdana" w:eastAsia="宋体" w:hAnsi="Verdana" w:cs="宋体"/>
          <w:color w:val="444444"/>
          <w:kern w:val="0"/>
          <w:szCs w:val="21"/>
        </w:rPr>
        <w:t>sysconfig</w:t>
      </w:r>
      <w:proofErr w:type="spellEnd"/>
      <w:r w:rsidRPr="007E1AE9">
        <w:rPr>
          <w:rFonts w:ascii="Verdana" w:eastAsia="宋体" w:hAnsi="Verdana" w:cs="宋体"/>
          <w:color w:val="444444"/>
          <w:kern w:val="0"/>
          <w:szCs w:val="21"/>
        </w:rPr>
        <w:t>/network-scripts/</w:t>
      </w:r>
      <w:r w:rsidRPr="007E1AE9">
        <w:rPr>
          <w:rFonts w:ascii="Verdana" w:eastAsia="宋体" w:hAnsi="Verdana" w:cs="宋体"/>
          <w:color w:val="444444"/>
          <w:kern w:val="0"/>
          <w:szCs w:val="21"/>
        </w:rPr>
        <w:t>目录下面。</w:t>
      </w:r>
    </w:p>
    <w:p w:rsidR="005823F2" w:rsidRDefault="005823F2" w:rsidP="005823F2"/>
    <w:p w:rsidR="009C3AD9" w:rsidRDefault="009C3AD9" w:rsidP="009C3AD9">
      <w:pPr>
        <w:pStyle w:val="Heading1"/>
        <w:numPr>
          <w:ilvl w:val="0"/>
          <w:numId w:val="46"/>
        </w:numPr>
        <w:ind w:leftChars="0" w:right="210"/>
      </w:pPr>
      <w:bookmarkStart w:id="0" w:name="_Toc455993116"/>
      <w:r>
        <w:rPr>
          <w:rFonts w:hint="eastAsia"/>
        </w:rPr>
        <w:t>得到系统中所有接口的地址信息</w:t>
      </w:r>
      <w:bookmarkEnd w:id="0"/>
    </w:p>
    <w:p w:rsidR="009C3AD9" w:rsidRPr="009C3AD9" w:rsidRDefault="009C3AD9" w:rsidP="009C3AD9">
      <w:r>
        <w:rPr>
          <w:rFonts w:hint="eastAsia"/>
        </w:rPr>
        <w:t>#</w:t>
      </w:r>
      <w:proofErr w:type="spellStart"/>
      <w:r>
        <w:t>ip</w:t>
      </w:r>
      <w:proofErr w:type="spellEnd"/>
      <w:r>
        <w:t xml:space="preserve"> address show</w:t>
      </w:r>
    </w:p>
    <w:p w:rsidR="009C3AD9" w:rsidRDefault="009C3AD9" w:rsidP="009C3AD9">
      <w:r>
        <w:rPr>
          <w:noProof/>
        </w:rPr>
        <w:lastRenderedPageBreak/>
        <w:drawing>
          <wp:inline distT="0" distB="0" distL="0" distR="0" wp14:anchorId="05766A2E" wp14:editId="6FD43A76">
            <wp:extent cx="6646545" cy="39731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9" w:rsidRDefault="009C3AD9" w:rsidP="009C3AD9">
      <w:r>
        <w:rPr>
          <w:rFonts w:hint="eastAsia"/>
        </w:rPr>
        <w:t>也可以写简写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a s</w:t>
      </w:r>
      <w:r>
        <w:rPr>
          <w:rFonts w:hint="eastAsia"/>
        </w:rPr>
        <w:t>，意思也就是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>show</w:t>
      </w:r>
    </w:p>
    <w:p w:rsidR="009C3AD9" w:rsidRDefault="009C3AD9" w:rsidP="009C3AD9">
      <w:r>
        <w:rPr>
          <w:noProof/>
        </w:rPr>
        <w:drawing>
          <wp:inline distT="0" distB="0" distL="0" distR="0" wp14:anchorId="125B43F6" wp14:editId="1B6E4A15">
            <wp:extent cx="6646545" cy="38430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D9" w:rsidRDefault="009C3AD9" w:rsidP="009C3AD9">
      <w:pPr>
        <w:pStyle w:val="Heading1"/>
        <w:ind w:left="210" w:right="210"/>
      </w:pPr>
      <w:bookmarkStart w:id="1" w:name="_Toc455993117"/>
      <w:r>
        <w:rPr>
          <w:rFonts w:hint="eastAsia"/>
        </w:rPr>
        <w:lastRenderedPageBreak/>
        <w:t>2,</w:t>
      </w:r>
      <w:r>
        <w:rPr>
          <w:rFonts w:hint="eastAsia"/>
        </w:rPr>
        <w:t>检索与已连接的接口相关数据包统计</w:t>
      </w:r>
      <w:bookmarkEnd w:id="1"/>
    </w:p>
    <w:p w:rsidR="009C3AD9" w:rsidRPr="009C3AD9" w:rsidRDefault="00AE15EE" w:rsidP="009C3AD9">
      <w:r>
        <w:rPr>
          <w:rFonts w:hint="eastAsia"/>
        </w:rPr>
        <w:t>#</w:t>
      </w:r>
      <w:r w:rsidR="009C3AD9" w:rsidRPr="009C3AD9">
        <w:t xml:space="preserve"> </w:t>
      </w:r>
      <w:proofErr w:type="spellStart"/>
      <w:r w:rsidR="009C3AD9" w:rsidRPr="009C3AD9">
        <w:t>ip</w:t>
      </w:r>
      <w:proofErr w:type="spellEnd"/>
      <w:r w:rsidR="009C3AD9" w:rsidRPr="009C3AD9">
        <w:t xml:space="preserve"> -s link show eno16780032</w:t>
      </w:r>
    </w:p>
    <w:p w:rsidR="009C3AD9" w:rsidRDefault="00AE15EE" w:rsidP="009C3AD9">
      <w:r>
        <w:rPr>
          <w:noProof/>
        </w:rPr>
        <w:drawing>
          <wp:inline distT="0" distB="0" distL="0" distR="0" wp14:anchorId="73343A70" wp14:editId="22443770">
            <wp:extent cx="54483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EE" w:rsidRDefault="00AE15EE" w:rsidP="00AE15EE">
      <w:pPr>
        <w:pStyle w:val="Heading1"/>
        <w:ind w:left="210" w:right="210"/>
      </w:pPr>
      <w:bookmarkStart w:id="2" w:name="_Toc455993118"/>
      <w:r>
        <w:rPr>
          <w:rFonts w:hint="eastAsia"/>
        </w:rPr>
        <w:t>3</w:t>
      </w:r>
      <w:r>
        <w:rPr>
          <w:rFonts w:hint="eastAsia"/>
        </w:rPr>
        <w:t>，查看路由</w:t>
      </w:r>
      <w:bookmarkEnd w:id="2"/>
    </w:p>
    <w:p w:rsidR="001105EC" w:rsidRPr="001105EC" w:rsidRDefault="001105EC" w:rsidP="001105EC">
      <w:r>
        <w:rPr>
          <w:rFonts w:hint="eastAsia"/>
        </w:rPr>
        <w:t>#</w:t>
      </w:r>
      <w:proofErr w:type="spellStart"/>
      <w:r>
        <w:rPr>
          <w:rFonts w:hint="eastAsia"/>
        </w:rPr>
        <w:t>ip</w:t>
      </w:r>
      <w:proofErr w:type="spellEnd"/>
      <w:r>
        <w:t xml:space="preserve"> route</w:t>
      </w:r>
    </w:p>
    <w:p w:rsidR="00AE15EE" w:rsidRDefault="00AE15EE" w:rsidP="00AE15EE"/>
    <w:p w:rsidR="00AE15EE" w:rsidRPr="00AE15EE" w:rsidRDefault="00AE15EE" w:rsidP="00AE15EE">
      <w:r>
        <w:rPr>
          <w:noProof/>
        </w:rPr>
        <w:drawing>
          <wp:inline distT="0" distB="0" distL="0" distR="0" wp14:anchorId="0C6DD62F" wp14:editId="2ECC64EE">
            <wp:extent cx="54864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EE" w:rsidRDefault="00AE15EE" w:rsidP="009C3AD9"/>
    <w:p w:rsidR="001105EC" w:rsidRDefault="001105EC" w:rsidP="001105EC">
      <w:pPr>
        <w:pStyle w:val="Heading1"/>
        <w:ind w:left="210" w:right="210"/>
      </w:pPr>
      <w:bookmarkStart w:id="3" w:name="_Toc455993119"/>
      <w:r>
        <w:rPr>
          <w:rFonts w:hint="eastAsia"/>
        </w:rPr>
        <w:t>4,</w:t>
      </w:r>
      <w:r>
        <w:rPr>
          <w:rFonts w:hint="eastAsia"/>
        </w:rPr>
        <w:t>找出有多少连接服务于多少设备</w:t>
      </w:r>
      <w:bookmarkEnd w:id="3"/>
    </w:p>
    <w:p w:rsidR="001105EC" w:rsidRDefault="001105EC" w:rsidP="001105EC">
      <w:r>
        <w:rPr>
          <w:rFonts w:hint="eastAsia"/>
        </w:rPr>
        <w:t>这里我们通过</w:t>
      </w:r>
      <w:proofErr w:type="spellStart"/>
      <w:r>
        <w:rPr>
          <w:rFonts w:hint="eastAsia"/>
        </w:rPr>
        <w:t>nmcli</w:t>
      </w:r>
      <w:proofErr w:type="spellEnd"/>
      <w:r>
        <w:rPr>
          <w:rFonts w:hint="eastAsia"/>
        </w:rPr>
        <w:t>工具来完成，</w:t>
      </w:r>
      <w:proofErr w:type="spellStart"/>
      <w:r>
        <w:rPr>
          <w:rFonts w:hint="eastAsia"/>
        </w:rPr>
        <w:t>nmcli</w:t>
      </w:r>
      <w:proofErr w:type="spellEnd"/>
      <w:r>
        <w:rPr>
          <w:rFonts w:hint="eastAsia"/>
        </w:rPr>
        <w:t>可以对正在使用的网络接口进行管理，对于一个单一的设备可以有多个连接，可以在连接之间切换</w:t>
      </w:r>
      <w:r w:rsidR="00642FF0">
        <w:rPr>
          <w:rFonts w:hint="eastAsia"/>
        </w:rPr>
        <w:t xml:space="preserve">  </w:t>
      </w:r>
    </w:p>
    <w:p w:rsidR="00642FF0" w:rsidRDefault="00642FF0" w:rsidP="001105EC">
      <w:r w:rsidRPr="00642FF0">
        <w:t xml:space="preserve"># </w:t>
      </w:r>
      <w:proofErr w:type="spellStart"/>
      <w:r w:rsidRPr="00642FF0">
        <w:t>nmcli</w:t>
      </w:r>
      <w:proofErr w:type="spellEnd"/>
      <w:r w:rsidRPr="00642FF0">
        <w:t xml:space="preserve"> connection show</w:t>
      </w:r>
      <w:r>
        <w:t xml:space="preserve">  </w:t>
      </w:r>
      <w:r>
        <w:rPr>
          <w:rFonts w:hint="eastAsia"/>
        </w:rPr>
        <w:t>--</w:t>
      </w:r>
      <w:r>
        <w:rPr>
          <w:rFonts w:hint="eastAsia"/>
        </w:rPr>
        <w:t>命令全称</w:t>
      </w:r>
    </w:p>
    <w:p w:rsidR="00642FF0" w:rsidRDefault="00642FF0" w:rsidP="001105EC">
      <w:r w:rsidRPr="00642FF0">
        <w:t xml:space="preserve"># </w:t>
      </w:r>
      <w:proofErr w:type="spellStart"/>
      <w:r w:rsidRPr="00642FF0">
        <w:t>nmcli</w:t>
      </w:r>
      <w:proofErr w:type="spellEnd"/>
      <w:r w:rsidRPr="00642FF0">
        <w:t xml:space="preserve"> c s</w:t>
      </w:r>
      <w:r>
        <w:tab/>
        <w:t>--</w:t>
      </w:r>
      <w:r>
        <w:rPr>
          <w:rFonts w:hint="eastAsia"/>
        </w:rPr>
        <w:t>命令简写</w:t>
      </w:r>
    </w:p>
    <w:p w:rsidR="00642FF0" w:rsidRDefault="00642FF0" w:rsidP="001105EC"/>
    <w:p w:rsidR="00642FF0" w:rsidRDefault="00642FF0" w:rsidP="001105EC">
      <w:r>
        <w:rPr>
          <w:noProof/>
        </w:rPr>
        <w:drawing>
          <wp:inline distT="0" distB="0" distL="0" distR="0" wp14:anchorId="1EF7B16B" wp14:editId="3552C04A">
            <wp:extent cx="545782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F0" w:rsidRDefault="00642FF0" w:rsidP="00172C33">
      <w:pPr>
        <w:pStyle w:val="Heading1"/>
        <w:ind w:left="210" w:right="210"/>
      </w:pPr>
      <w:bookmarkStart w:id="4" w:name="_Toc455993120"/>
      <w:r>
        <w:rPr>
          <w:rFonts w:hint="eastAsia"/>
        </w:rPr>
        <w:t>5</w:t>
      </w:r>
      <w:r>
        <w:rPr>
          <w:rFonts w:hint="eastAsia"/>
        </w:rPr>
        <w:t>，</w:t>
      </w:r>
      <w:r w:rsidR="00172C33">
        <w:rPr>
          <w:rFonts w:hint="eastAsia"/>
        </w:rPr>
        <w:t>查看特定的连接详情</w:t>
      </w:r>
      <w:bookmarkEnd w:id="4"/>
    </w:p>
    <w:p w:rsidR="00172C33" w:rsidRDefault="00172C33" w:rsidP="00172C33">
      <w:r>
        <w:t xml:space="preserve"> [root@rhel7u2 </w:t>
      </w:r>
      <w:proofErr w:type="gramStart"/>
      <w:r>
        <w:t>~]#</w:t>
      </w:r>
      <w:proofErr w:type="gramEnd"/>
      <w:r>
        <w:t xml:space="preserve"> </w:t>
      </w:r>
      <w:proofErr w:type="spellStart"/>
      <w:r>
        <w:t>nmcli</w:t>
      </w:r>
      <w:proofErr w:type="spellEnd"/>
      <w:r>
        <w:t xml:space="preserve"> c s eth0</w:t>
      </w:r>
    </w:p>
    <w:p w:rsidR="00172C33" w:rsidRDefault="00172C33" w:rsidP="00172C33">
      <w:r>
        <w:lastRenderedPageBreak/>
        <w:t>connection.id:                          eth0</w:t>
      </w:r>
    </w:p>
    <w:p w:rsidR="00172C33" w:rsidRDefault="00172C33" w:rsidP="00172C33">
      <w:proofErr w:type="spellStart"/>
      <w:proofErr w:type="gramStart"/>
      <w:r>
        <w:t>connection.uuid</w:t>
      </w:r>
      <w:proofErr w:type="spellEnd"/>
      <w:proofErr w:type="gramEnd"/>
      <w:r>
        <w:t>:                        d4e060e6-14e8-46f1-9e58-d22a5e288838</w:t>
      </w:r>
    </w:p>
    <w:p w:rsidR="00172C33" w:rsidRDefault="00172C33" w:rsidP="00172C33">
      <w:proofErr w:type="spellStart"/>
      <w:proofErr w:type="gramStart"/>
      <w:r>
        <w:t>connection.interface</w:t>
      </w:r>
      <w:proofErr w:type="spellEnd"/>
      <w:proofErr w:type="gramEnd"/>
      <w:r>
        <w:t>-name:              eno16780032</w:t>
      </w:r>
    </w:p>
    <w:p w:rsidR="00172C33" w:rsidRDefault="00172C33" w:rsidP="00172C33">
      <w:proofErr w:type="spellStart"/>
      <w:proofErr w:type="gramStart"/>
      <w:r>
        <w:t>connection.type</w:t>
      </w:r>
      <w:proofErr w:type="spellEnd"/>
      <w:proofErr w:type="gramEnd"/>
      <w:r>
        <w:t>:                        802-3-ethernet</w:t>
      </w:r>
    </w:p>
    <w:p w:rsidR="00172C33" w:rsidRDefault="00172C33" w:rsidP="00172C33">
      <w:proofErr w:type="spellStart"/>
      <w:proofErr w:type="gramStart"/>
      <w:r>
        <w:t>connection.autoconnect</w:t>
      </w:r>
      <w:proofErr w:type="spellEnd"/>
      <w:proofErr w:type="gramEnd"/>
      <w:r>
        <w:t>:                 yes</w:t>
      </w:r>
    </w:p>
    <w:p w:rsidR="00172C33" w:rsidRDefault="00172C33" w:rsidP="00172C33">
      <w:proofErr w:type="spellStart"/>
      <w:proofErr w:type="gramStart"/>
      <w:r>
        <w:t>connection.autoconnect</w:t>
      </w:r>
      <w:proofErr w:type="spellEnd"/>
      <w:proofErr w:type="gramEnd"/>
      <w:r>
        <w:t>-priority:        0</w:t>
      </w:r>
    </w:p>
    <w:p w:rsidR="00172C33" w:rsidRDefault="00172C33" w:rsidP="00172C33">
      <w:proofErr w:type="spellStart"/>
      <w:proofErr w:type="gramStart"/>
      <w:r>
        <w:t>connection.timestamp</w:t>
      </w:r>
      <w:proofErr w:type="spellEnd"/>
      <w:proofErr w:type="gramEnd"/>
      <w:r>
        <w:t>:                   1466663141</w:t>
      </w:r>
    </w:p>
    <w:p w:rsidR="00172C33" w:rsidRDefault="00172C33" w:rsidP="00172C33">
      <w:proofErr w:type="spellStart"/>
      <w:proofErr w:type="gramStart"/>
      <w:r>
        <w:t>connection.read</w:t>
      </w:r>
      <w:proofErr w:type="spellEnd"/>
      <w:proofErr w:type="gramEnd"/>
      <w:r>
        <w:t>-only:                   no</w:t>
      </w:r>
    </w:p>
    <w:p w:rsidR="00172C33" w:rsidRDefault="00172C33" w:rsidP="00172C33">
      <w:proofErr w:type="spellStart"/>
      <w:proofErr w:type="gramStart"/>
      <w:r>
        <w:t>connection.permissions</w:t>
      </w:r>
      <w:proofErr w:type="spellEnd"/>
      <w:proofErr w:type="gramEnd"/>
      <w:r>
        <w:t xml:space="preserve">:                 </w:t>
      </w:r>
    </w:p>
    <w:p w:rsidR="00172C33" w:rsidRDefault="00172C33" w:rsidP="00172C33">
      <w:proofErr w:type="spellStart"/>
      <w:proofErr w:type="gramStart"/>
      <w:r>
        <w:t>connection.zone</w:t>
      </w:r>
      <w:proofErr w:type="spellEnd"/>
      <w:proofErr w:type="gramEnd"/>
      <w:r>
        <w:t>:                        --</w:t>
      </w:r>
    </w:p>
    <w:p w:rsidR="00172C33" w:rsidRDefault="00172C33" w:rsidP="00172C33">
      <w:proofErr w:type="spellStart"/>
      <w:proofErr w:type="gramStart"/>
      <w:r>
        <w:t>connection.master</w:t>
      </w:r>
      <w:proofErr w:type="spellEnd"/>
      <w:proofErr w:type="gramEnd"/>
      <w:r>
        <w:t>:                      --</w:t>
      </w:r>
    </w:p>
    <w:p w:rsidR="00172C33" w:rsidRDefault="00172C33" w:rsidP="00172C33">
      <w:proofErr w:type="spellStart"/>
      <w:proofErr w:type="gramStart"/>
      <w:r>
        <w:t>connection.slave</w:t>
      </w:r>
      <w:proofErr w:type="spellEnd"/>
      <w:proofErr w:type="gramEnd"/>
      <w:r>
        <w:t>-type:                  --</w:t>
      </w:r>
    </w:p>
    <w:p w:rsidR="00172C33" w:rsidRDefault="00172C33" w:rsidP="00172C33">
      <w:proofErr w:type="spellStart"/>
      <w:proofErr w:type="gramStart"/>
      <w:r>
        <w:t>connection.autoconnect</w:t>
      </w:r>
      <w:proofErr w:type="spellEnd"/>
      <w:proofErr w:type="gramEnd"/>
      <w:r>
        <w:t>-slaves:          -1 (default)</w:t>
      </w:r>
    </w:p>
    <w:p w:rsidR="00172C33" w:rsidRDefault="00172C33" w:rsidP="00172C33">
      <w:proofErr w:type="spellStart"/>
      <w:proofErr w:type="gramStart"/>
      <w:r>
        <w:t>connection.secondaries</w:t>
      </w:r>
      <w:proofErr w:type="spellEnd"/>
      <w:proofErr w:type="gramEnd"/>
      <w:r>
        <w:t xml:space="preserve">:                 </w:t>
      </w:r>
    </w:p>
    <w:p w:rsidR="00172C33" w:rsidRDefault="00172C33" w:rsidP="00172C33">
      <w:proofErr w:type="spellStart"/>
      <w:proofErr w:type="gramStart"/>
      <w:r>
        <w:t>connection.gateway</w:t>
      </w:r>
      <w:proofErr w:type="spellEnd"/>
      <w:proofErr w:type="gramEnd"/>
      <w:r>
        <w:t>-ping-timeout:        0</w:t>
      </w:r>
    </w:p>
    <w:p w:rsidR="00172C33" w:rsidRDefault="00172C33" w:rsidP="00172C33">
      <w:proofErr w:type="spellStart"/>
      <w:proofErr w:type="gramStart"/>
      <w:r>
        <w:t>connection.metered</w:t>
      </w:r>
      <w:proofErr w:type="spellEnd"/>
      <w:proofErr w:type="gramEnd"/>
      <w:r>
        <w:t>:                     unknown</w:t>
      </w:r>
    </w:p>
    <w:p w:rsidR="00172C33" w:rsidRDefault="00172C33" w:rsidP="00172C33">
      <w:r>
        <w:t>802-3-</w:t>
      </w:r>
      <w:proofErr w:type="gramStart"/>
      <w:r>
        <w:t>ethernet.port</w:t>
      </w:r>
      <w:proofErr w:type="gramEnd"/>
      <w:r>
        <w:t>:                    --</w:t>
      </w:r>
    </w:p>
    <w:p w:rsidR="00172C33" w:rsidRDefault="00172C33" w:rsidP="00172C33">
      <w:r>
        <w:t>802-3-</w:t>
      </w:r>
      <w:proofErr w:type="gramStart"/>
      <w:r>
        <w:t>ethernet.speed</w:t>
      </w:r>
      <w:proofErr w:type="gramEnd"/>
      <w:r>
        <w:t>:                   0</w:t>
      </w:r>
    </w:p>
    <w:p w:rsidR="00172C33" w:rsidRDefault="00172C33" w:rsidP="00172C33">
      <w:r>
        <w:t>802-3-</w:t>
      </w:r>
      <w:proofErr w:type="gramStart"/>
      <w:r>
        <w:t>ethernet.duplex</w:t>
      </w:r>
      <w:proofErr w:type="gramEnd"/>
      <w:r>
        <w:t>:                  --</w:t>
      </w:r>
    </w:p>
    <w:p w:rsidR="00172C33" w:rsidRDefault="00172C33" w:rsidP="00172C33">
      <w:r>
        <w:t>802-3-</w:t>
      </w:r>
      <w:proofErr w:type="gramStart"/>
      <w:r>
        <w:t>ethernet.auto</w:t>
      </w:r>
      <w:proofErr w:type="gramEnd"/>
      <w:r>
        <w:t>-negotiate:          yes</w:t>
      </w:r>
    </w:p>
    <w:p w:rsidR="00172C33" w:rsidRDefault="00172C33" w:rsidP="00172C33">
      <w:r>
        <w:t>802-3-ethernet.mac-address:             --</w:t>
      </w:r>
    </w:p>
    <w:p w:rsidR="00172C33" w:rsidRDefault="00172C33" w:rsidP="00172C33">
      <w:r>
        <w:t>802-3-</w:t>
      </w:r>
      <w:proofErr w:type="gramStart"/>
      <w:r>
        <w:t>ethernet.cloned</w:t>
      </w:r>
      <w:proofErr w:type="gramEnd"/>
      <w:r>
        <w:t>-mac-address:      --</w:t>
      </w:r>
    </w:p>
    <w:p w:rsidR="00172C33" w:rsidRDefault="00172C33" w:rsidP="00172C33">
      <w:r>
        <w:t xml:space="preserve">802-3-ethernet.mac-address-blacklist:   </w:t>
      </w:r>
    </w:p>
    <w:p w:rsidR="00172C33" w:rsidRDefault="00172C33" w:rsidP="00172C33">
      <w:r>
        <w:t>802-3-ethernet.mtu:                     auto</w:t>
      </w:r>
    </w:p>
    <w:p w:rsidR="00172C33" w:rsidRDefault="00172C33" w:rsidP="00172C33">
      <w:r>
        <w:t>802-3-</w:t>
      </w:r>
      <w:proofErr w:type="gramStart"/>
      <w:r>
        <w:t>ethernet.s</w:t>
      </w:r>
      <w:proofErr w:type="gramEnd"/>
      <w:r>
        <w:t xml:space="preserve">390-subchannels:        </w:t>
      </w:r>
    </w:p>
    <w:p w:rsidR="00172C33" w:rsidRDefault="00172C33" w:rsidP="00172C33">
      <w:r>
        <w:t>802-3-</w:t>
      </w:r>
      <w:proofErr w:type="gramStart"/>
      <w:r>
        <w:t>ethernet.s</w:t>
      </w:r>
      <w:proofErr w:type="gramEnd"/>
      <w:r>
        <w:t>390-nettype:            --</w:t>
      </w:r>
    </w:p>
    <w:p w:rsidR="00172C33" w:rsidRDefault="00172C33" w:rsidP="00172C33">
      <w:r>
        <w:t>802-3-</w:t>
      </w:r>
      <w:proofErr w:type="gramStart"/>
      <w:r>
        <w:t>ethernet.s</w:t>
      </w:r>
      <w:proofErr w:type="gramEnd"/>
      <w:r>
        <w:t xml:space="preserve">390-options:            </w:t>
      </w:r>
    </w:p>
    <w:p w:rsidR="00172C33" w:rsidRDefault="00172C33" w:rsidP="00172C33">
      <w:r>
        <w:t>802-3-</w:t>
      </w:r>
      <w:proofErr w:type="gramStart"/>
      <w:r>
        <w:t>ethernet.wake</w:t>
      </w:r>
      <w:proofErr w:type="gramEnd"/>
      <w:r>
        <w:t>-on-lan:             1 (default)</w:t>
      </w:r>
    </w:p>
    <w:p w:rsidR="00172C33" w:rsidRDefault="00172C33" w:rsidP="00172C33">
      <w:r>
        <w:t>802-3-</w:t>
      </w:r>
      <w:proofErr w:type="gramStart"/>
      <w:r>
        <w:t>ethernet.wake</w:t>
      </w:r>
      <w:proofErr w:type="gramEnd"/>
      <w:r>
        <w:t>-on-lan-password:    --</w:t>
      </w:r>
    </w:p>
    <w:p w:rsidR="00172C33" w:rsidRDefault="00172C33" w:rsidP="00172C33">
      <w:r>
        <w:t>ipv4.method:                            manual</w:t>
      </w:r>
    </w:p>
    <w:p w:rsidR="00172C33" w:rsidRDefault="00172C33" w:rsidP="00172C33">
      <w:r>
        <w:t>ipv4.dns:                               192.168.105.1</w:t>
      </w:r>
    </w:p>
    <w:p w:rsidR="00172C33" w:rsidRDefault="00172C33" w:rsidP="00172C33">
      <w:r>
        <w:t xml:space="preserve">ipv4.dns-search:                        </w:t>
      </w:r>
    </w:p>
    <w:p w:rsidR="00172C33" w:rsidRDefault="00172C33" w:rsidP="00172C33">
      <w:r>
        <w:t>ipv4.addresses:                         192.168.105.72/24, 192.168.105.172/24</w:t>
      </w:r>
    </w:p>
    <w:p w:rsidR="00172C33" w:rsidRDefault="00172C33" w:rsidP="00172C33">
      <w:r>
        <w:t>ipv4.gateway:                           192.168.105.1</w:t>
      </w:r>
    </w:p>
    <w:p w:rsidR="00172C33" w:rsidRDefault="00172C33" w:rsidP="00172C33">
      <w:r>
        <w:t xml:space="preserve">ipv4.routes:                            </w:t>
      </w:r>
    </w:p>
    <w:p w:rsidR="00172C33" w:rsidRDefault="00172C33" w:rsidP="00172C33">
      <w:r>
        <w:t>ipv4.route-metric:                      -1</w:t>
      </w:r>
    </w:p>
    <w:p w:rsidR="00172C33" w:rsidRDefault="00172C33" w:rsidP="00172C33">
      <w:r>
        <w:t>ipv4.ignore-auto-routes:                no</w:t>
      </w:r>
    </w:p>
    <w:p w:rsidR="00172C33" w:rsidRDefault="00172C33" w:rsidP="00172C33">
      <w:r>
        <w:t>ipv4.ignore-auto-dns:                   no</w:t>
      </w:r>
    </w:p>
    <w:p w:rsidR="00172C33" w:rsidRDefault="00172C33" w:rsidP="00172C33">
      <w:r>
        <w:t>ipv4.dhcp-client-id:                    --</w:t>
      </w:r>
    </w:p>
    <w:p w:rsidR="00172C33" w:rsidRDefault="00172C33" w:rsidP="00172C33">
      <w:r>
        <w:t>ipv4.dhcp-send-hostname:                yes</w:t>
      </w:r>
    </w:p>
    <w:p w:rsidR="00172C33" w:rsidRDefault="00172C33" w:rsidP="00172C33">
      <w:r>
        <w:t>ipv4.dhcp-hostname:                     --</w:t>
      </w:r>
    </w:p>
    <w:p w:rsidR="00172C33" w:rsidRDefault="00172C33" w:rsidP="00172C33">
      <w:r>
        <w:t>ipv4.never-default:                     no</w:t>
      </w:r>
    </w:p>
    <w:p w:rsidR="00172C33" w:rsidRDefault="00172C33" w:rsidP="00172C33">
      <w:r>
        <w:t>ipv4.may-fail:                          yes</w:t>
      </w:r>
    </w:p>
    <w:p w:rsidR="00172C33" w:rsidRDefault="00172C33" w:rsidP="00172C33">
      <w:r>
        <w:t>ipv6.method:                            auto</w:t>
      </w:r>
    </w:p>
    <w:p w:rsidR="00172C33" w:rsidRDefault="00172C33" w:rsidP="00172C33">
      <w:r>
        <w:lastRenderedPageBreak/>
        <w:t xml:space="preserve">ipv6.dns:                               </w:t>
      </w:r>
    </w:p>
    <w:p w:rsidR="00172C33" w:rsidRDefault="00172C33" w:rsidP="00172C33">
      <w:r>
        <w:t xml:space="preserve">ipv6.dns-search:                        </w:t>
      </w:r>
    </w:p>
    <w:p w:rsidR="00172C33" w:rsidRDefault="00172C33" w:rsidP="00172C33">
      <w:r>
        <w:t xml:space="preserve">ipv6.addresses:                         </w:t>
      </w:r>
    </w:p>
    <w:p w:rsidR="00172C33" w:rsidRDefault="00172C33" w:rsidP="00172C33">
      <w:r>
        <w:t>ipv6.gateway:                           --</w:t>
      </w:r>
    </w:p>
    <w:p w:rsidR="00172C33" w:rsidRDefault="00172C33" w:rsidP="00172C33">
      <w:r>
        <w:t xml:space="preserve">ipv6.routes:                            </w:t>
      </w:r>
    </w:p>
    <w:p w:rsidR="00172C33" w:rsidRDefault="00172C33" w:rsidP="00172C33">
      <w:r>
        <w:t>ipv6.route-metric:                      -1</w:t>
      </w:r>
    </w:p>
    <w:p w:rsidR="00172C33" w:rsidRDefault="00172C33" w:rsidP="00172C33">
      <w:r>
        <w:t>ipv6.ignore-auto-routes:                no</w:t>
      </w:r>
    </w:p>
    <w:p w:rsidR="00172C33" w:rsidRDefault="00172C33" w:rsidP="00172C33">
      <w:r>
        <w:t>ipv6.ignore-auto-dns:                   no</w:t>
      </w:r>
    </w:p>
    <w:p w:rsidR="00172C33" w:rsidRDefault="00172C33" w:rsidP="00172C33">
      <w:r>
        <w:t>ipv6.never-default:                     no</w:t>
      </w:r>
    </w:p>
    <w:p w:rsidR="00172C33" w:rsidRDefault="00172C33" w:rsidP="00172C33">
      <w:r>
        <w:t>ipv6.may-fail:                          yes</w:t>
      </w:r>
    </w:p>
    <w:p w:rsidR="00172C33" w:rsidRDefault="00172C33" w:rsidP="00172C33">
      <w:r>
        <w:t>ipv6.ip6-privacy:                       -1 (unknown)</w:t>
      </w:r>
    </w:p>
    <w:p w:rsidR="00172C33" w:rsidRDefault="00172C33" w:rsidP="00172C33">
      <w:r>
        <w:t>ipv6.dhcp-send-hostname:                yes</w:t>
      </w:r>
    </w:p>
    <w:p w:rsidR="00172C33" w:rsidRDefault="00172C33" w:rsidP="00172C33">
      <w:r>
        <w:t>ipv6.dhcp-hostname:                     --</w:t>
      </w:r>
    </w:p>
    <w:p w:rsidR="00172C33" w:rsidRDefault="00172C33" w:rsidP="00172C33">
      <w:r>
        <w:t>GENERAL.NAME:                           eth0</w:t>
      </w:r>
    </w:p>
    <w:p w:rsidR="00172C33" w:rsidRDefault="00172C33" w:rsidP="00172C33">
      <w:r>
        <w:t>GENERAL.UUID:                           d4e060e6-14e8-46f1-9e58-d22a5e288838</w:t>
      </w:r>
    </w:p>
    <w:p w:rsidR="00172C33" w:rsidRDefault="00172C33" w:rsidP="00172C33">
      <w:r>
        <w:t>GENERAL.DEVICES:                        eno16780032</w:t>
      </w:r>
    </w:p>
    <w:p w:rsidR="00172C33" w:rsidRDefault="00172C33" w:rsidP="00172C33">
      <w:r>
        <w:t>GENERAL.STATE:                          activated</w:t>
      </w:r>
    </w:p>
    <w:p w:rsidR="00172C33" w:rsidRDefault="00172C33" w:rsidP="00172C33">
      <w:r>
        <w:t>GENERAL.DEFAULT:                        yes</w:t>
      </w:r>
    </w:p>
    <w:p w:rsidR="00172C33" w:rsidRDefault="00172C33" w:rsidP="00172C33">
      <w:r>
        <w:t>GENERAL.DEFAULT6:                       no</w:t>
      </w:r>
    </w:p>
    <w:p w:rsidR="00172C33" w:rsidRDefault="00172C33" w:rsidP="00172C33">
      <w:r>
        <w:t>GENERAL.VPN:                            no</w:t>
      </w:r>
    </w:p>
    <w:p w:rsidR="00172C33" w:rsidRDefault="00172C33" w:rsidP="00172C33">
      <w:r>
        <w:t>GENERAL.ZONE:                           --</w:t>
      </w:r>
    </w:p>
    <w:p w:rsidR="00172C33" w:rsidRDefault="00172C33" w:rsidP="00172C33">
      <w:r>
        <w:t>GENERAL.DBUS-PATH:                      /org/</w:t>
      </w:r>
      <w:proofErr w:type="spellStart"/>
      <w:r>
        <w:t>freedesktop</w:t>
      </w:r>
      <w:proofErr w:type="spellEnd"/>
      <w:r>
        <w:t>/</w:t>
      </w:r>
      <w:proofErr w:type="spellStart"/>
      <w:r>
        <w:t>NetworkManager</w:t>
      </w:r>
      <w:proofErr w:type="spellEnd"/>
      <w:r>
        <w:t>/</w:t>
      </w:r>
      <w:proofErr w:type="spellStart"/>
      <w:r>
        <w:t>ActiveConnection</w:t>
      </w:r>
      <w:proofErr w:type="spellEnd"/>
      <w:r>
        <w:t>/2</w:t>
      </w:r>
    </w:p>
    <w:p w:rsidR="00172C33" w:rsidRDefault="00172C33" w:rsidP="00172C33">
      <w:r>
        <w:t>GENERAL.CON-PATH:                       /org/</w:t>
      </w:r>
      <w:proofErr w:type="spellStart"/>
      <w:r>
        <w:t>freedesktop</w:t>
      </w:r>
      <w:proofErr w:type="spellEnd"/>
      <w:r>
        <w:t>/</w:t>
      </w:r>
      <w:proofErr w:type="spellStart"/>
      <w:r>
        <w:t>NetworkManager</w:t>
      </w:r>
      <w:proofErr w:type="spellEnd"/>
      <w:r>
        <w:t>/Settings/0</w:t>
      </w:r>
    </w:p>
    <w:p w:rsidR="00172C33" w:rsidRDefault="00172C33" w:rsidP="00172C33">
      <w:r>
        <w:t>GENERAL.SPEC-OBJECT:                    /</w:t>
      </w:r>
    </w:p>
    <w:p w:rsidR="00172C33" w:rsidRDefault="00172C33" w:rsidP="00172C33">
      <w:r>
        <w:t>GENERAL.MASTER-PATH:                    --</w:t>
      </w:r>
    </w:p>
    <w:p w:rsidR="00172C33" w:rsidRDefault="00172C33" w:rsidP="00172C33">
      <w:r>
        <w:t>IP4.ADDRESS[1]:                         192.168.105.72/24</w:t>
      </w:r>
    </w:p>
    <w:p w:rsidR="00172C33" w:rsidRDefault="00172C33" w:rsidP="00172C33">
      <w:r>
        <w:t>IP4.ADDRESS[2]:                         192.168.105.172/24</w:t>
      </w:r>
    </w:p>
    <w:p w:rsidR="00172C33" w:rsidRDefault="00172C33" w:rsidP="00172C33">
      <w:r>
        <w:t>IP4.GATEWAY:                            192.168.105.1</w:t>
      </w:r>
    </w:p>
    <w:p w:rsidR="00172C33" w:rsidRDefault="00172C33" w:rsidP="00172C33">
      <w:proofErr w:type="gramStart"/>
      <w:r>
        <w:t>IP4.DNS[</w:t>
      </w:r>
      <w:proofErr w:type="gramEnd"/>
      <w:r>
        <w:t>1]:                             192.168.105.1</w:t>
      </w:r>
    </w:p>
    <w:p w:rsidR="00172C33" w:rsidRDefault="00172C33" w:rsidP="00172C33">
      <w:r>
        <w:t>IP6.ADDRESS[1]:                         fe80::250:56</w:t>
      </w:r>
      <w:proofErr w:type="gramStart"/>
      <w:r>
        <w:t>ff:feab</w:t>
      </w:r>
      <w:proofErr w:type="gramEnd"/>
      <w:r>
        <w:t>:2d3b/64</w:t>
      </w:r>
    </w:p>
    <w:p w:rsidR="00172C33" w:rsidRDefault="00172C33" w:rsidP="00172C33">
      <w:r>
        <w:t xml:space="preserve">IP6.GATEWAY:                            </w:t>
      </w:r>
    </w:p>
    <w:p w:rsidR="00172C33" w:rsidRDefault="00172C33" w:rsidP="001105EC"/>
    <w:p w:rsidR="00642FF0" w:rsidRDefault="00172C33" w:rsidP="00172C33">
      <w:pPr>
        <w:pStyle w:val="Heading1"/>
        <w:ind w:left="210" w:right="210"/>
      </w:pPr>
      <w:bookmarkStart w:id="5" w:name="_Toc455993121"/>
      <w:r>
        <w:rPr>
          <w:rFonts w:hint="eastAsia"/>
        </w:rPr>
        <w:t>6</w:t>
      </w:r>
      <w:r>
        <w:rPr>
          <w:rFonts w:hint="eastAsia"/>
        </w:rPr>
        <w:t>，查看网络设备状态</w:t>
      </w:r>
      <w:bookmarkEnd w:id="5"/>
    </w:p>
    <w:p w:rsidR="00172C33" w:rsidRPr="00172C33" w:rsidRDefault="00172C33" w:rsidP="00172C33">
      <w:r w:rsidRPr="00172C33">
        <w:t xml:space="preserve"># </w:t>
      </w:r>
      <w:proofErr w:type="spellStart"/>
      <w:r w:rsidRPr="00172C33">
        <w:t>nmcli</w:t>
      </w:r>
      <w:proofErr w:type="spellEnd"/>
      <w:r w:rsidRPr="00172C33">
        <w:t xml:space="preserve"> device status</w:t>
      </w:r>
    </w:p>
    <w:p w:rsidR="00172C33" w:rsidRDefault="00172C33" w:rsidP="001105EC">
      <w:r>
        <w:rPr>
          <w:noProof/>
        </w:rPr>
        <w:drawing>
          <wp:inline distT="0" distB="0" distL="0" distR="0" wp14:anchorId="59C66394" wp14:editId="0B91A95D">
            <wp:extent cx="34861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33" w:rsidRDefault="00172C33" w:rsidP="00172C33">
      <w:pPr>
        <w:pStyle w:val="Heading1"/>
        <w:ind w:left="210" w:right="210"/>
      </w:pPr>
      <w:bookmarkStart w:id="6" w:name="_Toc455993122"/>
      <w:r>
        <w:rPr>
          <w:rFonts w:hint="eastAsia"/>
        </w:rPr>
        <w:t>7</w:t>
      </w:r>
      <w:r>
        <w:rPr>
          <w:rFonts w:hint="eastAsia"/>
        </w:rPr>
        <w:t>，使用“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”创建新的连接</w:t>
      </w:r>
      <w:bookmarkEnd w:id="6"/>
    </w:p>
    <w:p w:rsidR="00172C33" w:rsidRDefault="00172C33" w:rsidP="00172C33">
      <w:r>
        <w:rPr>
          <w:rFonts w:hint="eastAsia"/>
        </w:rPr>
        <w:t>#</w:t>
      </w:r>
      <w:proofErr w:type="spellStart"/>
      <w:r w:rsidRPr="00172C33">
        <w:t>nmcli</w:t>
      </w:r>
      <w:proofErr w:type="spellEnd"/>
      <w:r w:rsidRPr="00172C33">
        <w:t xml:space="preserve"> connection add con-name "</w:t>
      </w:r>
      <w:proofErr w:type="spellStart"/>
      <w:r w:rsidRPr="00172C33">
        <w:t>dhcp</w:t>
      </w:r>
      <w:proofErr w:type="spellEnd"/>
      <w:r w:rsidRPr="00172C33">
        <w:t xml:space="preserve">" type </w:t>
      </w:r>
      <w:proofErr w:type="spellStart"/>
      <w:r w:rsidRPr="00172C33">
        <w:t>ethernet</w:t>
      </w:r>
      <w:proofErr w:type="spellEnd"/>
      <w:r w:rsidRPr="00172C33">
        <w:t xml:space="preserve"> </w:t>
      </w:r>
      <w:proofErr w:type="spellStart"/>
      <w:r w:rsidRPr="00172C33">
        <w:t>ifname</w:t>
      </w:r>
      <w:proofErr w:type="spellEnd"/>
      <w:r w:rsidRPr="00172C33">
        <w:t xml:space="preserve"> eno16780032</w:t>
      </w:r>
    </w:p>
    <w:p w:rsidR="0047533E" w:rsidRPr="00172C33" w:rsidRDefault="0047533E" w:rsidP="00172C33">
      <w:r>
        <w:rPr>
          <w:rFonts w:hint="eastAsia"/>
        </w:rPr>
        <w:lastRenderedPageBreak/>
        <w:t>这条命令中，</w:t>
      </w:r>
      <w:r>
        <w:rPr>
          <w:rFonts w:hint="eastAsia"/>
        </w:rPr>
        <w:t>connection</w:t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代表添加新的连接，</w:t>
      </w:r>
      <w:r>
        <w:rPr>
          <w:rFonts w:hint="eastAsia"/>
        </w:rPr>
        <w:t>con</w:t>
      </w:r>
      <w:r>
        <w:t>-name</w:t>
      </w:r>
      <w:r>
        <w:rPr>
          <w:rFonts w:hint="eastAsia"/>
        </w:rPr>
        <w:t>代表连接名，</w:t>
      </w:r>
      <w:r>
        <w:rPr>
          <w:rFonts w:hint="eastAsia"/>
        </w:rPr>
        <w:t>type-</w:t>
      </w:r>
      <w:r>
        <w:rPr>
          <w:rFonts w:hint="eastAsia"/>
        </w:rPr>
        <w:t>设备类型，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ifname</w:t>
      </w:r>
      <w:proofErr w:type="spellEnd"/>
      <w:r>
        <w:t xml:space="preserve"> – </w:t>
      </w:r>
      <w:r>
        <w:rPr>
          <w:rFonts w:hint="eastAsia"/>
        </w:rPr>
        <w:t>接口名，这个命令会使用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协议添加连接。</w:t>
      </w:r>
    </w:p>
    <w:p w:rsidR="00172C33" w:rsidRDefault="00172C33" w:rsidP="00172C33">
      <w:r>
        <w:rPr>
          <w:noProof/>
        </w:rPr>
        <w:drawing>
          <wp:inline distT="0" distB="0" distL="0" distR="0" wp14:anchorId="473240EF" wp14:editId="68A9A241">
            <wp:extent cx="54959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33" w:rsidRDefault="00172C33" w:rsidP="00172C33"/>
    <w:p w:rsidR="00172C33" w:rsidRDefault="00172C33" w:rsidP="00172C33">
      <w:r>
        <w:rPr>
          <w:rFonts w:hint="eastAsia"/>
        </w:rPr>
        <w:t>查看一下，可以看到现在已经存在了。</w:t>
      </w:r>
    </w:p>
    <w:p w:rsidR="00172C33" w:rsidRDefault="00172C33" w:rsidP="00172C33">
      <w:r>
        <w:rPr>
          <w:noProof/>
        </w:rPr>
        <w:drawing>
          <wp:inline distT="0" distB="0" distL="0" distR="0" wp14:anchorId="437D15E9" wp14:editId="13CC51C6">
            <wp:extent cx="521970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33" w:rsidRDefault="00172C33" w:rsidP="00172C33">
      <w:r>
        <w:rPr>
          <w:rFonts w:hint="eastAsia"/>
        </w:rPr>
        <w:t>并且，</w:t>
      </w:r>
      <w:r w:rsidRPr="00172C33">
        <w:t>/</w:t>
      </w:r>
      <w:proofErr w:type="spellStart"/>
      <w:r w:rsidRPr="00172C33">
        <w:t>etc</w:t>
      </w:r>
      <w:proofErr w:type="spellEnd"/>
      <w:r w:rsidRPr="00172C33">
        <w:t>/</w:t>
      </w:r>
      <w:proofErr w:type="spellStart"/>
      <w:r w:rsidRPr="00172C33">
        <w:t>sysconfig</w:t>
      </w:r>
      <w:proofErr w:type="spellEnd"/>
      <w:r w:rsidRPr="00172C33">
        <w:t>/network-scripts/</w:t>
      </w:r>
      <w:proofErr w:type="spellStart"/>
      <w:r w:rsidRPr="00172C33">
        <w:t>ifcfg-dhcp</w:t>
      </w:r>
      <w:proofErr w:type="spellEnd"/>
      <w:r>
        <w:t xml:space="preserve"> </w:t>
      </w:r>
      <w:r>
        <w:rPr>
          <w:rFonts w:hint="eastAsia"/>
        </w:rPr>
        <w:t>也已经自动生成了。</w:t>
      </w:r>
    </w:p>
    <w:p w:rsidR="00172C33" w:rsidRDefault="00172C33" w:rsidP="00172C33">
      <w:r>
        <w:rPr>
          <w:noProof/>
        </w:rPr>
        <w:drawing>
          <wp:inline distT="0" distB="0" distL="0" distR="0" wp14:anchorId="48CEFE7F" wp14:editId="6836821B">
            <wp:extent cx="533400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92" w:rsidRDefault="00F07B92" w:rsidP="00F07B92">
      <w:pPr>
        <w:pStyle w:val="Heading1"/>
        <w:ind w:left="210" w:right="210"/>
      </w:pPr>
      <w:bookmarkStart w:id="7" w:name="_Toc455993123"/>
      <w:bookmarkStart w:id="8" w:name="_GoBack"/>
      <w:bookmarkEnd w:id="8"/>
      <w:r>
        <w:rPr>
          <w:rFonts w:hint="eastAsia"/>
        </w:rPr>
        <w:t>8</w:t>
      </w:r>
      <w:r>
        <w:rPr>
          <w:rFonts w:hint="eastAsia"/>
        </w:rPr>
        <w:t>，不使用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分配</w:t>
      </w:r>
      <w:r>
        <w:rPr>
          <w:rFonts w:hint="eastAsia"/>
        </w:rPr>
        <w:t>IP</w:t>
      </w:r>
      <w:r>
        <w:rPr>
          <w:rFonts w:hint="eastAsia"/>
        </w:rPr>
        <w:t>，使用“</w:t>
      </w:r>
      <w:r>
        <w:rPr>
          <w:rFonts w:hint="eastAsia"/>
        </w:rPr>
        <w:t>static</w:t>
      </w:r>
      <w:r>
        <w:rPr>
          <w:rFonts w:hint="eastAsia"/>
        </w:rPr>
        <w:t>”添加地址</w:t>
      </w:r>
      <w:bookmarkEnd w:id="7"/>
    </w:p>
    <w:p w:rsidR="00F07B92" w:rsidRDefault="00F07B92" w:rsidP="00172C33"/>
    <w:p w:rsidR="00F07B92" w:rsidRDefault="00F07B92" w:rsidP="00172C33">
      <w:r w:rsidRPr="00F07B92">
        <w:t xml:space="preserve"># </w:t>
      </w:r>
      <w:proofErr w:type="spellStart"/>
      <w:r w:rsidRPr="00F07B92">
        <w:t>nmcli</w:t>
      </w:r>
      <w:proofErr w:type="spellEnd"/>
      <w:r w:rsidRPr="00F07B92">
        <w:t xml:space="preserve"> connection add con-name "static" </w:t>
      </w:r>
      <w:proofErr w:type="spellStart"/>
      <w:r w:rsidRPr="00F07B92">
        <w:t>ifname</w:t>
      </w:r>
      <w:proofErr w:type="spellEnd"/>
      <w:r w:rsidRPr="00F07B92">
        <w:t xml:space="preserve"> eno16780032 </w:t>
      </w:r>
      <w:proofErr w:type="spellStart"/>
      <w:r w:rsidRPr="00F07B92">
        <w:t>autoconnect</w:t>
      </w:r>
      <w:proofErr w:type="spellEnd"/>
      <w:r w:rsidRPr="00F07B92">
        <w:t xml:space="preserve"> no type </w:t>
      </w:r>
      <w:proofErr w:type="spellStart"/>
      <w:r w:rsidRPr="00F07B92">
        <w:t>ethernet</w:t>
      </w:r>
      <w:proofErr w:type="spellEnd"/>
      <w:r w:rsidRPr="00F07B92">
        <w:t xml:space="preserve"> ip4 192.168.105.227 gw4 192.168.105.1</w:t>
      </w:r>
    </w:p>
    <w:p w:rsidR="00F07B92" w:rsidRDefault="00F07B92" w:rsidP="00172C33">
      <w:r>
        <w:rPr>
          <w:rFonts w:hint="eastAsia"/>
        </w:rPr>
        <w:t>在输入这些命令的时候，出了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地址这种我们自己定义的内容外，其他的都是可以在输入一部分之后按</w:t>
      </w:r>
      <w:r>
        <w:rPr>
          <w:rFonts w:hint="eastAsia"/>
        </w:rPr>
        <w:t>tab</w:t>
      </w:r>
      <w:r>
        <w:rPr>
          <w:rFonts w:hint="eastAsia"/>
        </w:rPr>
        <w:t>自定补全的，这点不同于</w:t>
      </w:r>
      <w:r>
        <w:rPr>
          <w:rFonts w:hint="eastAsia"/>
        </w:rPr>
        <w:t>rhel</w:t>
      </w:r>
      <w:r>
        <w:t>7</w:t>
      </w:r>
      <w:r>
        <w:rPr>
          <w:rFonts w:hint="eastAsia"/>
        </w:rPr>
        <w:t>之前的系统版本。</w:t>
      </w:r>
    </w:p>
    <w:p w:rsidR="005E7039" w:rsidRPr="00172C33" w:rsidRDefault="005E7039" w:rsidP="00172C33"/>
    <w:sectPr w:rsidR="005E7039" w:rsidRPr="00172C33" w:rsidSect="00643922">
      <w:headerReference w:type="default" r:id="rId18"/>
      <w:footerReference w:type="default" r:id="rId19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115" w:rsidRDefault="00CF4115" w:rsidP="009F5A79">
      <w:r>
        <w:separator/>
      </w:r>
    </w:p>
  </w:endnote>
  <w:endnote w:type="continuationSeparator" w:id="0">
    <w:p w:rsidR="00CF4115" w:rsidRDefault="00CF4115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7152EC">
      <w:tc>
        <w:tcPr>
          <w:tcW w:w="4500" w:type="pct"/>
          <w:tcBorders>
            <w:top w:val="single" w:sz="4" w:space="0" w:color="000000" w:themeColor="text1"/>
          </w:tcBorders>
        </w:tcPr>
        <w:p w:rsidR="007152EC" w:rsidRDefault="00CF4115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152EC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7152EC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7152EC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7152EC" w:rsidRPr="003A396A">
            <w:t xml:space="preserve"> | </w:t>
          </w:r>
          <w:fldSimple w:instr=" STYLEREF  &quot;1&quot;  ">
            <w:r w:rsidR="00AA5F62">
              <w:rPr>
                <w:rFonts w:hint="eastAsia"/>
                <w:noProof/>
              </w:rPr>
              <w:t>8</w:t>
            </w:r>
            <w:r w:rsidR="00AA5F62">
              <w:rPr>
                <w:rFonts w:hint="eastAsia"/>
                <w:noProof/>
              </w:rPr>
              <w:t>，不使用</w:t>
            </w:r>
            <w:r w:rsidR="00AA5F62">
              <w:rPr>
                <w:rFonts w:hint="eastAsia"/>
                <w:noProof/>
              </w:rPr>
              <w:t>dhcp</w:t>
            </w:r>
            <w:r w:rsidR="00AA5F62">
              <w:rPr>
                <w:rFonts w:hint="eastAsia"/>
                <w:noProof/>
              </w:rPr>
              <w:t>分配</w:t>
            </w:r>
            <w:r w:rsidR="00AA5F62">
              <w:rPr>
                <w:rFonts w:hint="eastAsia"/>
                <w:noProof/>
              </w:rPr>
              <w:t>IP</w:t>
            </w:r>
            <w:r w:rsidR="00AA5F62">
              <w:rPr>
                <w:rFonts w:hint="eastAsia"/>
                <w:noProof/>
              </w:rPr>
              <w:t>，使用“</w:t>
            </w:r>
            <w:r w:rsidR="00AA5F62">
              <w:rPr>
                <w:rFonts w:hint="eastAsia"/>
                <w:noProof/>
              </w:rPr>
              <w:t>static</w:t>
            </w:r>
            <w:r w:rsidR="00AA5F62">
              <w:rPr>
                <w:rFonts w:hint="eastAsia"/>
                <w:noProof/>
              </w:rPr>
              <w:t>”添加地址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52EC" w:rsidRDefault="007152EC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AA5F62" w:rsidRPr="00AA5F62">
            <w:rPr>
              <w:noProof/>
              <w:color w:val="FFFFFF" w:themeColor="background1"/>
              <w:lang w:val="zh-CN"/>
            </w:rPr>
            <w:t>5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7152EC" w:rsidRDefault="00715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115" w:rsidRDefault="00CF4115" w:rsidP="009F5A79">
      <w:r>
        <w:separator/>
      </w:r>
    </w:p>
  </w:footnote>
  <w:footnote w:type="continuationSeparator" w:id="0">
    <w:p w:rsidR="00CF4115" w:rsidRDefault="00CF4115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2EC" w:rsidRDefault="007152EC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E517E"/>
    <w:multiLevelType w:val="hybridMultilevel"/>
    <w:tmpl w:val="9A88E20A"/>
    <w:lvl w:ilvl="0" w:tplc="86EA33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1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2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4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5" w15:restartNumberingAfterBreak="0">
    <w:nsid w:val="7FDB48C2"/>
    <w:multiLevelType w:val="hybridMultilevel"/>
    <w:tmpl w:val="CBA2A8BC"/>
    <w:lvl w:ilvl="0" w:tplc="A2F06E38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6"/>
  </w:num>
  <w:num w:numId="7">
    <w:abstractNumId w:val="12"/>
  </w:num>
  <w:num w:numId="8">
    <w:abstractNumId w:val="4"/>
  </w:num>
  <w:num w:numId="9">
    <w:abstractNumId w:val="38"/>
  </w:num>
  <w:num w:numId="10">
    <w:abstractNumId w:val="44"/>
  </w:num>
  <w:num w:numId="11">
    <w:abstractNumId w:val="5"/>
  </w:num>
  <w:num w:numId="12">
    <w:abstractNumId w:val="37"/>
  </w:num>
  <w:num w:numId="13">
    <w:abstractNumId w:val="34"/>
  </w:num>
  <w:num w:numId="14">
    <w:abstractNumId w:val="10"/>
  </w:num>
  <w:num w:numId="15">
    <w:abstractNumId w:val="30"/>
  </w:num>
  <w:num w:numId="16">
    <w:abstractNumId w:val="6"/>
  </w:num>
  <w:num w:numId="17">
    <w:abstractNumId w:val="2"/>
  </w:num>
  <w:num w:numId="18">
    <w:abstractNumId w:val="0"/>
  </w:num>
  <w:num w:numId="19">
    <w:abstractNumId w:val="35"/>
  </w:num>
  <w:num w:numId="20">
    <w:abstractNumId w:val="3"/>
  </w:num>
  <w:num w:numId="21">
    <w:abstractNumId w:val="22"/>
  </w:num>
  <w:num w:numId="22">
    <w:abstractNumId w:val="39"/>
  </w:num>
  <w:num w:numId="23">
    <w:abstractNumId w:val="21"/>
  </w:num>
  <w:num w:numId="24">
    <w:abstractNumId w:val="40"/>
  </w:num>
  <w:num w:numId="25">
    <w:abstractNumId w:val="19"/>
  </w:num>
  <w:num w:numId="26">
    <w:abstractNumId w:val="43"/>
  </w:num>
  <w:num w:numId="27">
    <w:abstractNumId w:val="33"/>
  </w:num>
  <w:num w:numId="28">
    <w:abstractNumId w:val="13"/>
  </w:num>
  <w:num w:numId="29">
    <w:abstractNumId w:val="32"/>
  </w:num>
  <w:num w:numId="30">
    <w:abstractNumId w:val="42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9"/>
  </w:num>
  <w:num w:numId="42">
    <w:abstractNumId w:val="41"/>
  </w:num>
  <w:num w:numId="43">
    <w:abstractNumId w:val="26"/>
  </w:num>
  <w:num w:numId="44">
    <w:abstractNumId w:val="31"/>
  </w:num>
  <w:num w:numId="45">
    <w:abstractNumId w:val="28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94A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05EC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475A"/>
    <w:rsid w:val="00165D70"/>
    <w:rsid w:val="0016633B"/>
    <w:rsid w:val="00172C33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523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5E72"/>
    <w:rsid w:val="00396A3A"/>
    <w:rsid w:val="003A0A16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47CDC"/>
    <w:rsid w:val="0045238A"/>
    <w:rsid w:val="00456C15"/>
    <w:rsid w:val="0045710D"/>
    <w:rsid w:val="00460525"/>
    <w:rsid w:val="00461482"/>
    <w:rsid w:val="00463D21"/>
    <w:rsid w:val="0046544E"/>
    <w:rsid w:val="00470899"/>
    <w:rsid w:val="0047533E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35039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23F2"/>
    <w:rsid w:val="0058447B"/>
    <w:rsid w:val="0058589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364E"/>
    <w:rsid w:val="005E6054"/>
    <w:rsid w:val="005E6EF4"/>
    <w:rsid w:val="005E7039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2FF0"/>
    <w:rsid w:val="00643922"/>
    <w:rsid w:val="006471B7"/>
    <w:rsid w:val="0065085D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01D7"/>
    <w:rsid w:val="00712392"/>
    <w:rsid w:val="00713455"/>
    <w:rsid w:val="007152EC"/>
    <w:rsid w:val="00716478"/>
    <w:rsid w:val="0071756A"/>
    <w:rsid w:val="00721522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A3B00"/>
    <w:rsid w:val="007B21EB"/>
    <w:rsid w:val="007B700D"/>
    <w:rsid w:val="007C0C75"/>
    <w:rsid w:val="007C452C"/>
    <w:rsid w:val="007D1C75"/>
    <w:rsid w:val="007D3014"/>
    <w:rsid w:val="007D3FB1"/>
    <w:rsid w:val="007D4029"/>
    <w:rsid w:val="007E1AE9"/>
    <w:rsid w:val="007E1E03"/>
    <w:rsid w:val="007F20C1"/>
    <w:rsid w:val="007F28D0"/>
    <w:rsid w:val="007F560E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3C4C"/>
    <w:rsid w:val="0088770C"/>
    <w:rsid w:val="00892ACA"/>
    <w:rsid w:val="00893733"/>
    <w:rsid w:val="008938A3"/>
    <w:rsid w:val="0089775D"/>
    <w:rsid w:val="008A0C47"/>
    <w:rsid w:val="008A385F"/>
    <w:rsid w:val="008A4CC3"/>
    <w:rsid w:val="008A5FD1"/>
    <w:rsid w:val="008A7D87"/>
    <w:rsid w:val="008B3EAD"/>
    <w:rsid w:val="008B5388"/>
    <w:rsid w:val="008B5A10"/>
    <w:rsid w:val="008C1049"/>
    <w:rsid w:val="008C2A74"/>
    <w:rsid w:val="008C4918"/>
    <w:rsid w:val="008C6A32"/>
    <w:rsid w:val="008D0B1A"/>
    <w:rsid w:val="008D1EED"/>
    <w:rsid w:val="008D6D2D"/>
    <w:rsid w:val="008E6941"/>
    <w:rsid w:val="009023D3"/>
    <w:rsid w:val="0090460D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60320"/>
    <w:rsid w:val="00963D54"/>
    <w:rsid w:val="009643A9"/>
    <w:rsid w:val="009709B6"/>
    <w:rsid w:val="009746A6"/>
    <w:rsid w:val="009820BA"/>
    <w:rsid w:val="00982662"/>
    <w:rsid w:val="00983C0B"/>
    <w:rsid w:val="0098514E"/>
    <w:rsid w:val="00985D81"/>
    <w:rsid w:val="00996AD2"/>
    <w:rsid w:val="009A4ED1"/>
    <w:rsid w:val="009A6A0E"/>
    <w:rsid w:val="009B1C17"/>
    <w:rsid w:val="009B645C"/>
    <w:rsid w:val="009C3AD9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5F62"/>
    <w:rsid w:val="00AA74F0"/>
    <w:rsid w:val="00AB2073"/>
    <w:rsid w:val="00AB5591"/>
    <w:rsid w:val="00AC3A30"/>
    <w:rsid w:val="00AC51C8"/>
    <w:rsid w:val="00AD0449"/>
    <w:rsid w:val="00AD4011"/>
    <w:rsid w:val="00AE15EE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2E23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0653"/>
    <w:rsid w:val="00BE2363"/>
    <w:rsid w:val="00BE5807"/>
    <w:rsid w:val="00BF007D"/>
    <w:rsid w:val="00BF05F1"/>
    <w:rsid w:val="00BF66E0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43EA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188E"/>
    <w:rsid w:val="00CD22F7"/>
    <w:rsid w:val="00CD6227"/>
    <w:rsid w:val="00CE1CA5"/>
    <w:rsid w:val="00CE2016"/>
    <w:rsid w:val="00CE5835"/>
    <w:rsid w:val="00CF4115"/>
    <w:rsid w:val="00CF613F"/>
    <w:rsid w:val="00CF7F96"/>
    <w:rsid w:val="00D049DD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DF294F"/>
    <w:rsid w:val="00E017D1"/>
    <w:rsid w:val="00E139BA"/>
    <w:rsid w:val="00E14C9D"/>
    <w:rsid w:val="00E1776A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342"/>
    <w:rsid w:val="00F02455"/>
    <w:rsid w:val="00F03154"/>
    <w:rsid w:val="00F07B92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2A2"/>
    <w:rsid w:val="00FC179B"/>
    <w:rsid w:val="00FC3E70"/>
    <w:rsid w:val="00FC575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855C3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38CEA4-8EF0-4461-8C60-30B14231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2327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lastModifiedBy>Alvin Wan</cp:lastModifiedBy>
  <cp:revision>62</cp:revision>
  <cp:lastPrinted>2016-05-16T09:03:00Z</cp:lastPrinted>
  <dcterms:created xsi:type="dcterms:W3CDTF">2016-03-29T10:56:00Z</dcterms:created>
  <dcterms:modified xsi:type="dcterms:W3CDTF">2016-07-11T01:36:00Z</dcterms:modified>
</cp:coreProperties>
</file>