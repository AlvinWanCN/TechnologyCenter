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8D3C1" w14:textId="48757886" w:rsidR="003606F7" w:rsidRDefault="003606F7">
      <w:r>
        <w:rPr>
          <w:noProof/>
        </w:rPr>
        <w:drawing>
          <wp:inline distT="0" distB="0" distL="0" distR="0" wp14:anchorId="03B75081" wp14:editId="2A98260D">
            <wp:extent cx="4942857" cy="198095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84CB" w14:textId="62054AC4" w:rsidR="00524B02" w:rsidRDefault="00524B02">
      <w:r>
        <w:rPr>
          <w:noProof/>
        </w:rPr>
        <w:drawing>
          <wp:inline distT="0" distB="0" distL="0" distR="0" wp14:anchorId="71C91CFE" wp14:editId="4B6A2818">
            <wp:extent cx="4552381" cy="275238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290F" w14:textId="6382ED95" w:rsidR="003E250B" w:rsidRDefault="003E250B">
      <w:r>
        <w:rPr>
          <w:noProof/>
        </w:rPr>
        <w:drawing>
          <wp:inline distT="0" distB="0" distL="0" distR="0" wp14:anchorId="30E159DA" wp14:editId="5040C92D">
            <wp:extent cx="4780952" cy="35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E96C" w14:textId="1340B2AE" w:rsidR="00594B47" w:rsidRDefault="00594B47"/>
    <w:p w14:paraId="2778876B" w14:textId="77777777" w:rsidR="003606F7" w:rsidRDefault="003606F7"/>
    <w:p w14:paraId="6E62C91A" w14:textId="77777777" w:rsidR="003606F7" w:rsidRDefault="003606F7"/>
    <w:p w14:paraId="4176962D" w14:textId="41354C0D" w:rsidR="003606F7" w:rsidRDefault="003E250B">
      <w:r>
        <w:rPr>
          <w:noProof/>
        </w:rPr>
        <w:drawing>
          <wp:inline distT="0" distB="0" distL="0" distR="0" wp14:anchorId="34B352E9" wp14:editId="5E80735C">
            <wp:extent cx="4695238" cy="3390476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B8D2" w14:textId="39D81779" w:rsidR="003606F7" w:rsidRDefault="003606F7"/>
    <w:p w14:paraId="320945DD" w14:textId="72B54EF7" w:rsidR="003606F7" w:rsidRDefault="003606F7"/>
    <w:p w14:paraId="30A33CF0" w14:textId="397A7256" w:rsidR="00213E29" w:rsidRDefault="00213E29">
      <w:r>
        <w:rPr>
          <w:noProof/>
        </w:rPr>
        <w:drawing>
          <wp:inline distT="0" distB="0" distL="0" distR="0" wp14:anchorId="54C18178" wp14:editId="3EB4CF1D">
            <wp:extent cx="5274310" cy="23660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2F2D" w14:textId="10AF8104" w:rsidR="00213E29" w:rsidRDefault="00213E29">
      <w:r>
        <w:rPr>
          <w:noProof/>
        </w:rPr>
        <w:lastRenderedPageBreak/>
        <w:drawing>
          <wp:inline distT="0" distB="0" distL="0" distR="0" wp14:anchorId="4144DF64" wp14:editId="0A3AE6A8">
            <wp:extent cx="4828571" cy="36000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42F5" w14:textId="73664049" w:rsidR="00213E29" w:rsidRDefault="00213E29">
      <w:r>
        <w:rPr>
          <w:noProof/>
        </w:rPr>
        <w:drawing>
          <wp:inline distT="0" distB="0" distL="0" distR="0" wp14:anchorId="0923BA0E" wp14:editId="3AA552CC">
            <wp:extent cx="4885714" cy="373333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2B1A" w14:textId="2772CE6D" w:rsidR="00213E29" w:rsidRDefault="00213E29">
      <w:r>
        <w:rPr>
          <w:noProof/>
        </w:rPr>
        <w:lastRenderedPageBreak/>
        <w:drawing>
          <wp:inline distT="0" distB="0" distL="0" distR="0" wp14:anchorId="5370B502" wp14:editId="25DCECBD">
            <wp:extent cx="4847619" cy="373333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F52D" w14:textId="140EF0B4" w:rsidR="00213E29" w:rsidRDefault="00213E29">
      <w:r>
        <w:rPr>
          <w:noProof/>
        </w:rPr>
        <w:drawing>
          <wp:inline distT="0" distB="0" distL="0" distR="0" wp14:anchorId="3F28BA93" wp14:editId="188A7DF5">
            <wp:extent cx="4895238" cy="38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F4EC" w14:textId="7EAD91C6" w:rsidR="00213E29" w:rsidRDefault="00213E29">
      <w:r>
        <w:rPr>
          <w:noProof/>
        </w:rPr>
        <w:lastRenderedPageBreak/>
        <w:drawing>
          <wp:inline distT="0" distB="0" distL="0" distR="0" wp14:anchorId="2EC64F47" wp14:editId="08DC18BC">
            <wp:extent cx="4990476" cy="3742857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62F2" w14:textId="79C60430" w:rsidR="00213E29" w:rsidRDefault="00213E29">
      <w:r>
        <w:rPr>
          <w:noProof/>
        </w:rPr>
        <w:drawing>
          <wp:inline distT="0" distB="0" distL="0" distR="0" wp14:anchorId="6AE7B094" wp14:editId="556E0BC2">
            <wp:extent cx="4923809" cy="3695238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A929" w14:textId="3F034B85" w:rsidR="00213E29" w:rsidRDefault="00213E29">
      <w:r>
        <w:rPr>
          <w:noProof/>
        </w:rPr>
        <w:lastRenderedPageBreak/>
        <w:drawing>
          <wp:inline distT="0" distB="0" distL="0" distR="0" wp14:anchorId="7753602D" wp14:editId="549DA657">
            <wp:extent cx="5038095" cy="374285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0714" w14:textId="3DA83994" w:rsidR="00213E29" w:rsidRDefault="00213E29">
      <w:r>
        <w:rPr>
          <w:noProof/>
        </w:rPr>
        <w:drawing>
          <wp:inline distT="0" distB="0" distL="0" distR="0" wp14:anchorId="1CD25AB1" wp14:editId="4CEE0387">
            <wp:extent cx="4961905" cy="3657143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AFA4" w14:textId="3B2835E2" w:rsidR="008961F8" w:rsidRDefault="008961F8">
      <w:r>
        <w:rPr>
          <w:noProof/>
        </w:rPr>
        <w:lastRenderedPageBreak/>
        <w:drawing>
          <wp:inline distT="0" distB="0" distL="0" distR="0" wp14:anchorId="083672D2" wp14:editId="2BDF9372">
            <wp:extent cx="5019048" cy="3800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0528" w14:textId="11B29B24" w:rsidR="008961F8" w:rsidRDefault="008961F8">
      <w:r>
        <w:rPr>
          <w:noProof/>
        </w:rPr>
        <w:drawing>
          <wp:inline distT="0" distB="0" distL="0" distR="0" wp14:anchorId="1B71D06D" wp14:editId="7310A58A">
            <wp:extent cx="5274310" cy="39325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714D" w14:textId="08653EF3" w:rsidR="00BC0074" w:rsidRDefault="00BC0074"/>
    <w:p w14:paraId="2F2CB34D" w14:textId="60E769F3" w:rsidR="00BC0074" w:rsidRDefault="00BC0074"/>
    <w:p w14:paraId="28D870B9" w14:textId="1269387C" w:rsidR="00BC0074" w:rsidRDefault="00BC0074"/>
    <w:p w14:paraId="69A8A744" w14:textId="0625BAB7" w:rsidR="00BC0074" w:rsidRDefault="00BC0074"/>
    <w:p w14:paraId="7078BE3E" w14:textId="63274077" w:rsidR="00BC0074" w:rsidRDefault="00BC0074"/>
    <w:p w14:paraId="73E0FD74" w14:textId="0DF1761A" w:rsidR="00BC0074" w:rsidRDefault="00BC0074">
      <w:r>
        <w:t>W</w:t>
      </w:r>
      <w:r>
        <w:rPr>
          <w:rFonts w:hint="eastAsia"/>
        </w:rPr>
        <w:t>eb</w:t>
      </w:r>
      <w:r>
        <w:t xml:space="preserve"> player </w:t>
      </w:r>
      <w:r>
        <w:rPr>
          <w:rFonts w:hint="eastAsia"/>
        </w:rPr>
        <w:t>的安装</w:t>
      </w:r>
    </w:p>
    <w:p w14:paraId="034C6CE2" w14:textId="25F9DEBD" w:rsidR="009F1C97" w:rsidRDefault="009F1C97"/>
    <w:p w14:paraId="7DE2BAD2" w14:textId="0D84F88A" w:rsidR="009F1C97" w:rsidRDefault="009F1C97">
      <w:r>
        <w:rPr>
          <w:noProof/>
        </w:rPr>
        <w:drawing>
          <wp:inline distT="0" distB="0" distL="0" distR="0" wp14:anchorId="7BE30828" wp14:editId="4FBCE370">
            <wp:extent cx="4857143" cy="3752381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8CCA" w14:textId="401D8C1E" w:rsidR="003C6F88" w:rsidRDefault="003C6F88">
      <w:r>
        <w:rPr>
          <w:noProof/>
        </w:rPr>
        <w:drawing>
          <wp:inline distT="0" distB="0" distL="0" distR="0" wp14:anchorId="40D1CF8E" wp14:editId="4C144165">
            <wp:extent cx="4895238" cy="3790476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3F3A" w14:textId="4EADDB93" w:rsidR="003C6F88" w:rsidRDefault="003C6F88">
      <w:r>
        <w:rPr>
          <w:noProof/>
        </w:rPr>
        <w:lastRenderedPageBreak/>
        <w:drawing>
          <wp:inline distT="0" distB="0" distL="0" distR="0" wp14:anchorId="7A53E23C" wp14:editId="7F1B202A">
            <wp:extent cx="4904762" cy="362857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7B07" w14:textId="73D1273E" w:rsidR="003C6F88" w:rsidRDefault="003C6F88">
      <w:pPr>
        <w:rPr>
          <w:rFonts w:hint="eastAsia"/>
        </w:rPr>
      </w:pPr>
      <w:r>
        <w:rPr>
          <w:noProof/>
        </w:rPr>
        <w:drawing>
          <wp:inline distT="0" distB="0" distL="0" distR="0" wp14:anchorId="39DB6DC9" wp14:editId="320F8007">
            <wp:extent cx="4876190" cy="3685714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6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E5"/>
    <w:rsid w:val="00213E29"/>
    <w:rsid w:val="003606F7"/>
    <w:rsid w:val="003C6F88"/>
    <w:rsid w:val="003E250B"/>
    <w:rsid w:val="00524B02"/>
    <w:rsid w:val="00594B47"/>
    <w:rsid w:val="00876BE5"/>
    <w:rsid w:val="008961F8"/>
    <w:rsid w:val="008D3955"/>
    <w:rsid w:val="009F1C97"/>
    <w:rsid w:val="00AB3867"/>
    <w:rsid w:val="00BC0074"/>
    <w:rsid w:val="00CF62B0"/>
    <w:rsid w:val="00DB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EEBF7"/>
  <w15:chartTrackingRefBased/>
  <w15:docId w15:val="{1290585D-E374-4556-A3D1-028E8FB9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9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Wan</dc:creator>
  <cp:keywords/>
  <dc:description/>
  <cp:lastModifiedBy>Alvin Wan</cp:lastModifiedBy>
  <cp:revision>7</cp:revision>
  <dcterms:created xsi:type="dcterms:W3CDTF">2018-01-05T05:46:00Z</dcterms:created>
  <dcterms:modified xsi:type="dcterms:W3CDTF">2018-01-17T09:41:00Z</dcterms:modified>
</cp:coreProperties>
</file>