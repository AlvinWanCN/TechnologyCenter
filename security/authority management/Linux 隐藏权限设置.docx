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-469830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21522" w:rsidRDefault="00721522">
          <w:pPr>
            <w:pStyle w:val="TOCHeading"/>
          </w:pPr>
          <w:r>
            <w:t>Table of Contents</w:t>
          </w:r>
        </w:p>
        <w:p w:rsidR="00DF294F" w:rsidRDefault="0072152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155876" w:history="1">
            <w:r w:rsidR="00DF294F" w:rsidRPr="00ED69C3">
              <w:rPr>
                <w:rStyle w:val="Hyperlink"/>
                <w:noProof/>
              </w:rPr>
              <w:t>1</w:t>
            </w:r>
            <w:r w:rsidR="00DF294F" w:rsidRPr="00ED69C3">
              <w:rPr>
                <w:rStyle w:val="Hyperlink"/>
                <w:noProof/>
              </w:rPr>
              <w:t>，隐藏权限介绍</w:t>
            </w:r>
            <w:r w:rsidR="00DF294F">
              <w:rPr>
                <w:noProof/>
                <w:webHidden/>
              </w:rPr>
              <w:tab/>
            </w:r>
            <w:r w:rsidR="00DF294F">
              <w:rPr>
                <w:noProof/>
                <w:webHidden/>
              </w:rPr>
              <w:fldChar w:fldCharType="begin"/>
            </w:r>
            <w:r w:rsidR="00DF294F">
              <w:rPr>
                <w:noProof/>
                <w:webHidden/>
              </w:rPr>
              <w:instrText xml:space="preserve"> PAGEREF _Toc455155876 \h </w:instrText>
            </w:r>
            <w:r w:rsidR="00DF294F">
              <w:rPr>
                <w:noProof/>
                <w:webHidden/>
              </w:rPr>
            </w:r>
            <w:r w:rsidR="00DF294F">
              <w:rPr>
                <w:noProof/>
                <w:webHidden/>
              </w:rPr>
              <w:fldChar w:fldCharType="separate"/>
            </w:r>
            <w:r w:rsidR="00DF294F">
              <w:rPr>
                <w:noProof/>
                <w:webHidden/>
              </w:rPr>
              <w:t>0</w:t>
            </w:r>
            <w:r w:rsidR="00DF294F">
              <w:rPr>
                <w:noProof/>
                <w:webHidden/>
              </w:rPr>
              <w:fldChar w:fldCharType="end"/>
            </w:r>
          </w:hyperlink>
        </w:p>
        <w:p w:rsidR="00DF294F" w:rsidRDefault="00DF294F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155877" w:history="1">
            <w:r w:rsidRPr="00ED69C3">
              <w:rPr>
                <w:rStyle w:val="Hyperlink"/>
                <w:noProof/>
              </w:rPr>
              <w:t>2</w:t>
            </w:r>
            <w:r w:rsidRPr="00ED69C3">
              <w:rPr>
                <w:rStyle w:val="Hyperlink"/>
                <w:noProof/>
              </w:rPr>
              <w:t>，查看隐藏权限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4F" w:rsidRDefault="00DF294F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155878" w:history="1">
            <w:r w:rsidRPr="00ED69C3">
              <w:rPr>
                <w:rStyle w:val="Hyperlink"/>
                <w:noProof/>
              </w:rPr>
              <w:t>3</w:t>
            </w:r>
            <w:r w:rsidRPr="00ED69C3">
              <w:rPr>
                <w:rStyle w:val="Hyperlink"/>
                <w:noProof/>
              </w:rPr>
              <w:t>，修改特殊权限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4F" w:rsidRDefault="00DF294F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5879" w:history="1">
            <w:r w:rsidRPr="00ED69C3">
              <w:rPr>
                <w:rStyle w:val="Hyperlink"/>
                <w:noProof/>
              </w:rPr>
              <w:t>3.1</w:t>
            </w:r>
            <w:r w:rsidRPr="00ED69C3">
              <w:rPr>
                <w:rStyle w:val="Hyperlink"/>
                <w:noProof/>
              </w:rPr>
              <w:t>，对文件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4F" w:rsidRDefault="00DF294F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5155880" w:history="1">
            <w:r w:rsidRPr="00ED69C3">
              <w:rPr>
                <w:rStyle w:val="Hyperlink"/>
                <w:noProof/>
              </w:rPr>
              <w:t>3.2</w:t>
            </w:r>
            <w:r w:rsidRPr="00ED69C3">
              <w:rPr>
                <w:rStyle w:val="Hyperlink"/>
                <w:noProof/>
              </w:rPr>
              <w:t>，对目录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94F" w:rsidRDefault="00DF294F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155881" w:history="1">
            <w:r w:rsidRPr="00ED69C3">
              <w:rPr>
                <w:rStyle w:val="Hyperlink"/>
                <w:noProof/>
              </w:rPr>
              <w:t>4</w:t>
            </w:r>
            <w:r w:rsidRPr="00ED69C3">
              <w:rPr>
                <w:rStyle w:val="Hyperlink"/>
                <w:noProof/>
              </w:rPr>
              <w:t>，相关网络资料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_Toc455155881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522" w:rsidRDefault="00721522">
          <w:r>
            <w:rPr>
              <w:b/>
              <w:bCs/>
              <w:noProof/>
            </w:rPr>
            <w:fldChar w:fldCharType="end"/>
          </w:r>
        </w:p>
      </w:sdtContent>
    </w:sdt>
    <w:p w:rsidR="00721522" w:rsidRDefault="00721522" w:rsidP="009023D3">
      <w:pPr>
        <w:pStyle w:val="Heading1"/>
        <w:ind w:left="210" w:right="210"/>
      </w:pPr>
    </w:p>
    <w:p w:rsidR="009023D3" w:rsidRDefault="009023D3" w:rsidP="009023D3">
      <w:pPr>
        <w:pStyle w:val="Heading1"/>
        <w:ind w:left="210" w:right="210"/>
      </w:pPr>
      <w:bookmarkStart w:id="1" w:name="_Toc455155876"/>
      <w:r>
        <w:rPr>
          <w:rFonts w:hint="eastAsia"/>
        </w:rPr>
        <w:t>1</w:t>
      </w:r>
      <w:r>
        <w:rPr>
          <w:rFonts w:hint="eastAsia"/>
        </w:rPr>
        <w:t>，隐藏权限介绍</w:t>
      </w:r>
      <w:bookmarkEnd w:id="1"/>
    </w:p>
    <w:p w:rsidR="00661224" w:rsidRDefault="00D049DD" w:rsidP="009023D3">
      <w:r>
        <w:rPr>
          <w:rFonts w:hint="eastAsia"/>
        </w:rPr>
        <w:t>Linux</w:t>
      </w:r>
      <w:r>
        <w:rPr>
          <w:rFonts w:hint="eastAsia"/>
        </w:rPr>
        <w:t>下的隐藏权限，我们用到两个命令，一个是</w:t>
      </w:r>
      <w:proofErr w:type="spellStart"/>
      <w:r>
        <w:rPr>
          <w:rFonts w:hint="eastAsia"/>
        </w:rPr>
        <w:t>ls</w:t>
      </w:r>
      <w:r>
        <w:t>attr</w:t>
      </w:r>
      <w:proofErr w:type="spellEnd"/>
      <w:r>
        <w:t>,</w:t>
      </w:r>
      <w:r>
        <w:rPr>
          <w:rFonts w:hint="eastAsia"/>
        </w:rPr>
        <w:t>也就是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attributes</w:t>
      </w:r>
      <w:r>
        <w:rPr>
          <w:rFonts w:hint="eastAsia"/>
        </w:rPr>
        <w:t>。用于查看</w:t>
      </w:r>
      <w:proofErr w:type="gramStart"/>
      <w:r>
        <w:rPr>
          <w:rFonts w:hint="eastAsia"/>
        </w:rPr>
        <w:t>问加你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权限，一个是</w:t>
      </w: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>，也就是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attributes</w:t>
      </w:r>
      <w:r>
        <w:rPr>
          <w:rFonts w:hint="eastAsia"/>
        </w:rPr>
        <w:t>，用于修改文件的</w:t>
      </w:r>
      <w:proofErr w:type="spellStart"/>
      <w:r w:rsidR="009023D3">
        <w:rPr>
          <w:rFonts w:hint="eastAsia"/>
        </w:rPr>
        <w:t>attr</w:t>
      </w:r>
      <w:proofErr w:type="spellEnd"/>
      <w:r w:rsidR="009023D3">
        <w:rPr>
          <w:rFonts w:hint="eastAsia"/>
        </w:rPr>
        <w:t>权限，包括目录的。详情可以查看</w:t>
      </w:r>
      <w:r w:rsidR="009023D3">
        <w:rPr>
          <w:rFonts w:hint="eastAsia"/>
        </w:rPr>
        <w:t>man</w:t>
      </w:r>
      <w:r w:rsidR="009023D3">
        <w:rPr>
          <w:rFonts w:hint="eastAsia"/>
        </w:rPr>
        <w:t>手册，</w:t>
      </w:r>
      <w:r w:rsidR="009023D3">
        <w:rPr>
          <w:rFonts w:hint="eastAsia"/>
        </w:rPr>
        <w:t>man</w:t>
      </w:r>
      <w:r w:rsidR="009023D3">
        <w:t xml:space="preserve"> </w:t>
      </w:r>
      <w:proofErr w:type="spellStart"/>
      <w:r w:rsidR="009023D3">
        <w:t>chattr</w:t>
      </w:r>
      <w:proofErr w:type="spellEnd"/>
      <w:r w:rsidR="009023D3">
        <w:t>.</w:t>
      </w:r>
    </w:p>
    <w:p w:rsidR="009023D3" w:rsidRDefault="009023D3" w:rsidP="009023D3">
      <w:r>
        <w:rPr>
          <w:rFonts w:hint="eastAsia"/>
        </w:rPr>
        <w:t>隐藏权限的特点：能限制</w:t>
      </w:r>
      <w:r>
        <w:rPr>
          <w:rFonts w:hint="eastAsia"/>
        </w:rPr>
        <w:t>root</w:t>
      </w:r>
      <w:r>
        <w:rPr>
          <w:rFonts w:hint="eastAsia"/>
        </w:rPr>
        <w:t>用户。</w:t>
      </w:r>
    </w:p>
    <w:p w:rsidR="009023D3" w:rsidRDefault="009023D3" w:rsidP="009023D3">
      <w:r>
        <w:rPr>
          <w:rFonts w:hint="eastAsia"/>
        </w:rPr>
        <w:t>语法</w:t>
      </w:r>
    </w:p>
    <w:p w:rsidR="009023D3" w:rsidRDefault="009023D3" w:rsidP="009023D3">
      <w:proofErr w:type="spellStart"/>
      <w:r>
        <w:t>chattr</w:t>
      </w:r>
      <w:proofErr w:type="spellEnd"/>
      <w:r>
        <w:t xml:space="preserve"> [+-=] [</w:t>
      </w:r>
      <w:proofErr w:type="spellStart"/>
      <w:proofErr w:type="gramStart"/>
      <w:r>
        <w:t>acdeijstu</w:t>
      </w:r>
      <w:proofErr w:type="spellEnd"/>
      <w:r>
        <w:t>]  filename</w:t>
      </w:r>
      <w:proofErr w:type="gramEnd"/>
    </w:p>
    <w:p w:rsidR="009023D3" w:rsidRDefault="009023D3" w:rsidP="009023D3"/>
    <w:p w:rsidR="009023D3" w:rsidRDefault="009023D3" w:rsidP="009023D3">
      <w:r>
        <w:t>[</w:t>
      </w:r>
      <w:proofErr w:type="spellStart"/>
      <w:r>
        <w:t>root@leopard</w:t>
      </w:r>
      <w:proofErr w:type="spellEnd"/>
      <w:r>
        <w:t xml:space="preserve"> </w:t>
      </w:r>
      <w:proofErr w:type="gramStart"/>
      <w:r>
        <w:t>test]#</w:t>
      </w:r>
      <w:proofErr w:type="gramEnd"/>
      <w:r>
        <w:t xml:space="preserve"> man </w:t>
      </w:r>
      <w:proofErr w:type="spellStart"/>
      <w:r>
        <w:t>chattr</w:t>
      </w:r>
      <w:proofErr w:type="spellEnd"/>
    </w:p>
    <w:p w:rsidR="009023D3" w:rsidRDefault="009023D3" w:rsidP="009023D3"/>
    <w:p w:rsidR="009023D3" w:rsidRDefault="009023D3" w:rsidP="009023D3">
      <w:r>
        <w:rPr>
          <w:rFonts w:hint="eastAsia"/>
        </w:rPr>
        <w:t xml:space="preserve">append only (a),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只允许追加，不允许删除，移动</w:t>
      </w:r>
    </w:p>
    <w:p w:rsidR="009023D3" w:rsidRDefault="009023D3" w:rsidP="009023D3">
      <w:r>
        <w:t>com-</w:t>
      </w:r>
      <w:proofErr w:type="gramStart"/>
      <w:r>
        <w:t>pressed  (</w:t>
      </w:r>
      <w:proofErr w:type="gramEnd"/>
      <w:r>
        <w:t>c),</w:t>
      </w:r>
    </w:p>
    <w:p w:rsidR="009023D3" w:rsidRDefault="009023D3" w:rsidP="009023D3">
      <w:proofErr w:type="gramStart"/>
      <w:r>
        <w:t>no  dump</w:t>
      </w:r>
      <w:proofErr w:type="gramEnd"/>
      <w:r>
        <w:t xml:space="preserve"> (d),</w:t>
      </w:r>
    </w:p>
    <w:p w:rsidR="009023D3" w:rsidRDefault="009023D3" w:rsidP="009023D3">
      <w:r>
        <w:t>extent format (e),</w:t>
      </w:r>
    </w:p>
    <w:p w:rsidR="009023D3" w:rsidRDefault="009023D3" w:rsidP="009023D3">
      <w:r>
        <w:rPr>
          <w:rFonts w:hint="eastAsia"/>
        </w:rPr>
        <w:t>immutable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免疫的，防止所有用户误删除，修改，移动文件</w:t>
      </w:r>
    </w:p>
    <w:p w:rsidR="009023D3" w:rsidRDefault="009023D3" w:rsidP="009023D3">
      <w:proofErr w:type="gramStart"/>
      <w:r>
        <w:t xml:space="preserve">data  </w:t>
      </w:r>
      <w:proofErr w:type="spellStart"/>
      <w:r>
        <w:t>journalling</w:t>
      </w:r>
      <w:proofErr w:type="spellEnd"/>
      <w:proofErr w:type="gramEnd"/>
      <w:r>
        <w:t xml:space="preserve">  (j),</w:t>
      </w:r>
    </w:p>
    <w:p w:rsidR="009023D3" w:rsidRDefault="009023D3" w:rsidP="009023D3">
      <w:r>
        <w:t xml:space="preserve">secure </w:t>
      </w:r>
      <w:proofErr w:type="gramStart"/>
      <w:r>
        <w:t>deletion  (</w:t>
      </w:r>
      <w:proofErr w:type="gramEnd"/>
      <w:r>
        <w:t>s),</w:t>
      </w:r>
    </w:p>
    <w:p w:rsidR="009023D3" w:rsidRDefault="009023D3" w:rsidP="009023D3">
      <w:r>
        <w:t>no tail-merging (t),</w:t>
      </w:r>
    </w:p>
    <w:p w:rsidR="009023D3" w:rsidRDefault="009023D3" w:rsidP="009023D3">
      <w:proofErr w:type="gramStart"/>
      <w:r>
        <w:t>undeletable  (</w:t>
      </w:r>
      <w:proofErr w:type="gramEnd"/>
      <w:r>
        <w:t>u),</w:t>
      </w:r>
    </w:p>
    <w:p w:rsidR="009023D3" w:rsidRDefault="009023D3" w:rsidP="009023D3"/>
    <w:p w:rsidR="009023D3" w:rsidRDefault="009023D3" w:rsidP="009023D3">
      <w:pPr>
        <w:pStyle w:val="Heading1"/>
        <w:ind w:left="210" w:right="210"/>
      </w:pPr>
      <w:bookmarkStart w:id="2" w:name="_Toc455155877"/>
      <w:r>
        <w:rPr>
          <w:rFonts w:hint="eastAsia"/>
        </w:rPr>
        <w:t>2</w:t>
      </w:r>
      <w:r>
        <w:rPr>
          <w:rFonts w:hint="eastAsia"/>
        </w:rPr>
        <w:t>，查看隐藏权限</w:t>
      </w:r>
      <w:bookmarkEnd w:id="2"/>
    </w:p>
    <w:p w:rsidR="009023D3" w:rsidRDefault="009023D3" w:rsidP="009023D3">
      <w:r>
        <w:rPr>
          <w:rFonts w:hint="eastAsia"/>
        </w:rPr>
        <w:t>如下图所示，现在我们当前目录下是有一个文件，一个目录。</w:t>
      </w:r>
    </w:p>
    <w:p w:rsidR="009023D3" w:rsidRDefault="009023D3" w:rsidP="009023D3">
      <w:r>
        <w:rPr>
          <w:noProof/>
        </w:rPr>
        <w:lastRenderedPageBreak/>
        <w:drawing>
          <wp:inline distT="0" distB="0" distL="0" distR="0" wp14:anchorId="331E18A8" wp14:editId="24A4A998">
            <wp:extent cx="46577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D3" w:rsidRDefault="003A0A16" w:rsidP="009023D3">
      <w:r>
        <w:rPr>
          <w:rFonts w:hint="eastAsia"/>
        </w:rPr>
        <w:t>直接执行</w:t>
      </w:r>
      <w:proofErr w:type="spellStart"/>
      <w:r>
        <w:rPr>
          <w:rFonts w:hint="eastAsia"/>
        </w:rPr>
        <w:t>lsattr</w:t>
      </w:r>
      <w:proofErr w:type="spellEnd"/>
      <w:r>
        <w:rPr>
          <w:rFonts w:hint="eastAsia"/>
        </w:rPr>
        <w:t>，查看当前目录下所有文件和目录的隐藏权限。</w:t>
      </w:r>
    </w:p>
    <w:p w:rsidR="003A0A16" w:rsidRDefault="003A0A16" w:rsidP="009023D3">
      <w:r>
        <w:rPr>
          <w:noProof/>
        </w:rPr>
        <w:drawing>
          <wp:inline distT="0" distB="0" distL="0" distR="0" wp14:anchorId="5C0AE769" wp14:editId="295C9404">
            <wp:extent cx="35242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16" w:rsidRDefault="003A0A16" w:rsidP="009023D3">
      <w:r>
        <w:rPr>
          <w:rFonts w:hint="eastAsia"/>
        </w:rPr>
        <w:t>#</w:t>
      </w:r>
      <w:proofErr w:type="spellStart"/>
      <w:r>
        <w:rPr>
          <w:rFonts w:hint="eastAsia"/>
        </w:rPr>
        <w:t>l</w:t>
      </w:r>
      <w:r>
        <w:t>sattr</w:t>
      </w:r>
      <w:proofErr w:type="spellEnd"/>
      <w:r>
        <w:t xml:space="preserve"> cup </w:t>
      </w:r>
      <w:r>
        <w:rPr>
          <w:rFonts w:hint="eastAsia"/>
        </w:rPr>
        <w:t>，查看文件</w:t>
      </w:r>
      <w:r>
        <w:rPr>
          <w:rFonts w:hint="eastAsia"/>
        </w:rPr>
        <w:t>cup</w:t>
      </w:r>
      <w:r>
        <w:rPr>
          <w:rFonts w:hint="eastAsia"/>
        </w:rPr>
        <w:t>的隐藏权限</w:t>
      </w:r>
    </w:p>
    <w:p w:rsidR="003A0A16" w:rsidRDefault="003A0A16" w:rsidP="009023D3">
      <w:r>
        <w:rPr>
          <w:noProof/>
        </w:rPr>
        <w:drawing>
          <wp:inline distT="0" distB="0" distL="0" distR="0" wp14:anchorId="5FA7345E" wp14:editId="2C90EEF7">
            <wp:extent cx="44005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16" w:rsidRDefault="003A0A16" w:rsidP="003A0A16">
      <w:r w:rsidRPr="003A0A16">
        <w:t xml:space="preserve"># </w:t>
      </w:r>
      <w:proofErr w:type="spellStart"/>
      <w:r w:rsidRPr="003A0A16">
        <w:t>lsattr</w:t>
      </w:r>
      <w:proofErr w:type="spellEnd"/>
      <w:r w:rsidRPr="003A0A16">
        <w:t xml:space="preserve"> hello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hello</w:t>
      </w:r>
      <w:r>
        <w:rPr>
          <w:rFonts w:hint="eastAsia"/>
        </w:rPr>
        <w:t>目录下所有</w:t>
      </w:r>
      <w:r w:rsidR="005E364E">
        <w:rPr>
          <w:rFonts w:hint="eastAsia"/>
        </w:rPr>
        <w:t>文件</w:t>
      </w:r>
      <w:r>
        <w:rPr>
          <w:rFonts w:hint="eastAsia"/>
        </w:rPr>
        <w:t>和目录的隐藏权限</w:t>
      </w:r>
    </w:p>
    <w:p w:rsidR="003A0A16" w:rsidRDefault="003A0A16" w:rsidP="003A0A16">
      <w:r>
        <w:rPr>
          <w:noProof/>
        </w:rPr>
        <w:drawing>
          <wp:inline distT="0" distB="0" distL="0" distR="0" wp14:anchorId="4F2C3406" wp14:editId="6DD4B028">
            <wp:extent cx="4038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E" w:rsidRDefault="005E364E" w:rsidP="003A0A16">
      <w:r w:rsidRPr="005E364E">
        <w:t xml:space="preserve"># </w:t>
      </w:r>
      <w:proofErr w:type="spellStart"/>
      <w:r w:rsidRPr="005E364E">
        <w:t>lsattr</w:t>
      </w:r>
      <w:proofErr w:type="spellEnd"/>
      <w:r w:rsidRPr="005E364E">
        <w:t xml:space="preserve"> -d hello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查看</w:t>
      </w:r>
      <w:r>
        <w:rPr>
          <w:rFonts w:hint="eastAsia"/>
        </w:rPr>
        <w:t>hello</w:t>
      </w:r>
      <w:r>
        <w:rPr>
          <w:rFonts w:hint="eastAsia"/>
        </w:rPr>
        <w:t>目录的隐藏权限，</w:t>
      </w:r>
      <w:r>
        <w:rPr>
          <w:rFonts w:hint="eastAsia"/>
        </w:rPr>
        <w:t>-</w:t>
      </w:r>
      <w:r>
        <w:rPr>
          <w:rFonts w:hint="eastAsia"/>
        </w:rPr>
        <w:t>查看指定目录的时候，需要加</w:t>
      </w:r>
      <w:r>
        <w:rPr>
          <w:rFonts w:hint="eastAsia"/>
        </w:rPr>
        <w:t>-d</w:t>
      </w:r>
      <w:r>
        <w:rPr>
          <w:rFonts w:hint="eastAsia"/>
        </w:rPr>
        <w:t>参数。</w:t>
      </w:r>
    </w:p>
    <w:p w:rsidR="003A0A16" w:rsidRDefault="0016475A" w:rsidP="003A0A16">
      <w:r>
        <w:rPr>
          <w:noProof/>
        </w:rPr>
        <w:lastRenderedPageBreak/>
        <w:drawing>
          <wp:inline distT="0" distB="0" distL="0" distR="0" wp14:anchorId="1376D08A" wp14:editId="502B0816">
            <wp:extent cx="38290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5A" w:rsidRDefault="0016475A" w:rsidP="0016475A">
      <w:pPr>
        <w:pStyle w:val="Heading1"/>
        <w:ind w:left="210" w:right="210"/>
      </w:pPr>
      <w:bookmarkStart w:id="3" w:name="_Toc455155878"/>
      <w:r>
        <w:rPr>
          <w:rFonts w:hint="eastAsia"/>
        </w:rPr>
        <w:t>3</w:t>
      </w:r>
      <w:r>
        <w:rPr>
          <w:rFonts w:hint="eastAsia"/>
        </w:rPr>
        <w:t>，修改特殊权限</w:t>
      </w:r>
      <w:bookmarkEnd w:id="3"/>
    </w:p>
    <w:p w:rsidR="001C4523" w:rsidRPr="001C4523" w:rsidRDefault="001C4523" w:rsidP="001C4523">
      <w:pPr>
        <w:pStyle w:val="Heading2"/>
      </w:pPr>
      <w:bookmarkStart w:id="4" w:name="_Toc455155879"/>
      <w:r>
        <w:rPr>
          <w:rFonts w:hint="eastAsia"/>
        </w:rPr>
        <w:t>3.1</w:t>
      </w:r>
      <w:r>
        <w:rPr>
          <w:rFonts w:hint="eastAsia"/>
        </w:rPr>
        <w:t>，对文件</w:t>
      </w:r>
      <w:bookmarkEnd w:id="4"/>
    </w:p>
    <w:p w:rsidR="0016475A" w:rsidRDefault="0016475A" w:rsidP="0016475A">
      <w:r>
        <w:rPr>
          <w:rFonts w:hint="eastAsia"/>
        </w:rPr>
        <w:t>修改特殊权限用到的命令是</w:t>
      </w:r>
      <w:proofErr w:type="spellStart"/>
      <w:r>
        <w:rPr>
          <w:rFonts w:hint="eastAsia"/>
        </w:rPr>
        <w:t>chattr</w:t>
      </w:r>
      <w:proofErr w:type="spellEnd"/>
    </w:p>
    <w:p w:rsidR="00F02342" w:rsidRDefault="00F02342" w:rsidP="0016475A">
      <w:r>
        <w:rPr>
          <w:rFonts w:hint="eastAsia"/>
        </w:rPr>
        <w:t>语法</w:t>
      </w:r>
      <w:r>
        <w:rPr>
          <w:rFonts w:hint="eastAsia"/>
        </w:rPr>
        <w:t xml:space="preserve"> </w:t>
      </w:r>
      <w:proofErr w:type="spellStart"/>
      <w:r w:rsidRPr="00F02342">
        <w:t>chattr</w:t>
      </w:r>
      <w:proofErr w:type="spellEnd"/>
      <w:r w:rsidRPr="00F02342">
        <w:t xml:space="preserve"> [+-=] [</w:t>
      </w:r>
      <w:proofErr w:type="spellStart"/>
      <w:r w:rsidRPr="00F02342">
        <w:t>acdeijstu</w:t>
      </w:r>
      <w:proofErr w:type="spellEnd"/>
      <w:r w:rsidRPr="00F02342">
        <w:t>]  filename</w:t>
      </w:r>
    </w:p>
    <w:p w:rsidR="0016475A" w:rsidRDefault="0016475A" w:rsidP="0016475A"/>
    <w:p w:rsidR="0016475A" w:rsidRDefault="0016475A" w:rsidP="0016475A">
      <w:r>
        <w:rPr>
          <w:rFonts w:hint="eastAsia"/>
        </w:rPr>
        <w:t xml:space="preserve">append only (a),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只允许追加，不允许删除，移动</w:t>
      </w:r>
    </w:p>
    <w:p w:rsidR="0016475A" w:rsidRDefault="0016475A" w:rsidP="0016475A">
      <w:r>
        <w:t>com-</w:t>
      </w:r>
      <w:proofErr w:type="gramStart"/>
      <w:r>
        <w:t>pressed  (</w:t>
      </w:r>
      <w:proofErr w:type="gramEnd"/>
      <w:r>
        <w:t>c),</w:t>
      </w:r>
    </w:p>
    <w:p w:rsidR="0016475A" w:rsidRDefault="0016475A" w:rsidP="0016475A">
      <w:proofErr w:type="gramStart"/>
      <w:r>
        <w:t>no  dump</w:t>
      </w:r>
      <w:proofErr w:type="gramEnd"/>
      <w:r>
        <w:t xml:space="preserve"> (d),</w:t>
      </w:r>
    </w:p>
    <w:p w:rsidR="0016475A" w:rsidRDefault="0016475A" w:rsidP="0016475A">
      <w:r>
        <w:t>extent format (e),</w:t>
      </w:r>
    </w:p>
    <w:p w:rsidR="0016475A" w:rsidRDefault="0016475A" w:rsidP="0016475A">
      <w:r>
        <w:rPr>
          <w:rFonts w:hint="eastAsia"/>
        </w:rPr>
        <w:t>immutable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免疫的，防止所有用户误删除，修改，移动文件</w:t>
      </w:r>
    </w:p>
    <w:p w:rsidR="0016475A" w:rsidRDefault="0016475A" w:rsidP="0016475A">
      <w:proofErr w:type="gramStart"/>
      <w:r>
        <w:t xml:space="preserve">data  </w:t>
      </w:r>
      <w:proofErr w:type="spellStart"/>
      <w:r>
        <w:t>journalling</w:t>
      </w:r>
      <w:proofErr w:type="spellEnd"/>
      <w:proofErr w:type="gramEnd"/>
      <w:r>
        <w:t xml:space="preserve">  (j),</w:t>
      </w:r>
    </w:p>
    <w:p w:rsidR="0016475A" w:rsidRDefault="0016475A" w:rsidP="0016475A">
      <w:r>
        <w:t xml:space="preserve">secure </w:t>
      </w:r>
      <w:proofErr w:type="gramStart"/>
      <w:r>
        <w:t>deletion  (</w:t>
      </w:r>
      <w:proofErr w:type="gramEnd"/>
      <w:r>
        <w:t>s),</w:t>
      </w:r>
    </w:p>
    <w:p w:rsidR="0016475A" w:rsidRDefault="0016475A" w:rsidP="0016475A">
      <w:r>
        <w:t>no tail-merging (t),</w:t>
      </w:r>
    </w:p>
    <w:p w:rsidR="0016475A" w:rsidRDefault="0016475A" w:rsidP="0016475A">
      <w:proofErr w:type="gramStart"/>
      <w:r>
        <w:t>undeletable  (</w:t>
      </w:r>
      <w:proofErr w:type="gramEnd"/>
      <w:r>
        <w:t>u),</w:t>
      </w:r>
    </w:p>
    <w:p w:rsidR="00FC12A2" w:rsidRDefault="00FC12A2" w:rsidP="0016475A"/>
    <w:p w:rsidR="00FC12A2" w:rsidRDefault="00FC12A2" w:rsidP="0016475A">
      <w:r>
        <w:rPr>
          <w:rFonts w:hint="eastAsia"/>
        </w:rPr>
        <w:t>一般我们用的比较多的就是特殊权限里的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参数，给文件设置了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的特殊权限之后，就无法删除了，修改和移动也不可以</w:t>
      </w:r>
    </w:p>
    <w:p w:rsidR="00FC12A2" w:rsidRDefault="00FC12A2" w:rsidP="0016475A">
      <w:r>
        <w:rPr>
          <w:noProof/>
        </w:rPr>
        <w:lastRenderedPageBreak/>
        <w:drawing>
          <wp:inline distT="0" distB="0" distL="0" distR="0" wp14:anchorId="1DE2188C" wp14:editId="05D48390">
            <wp:extent cx="52673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7A3B00" w:rsidRDefault="007A3B00" w:rsidP="0016475A"/>
    <w:p w:rsidR="007A3B00" w:rsidRDefault="007A3B00" w:rsidP="0016475A">
      <w:r>
        <w:rPr>
          <w:rFonts w:hint="eastAsia"/>
        </w:rPr>
        <w:t>还有就是</w:t>
      </w:r>
      <w:r>
        <w:rPr>
          <w:rFonts w:hint="eastAsia"/>
        </w:rPr>
        <w:t>-a</w:t>
      </w:r>
      <w:r>
        <w:rPr>
          <w:rFonts w:hint="eastAsia"/>
        </w:rPr>
        <w:t>参数，用于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只能追加新的信息，不能删除原有的内容</w:t>
      </w:r>
    </w:p>
    <w:p w:rsidR="007A3B00" w:rsidRDefault="007A3B00" w:rsidP="0016475A">
      <w:r>
        <w:rPr>
          <w:rFonts w:hint="eastAsia"/>
        </w:rPr>
        <w:t>这里我们先把刚才添加的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参数去掉，</w:t>
      </w:r>
      <w:r w:rsidRPr="007A3B00">
        <w:t xml:space="preserve"># </w:t>
      </w:r>
      <w:proofErr w:type="spellStart"/>
      <w:r w:rsidRPr="007A3B00">
        <w:t>chattr</w:t>
      </w:r>
      <w:proofErr w:type="spellEnd"/>
      <w:r w:rsidRPr="007A3B00">
        <w:t xml:space="preserve"> -</w:t>
      </w:r>
      <w:proofErr w:type="spellStart"/>
      <w:r w:rsidRPr="007A3B00">
        <w:t>i</w:t>
      </w:r>
      <w:proofErr w:type="spellEnd"/>
      <w:r w:rsidRPr="007A3B00">
        <w:t xml:space="preserve"> cup</w:t>
      </w:r>
    </w:p>
    <w:p w:rsidR="007A3B00" w:rsidRDefault="007A3B00" w:rsidP="0016475A">
      <w:r>
        <w:rPr>
          <w:noProof/>
        </w:rPr>
        <w:drawing>
          <wp:inline distT="0" distB="0" distL="0" distR="0" wp14:anchorId="44C7D07A" wp14:editId="4095B5C2">
            <wp:extent cx="38004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00" w:rsidRDefault="007A3B00" w:rsidP="0016475A">
      <w:r>
        <w:rPr>
          <w:rFonts w:hint="eastAsia"/>
        </w:rPr>
        <w:t>然后执行</w:t>
      </w:r>
      <w:proofErr w:type="spellStart"/>
      <w:r>
        <w:rPr>
          <w:rFonts w:hint="eastAsia"/>
        </w:rPr>
        <w:t>cha</w:t>
      </w:r>
      <w:r>
        <w:t>ttr</w:t>
      </w:r>
      <w:proofErr w:type="spellEnd"/>
      <w:r>
        <w:t xml:space="preserve"> -a cup,</w:t>
      </w:r>
    </w:p>
    <w:p w:rsidR="007A3B00" w:rsidRDefault="007A3B00" w:rsidP="0016475A">
      <w:r>
        <w:rPr>
          <w:noProof/>
        </w:rPr>
        <w:drawing>
          <wp:inline distT="0" distB="0" distL="0" distR="0" wp14:anchorId="4A6A9A5C" wp14:editId="76B08ED0">
            <wp:extent cx="42957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A2" w:rsidRDefault="00FC12A2" w:rsidP="0016475A"/>
    <w:p w:rsidR="007A3B00" w:rsidRDefault="007A3B00" w:rsidP="0016475A">
      <w:r>
        <w:rPr>
          <w:rFonts w:hint="eastAsia"/>
        </w:rPr>
        <w:t>现在我们尝试删除这个</w:t>
      </w:r>
      <w:r>
        <w:rPr>
          <w:rFonts w:hint="eastAsia"/>
        </w:rPr>
        <w:t>cup</w:t>
      </w:r>
      <w:r>
        <w:rPr>
          <w:rFonts w:hint="eastAsia"/>
        </w:rPr>
        <w:t>这个文件，无法删除，尝试写入数据覆盖这个文件，也同样不行，但追加数据到这个文件，执行成功。</w:t>
      </w:r>
    </w:p>
    <w:p w:rsidR="001C4523" w:rsidRDefault="007A3B00" w:rsidP="0016475A">
      <w:r>
        <w:rPr>
          <w:rFonts w:hint="eastAsia"/>
        </w:rPr>
        <w:t>所以，在执行</w:t>
      </w:r>
      <w:r>
        <w:rPr>
          <w:rFonts w:hint="eastAsia"/>
        </w:rPr>
        <w:t>-a</w:t>
      </w:r>
      <w:r>
        <w:rPr>
          <w:rFonts w:hint="eastAsia"/>
        </w:rPr>
        <w:t>这个参数之后，该文件变的无法删除无法修改，只能添加新的信息到这个文件，这种属性一般用于</w:t>
      </w:r>
      <w:r>
        <w:rPr>
          <w:rFonts w:hint="eastAsia"/>
        </w:rPr>
        <w:lastRenderedPageBreak/>
        <w:t>日志文件会很合适，因为日志文件就是属于那种只需要添加新的内容，旧的内容不做变更的文件。</w:t>
      </w:r>
    </w:p>
    <w:p w:rsidR="007A3B00" w:rsidRDefault="007A3B00" w:rsidP="0016475A">
      <w:r>
        <w:rPr>
          <w:noProof/>
        </w:rPr>
        <w:drawing>
          <wp:inline distT="0" distB="0" distL="0" distR="0" wp14:anchorId="6E63C822" wp14:editId="0501A2E3">
            <wp:extent cx="5133975" cy="3124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23" w:rsidRDefault="001C4523" w:rsidP="0016475A"/>
    <w:p w:rsidR="001C4523" w:rsidRDefault="001C4523" w:rsidP="0016475A">
      <w:r>
        <w:rPr>
          <w:rFonts w:hint="eastAsia"/>
        </w:rPr>
        <w:t>前面我们都是使用的</w:t>
      </w:r>
      <w:r>
        <w:rPr>
          <w:rFonts w:hint="eastAsia"/>
        </w:rPr>
        <w:t>+</w:t>
      </w:r>
      <w:r>
        <w:rPr>
          <w:rFonts w:hint="eastAsia"/>
        </w:rPr>
        <w:t>增加权限，使用</w:t>
      </w:r>
      <w:r>
        <w:rPr>
          <w:rFonts w:hint="eastAsia"/>
        </w:rPr>
        <w:t>-</w:t>
      </w:r>
      <w:r>
        <w:rPr>
          <w:rFonts w:hint="eastAsia"/>
        </w:rPr>
        <w:t>取消权限，实际上我们也可以使用等值修改，就是</w:t>
      </w:r>
      <w:r>
        <w:rPr>
          <w:rFonts w:hint="eastAsia"/>
        </w:rPr>
        <w:t>=</w:t>
      </w:r>
    </w:p>
    <w:p w:rsidR="001C4523" w:rsidRDefault="001C4523" w:rsidP="0016475A">
      <w:r>
        <w:rPr>
          <w:noProof/>
        </w:rPr>
        <w:drawing>
          <wp:inline distT="0" distB="0" distL="0" distR="0" wp14:anchorId="2AD28C8C" wp14:editId="6A66A588">
            <wp:extent cx="43053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23" w:rsidRDefault="001C4523" w:rsidP="001C4523">
      <w:pPr>
        <w:pStyle w:val="Heading2"/>
      </w:pPr>
      <w:bookmarkStart w:id="5" w:name="_Toc455155880"/>
      <w:r>
        <w:rPr>
          <w:rFonts w:hint="eastAsia"/>
        </w:rPr>
        <w:t>3.2</w:t>
      </w:r>
      <w:r>
        <w:rPr>
          <w:rFonts w:hint="eastAsia"/>
        </w:rPr>
        <w:t>，对目录</w:t>
      </w:r>
      <w:bookmarkEnd w:id="5"/>
    </w:p>
    <w:p w:rsidR="001C4523" w:rsidRPr="008B5A10" w:rsidRDefault="008B5A10" w:rsidP="001C4523">
      <w:r>
        <w:rPr>
          <w:rFonts w:hint="eastAsia"/>
        </w:rPr>
        <w:t>对目录设置特殊权限，同样的，使用</w:t>
      </w:r>
      <w:r>
        <w:rPr>
          <w:rFonts w:hint="eastAsia"/>
        </w:rPr>
        <w:t>a</w:t>
      </w:r>
      <w:r>
        <w:rPr>
          <w:rFonts w:hint="eastAsia"/>
        </w:rPr>
        <w:t>参数之后，无法删除目录里的文件，但可以修改该目录里的文件，这个时候不只是</w:t>
      </w:r>
      <w:r w:rsidR="00721522">
        <w:rPr>
          <w:rFonts w:hint="eastAsia"/>
        </w:rPr>
        <w:t>只能追加新的信息了，也可以覆盖，</w:t>
      </w:r>
      <w:r w:rsidR="00721522">
        <w:rPr>
          <w:rFonts w:hint="eastAsia"/>
        </w:rPr>
        <w:t>hello</w:t>
      </w:r>
      <w:r w:rsidR="00721522">
        <w:rPr>
          <w:rFonts w:hint="eastAsia"/>
        </w:rPr>
        <w:t>目录的子目录里面，我们也可以新建文件和目录，也可以删除那些文件和目录，但是，我们不能对</w:t>
      </w:r>
      <w:r w:rsidR="00721522">
        <w:rPr>
          <w:rFonts w:hint="eastAsia"/>
        </w:rPr>
        <w:t>hello</w:t>
      </w:r>
      <w:r w:rsidR="00721522">
        <w:rPr>
          <w:rFonts w:hint="eastAsia"/>
        </w:rPr>
        <w:t>目录的子目录本身进行删除和修改。</w:t>
      </w:r>
    </w:p>
    <w:p w:rsidR="001C4523" w:rsidRDefault="008B5A10" w:rsidP="0016475A">
      <w:r>
        <w:rPr>
          <w:noProof/>
        </w:rPr>
        <w:lastRenderedPageBreak/>
        <w:drawing>
          <wp:inline distT="0" distB="0" distL="0" distR="0" wp14:anchorId="7EE947F7" wp14:editId="567ACEB5">
            <wp:extent cx="6172200" cy="541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22" w:rsidRDefault="00721522" w:rsidP="0016475A">
      <w:r>
        <w:rPr>
          <w:noProof/>
        </w:rPr>
        <w:drawing>
          <wp:inline distT="0" distB="0" distL="0" distR="0" wp14:anchorId="4058D8E2" wp14:editId="2B853BDB">
            <wp:extent cx="455295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F2" w:rsidRDefault="005823F2" w:rsidP="005823F2">
      <w:pPr>
        <w:pStyle w:val="Heading1"/>
        <w:ind w:left="210" w:right="210"/>
      </w:pPr>
      <w:bookmarkStart w:id="6" w:name="_Toc455155881"/>
      <w:r>
        <w:rPr>
          <w:rFonts w:hint="eastAsia"/>
        </w:rPr>
        <w:t>4</w:t>
      </w:r>
      <w:r>
        <w:rPr>
          <w:rFonts w:hint="eastAsia"/>
        </w:rPr>
        <w:t>，相关网络资料</w:t>
      </w:r>
      <w:bookmarkEnd w:id="6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对于某些有特殊要求的档案(如服务器日志)还可以追加隐藏权限的设定。这些隐藏权限包括：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Append only (a), compressed (c), no dump (d), immutable (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), data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journalling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(j</w:t>
      </w:r>
      <w:proofErr w:type="gram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),secure</w:t>
      </w:r>
      <w:proofErr w:type="gram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deletion (s), no tail-merging (t), undeletable (u), no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atime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updates (A), synchronous directory updates (D), synchronous updates (S), and top of directory hierarchy (T).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大部分属性在文件系统的安全管理方面起很重要的作用。关于以上属性的详细描述请兄弟们查阅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的在线帮助man，注意多数属性须要由root来施加。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通过</w:t>
      </w:r>
      <w:proofErr w:type="spellStart"/>
      <w:r w:rsidRPr="005823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设置档案的隐藏权限。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[root]#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--help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Usage: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[-RV] [-+=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AacDdijsSu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] [-v version] files...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参数或选项描述：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-R：递归处理，将指定目录下的所有文件及子目录一并处理。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-V：显示详细过程有版本编号。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-v：设定文件或目录版本(version)。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+ ：在原有参数设定基础上，追加参数。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 ：在原有参数设定基础上，移除参数。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= ：更新为指定参数设定。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A：文件或目录的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atime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(access time)不可被修改(modified), 可以有效预防例如手提电脑磁盘I/O错误的发生。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S：硬盘I/O同步选项，功能类似sync。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a：即append，设定该参数后，只能</w:t>
      </w:r>
      <w:proofErr w:type="gram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向文件</w:t>
      </w:r>
      <w:proofErr w:type="gram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中添加数据，而不能删除，多用于服务器日志文 件安全，只有root才能设定这个属性。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c：即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compresse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，设定文件是否经压缩后再存储。读取时需要经过自动解压操作。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d：即no dump，设定文件不能成为dump程序的备份目标。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：设定文件不能被删除、改名、设定链接关系，同时不能写入或新增内容。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参数对于文件 系统的安全设置有很大帮助。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j：即journal，设定此参数使得当通过mount参数：data=ordered 或者 data=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writeback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挂 载的文件系统，文件在写入时会先被记录(在journal中)。如果filesystem被设定参数为 data=journal，则该参数自动失效。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s：保密性地删除文件或目录，即硬盘空间被全部收回。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u：与s相反，当设定为u时，数据内容其实还存在磁盘中，可以用于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undeletion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各参数选项中常用到的是a和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。a选项强制只可添加不可删除，多用于日志系统的安全设定。而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是更为严格的安全设定，只有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superuser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(root) 或具有CAP_LINUX_IMMUTABLE处理能力（标识）的进程能够施加该选项。我们来举一个例子：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[root]#touch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chattr_test</w:t>
      </w:r>
      <w:proofErr w:type="spellEnd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[root]#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+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chattr_test</w:t>
      </w:r>
      <w:proofErr w:type="spellEnd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[root]#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rm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chattr_test</w:t>
      </w:r>
      <w:proofErr w:type="spellEnd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rm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: remove write-protected regular empty file `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chattr_test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`? y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rm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: cannot remove `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chattr_test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`: Operation not permitted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呵，此时连root本身都不能直接进行删除操作，必须先去除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设置后再删除。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命令的在线帮助详细描述了各参数选项的适用范围及bug提示，使用时建议兄弟们仔细查阅。由于上述的这些属性是隐藏的，查看时需要使用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lsattr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命令，以下简述之。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5823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lsattr</w:t>
      </w:r>
      <w:proofErr w:type="spellEnd"/>
      <w:r w:rsidRPr="005823F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[root]#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lsattr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[-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RVadlv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] [files...]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参数或选项说明：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-R：递归列示目录及文件属性。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-V：显示程序版本号。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-a：显示所有文件属性，包括隐藏文件(.)、当时目录(./)及上层目录(../)。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-d：仅列示目录属性。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-l：（此参数目前没有任何作用）。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-v：显示文件或目录版本。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例：</w:t>
      </w:r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[root]#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chattr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+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aij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lsattr_test</w:t>
      </w:r>
      <w:proofErr w:type="spellEnd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[root]#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lsattr</w:t>
      </w:r>
      <w:proofErr w:type="spellEnd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----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ia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---j</w:t>
      </w:r>
      <w:proofErr w:type="gram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--- .</w:t>
      </w:r>
      <w:proofErr w:type="gram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lsattr_test</w:t>
      </w:r>
      <w:proofErr w:type="spellEnd"/>
    </w:p>
    <w:p w:rsidR="005823F2" w:rsidRPr="005823F2" w:rsidRDefault="005823F2" w:rsidP="005823F2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关于</w:t>
      </w:r>
      <w:proofErr w:type="spellStart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lsattr</w:t>
      </w:r>
      <w:proofErr w:type="spellEnd"/>
      <w:r w:rsidRPr="005823F2">
        <w:rPr>
          <w:rFonts w:ascii="宋体" w:eastAsia="宋体" w:hAnsi="宋体" w:cs="宋体" w:hint="eastAsia"/>
          <w:color w:val="333333"/>
          <w:kern w:val="0"/>
          <w:szCs w:val="21"/>
        </w:rPr>
        <w:t>的用法，详情请参阅在线帮助man。</w:t>
      </w:r>
    </w:p>
    <w:p w:rsidR="005823F2" w:rsidRPr="005823F2" w:rsidRDefault="005823F2" w:rsidP="005823F2"/>
    <w:sectPr w:rsidR="005823F2" w:rsidRPr="005823F2" w:rsidSect="00643922">
      <w:headerReference w:type="default" r:id="rId21"/>
      <w:footerReference w:type="default" r:id="rId22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EAD" w:rsidRDefault="008B3EAD" w:rsidP="009F5A79">
      <w:r>
        <w:separator/>
      </w:r>
    </w:p>
  </w:endnote>
  <w:endnote w:type="continuationSeparator" w:id="0">
    <w:p w:rsidR="008B3EAD" w:rsidRDefault="008B3EAD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8B3EAD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DF294F">
              <w:rPr>
                <w:rFonts w:hint="eastAsia"/>
                <w:noProof/>
              </w:rPr>
              <w:t>4</w:t>
            </w:r>
            <w:r w:rsidR="00DF294F">
              <w:rPr>
                <w:rFonts w:hint="eastAsia"/>
                <w:noProof/>
              </w:rPr>
              <w:t>，相关网络资料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F294F" w:rsidRPr="00DF294F">
            <w:rPr>
              <w:noProof/>
              <w:color w:val="FFFFFF" w:themeColor="background1"/>
              <w:lang w:val="zh-CN"/>
            </w:rPr>
            <w:t>5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EAD" w:rsidRDefault="008B3EAD" w:rsidP="009F5A79">
      <w:r>
        <w:separator/>
      </w:r>
    </w:p>
  </w:footnote>
  <w:footnote w:type="continuationSeparator" w:id="0">
    <w:p w:rsidR="008B3EAD" w:rsidRDefault="008B3EAD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5"/>
  </w:num>
  <w:num w:numId="7">
    <w:abstractNumId w:val="12"/>
  </w:num>
  <w:num w:numId="8">
    <w:abstractNumId w:val="4"/>
  </w:num>
  <w:num w:numId="9">
    <w:abstractNumId w:val="37"/>
  </w:num>
  <w:num w:numId="10">
    <w:abstractNumId w:val="43"/>
  </w:num>
  <w:num w:numId="11">
    <w:abstractNumId w:val="5"/>
  </w:num>
  <w:num w:numId="12">
    <w:abstractNumId w:val="36"/>
  </w:num>
  <w:num w:numId="13">
    <w:abstractNumId w:val="33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4"/>
  </w:num>
  <w:num w:numId="20">
    <w:abstractNumId w:val="3"/>
  </w:num>
  <w:num w:numId="21">
    <w:abstractNumId w:val="22"/>
  </w:num>
  <w:num w:numId="22">
    <w:abstractNumId w:val="38"/>
  </w:num>
  <w:num w:numId="23">
    <w:abstractNumId w:val="21"/>
  </w:num>
  <w:num w:numId="24">
    <w:abstractNumId w:val="39"/>
  </w:num>
  <w:num w:numId="25">
    <w:abstractNumId w:val="19"/>
  </w:num>
  <w:num w:numId="26">
    <w:abstractNumId w:val="42"/>
  </w:num>
  <w:num w:numId="27">
    <w:abstractNumId w:val="32"/>
  </w:num>
  <w:num w:numId="28">
    <w:abstractNumId w:val="13"/>
  </w:num>
  <w:num w:numId="29">
    <w:abstractNumId w:val="31"/>
  </w:num>
  <w:num w:numId="30">
    <w:abstractNumId w:val="41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40"/>
  </w:num>
  <w:num w:numId="43">
    <w:abstractNumId w:val="2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475A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523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A16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23F2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5388"/>
    <w:rsid w:val="008B5A10"/>
    <w:rsid w:val="008C1049"/>
    <w:rsid w:val="008C2A74"/>
    <w:rsid w:val="008C4918"/>
    <w:rsid w:val="008C6A32"/>
    <w:rsid w:val="008D0B1A"/>
    <w:rsid w:val="008D1EED"/>
    <w:rsid w:val="008D6D2D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85D81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43EA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6227"/>
    <w:rsid w:val="00CE1CA5"/>
    <w:rsid w:val="00CE2016"/>
    <w:rsid w:val="00CE5835"/>
    <w:rsid w:val="00CF613F"/>
    <w:rsid w:val="00CF7F96"/>
    <w:rsid w:val="00D049DD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F294F"/>
    <w:rsid w:val="00E017D1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342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2A2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CF1D86-51E6-450A-A8A3-00D83606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2082</TotalTime>
  <Pages>9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56</cp:revision>
  <cp:lastPrinted>2016-05-16T09:03:00Z</cp:lastPrinted>
  <dcterms:created xsi:type="dcterms:W3CDTF">2016-03-29T10:56:00Z</dcterms:created>
  <dcterms:modified xsi:type="dcterms:W3CDTF">2016-07-01T09:02:00Z</dcterms:modified>
</cp:coreProperties>
</file>